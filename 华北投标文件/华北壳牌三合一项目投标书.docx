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0C3" w:rsidRDefault="00F24A93" w:rsidP="008050C3">
      <w:pPr>
        <w:rPr>
          <w:rFonts w:ascii="黑体" w:eastAsia="黑体"/>
          <w:sz w:val="24"/>
        </w:rPr>
      </w:pPr>
      <w:bookmarkStart w:id="0" w:name="_Toc172516736"/>
      <w:bookmarkStart w:id="1" w:name="_Toc177368236"/>
      <w:bookmarkStart w:id="2" w:name="_Toc198547868"/>
      <w:bookmarkStart w:id="3" w:name="_Toc198849365"/>
      <w:r>
        <w:rPr>
          <w:rFonts w:ascii="黑体" w:eastAsia="黑体" w:hint="eastAsia"/>
          <w:noProof/>
          <w:sz w:val="24"/>
        </w:rPr>
        <mc:AlternateContent>
          <mc:Choice Requires="wpc">
            <w:drawing>
              <wp:anchor distT="0" distB="0" distL="114300" distR="114300" simplePos="0" relativeHeight="251656704" behindDoc="1" locked="0" layoutInCell="1" allowOverlap="1">
                <wp:simplePos x="0" y="0"/>
                <wp:positionH relativeFrom="column">
                  <wp:posOffset>-2971800</wp:posOffset>
                </wp:positionH>
                <wp:positionV relativeFrom="paragraph">
                  <wp:posOffset>-990600</wp:posOffset>
                </wp:positionV>
                <wp:extent cx="9486900" cy="10797540"/>
                <wp:effectExtent l="0" t="0" r="0" b="3810"/>
                <wp:wrapNone/>
                <wp:docPr id="988" name="画布 9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4" name="Rectangle 990"/>
                        <wps:cNvSpPr>
                          <a:spLocks noChangeArrowheads="1"/>
                        </wps:cNvSpPr>
                        <wps:spPr bwMode="auto">
                          <a:xfrm>
                            <a:off x="114300" y="99060"/>
                            <a:ext cx="7429500" cy="1069848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991"/>
                        <wps:cNvSpPr>
                          <a:spLocks noChangeArrowheads="1"/>
                        </wps:cNvSpPr>
                        <wps:spPr bwMode="auto">
                          <a:xfrm>
                            <a:off x="800100" y="3764280"/>
                            <a:ext cx="8686800" cy="2476500"/>
                          </a:xfrm>
                          <a:prstGeom prst="rect">
                            <a:avLst/>
                          </a:prstGeom>
                          <a:solidFill>
                            <a:srgbClr val="BDC9D9"/>
                          </a:solidFill>
                          <a:ln>
                            <a:noFill/>
                          </a:ln>
                          <a:extLst>
                            <a:ext uri="{91240B29-F687-4F45-9708-019B960494DF}">
                              <a14:hiddenLine xmlns:a14="http://schemas.microsoft.com/office/drawing/2010/main" w="9525" cap="rnd">
                                <a:solidFill>
                                  <a:srgbClr val="015198"/>
                                </a:solidFill>
                                <a:prstDash val="sysDot"/>
                                <a:miter lim="800000"/>
                                <a:headEnd/>
                                <a:tailEnd/>
                              </a14:hiddenLine>
                            </a:ext>
                          </a:extLst>
                        </wps:spPr>
                        <wps:bodyPr rot="0" vert="horz" wrap="square" lIns="91440" tIns="45720" rIns="91440" bIns="45720" anchor="t" anchorCtr="0" upright="1">
                          <a:noAutofit/>
                        </wps:bodyPr>
                      </wps:wsp>
                      <wps:wsp>
                        <wps:cNvPr id="16" name="Text Box 992"/>
                        <wps:cNvSpPr txBox="1">
                          <a:spLocks noChangeArrowheads="1"/>
                        </wps:cNvSpPr>
                        <wps:spPr bwMode="auto">
                          <a:xfrm>
                            <a:off x="3657600" y="6934200"/>
                            <a:ext cx="2971800" cy="138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7624" w:rsidRDefault="00097624" w:rsidP="008050C3">
                              <w:pPr>
                                <w:pStyle w:val="aff0"/>
                              </w:pPr>
                              <w:r>
                                <w:rPr>
                                  <w:rFonts w:hint="eastAsia"/>
                                </w:rPr>
                                <w:t>文档作者：</w:t>
                              </w:r>
                              <w:r>
                                <w:rPr>
                                  <w:rFonts w:hint="eastAsia"/>
                                </w:rPr>
                                <w:t>XXX</w:t>
                              </w:r>
                              <w:r>
                                <w:t xml:space="preserve"> </w:t>
                              </w:r>
                            </w:p>
                            <w:p w:rsidR="00097624" w:rsidRDefault="00097624" w:rsidP="008050C3">
                              <w:pPr>
                                <w:pStyle w:val="aff0"/>
                              </w:pPr>
                              <w:r>
                                <w:rPr>
                                  <w:rFonts w:hint="eastAsia"/>
                                </w:rPr>
                                <w:t>建立日期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097624" w:rsidRDefault="00097624" w:rsidP="008050C3">
                              <w:pPr>
                                <w:pStyle w:val="aff0"/>
                              </w:pPr>
                              <w:r>
                                <w:rPr>
                                  <w:rFonts w:hint="eastAsia"/>
                                </w:rPr>
                                <w:t>审核日期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097624" w:rsidRDefault="00097624" w:rsidP="008050C3">
                              <w:pPr>
                                <w:pStyle w:val="aff0"/>
                              </w:pPr>
                              <w:r>
                                <w:rPr>
                                  <w:rFonts w:hint="eastAsia"/>
                                </w:rPr>
                                <w:t>文档页数</w:t>
                              </w:r>
                              <w:r>
                                <w:rPr>
                                  <w:rFonts w:hint="eastAsia"/>
                                  <w:lang w:val="en-GB"/>
                                </w:rPr>
                                <w:t>：</w:t>
                              </w:r>
                            </w:p>
                            <w:p w:rsidR="00097624" w:rsidRDefault="00097624" w:rsidP="008050C3">
                              <w:pPr>
                                <w:pStyle w:val="aff0"/>
                              </w:pPr>
                              <w:r>
                                <w:rPr>
                                  <w:rFonts w:hint="eastAsia"/>
                                </w:rPr>
                                <w:t>当前版本：</w:t>
                              </w:r>
                            </w:p>
                          </w:txbxContent>
                        </wps:txbx>
                        <wps:bodyPr rot="0" vert="horz" wrap="square" lIns="91440" tIns="45720" rIns="91440" bIns="45720" anchor="t" anchorCtr="0" upright="1">
                          <a:noAutofit/>
                        </wps:bodyPr>
                      </wps:wsp>
                      <wps:wsp>
                        <wps:cNvPr id="17" name="Text Box 993"/>
                        <wps:cNvSpPr txBox="1">
                          <a:spLocks noChangeArrowheads="1"/>
                        </wps:cNvSpPr>
                        <wps:spPr bwMode="auto">
                          <a:xfrm>
                            <a:off x="3314700" y="8717280"/>
                            <a:ext cx="2903220"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7624" w:rsidRDefault="00097624" w:rsidP="008050C3">
                              <w:pPr>
                                <w:rPr>
                                  <w:b/>
                                  <w:sz w:val="28"/>
                                  <w:szCs w:val="28"/>
                                </w:rPr>
                              </w:pPr>
                              <w:r>
                                <w:rPr>
                                  <w:rFonts w:hint="eastAsia"/>
                                  <w:b/>
                                  <w:sz w:val="28"/>
                                  <w:szCs w:val="28"/>
                                </w:rPr>
                                <w:t>XXX</w:t>
                              </w:r>
                              <w:r>
                                <w:rPr>
                                  <w:rFonts w:hint="eastAsia"/>
                                  <w:b/>
                                  <w:sz w:val="28"/>
                                  <w:szCs w:val="28"/>
                                </w:rPr>
                                <w:t>公司</w:t>
                              </w:r>
                            </w:p>
                          </w:txbxContent>
                        </wps:txbx>
                        <wps:bodyPr rot="0" vert="horz" wrap="square" lIns="91440" tIns="45720" rIns="91440" bIns="45720" anchor="t" anchorCtr="0" upright="1">
                          <a:noAutofit/>
                        </wps:bodyPr>
                      </wps:wsp>
                      <wps:wsp>
                        <wps:cNvPr id="18" name="Text Box 994"/>
                        <wps:cNvSpPr txBox="1">
                          <a:spLocks noChangeArrowheads="1"/>
                        </wps:cNvSpPr>
                        <wps:spPr bwMode="auto">
                          <a:xfrm>
                            <a:off x="3314700" y="4259580"/>
                            <a:ext cx="4229100" cy="178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7624" w:rsidRPr="00F24A93" w:rsidRDefault="00097624" w:rsidP="008050C3">
                              <w:pPr>
                                <w:jc w:val="center"/>
                                <w:outlineLvl w:val="0"/>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XXX项目</w:t>
                              </w:r>
                            </w:p>
                            <w:p w:rsidR="00097624" w:rsidRPr="00F24A93" w:rsidRDefault="00097624" w:rsidP="008050C3">
                              <w:pPr>
                                <w:jc w:val="center"/>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投标书-方案卷</w:t>
                              </w:r>
                            </w:p>
                          </w:txbxContent>
                        </wps:txbx>
                        <wps:bodyPr rot="0" vert="horz" wrap="square" lIns="91440" tIns="45720" rIns="91440" bIns="45720" anchor="t" anchorCtr="0" upright="1">
                          <a:noAutofit/>
                        </wps:bodyPr>
                      </wps:wsp>
                      <pic:pic xmlns:pic="http://schemas.openxmlformats.org/drawingml/2006/picture">
                        <pic:nvPicPr>
                          <pic:cNvPr id="19" name="Picture 995" descr="未标题-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613150" y="3764280"/>
                            <a:ext cx="58737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id="画布 988" o:spid="_x0000_s1026" editas="canvas" style="position:absolute;left:0;text-align:left;margin-left:-234pt;margin-top:-78pt;width:747pt;height:850.2pt;z-index:-251659776" coordsize="94869,107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4869;height:107975;visibility:visible;mso-wrap-style:square">
                  <v:fill o:detectmouseclick="t"/>
                  <v:path o:connecttype="none"/>
                </v:shape>
                <v:rect id="Rectangle 990" o:spid="_x0000_s1028" style="position:absolute;left:1143;top:990;width:74295;height:106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3JBsEA&#10;AADbAAAADwAAAGRycy9kb3ducmV2LnhtbERPS2vCQBC+F/oflil4qxuLSEldgwQtPXio0YPHITvN&#10;BrOzIbvNw1/fFYTe5uN7zjobbSN66nztWMFinoAgLp2uuVJwPu1f30H4gKyxcUwKJvKQbZ6f1phq&#10;N/CR+iJUIoawT1GBCaFNpfSlIYt+7lriyP24zmKIsKuk7nCI4baRb0mykhZrjg0GW8oNldfi1yrw&#10;l+aTi+/rOTmY8hbGfPI7mys1exm3HyACjeFf/HB/6Th/Cfdf4gF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NyQbBAAAA2wAAAA8AAAAAAAAAAAAAAAAAmAIAAGRycy9kb3du&#10;cmV2LnhtbFBLBQYAAAAABAAEAPUAAACGAwAAAAA=&#10;" fillcolor="#eaeaea" stroked="f"/>
                <v:rect id="Rectangle 991" o:spid="_x0000_s1029" style="position:absolute;left:8001;top:37642;width:86868;height:24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MH8MA&#10;AADbAAAADwAAAGRycy9kb3ducmV2LnhtbERP32vCMBB+F/Y/hBv4pukEZVSjDGFVQQZTB/p2Nre2&#10;2FxKErXurzeCsLf7+H7eZNaaWlzI+cqygrd+AoI4t7riQsFu+9l7B+EDssbaMim4kYfZ9KUzwVTb&#10;K3/TZRMKEUPYp6igDKFJpfR5SQZ93zbEkfu1zmCI0BVSO7zGcFPLQZKMpMGKY0OJDc1Lyk+bs1Fw&#10;WHxldNr9HFf7xs232SjP/pZrpbqv7ccYRKA2/Iuf7qWO84fw+CUe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LMH8MAAADbAAAADwAAAAAAAAAAAAAAAACYAgAAZHJzL2Rv&#10;d25yZXYueG1sUEsFBgAAAAAEAAQA9QAAAIgDAAAAAA==&#10;" fillcolor="#bdc9d9" stroked="f" strokecolor="#015198">
                  <v:stroke dashstyle="1 1" endcap="round"/>
                </v:rect>
                <v:shapetype id="_x0000_t202" coordsize="21600,21600" o:spt="202" path="m,l,21600r21600,l21600,xe">
                  <v:stroke joinstyle="miter"/>
                  <v:path gradientshapeok="t" o:connecttype="rect"/>
                </v:shapetype>
                <v:shape id="Text Box 992" o:spid="_x0000_s1030" type="#_x0000_t202" style="position:absolute;left:36576;top:69342;width:29718;height:13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097624" w:rsidRDefault="00097624" w:rsidP="008050C3">
                        <w:pPr>
                          <w:pStyle w:val="aff0"/>
                        </w:pPr>
                        <w:r>
                          <w:rPr>
                            <w:rFonts w:hint="eastAsia"/>
                          </w:rPr>
                          <w:t>文档作者：</w:t>
                        </w:r>
                        <w:r>
                          <w:rPr>
                            <w:rFonts w:hint="eastAsia"/>
                          </w:rPr>
                          <w:t>XXX</w:t>
                        </w:r>
                        <w:r>
                          <w:t xml:space="preserve"> </w:t>
                        </w:r>
                      </w:p>
                      <w:p w:rsidR="00097624" w:rsidRDefault="00097624" w:rsidP="008050C3">
                        <w:pPr>
                          <w:pStyle w:val="aff0"/>
                        </w:pPr>
                        <w:r>
                          <w:rPr>
                            <w:rFonts w:hint="eastAsia"/>
                          </w:rPr>
                          <w:t>建立日期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097624" w:rsidRDefault="00097624" w:rsidP="008050C3">
                        <w:pPr>
                          <w:pStyle w:val="aff0"/>
                        </w:pPr>
                        <w:r>
                          <w:rPr>
                            <w:rFonts w:hint="eastAsia"/>
                          </w:rPr>
                          <w:t>审核日期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097624" w:rsidRDefault="00097624" w:rsidP="008050C3">
                        <w:pPr>
                          <w:pStyle w:val="aff0"/>
                        </w:pPr>
                        <w:r>
                          <w:rPr>
                            <w:rFonts w:hint="eastAsia"/>
                          </w:rPr>
                          <w:t>文档页数</w:t>
                        </w:r>
                        <w:r>
                          <w:rPr>
                            <w:rFonts w:hint="eastAsia"/>
                            <w:lang w:val="en-GB"/>
                          </w:rPr>
                          <w:t>：</w:t>
                        </w:r>
                      </w:p>
                      <w:p w:rsidR="00097624" w:rsidRDefault="00097624" w:rsidP="008050C3">
                        <w:pPr>
                          <w:pStyle w:val="aff0"/>
                        </w:pPr>
                        <w:r>
                          <w:rPr>
                            <w:rFonts w:hint="eastAsia"/>
                          </w:rPr>
                          <w:t>当前版本：</w:t>
                        </w:r>
                      </w:p>
                    </w:txbxContent>
                  </v:textbox>
                </v:shape>
                <v:shape id="Text Box 993" o:spid="_x0000_s1031" type="#_x0000_t202" style="position:absolute;left:33147;top:87172;width:29032;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097624" w:rsidRDefault="00097624" w:rsidP="008050C3">
                        <w:pPr>
                          <w:rPr>
                            <w:b/>
                            <w:sz w:val="28"/>
                            <w:szCs w:val="28"/>
                          </w:rPr>
                        </w:pPr>
                        <w:r>
                          <w:rPr>
                            <w:rFonts w:hint="eastAsia"/>
                            <w:b/>
                            <w:sz w:val="28"/>
                            <w:szCs w:val="28"/>
                          </w:rPr>
                          <w:t>XXX</w:t>
                        </w:r>
                        <w:r>
                          <w:rPr>
                            <w:rFonts w:hint="eastAsia"/>
                            <w:b/>
                            <w:sz w:val="28"/>
                            <w:szCs w:val="28"/>
                          </w:rPr>
                          <w:t>公司</w:t>
                        </w:r>
                      </w:p>
                    </w:txbxContent>
                  </v:textbox>
                </v:shape>
                <v:shape id="Text Box 994" o:spid="_x0000_s1032" type="#_x0000_t202" style="position:absolute;left:33147;top:42595;width:42291;height:17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097624" w:rsidRPr="00F24A93" w:rsidRDefault="00097624" w:rsidP="008050C3">
                        <w:pPr>
                          <w:jc w:val="center"/>
                          <w:outlineLvl w:val="0"/>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XXX项目</w:t>
                        </w:r>
                      </w:p>
                      <w:p w:rsidR="00097624" w:rsidRPr="00F24A93" w:rsidRDefault="00097624" w:rsidP="008050C3">
                        <w:pPr>
                          <w:jc w:val="center"/>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投标书-方案卷</w:t>
                        </w:r>
                      </w:p>
                    </w:txbxContent>
                  </v:textbox>
                </v:shape>
                <v:shape id="Picture 995" o:spid="_x0000_s1033" type="#_x0000_t75" alt="未标题-2" style="position:absolute;left:36131;top:37642;width:58738;height:2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CQk3AAAAA2wAAAA8AAABkcnMvZG93bnJldi54bWxET82KwjAQvgu+Qxhhb5p2WUS7RpFdhBXx&#10;YPUBhmZsyzaT0KRafXojCN7m4/udxao3jbhQ62vLCtJJAoK4sLrmUsHpuBnPQPiArLGxTApu5GG1&#10;HA4WmGl75QNd8lCKGMI+QwVVCC6T0hcVGfQT64gjd7atwRBhW0rd4jWGm0Z+JslUGqw5NlTo6Kei&#10;4j/vjAK5P3K6zlPH9363Pbtf23WbL6U+Rv36G0SgPrzFL/efjvPn8PwlHi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EJCTcAAAADbAAAADwAAAAAAAAAAAAAAAACfAgAA&#10;ZHJzL2Rvd25yZXYueG1sUEsFBgAAAAAEAAQA9wAAAIwDAAAAAA==&#10;">
                  <v:imagedata r:id="rId10" o:title="未标题-2"/>
                </v:shape>
              </v:group>
            </w:pict>
          </mc:Fallback>
        </mc:AlternateContent>
      </w:r>
    </w:p>
    <w:p w:rsidR="008050C3" w:rsidRDefault="008050C3" w:rsidP="008050C3">
      <w:pPr>
        <w:rPr>
          <w:rFonts w:ascii="黑体" w:eastAsia="黑体"/>
          <w:sz w:val="24"/>
        </w:rPr>
      </w:pPr>
      <w:r w:rsidRPr="006E3390">
        <w:rPr>
          <w:rFonts w:ascii="黑体" w:eastAsia="黑体" w:hint="eastAsia"/>
          <w:sz w:val="24"/>
          <w:highlight w:val="yellow"/>
        </w:rPr>
        <w:t>（</w:t>
      </w:r>
      <w:r>
        <w:rPr>
          <w:rFonts w:ascii="黑体" w:eastAsia="黑体" w:hint="eastAsia"/>
          <w:sz w:val="24"/>
          <w:highlight w:val="yellow"/>
        </w:rPr>
        <w:t>注：</w:t>
      </w:r>
      <w:r w:rsidRPr="006E3390">
        <w:rPr>
          <w:rFonts w:ascii="黑体" w:eastAsia="黑体" w:hint="eastAsia"/>
          <w:sz w:val="24"/>
          <w:highlight w:val="yellow"/>
        </w:rPr>
        <w:t>此处换成客户logo）</w:t>
      </w: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Pr="009536A7" w:rsidRDefault="008050C3" w:rsidP="008050C3">
      <w:pPr>
        <w:jc w:val="center"/>
        <w:rPr>
          <w:rFonts w:ascii="华文新魏" w:eastAsia="华文新魏"/>
          <w:sz w:val="52"/>
          <w:szCs w:val="52"/>
        </w:rPr>
      </w:pPr>
      <w:r>
        <w:rPr>
          <w:rFonts w:ascii="华文新魏" w:eastAsia="华文新魏" w:hint="eastAsia"/>
          <w:sz w:val="52"/>
          <w:szCs w:val="52"/>
          <w:bdr w:val="single" w:sz="12" w:space="0" w:color="auto" w:shadow="1"/>
        </w:rPr>
        <w:t>正本</w:t>
      </w:r>
      <w:r w:rsidRPr="003C6481">
        <w:rPr>
          <w:rFonts w:ascii="黑体" w:eastAsia="黑体" w:hint="eastAsia"/>
          <w:sz w:val="24"/>
        </w:rPr>
        <w:t xml:space="preserve"> </w:t>
      </w:r>
      <w:r>
        <w:rPr>
          <w:rFonts w:ascii="黑体" w:eastAsia="黑体" w:hint="eastAsia"/>
          <w:sz w:val="24"/>
        </w:rPr>
        <w:t xml:space="preserve">     </w:t>
      </w:r>
    </w:p>
    <w:p w:rsidR="008050C3" w:rsidRPr="007607BE"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pStyle w:val="a6"/>
        <w:ind w:firstLineChars="0" w:firstLine="0"/>
      </w:pPr>
    </w:p>
    <w:p w:rsidR="008050C3" w:rsidRDefault="008050C3" w:rsidP="008050C3"/>
    <w:p w:rsidR="008050C3" w:rsidRDefault="008050C3" w:rsidP="008050C3"/>
    <w:p w:rsidR="008050C3" w:rsidRDefault="008050C3" w:rsidP="008050C3"/>
    <w:p w:rsidR="008050C3" w:rsidRDefault="008050C3" w:rsidP="008050C3"/>
    <w:p w:rsidR="00A02C55" w:rsidRDefault="00A02C55" w:rsidP="00755327">
      <w:pPr>
        <w:pStyle w:val="afd"/>
      </w:pPr>
      <w:bookmarkStart w:id="4" w:name="_Toc213489865"/>
      <w:r>
        <w:rPr>
          <w:rFonts w:hint="eastAsia"/>
        </w:rPr>
        <w:lastRenderedPageBreak/>
        <w:t>诚挚感谢</w:t>
      </w:r>
      <w:bookmarkEnd w:id="0"/>
      <w:bookmarkEnd w:id="1"/>
      <w:bookmarkEnd w:id="4"/>
    </w:p>
    <w:p w:rsidR="00A02C55" w:rsidRDefault="00A02C55" w:rsidP="00C028E6">
      <w:pPr>
        <w:pStyle w:val="a6"/>
        <w:ind w:firstLine="420"/>
      </w:pPr>
      <w:r>
        <w:rPr>
          <w:rFonts w:hint="eastAsia"/>
        </w:rPr>
        <w:t>本文件</w:t>
      </w:r>
      <w:r w:rsidRPr="004469BE">
        <w:rPr>
          <w:rFonts w:hint="eastAsia"/>
        </w:rPr>
        <w:t>是</w:t>
      </w:r>
      <w:r w:rsidR="006B4BAC">
        <w:rPr>
          <w:rFonts w:hint="eastAsia"/>
        </w:rPr>
        <w:t>XX</w:t>
      </w:r>
      <w:r w:rsidRPr="004469BE">
        <w:rPr>
          <w:rFonts w:hint="eastAsia"/>
        </w:rPr>
        <w:t>软件与</w:t>
      </w:r>
      <w:r>
        <w:rPr>
          <w:rFonts w:hint="eastAsia"/>
        </w:rPr>
        <w:t>XXXX</w:t>
      </w:r>
      <w:r w:rsidRPr="004469BE">
        <w:rPr>
          <w:rFonts w:hint="eastAsia"/>
        </w:rPr>
        <w:t>双方项目组人员精诚合作</w:t>
      </w:r>
      <w:r>
        <w:rPr>
          <w:rFonts w:hint="eastAsia"/>
        </w:rPr>
        <w:t>、</w:t>
      </w:r>
      <w:r w:rsidRPr="004469BE">
        <w:rPr>
          <w:rFonts w:hint="eastAsia"/>
        </w:rPr>
        <w:t>真诚付出的结</w:t>
      </w:r>
      <w:r>
        <w:rPr>
          <w:rFonts w:hint="eastAsia"/>
        </w:rPr>
        <w:t>果</w:t>
      </w:r>
      <w:r w:rsidRPr="004469BE">
        <w:rPr>
          <w:rFonts w:hint="eastAsia"/>
        </w:rPr>
        <w:t>，包含着</w:t>
      </w:r>
      <w:r w:rsidR="006B4BAC">
        <w:rPr>
          <w:rFonts w:hint="eastAsia"/>
        </w:rPr>
        <w:t>XX</w:t>
      </w:r>
      <w:r w:rsidRPr="004469BE">
        <w:rPr>
          <w:rFonts w:hint="eastAsia"/>
        </w:rPr>
        <w:t>公司众多人员的积极努力和</w:t>
      </w:r>
      <w:r>
        <w:rPr>
          <w:rFonts w:hint="eastAsia"/>
        </w:rPr>
        <w:t>XXXX</w:t>
      </w:r>
      <w:r w:rsidRPr="004469BE">
        <w:rPr>
          <w:rFonts w:hint="eastAsia"/>
        </w:rPr>
        <w:t>各级领导</w:t>
      </w:r>
      <w:r>
        <w:rPr>
          <w:rFonts w:hint="eastAsia"/>
        </w:rPr>
        <w:t>、</w:t>
      </w:r>
      <w:r w:rsidRPr="004469BE">
        <w:rPr>
          <w:rFonts w:hint="eastAsia"/>
        </w:rPr>
        <w:t>员工的鼎力支持</w:t>
      </w:r>
      <w:r>
        <w:rPr>
          <w:rFonts w:hint="eastAsia"/>
        </w:rPr>
        <w:t>。是大家的敬业、</w:t>
      </w:r>
      <w:proofErr w:type="gramStart"/>
      <w:r>
        <w:rPr>
          <w:rFonts w:hint="eastAsia"/>
        </w:rPr>
        <w:t>执着让</w:t>
      </w:r>
      <w:proofErr w:type="gramEnd"/>
      <w:r>
        <w:rPr>
          <w:rFonts w:hint="eastAsia"/>
        </w:rPr>
        <w:t>管理信息化规划工作得以顺利开展，并最终形成这份规划方案文件。</w:t>
      </w:r>
      <w:r w:rsidRPr="00E36096">
        <w:rPr>
          <w:rFonts w:hint="eastAsia"/>
        </w:rPr>
        <w:t>在</w:t>
      </w:r>
      <w:r>
        <w:rPr>
          <w:rFonts w:hint="eastAsia"/>
        </w:rPr>
        <w:t>沟通和交流</w:t>
      </w:r>
      <w:r w:rsidRPr="00E36096">
        <w:rPr>
          <w:rFonts w:hint="eastAsia"/>
        </w:rPr>
        <w:t>过程</w:t>
      </w:r>
      <w:r>
        <w:rPr>
          <w:rFonts w:hint="eastAsia"/>
        </w:rPr>
        <w:t>当</w:t>
      </w:r>
      <w:r w:rsidRPr="00E36096">
        <w:rPr>
          <w:rFonts w:hint="eastAsia"/>
        </w:rPr>
        <w:t>中，</w:t>
      </w:r>
      <w:r w:rsidR="006B4BAC">
        <w:rPr>
          <w:rFonts w:hint="eastAsia"/>
        </w:rPr>
        <w:t>XX</w:t>
      </w:r>
      <w:r>
        <w:rPr>
          <w:rFonts w:hint="eastAsia"/>
        </w:rPr>
        <w:t>团队充分感受到了</w:t>
      </w:r>
      <w:r>
        <w:rPr>
          <w:rFonts w:hint="eastAsia"/>
        </w:rPr>
        <w:t>XXXX</w:t>
      </w:r>
      <w:r>
        <w:rPr>
          <w:rFonts w:hint="eastAsia"/>
        </w:rPr>
        <w:t>各级人员的专业素养和敬业精神，</w:t>
      </w:r>
      <w:r w:rsidRPr="0099689B">
        <w:rPr>
          <w:rFonts w:hint="eastAsia"/>
        </w:rPr>
        <w:t>感受到了</w:t>
      </w:r>
      <w:r>
        <w:rPr>
          <w:rFonts w:hint="eastAsia"/>
        </w:rPr>
        <w:t>XXXX</w:t>
      </w:r>
      <w:r w:rsidRPr="0099689B">
        <w:rPr>
          <w:rFonts w:hint="eastAsia"/>
        </w:rPr>
        <w:t>中高层管理人员居安思危，尝试变革的信心和意志</w:t>
      </w:r>
      <w:r>
        <w:rPr>
          <w:rFonts w:hint="eastAsia"/>
        </w:rPr>
        <w:t>。</w:t>
      </w:r>
    </w:p>
    <w:p w:rsidR="00A02C55" w:rsidRDefault="00A02C55" w:rsidP="00C028E6">
      <w:pPr>
        <w:pStyle w:val="a6"/>
        <w:ind w:firstLine="420"/>
      </w:pPr>
      <w:r>
        <w:rPr>
          <w:rFonts w:hint="eastAsia"/>
        </w:rPr>
        <w:t>同时，</w:t>
      </w:r>
      <w:r>
        <w:rPr>
          <w:rFonts w:hint="eastAsia"/>
        </w:rPr>
        <w:t>XXXX</w:t>
      </w:r>
      <w:r>
        <w:rPr>
          <w:rFonts w:hint="eastAsia"/>
        </w:rPr>
        <w:t>的各位领导和员工</w:t>
      </w:r>
      <w:r w:rsidRPr="00E36096">
        <w:rPr>
          <w:rFonts w:hint="eastAsia"/>
        </w:rPr>
        <w:t>深入细致地介绍企业</w:t>
      </w:r>
      <w:r>
        <w:rPr>
          <w:rFonts w:hint="eastAsia"/>
        </w:rPr>
        <w:t>的</w:t>
      </w:r>
      <w:r w:rsidRPr="00E36096">
        <w:rPr>
          <w:rFonts w:hint="eastAsia"/>
        </w:rPr>
        <w:t>情况和自己的管理思路、管理方法，并对</w:t>
      </w:r>
      <w:r>
        <w:rPr>
          <w:rFonts w:hint="eastAsia"/>
        </w:rPr>
        <w:t>管理信息化</w:t>
      </w:r>
      <w:r w:rsidRPr="00E36096">
        <w:rPr>
          <w:rFonts w:hint="eastAsia"/>
        </w:rPr>
        <w:t>规划工作提出</w:t>
      </w:r>
      <w:r>
        <w:rPr>
          <w:rFonts w:hint="eastAsia"/>
        </w:rPr>
        <w:t>了</w:t>
      </w:r>
      <w:r w:rsidRPr="00E36096">
        <w:rPr>
          <w:rFonts w:hint="eastAsia"/>
        </w:rPr>
        <w:t>严格的要求与殷切的期望，</w:t>
      </w:r>
      <w:r>
        <w:rPr>
          <w:rFonts w:hint="eastAsia"/>
        </w:rPr>
        <w:t>在此，</w:t>
      </w:r>
      <w:r w:rsidRPr="00E36096">
        <w:rPr>
          <w:rFonts w:hint="eastAsia"/>
        </w:rPr>
        <w:t>我们</w:t>
      </w:r>
      <w:r>
        <w:rPr>
          <w:rFonts w:hint="eastAsia"/>
        </w:rPr>
        <w:t>表示深深的谢意！是你们踏实的工作作风、务实的敬业态度感染了我们。</w:t>
      </w:r>
    </w:p>
    <w:p w:rsidR="00A02C55" w:rsidRDefault="00A02C55" w:rsidP="00C028E6">
      <w:pPr>
        <w:pStyle w:val="a6"/>
        <w:ind w:firstLine="420"/>
      </w:pPr>
      <w:r>
        <w:rPr>
          <w:rFonts w:hint="eastAsia"/>
        </w:rPr>
        <w:t>我们有理由相信，在你们的良好支持与配合下，</w:t>
      </w:r>
      <w:r w:rsidR="006B4BAC">
        <w:rPr>
          <w:rFonts w:hint="eastAsia"/>
        </w:rPr>
        <w:t>XX</w:t>
      </w:r>
      <w:r w:rsidR="006B4BAC">
        <w:rPr>
          <w:rFonts w:hint="eastAsia"/>
        </w:rPr>
        <w:t>公司</w:t>
      </w:r>
      <w:r>
        <w:rPr>
          <w:rFonts w:hint="eastAsia"/>
        </w:rPr>
        <w:t>与</w:t>
      </w:r>
      <w:r>
        <w:rPr>
          <w:rFonts w:hint="eastAsia"/>
        </w:rPr>
        <w:t>XXXX</w:t>
      </w:r>
      <w:r>
        <w:rPr>
          <w:rFonts w:hint="eastAsia"/>
        </w:rPr>
        <w:t>必定会有一个良好的合作未来！</w:t>
      </w:r>
    </w:p>
    <w:p w:rsidR="00A02C55" w:rsidRPr="007E016E" w:rsidRDefault="00A02C55" w:rsidP="00C028E6">
      <w:pPr>
        <w:pStyle w:val="a6"/>
        <w:ind w:firstLine="420"/>
      </w:pPr>
      <w:r>
        <w:rPr>
          <w:rFonts w:hint="eastAsia"/>
        </w:rPr>
        <w:t>本次规划</w:t>
      </w:r>
      <w:r w:rsidRPr="007E016E">
        <w:rPr>
          <w:rFonts w:hint="eastAsia"/>
        </w:rPr>
        <w:t>工作周期较长、涉及面广，为我们提供帮助的人员很多，在此不能全部</w:t>
      </w:r>
      <w:r>
        <w:rPr>
          <w:rFonts w:hint="eastAsia"/>
        </w:rPr>
        <w:t>一一</w:t>
      </w:r>
      <w:r w:rsidRPr="007E016E">
        <w:rPr>
          <w:rFonts w:hint="eastAsia"/>
        </w:rPr>
        <w:t>列出，一并感谢。</w:t>
      </w:r>
    </w:p>
    <w:p w:rsidR="00A02C55" w:rsidRPr="001B1D13" w:rsidRDefault="00A02C55" w:rsidP="00C028E6">
      <w:pPr>
        <w:pStyle w:val="a6"/>
        <w:ind w:firstLine="420"/>
      </w:pPr>
      <w:r w:rsidRPr="007E016E">
        <w:rPr>
          <w:rFonts w:hint="eastAsia"/>
        </w:rPr>
        <w:t>再一次对在繁忙工作中挤出宝贵时间指导我们工作的</w:t>
      </w:r>
      <w:r>
        <w:rPr>
          <w:rFonts w:hint="eastAsia"/>
        </w:rPr>
        <w:t>XXXX</w:t>
      </w:r>
      <w:r w:rsidRPr="007E016E">
        <w:rPr>
          <w:rFonts w:hint="eastAsia"/>
        </w:rPr>
        <w:t>领导</w:t>
      </w:r>
      <w:r>
        <w:rPr>
          <w:rFonts w:hint="eastAsia"/>
        </w:rPr>
        <w:t>和同仁</w:t>
      </w:r>
      <w:r w:rsidRPr="007E016E">
        <w:rPr>
          <w:rFonts w:hint="eastAsia"/>
        </w:rPr>
        <w:t>表示感谢！</w:t>
      </w:r>
    </w:p>
    <w:p w:rsidR="00181CD2" w:rsidRDefault="00A02C55" w:rsidP="00755327">
      <w:pPr>
        <w:pStyle w:val="afd"/>
      </w:pPr>
      <w:bookmarkStart w:id="5" w:name="_Toc213489866"/>
      <w:r w:rsidRPr="00316C1B">
        <w:rPr>
          <w:rFonts w:hint="eastAsia"/>
        </w:rPr>
        <w:lastRenderedPageBreak/>
        <w:t>版本控制</w:t>
      </w:r>
      <w:bookmarkEnd w:id="2"/>
      <w:bookmarkEnd w:id="3"/>
      <w:bookmarkEnd w:id="5"/>
    </w:p>
    <w:p w:rsidR="002B1ECA" w:rsidRDefault="002B1ECA" w:rsidP="00E61BDB">
      <w:pPr>
        <w:pStyle w:val="aff3"/>
        <w:ind w:rightChars="3805" w:right="7990"/>
      </w:pPr>
      <w:r w:rsidRPr="00900084">
        <w:rPr>
          <w:rFonts w:hint="eastAsia"/>
        </w:rPr>
        <w:t>更新记录</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40"/>
        <w:gridCol w:w="1393"/>
        <w:gridCol w:w="2155"/>
        <w:gridCol w:w="2948"/>
      </w:tblGrid>
      <w:tr w:rsidR="007F6CD2" w:rsidRPr="00CA3E48">
        <w:trPr>
          <w:cantSplit/>
          <w:tblHeader/>
        </w:trPr>
        <w:tc>
          <w:tcPr>
            <w:tcW w:w="1440" w:type="dxa"/>
            <w:shd w:val="pct10" w:color="auto" w:fill="auto"/>
          </w:tcPr>
          <w:p w:rsidR="007F6CD2" w:rsidRPr="00CA3E48" w:rsidRDefault="007F6CD2"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日期</w:t>
            </w:r>
          </w:p>
        </w:tc>
        <w:tc>
          <w:tcPr>
            <w:tcW w:w="1393" w:type="dxa"/>
            <w:shd w:val="pct10" w:color="auto" w:fill="auto"/>
          </w:tcPr>
          <w:p w:rsidR="007F6CD2" w:rsidRPr="00CA3E48" w:rsidRDefault="00421A1F"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更新</w:t>
            </w:r>
            <w:r w:rsidR="007F6CD2" w:rsidRPr="00CA3E48">
              <w:rPr>
                <w:rFonts w:ascii="Book Antiqua" w:hAnsi="Book Antiqua" w:hint="eastAsia"/>
                <w:b/>
                <w:sz w:val="21"/>
                <w:szCs w:val="21"/>
              </w:rPr>
              <w:t>人</w:t>
            </w:r>
          </w:p>
        </w:tc>
        <w:tc>
          <w:tcPr>
            <w:tcW w:w="2155" w:type="dxa"/>
            <w:shd w:val="pct10" w:color="auto" w:fill="auto"/>
          </w:tcPr>
          <w:p w:rsidR="007F6CD2" w:rsidRPr="00CA3E48" w:rsidRDefault="00945FFB"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版本</w:t>
            </w:r>
          </w:p>
        </w:tc>
        <w:tc>
          <w:tcPr>
            <w:tcW w:w="2948" w:type="dxa"/>
            <w:shd w:val="pct10" w:color="auto" w:fill="auto"/>
          </w:tcPr>
          <w:p w:rsidR="007F6CD2" w:rsidRPr="00CA3E48" w:rsidRDefault="007F6CD2"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备注</w:t>
            </w:r>
          </w:p>
        </w:tc>
      </w:tr>
      <w:tr w:rsidR="007F6CD2">
        <w:trPr>
          <w:cantSplit/>
          <w:trHeight w:hRule="exact" w:val="60"/>
          <w:tblHeader/>
        </w:trPr>
        <w:tc>
          <w:tcPr>
            <w:tcW w:w="1440" w:type="dxa"/>
            <w:shd w:val="pct50" w:color="auto" w:fill="auto"/>
          </w:tcPr>
          <w:p w:rsidR="007F6CD2" w:rsidRDefault="007F6CD2" w:rsidP="00F431B2">
            <w:pPr>
              <w:pStyle w:val="TableText"/>
              <w:rPr>
                <w:sz w:val="8"/>
              </w:rPr>
            </w:pPr>
          </w:p>
        </w:tc>
        <w:tc>
          <w:tcPr>
            <w:tcW w:w="1393" w:type="dxa"/>
            <w:shd w:val="pct50" w:color="auto" w:fill="auto"/>
          </w:tcPr>
          <w:p w:rsidR="007F6CD2" w:rsidRDefault="007F6CD2" w:rsidP="00F431B2">
            <w:pPr>
              <w:pStyle w:val="TableText"/>
              <w:rPr>
                <w:sz w:val="8"/>
              </w:rPr>
            </w:pPr>
          </w:p>
        </w:tc>
        <w:tc>
          <w:tcPr>
            <w:tcW w:w="2155" w:type="dxa"/>
            <w:shd w:val="pct50" w:color="auto" w:fill="auto"/>
          </w:tcPr>
          <w:p w:rsidR="007F6CD2" w:rsidRDefault="007F6CD2" w:rsidP="00F431B2">
            <w:pPr>
              <w:pStyle w:val="TableText"/>
              <w:rPr>
                <w:sz w:val="8"/>
              </w:rPr>
            </w:pPr>
          </w:p>
        </w:tc>
        <w:tc>
          <w:tcPr>
            <w:tcW w:w="2948" w:type="dxa"/>
            <w:shd w:val="pct50" w:color="auto" w:fill="auto"/>
          </w:tcPr>
          <w:p w:rsidR="007F6CD2" w:rsidRDefault="007F6CD2" w:rsidP="00F431B2">
            <w:pPr>
              <w:pStyle w:val="TableText"/>
              <w:rPr>
                <w:sz w:val="8"/>
              </w:rPr>
            </w:pPr>
          </w:p>
        </w:tc>
      </w:tr>
      <w:tr w:rsidR="007F6CD2">
        <w:trPr>
          <w:cantSplit/>
          <w:tblHeader/>
        </w:trPr>
        <w:tc>
          <w:tcPr>
            <w:tcW w:w="1440" w:type="dxa"/>
          </w:tcPr>
          <w:p w:rsidR="007F6CD2" w:rsidRDefault="00605A68" w:rsidP="00F431B2">
            <w:pPr>
              <w:pStyle w:val="TableText"/>
              <w:ind w:left="151" w:hangingChars="84" w:hanging="151"/>
              <w:rPr>
                <w:sz w:val="18"/>
              </w:rPr>
            </w:pPr>
            <w:r>
              <w:rPr>
                <w:rFonts w:hint="eastAsia"/>
                <w:sz w:val="18"/>
              </w:rPr>
              <w:t>YYYY-MM</w:t>
            </w:r>
            <w:r w:rsidR="00F007CE">
              <w:rPr>
                <w:rFonts w:hint="eastAsia"/>
                <w:sz w:val="18"/>
              </w:rPr>
              <w:t>-</w:t>
            </w:r>
            <w:r>
              <w:rPr>
                <w:rFonts w:hint="eastAsia"/>
                <w:sz w:val="18"/>
              </w:rPr>
              <w:t>DD</w:t>
            </w:r>
          </w:p>
        </w:tc>
        <w:tc>
          <w:tcPr>
            <w:tcW w:w="1393" w:type="dxa"/>
          </w:tcPr>
          <w:p w:rsidR="007F6CD2" w:rsidRDefault="00172278" w:rsidP="00F431B2">
            <w:pPr>
              <w:pStyle w:val="TableText"/>
              <w:rPr>
                <w:sz w:val="18"/>
              </w:rPr>
            </w:pPr>
            <w:r>
              <w:rPr>
                <w:rFonts w:hint="eastAsia"/>
                <w:sz w:val="18"/>
              </w:rPr>
              <w:t>XXXXXX</w:t>
            </w:r>
          </w:p>
        </w:tc>
        <w:tc>
          <w:tcPr>
            <w:tcW w:w="2155" w:type="dxa"/>
          </w:tcPr>
          <w:p w:rsidR="007F6CD2" w:rsidRDefault="00F007CE" w:rsidP="00F431B2">
            <w:pPr>
              <w:pStyle w:val="TableText"/>
              <w:rPr>
                <w:sz w:val="18"/>
              </w:rPr>
            </w:pPr>
            <w:r>
              <w:rPr>
                <w:sz w:val="18"/>
              </w:rPr>
              <w:t>V</w:t>
            </w:r>
            <w:r>
              <w:rPr>
                <w:rFonts w:hint="eastAsia"/>
                <w:sz w:val="18"/>
              </w:rPr>
              <w:t>1.0</w:t>
            </w: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bl>
    <w:p w:rsidR="007F6CD2" w:rsidRDefault="007F6CD2" w:rsidP="000815D2">
      <w:pPr>
        <w:ind w:rightChars="3859" w:right="8104"/>
      </w:pPr>
    </w:p>
    <w:p w:rsidR="00E63CA2" w:rsidRDefault="00E63CA2" w:rsidP="000815D2">
      <w:pPr>
        <w:ind w:rightChars="3859" w:right="8104"/>
        <w:rPr>
          <w:rFonts w:ascii="黑体" w:eastAsia="黑体"/>
          <w:sz w:val="24"/>
        </w:rPr>
      </w:pPr>
    </w:p>
    <w:p w:rsidR="0063777B" w:rsidRPr="004E7222" w:rsidRDefault="00274DC8" w:rsidP="00E61BDB">
      <w:pPr>
        <w:pStyle w:val="aff3"/>
        <w:ind w:rightChars="3805" w:right="7990"/>
      </w:pPr>
      <w:r w:rsidRPr="004E7222">
        <w:rPr>
          <w:rFonts w:hint="eastAsia"/>
        </w:rPr>
        <w:t>审核记录</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40"/>
        <w:gridCol w:w="1393"/>
        <w:gridCol w:w="3107"/>
        <w:gridCol w:w="1996"/>
      </w:tblGrid>
      <w:tr w:rsidR="00DE0B50">
        <w:trPr>
          <w:cantSplit/>
          <w:tblHeader/>
        </w:trPr>
        <w:tc>
          <w:tcPr>
            <w:tcW w:w="1440"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日期</w:t>
            </w:r>
          </w:p>
        </w:tc>
        <w:tc>
          <w:tcPr>
            <w:tcW w:w="1393"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审核人</w:t>
            </w:r>
          </w:p>
        </w:tc>
        <w:tc>
          <w:tcPr>
            <w:tcW w:w="3107"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职务</w:t>
            </w:r>
          </w:p>
        </w:tc>
        <w:tc>
          <w:tcPr>
            <w:tcW w:w="1996"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备注</w:t>
            </w:r>
          </w:p>
        </w:tc>
      </w:tr>
      <w:tr w:rsidR="00DE0B50">
        <w:trPr>
          <w:cantSplit/>
          <w:trHeight w:hRule="exact" w:val="60"/>
          <w:tblHeader/>
        </w:trPr>
        <w:tc>
          <w:tcPr>
            <w:tcW w:w="1440" w:type="dxa"/>
            <w:shd w:val="pct50" w:color="auto" w:fill="auto"/>
          </w:tcPr>
          <w:p w:rsidR="00DE0B50" w:rsidRDefault="00DE0B50" w:rsidP="00F431B2">
            <w:pPr>
              <w:pStyle w:val="TableText"/>
              <w:rPr>
                <w:sz w:val="8"/>
              </w:rPr>
            </w:pPr>
          </w:p>
        </w:tc>
        <w:tc>
          <w:tcPr>
            <w:tcW w:w="1393" w:type="dxa"/>
            <w:shd w:val="pct50" w:color="auto" w:fill="auto"/>
          </w:tcPr>
          <w:p w:rsidR="00DE0B50" w:rsidRDefault="00DE0B50" w:rsidP="00F431B2">
            <w:pPr>
              <w:pStyle w:val="TableText"/>
              <w:rPr>
                <w:sz w:val="8"/>
              </w:rPr>
            </w:pPr>
          </w:p>
        </w:tc>
        <w:tc>
          <w:tcPr>
            <w:tcW w:w="3107" w:type="dxa"/>
            <w:shd w:val="pct50" w:color="auto" w:fill="auto"/>
          </w:tcPr>
          <w:p w:rsidR="00DE0B50" w:rsidRDefault="00DE0B50" w:rsidP="00F431B2">
            <w:pPr>
              <w:pStyle w:val="TableText"/>
              <w:rPr>
                <w:sz w:val="8"/>
              </w:rPr>
            </w:pPr>
          </w:p>
        </w:tc>
        <w:tc>
          <w:tcPr>
            <w:tcW w:w="1996" w:type="dxa"/>
            <w:shd w:val="pct50" w:color="auto" w:fill="auto"/>
          </w:tcPr>
          <w:p w:rsidR="00DE0B50" w:rsidRDefault="00DE0B50" w:rsidP="00F431B2">
            <w:pPr>
              <w:pStyle w:val="TableText"/>
              <w:rPr>
                <w:sz w:val="8"/>
              </w:rPr>
            </w:pPr>
          </w:p>
        </w:tc>
      </w:tr>
      <w:tr w:rsidR="00C5695D">
        <w:trPr>
          <w:cantSplit/>
          <w:tblHeader/>
        </w:trPr>
        <w:tc>
          <w:tcPr>
            <w:tcW w:w="1440" w:type="dxa"/>
          </w:tcPr>
          <w:p w:rsidR="00C5695D" w:rsidRDefault="00D340AF" w:rsidP="00626228">
            <w:pPr>
              <w:pStyle w:val="TableText"/>
              <w:ind w:left="151" w:hangingChars="84" w:hanging="151"/>
              <w:rPr>
                <w:sz w:val="18"/>
              </w:rPr>
            </w:pPr>
            <w:r>
              <w:rPr>
                <w:rFonts w:hint="eastAsia"/>
                <w:sz w:val="18"/>
              </w:rPr>
              <w:t>YYYY-MM</w:t>
            </w:r>
            <w:r w:rsidR="006C1B2E">
              <w:rPr>
                <w:rFonts w:hint="eastAsia"/>
                <w:sz w:val="18"/>
              </w:rPr>
              <w:t>-</w:t>
            </w:r>
            <w:r>
              <w:rPr>
                <w:rFonts w:hint="eastAsia"/>
                <w:sz w:val="18"/>
              </w:rPr>
              <w:t>DD</w:t>
            </w:r>
          </w:p>
        </w:tc>
        <w:tc>
          <w:tcPr>
            <w:tcW w:w="1393" w:type="dxa"/>
          </w:tcPr>
          <w:p w:rsidR="00C5695D" w:rsidRDefault="00BF6ED8" w:rsidP="004E1F01">
            <w:pPr>
              <w:pStyle w:val="TableText"/>
              <w:rPr>
                <w:sz w:val="18"/>
              </w:rPr>
            </w:pPr>
            <w:r>
              <w:rPr>
                <w:rFonts w:hint="eastAsia"/>
                <w:sz w:val="18"/>
              </w:rPr>
              <w:t>XXXXXX</w:t>
            </w:r>
          </w:p>
        </w:tc>
        <w:tc>
          <w:tcPr>
            <w:tcW w:w="3107" w:type="dxa"/>
          </w:tcPr>
          <w:p w:rsidR="00C5695D" w:rsidRDefault="00C5695D" w:rsidP="004E1F01">
            <w:pPr>
              <w:pStyle w:val="TableText"/>
              <w:rPr>
                <w:sz w:val="18"/>
              </w:rPr>
            </w:pPr>
          </w:p>
        </w:tc>
        <w:tc>
          <w:tcPr>
            <w:tcW w:w="1996" w:type="dxa"/>
          </w:tcPr>
          <w:p w:rsidR="00C5695D" w:rsidRDefault="00C5695D" w:rsidP="004E1F01">
            <w:pPr>
              <w:pStyle w:val="TableText"/>
              <w:rPr>
                <w:sz w:val="18"/>
              </w:rPr>
            </w:pPr>
          </w:p>
        </w:tc>
      </w:tr>
      <w:tr w:rsidR="00C5695D">
        <w:trPr>
          <w:cantSplit/>
          <w:tblHeader/>
        </w:trPr>
        <w:tc>
          <w:tcPr>
            <w:tcW w:w="1440" w:type="dxa"/>
          </w:tcPr>
          <w:p w:rsidR="00C5695D" w:rsidRDefault="00C5695D" w:rsidP="004E1F01">
            <w:pPr>
              <w:pStyle w:val="TableText"/>
              <w:rPr>
                <w:sz w:val="18"/>
              </w:rPr>
            </w:pPr>
          </w:p>
        </w:tc>
        <w:tc>
          <w:tcPr>
            <w:tcW w:w="1393" w:type="dxa"/>
          </w:tcPr>
          <w:p w:rsidR="00C5695D" w:rsidRDefault="00C5695D" w:rsidP="004E1F01">
            <w:pPr>
              <w:pStyle w:val="TableText"/>
              <w:rPr>
                <w:sz w:val="18"/>
              </w:rPr>
            </w:pPr>
          </w:p>
        </w:tc>
        <w:tc>
          <w:tcPr>
            <w:tcW w:w="3107" w:type="dxa"/>
          </w:tcPr>
          <w:p w:rsidR="00C5695D" w:rsidRDefault="00C5695D" w:rsidP="004E1F01">
            <w:pPr>
              <w:pStyle w:val="TableText"/>
              <w:rPr>
                <w:sz w:val="18"/>
              </w:rPr>
            </w:pPr>
          </w:p>
        </w:tc>
        <w:tc>
          <w:tcPr>
            <w:tcW w:w="1996" w:type="dxa"/>
          </w:tcPr>
          <w:p w:rsidR="00C5695D" w:rsidRDefault="00C5695D" w:rsidP="004E1F01">
            <w:pPr>
              <w:pStyle w:val="TableText"/>
              <w:rPr>
                <w:sz w:val="18"/>
              </w:rPr>
            </w:pPr>
          </w:p>
        </w:tc>
      </w:tr>
      <w:tr w:rsidR="00C5695D">
        <w:trPr>
          <w:cantSplit/>
          <w:tblHeader/>
        </w:trPr>
        <w:tc>
          <w:tcPr>
            <w:tcW w:w="1440" w:type="dxa"/>
          </w:tcPr>
          <w:p w:rsidR="00C5695D" w:rsidRDefault="00C5695D" w:rsidP="004E1F01">
            <w:pPr>
              <w:pStyle w:val="TableText"/>
              <w:rPr>
                <w:sz w:val="18"/>
              </w:rPr>
            </w:pPr>
          </w:p>
        </w:tc>
        <w:tc>
          <w:tcPr>
            <w:tcW w:w="1393" w:type="dxa"/>
          </w:tcPr>
          <w:p w:rsidR="00C5695D" w:rsidRDefault="00C5695D" w:rsidP="004E1F01">
            <w:pPr>
              <w:pStyle w:val="TableText"/>
              <w:rPr>
                <w:sz w:val="18"/>
              </w:rPr>
            </w:pPr>
          </w:p>
        </w:tc>
        <w:tc>
          <w:tcPr>
            <w:tcW w:w="3107" w:type="dxa"/>
          </w:tcPr>
          <w:p w:rsidR="00C5695D" w:rsidRDefault="00C5695D" w:rsidP="004E1F01">
            <w:pPr>
              <w:pStyle w:val="TableText"/>
              <w:rPr>
                <w:sz w:val="18"/>
              </w:rPr>
            </w:pPr>
          </w:p>
        </w:tc>
        <w:tc>
          <w:tcPr>
            <w:tcW w:w="1996" w:type="dxa"/>
          </w:tcPr>
          <w:p w:rsidR="00C5695D" w:rsidRDefault="00C5695D" w:rsidP="00F431B2">
            <w:pPr>
              <w:pStyle w:val="TableText"/>
              <w:rPr>
                <w:sz w:val="18"/>
              </w:rPr>
            </w:pPr>
          </w:p>
        </w:tc>
      </w:tr>
      <w:tr w:rsidR="00C5695D">
        <w:trPr>
          <w:cantSplit/>
          <w:tblHeader/>
        </w:trPr>
        <w:tc>
          <w:tcPr>
            <w:tcW w:w="1440" w:type="dxa"/>
          </w:tcPr>
          <w:p w:rsidR="00C5695D" w:rsidRDefault="00C5695D" w:rsidP="00F431B2">
            <w:pPr>
              <w:pStyle w:val="TableText"/>
              <w:rPr>
                <w:sz w:val="18"/>
              </w:rPr>
            </w:pPr>
          </w:p>
        </w:tc>
        <w:tc>
          <w:tcPr>
            <w:tcW w:w="1393" w:type="dxa"/>
          </w:tcPr>
          <w:p w:rsidR="00C5695D" w:rsidRDefault="00C5695D" w:rsidP="00F431B2">
            <w:pPr>
              <w:pStyle w:val="TableText"/>
              <w:rPr>
                <w:sz w:val="18"/>
              </w:rPr>
            </w:pPr>
          </w:p>
        </w:tc>
        <w:tc>
          <w:tcPr>
            <w:tcW w:w="3107" w:type="dxa"/>
          </w:tcPr>
          <w:p w:rsidR="00C5695D" w:rsidRDefault="00C5695D" w:rsidP="00F431B2">
            <w:pPr>
              <w:pStyle w:val="TableText"/>
              <w:rPr>
                <w:sz w:val="18"/>
              </w:rPr>
            </w:pPr>
          </w:p>
        </w:tc>
        <w:tc>
          <w:tcPr>
            <w:tcW w:w="1996" w:type="dxa"/>
          </w:tcPr>
          <w:p w:rsidR="00C5695D" w:rsidRDefault="00C5695D" w:rsidP="00F431B2">
            <w:pPr>
              <w:pStyle w:val="TableText"/>
              <w:rPr>
                <w:sz w:val="18"/>
              </w:rPr>
            </w:pPr>
          </w:p>
        </w:tc>
      </w:tr>
      <w:tr w:rsidR="00C5695D">
        <w:trPr>
          <w:cantSplit/>
          <w:tblHeader/>
        </w:trPr>
        <w:tc>
          <w:tcPr>
            <w:tcW w:w="1440" w:type="dxa"/>
          </w:tcPr>
          <w:p w:rsidR="00C5695D" w:rsidRDefault="00C5695D" w:rsidP="00F431B2">
            <w:pPr>
              <w:pStyle w:val="TableText"/>
              <w:rPr>
                <w:sz w:val="18"/>
              </w:rPr>
            </w:pPr>
          </w:p>
        </w:tc>
        <w:tc>
          <w:tcPr>
            <w:tcW w:w="1393" w:type="dxa"/>
          </w:tcPr>
          <w:p w:rsidR="00C5695D" w:rsidRDefault="00C5695D" w:rsidP="00F431B2">
            <w:pPr>
              <w:pStyle w:val="TableText"/>
              <w:rPr>
                <w:sz w:val="18"/>
              </w:rPr>
            </w:pPr>
          </w:p>
        </w:tc>
        <w:tc>
          <w:tcPr>
            <w:tcW w:w="3107" w:type="dxa"/>
          </w:tcPr>
          <w:p w:rsidR="00C5695D" w:rsidRDefault="00C5695D" w:rsidP="00F431B2">
            <w:pPr>
              <w:pStyle w:val="TableText"/>
              <w:rPr>
                <w:sz w:val="18"/>
              </w:rPr>
            </w:pPr>
          </w:p>
        </w:tc>
        <w:tc>
          <w:tcPr>
            <w:tcW w:w="1996" w:type="dxa"/>
          </w:tcPr>
          <w:p w:rsidR="00C5695D" w:rsidRDefault="00C5695D" w:rsidP="00F431B2">
            <w:pPr>
              <w:pStyle w:val="TableText"/>
              <w:rPr>
                <w:sz w:val="18"/>
              </w:rPr>
            </w:pPr>
          </w:p>
        </w:tc>
      </w:tr>
    </w:tbl>
    <w:p w:rsidR="007F6CD2" w:rsidRDefault="007F6CD2" w:rsidP="000815D2">
      <w:pPr>
        <w:ind w:rightChars="3859" w:right="8104"/>
      </w:pPr>
    </w:p>
    <w:p w:rsidR="009E4783" w:rsidRDefault="009E4783" w:rsidP="000815D2">
      <w:pPr>
        <w:ind w:rightChars="3859" w:right="8104"/>
        <w:rPr>
          <w:rFonts w:ascii="黑体" w:eastAsia="黑体"/>
          <w:sz w:val="24"/>
        </w:rPr>
      </w:pPr>
    </w:p>
    <w:p w:rsidR="00274DC8" w:rsidRPr="004E7222" w:rsidRDefault="00737950" w:rsidP="00611272">
      <w:pPr>
        <w:pStyle w:val="aff3"/>
        <w:ind w:rightChars="3805" w:right="7990"/>
      </w:pPr>
      <w:r w:rsidRPr="004E7222">
        <w:rPr>
          <w:rFonts w:hint="eastAsia"/>
        </w:rPr>
        <w:t>发布记录</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88"/>
        <w:gridCol w:w="1645"/>
        <w:gridCol w:w="3107"/>
        <w:gridCol w:w="1996"/>
      </w:tblGrid>
      <w:tr w:rsidR="00E4171F" w:rsidRPr="00CA3E48">
        <w:trPr>
          <w:cantSplit/>
          <w:tblHeader/>
        </w:trPr>
        <w:tc>
          <w:tcPr>
            <w:tcW w:w="1188" w:type="dxa"/>
            <w:shd w:val="pct10" w:color="auto" w:fill="auto"/>
          </w:tcPr>
          <w:p w:rsidR="00E4171F" w:rsidRPr="00CA3E48" w:rsidRDefault="004D2F52"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拷贝数</w:t>
            </w:r>
          </w:p>
        </w:tc>
        <w:tc>
          <w:tcPr>
            <w:tcW w:w="1645" w:type="dxa"/>
            <w:shd w:val="pct10" w:color="auto" w:fill="auto"/>
          </w:tcPr>
          <w:p w:rsidR="00E4171F" w:rsidRPr="00CA3E48" w:rsidRDefault="000055F6"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接受</w:t>
            </w:r>
            <w:r w:rsidR="00E4171F" w:rsidRPr="00CA3E48">
              <w:rPr>
                <w:rFonts w:ascii="Book Antiqua" w:hAnsi="Book Antiqua" w:hint="eastAsia"/>
                <w:b/>
                <w:sz w:val="21"/>
                <w:szCs w:val="21"/>
              </w:rPr>
              <w:t>人</w:t>
            </w:r>
          </w:p>
        </w:tc>
        <w:tc>
          <w:tcPr>
            <w:tcW w:w="3107" w:type="dxa"/>
            <w:shd w:val="pct10" w:color="auto" w:fill="auto"/>
          </w:tcPr>
          <w:p w:rsidR="00E4171F" w:rsidRPr="00CA3E48" w:rsidRDefault="00E4171F"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职务</w:t>
            </w:r>
          </w:p>
        </w:tc>
        <w:tc>
          <w:tcPr>
            <w:tcW w:w="1996" w:type="dxa"/>
            <w:shd w:val="pct10" w:color="auto" w:fill="auto"/>
          </w:tcPr>
          <w:p w:rsidR="00E4171F" w:rsidRPr="00CA3E48" w:rsidRDefault="00E4171F"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备注</w:t>
            </w:r>
          </w:p>
        </w:tc>
      </w:tr>
      <w:tr w:rsidR="00E4171F">
        <w:trPr>
          <w:cantSplit/>
          <w:trHeight w:hRule="exact" w:val="60"/>
          <w:tblHeader/>
        </w:trPr>
        <w:tc>
          <w:tcPr>
            <w:tcW w:w="1188" w:type="dxa"/>
            <w:shd w:val="pct50" w:color="auto" w:fill="auto"/>
          </w:tcPr>
          <w:p w:rsidR="00E4171F" w:rsidRDefault="00E4171F" w:rsidP="00F431B2">
            <w:pPr>
              <w:pStyle w:val="TableText"/>
              <w:rPr>
                <w:sz w:val="8"/>
              </w:rPr>
            </w:pPr>
          </w:p>
        </w:tc>
        <w:tc>
          <w:tcPr>
            <w:tcW w:w="1645" w:type="dxa"/>
            <w:shd w:val="pct50" w:color="auto" w:fill="auto"/>
          </w:tcPr>
          <w:p w:rsidR="00E4171F" w:rsidRDefault="00E4171F" w:rsidP="00F431B2">
            <w:pPr>
              <w:pStyle w:val="TableText"/>
              <w:rPr>
                <w:sz w:val="8"/>
              </w:rPr>
            </w:pPr>
          </w:p>
        </w:tc>
        <w:tc>
          <w:tcPr>
            <w:tcW w:w="3107" w:type="dxa"/>
            <w:shd w:val="pct50" w:color="auto" w:fill="auto"/>
          </w:tcPr>
          <w:p w:rsidR="00E4171F" w:rsidRDefault="00E4171F" w:rsidP="00F431B2">
            <w:pPr>
              <w:pStyle w:val="TableText"/>
              <w:rPr>
                <w:sz w:val="8"/>
              </w:rPr>
            </w:pPr>
          </w:p>
        </w:tc>
        <w:tc>
          <w:tcPr>
            <w:tcW w:w="1996" w:type="dxa"/>
            <w:shd w:val="pct50" w:color="auto" w:fill="auto"/>
          </w:tcPr>
          <w:p w:rsidR="00E4171F" w:rsidRDefault="00E4171F" w:rsidP="00F431B2">
            <w:pPr>
              <w:pStyle w:val="TableText"/>
              <w:rPr>
                <w:sz w:val="8"/>
              </w:rPr>
            </w:pPr>
          </w:p>
        </w:tc>
      </w:tr>
      <w:tr w:rsidR="00E4171F">
        <w:trPr>
          <w:cantSplit/>
          <w:tblHeader/>
        </w:trPr>
        <w:tc>
          <w:tcPr>
            <w:tcW w:w="1188" w:type="dxa"/>
          </w:tcPr>
          <w:p w:rsidR="00E4171F" w:rsidRDefault="00E4171F" w:rsidP="00F431B2">
            <w:pPr>
              <w:pStyle w:val="TableText"/>
              <w:ind w:left="151" w:hangingChars="84" w:hanging="151"/>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E4171F">
        <w:trPr>
          <w:cantSplit/>
          <w:tblHeader/>
        </w:trPr>
        <w:tc>
          <w:tcPr>
            <w:tcW w:w="1188" w:type="dxa"/>
          </w:tcPr>
          <w:p w:rsidR="00E4171F" w:rsidRDefault="00E4171F" w:rsidP="00F431B2">
            <w:pPr>
              <w:pStyle w:val="TableText"/>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E4171F">
        <w:trPr>
          <w:cantSplit/>
          <w:tblHeader/>
        </w:trPr>
        <w:tc>
          <w:tcPr>
            <w:tcW w:w="1188" w:type="dxa"/>
          </w:tcPr>
          <w:p w:rsidR="00E4171F" w:rsidRDefault="00E4171F" w:rsidP="00F431B2">
            <w:pPr>
              <w:pStyle w:val="TableText"/>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E4171F">
        <w:trPr>
          <w:cantSplit/>
          <w:tblHeader/>
        </w:trPr>
        <w:tc>
          <w:tcPr>
            <w:tcW w:w="1188" w:type="dxa"/>
          </w:tcPr>
          <w:p w:rsidR="00E4171F" w:rsidRDefault="00E4171F" w:rsidP="00F431B2">
            <w:pPr>
              <w:pStyle w:val="TableText"/>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FB53A1">
        <w:trPr>
          <w:cantSplit/>
          <w:tblHeader/>
        </w:trPr>
        <w:tc>
          <w:tcPr>
            <w:tcW w:w="1188" w:type="dxa"/>
          </w:tcPr>
          <w:p w:rsidR="00FB53A1" w:rsidRDefault="00FB53A1" w:rsidP="00F431B2">
            <w:pPr>
              <w:pStyle w:val="TableText"/>
              <w:rPr>
                <w:sz w:val="18"/>
              </w:rPr>
            </w:pPr>
          </w:p>
        </w:tc>
        <w:tc>
          <w:tcPr>
            <w:tcW w:w="1645" w:type="dxa"/>
          </w:tcPr>
          <w:p w:rsidR="00FB53A1" w:rsidRDefault="00FB53A1" w:rsidP="00F431B2">
            <w:pPr>
              <w:pStyle w:val="TableText"/>
              <w:rPr>
                <w:sz w:val="18"/>
              </w:rPr>
            </w:pPr>
          </w:p>
        </w:tc>
        <w:tc>
          <w:tcPr>
            <w:tcW w:w="3107" w:type="dxa"/>
          </w:tcPr>
          <w:p w:rsidR="00FB53A1" w:rsidRDefault="00FB53A1" w:rsidP="00F431B2">
            <w:pPr>
              <w:pStyle w:val="TableText"/>
              <w:rPr>
                <w:sz w:val="18"/>
              </w:rPr>
            </w:pPr>
          </w:p>
        </w:tc>
        <w:tc>
          <w:tcPr>
            <w:tcW w:w="1996" w:type="dxa"/>
          </w:tcPr>
          <w:p w:rsidR="00FB53A1" w:rsidRDefault="00FB53A1" w:rsidP="00F431B2">
            <w:pPr>
              <w:pStyle w:val="TableText"/>
              <w:rPr>
                <w:sz w:val="18"/>
              </w:rPr>
            </w:pPr>
          </w:p>
        </w:tc>
      </w:tr>
    </w:tbl>
    <w:p w:rsidR="002F7EFA" w:rsidRDefault="002F7EFA" w:rsidP="000815D2">
      <w:pPr>
        <w:ind w:rightChars="3859" w:right="8104"/>
        <w:rPr>
          <w:rFonts w:ascii="黑体" w:eastAsia="黑体"/>
          <w:sz w:val="24"/>
        </w:rPr>
      </w:pPr>
    </w:p>
    <w:p w:rsidR="000C414B" w:rsidRDefault="000C414B" w:rsidP="000815D2">
      <w:pPr>
        <w:ind w:rightChars="3859" w:right="8104"/>
        <w:rPr>
          <w:rFonts w:ascii="黑体" w:eastAsia="黑体"/>
          <w:sz w:val="24"/>
        </w:rPr>
      </w:pPr>
    </w:p>
    <w:p w:rsidR="006B7768" w:rsidRPr="007336FB" w:rsidRDefault="006B7768" w:rsidP="00755327">
      <w:pPr>
        <w:pStyle w:val="afd"/>
      </w:pPr>
      <w:bookmarkStart w:id="6" w:name="_Toc184923368"/>
      <w:bookmarkStart w:id="7" w:name="_Toc191748536"/>
      <w:bookmarkStart w:id="8" w:name="_Toc191866536"/>
      <w:bookmarkStart w:id="9" w:name="_Toc191868789"/>
      <w:bookmarkStart w:id="10" w:name="_Toc198547869"/>
      <w:bookmarkStart w:id="11" w:name="_Toc198849366"/>
      <w:bookmarkStart w:id="12" w:name="_Toc213489867"/>
      <w:r w:rsidRPr="007336FB">
        <w:rPr>
          <w:rFonts w:hint="eastAsia"/>
        </w:rPr>
        <w:lastRenderedPageBreak/>
        <w:t>方案注释</w:t>
      </w:r>
      <w:bookmarkEnd w:id="6"/>
      <w:bookmarkEnd w:id="7"/>
      <w:bookmarkEnd w:id="8"/>
      <w:bookmarkEnd w:id="9"/>
      <w:bookmarkEnd w:id="10"/>
      <w:bookmarkEnd w:id="11"/>
      <w:bookmarkEnd w:id="12"/>
    </w:p>
    <w:p w:rsidR="000F080E" w:rsidRPr="007336FB" w:rsidRDefault="000F080E" w:rsidP="00887F7A">
      <w:pPr>
        <w:pStyle w:val="aff3"/>
        <w:ind w:rightChars="3805" w:right="7990"/>
      </w:pPr>
      <w:r w:rsidRPr="007336FB">
        <w:rPr>
          <w:rFonts w:hint="eastAsia"/>
        </w:rPr>
        <w:t>术语定义</w:t>
      </w:r>
    </w:p>
    <w:p w:rsidR="000F080E" w:rsidRDefault="00785D67" w:rsidP="00C908B6">
      <w:pPr>
        <w:pStyle w:val="10"/>
      </w:pPr>
      <w:r>
        <w:rPr>
          <w:rFonts w:hint="eastAsia"/>
        </w:rPr>
        <w:t>XXXX</w:t>
      </w:r>
      <w:r w:rsidR="000F080E">
        <w:rPr>
          <w:rFonts w:hint="eastAsia"/>
        </w:rPr>
        <w:t>股份有限公司</w:t>
      </w:r>
      <w:r w:rsidR="000F080E" w:rsidRPr="007336FB">
        <w:rPr>
          <w:rFonts w:hint="eastAsia"/>
        </w:rPr>
        <w:t>在</w:t>
      </w:r>
      <w:r w:rsidR="000F080E">
        <w:rPr>
          <w:rFonts w:hint="eastAsia"/>
        </w:rPr>
        <w:t>本文件中</w:t>
      </w:r>
      <w:r w:rsidR="000F080E" w:rsidRPr="007336FB">
        <w:rPr>
          <w:rFonts w:hint="eastAsia"/>
        </w:rPr>
        <w:t>简称</w:t>
      </w:r>
      <w:r w:rsidR="005D2E3B">
        <w:rPr>
          <w:rFonts w:hint="eastAsia"/>
        </w:rPr>
        <w:t>“</w:t>
      </w:r>
      <w:r>
        <w:rPr>
          <w:rFonts w:hint="eastAsia"/>
        </w:rPr>
        <w:t>XXXX</w:t>
      </w:r>
      <w:r w:rsidR="00F30E84">
        <w:rPr>
          <w:rFonts w:hint="eastAsia"/>
        </w:rPr>
        <w:t>”</w:t>
      </w:r>
      <w:r w:rsidR="000F080E" w:rsidRPr="007336FB">
        <w:rPr>
          <w:rFonts w:hint="eastAsia"/>
        </w:rPr>
        <w:t>；</w:t>
      </w:r>
    </w:p>
    <w:p w:rsidR="000F080E" w:rsidRDefault="00785D67" w:rsidP="00C908B6">
      <w:pPr>
        <w:pStyle w:val="10"/>
      </w:pPr>
      <w:r>
        <w:rPr>
          <w:rFonts w:hint="eastAsia"/>
        </w:rPr>
        <w:t>XXXX</w:t>
      </w:r>
      <w:r w:rsidR="000F080E">
        <w:rPr>
          <w:rFonts w:hint="eastAsia"/>
        </w:rPr>
        <w:t>股份有限公司管理信息系统建设项目在本文件中简称</w:t>
      </w:r>
      <w:r w:rsidR="00D67C42">
        <w:rPr>
          <w:rFonts w:hint="eastAsia"/>
        </w:rPr>
        <w:t>“</w:t>
      </w:r>
      <w:r>
        <w:rPr>
          <w:rFonts w:hint="eastAsia"/>
        </w:rPr>
        <w:t>XXXX</w:t>
      </w:r>
      <w:r w:rsidR="000F080E">
        <w:rPr>
          <w:rFonts w:hint="eastAsia"/>
        </w:rPr>
        <w:t>信息化项目</w:t>
      </w:r>
      <w:r w:rsidR="00F30E84">
        <w:rPr>
          <w:rFonts w:hint="eastAsia"/>
        </w:rPr>
        <w:t>”</w:t>
      </w:r>
      <w:r w:rsidR="000F080E">
        <w:rPr>
          <w:rFonts w:hint="eastAsia"/>
        </w:rPr>
        <w:t>；</w:t>
      </w:r>
    </w:p>
    <w:p w:rsidR="000F080E" w:rsidRPr="00985BA8" w:rsidRDefault="00785D67" w:rsidP="006B4BAC">
      <w:pPr>
        <w:pStyle w:val="10"/>
      </w:pPr>
      <w:r>
        <w:rPr>
          <w:rFonts w:hint="eastAsia"/>
        </w:rPr>
        <w:t>XXXX</w:t>
      </w:r>
      <w:r w:rsidR="000F080E">
        <w:rPr>
          <w:rFonts w:hint="eastAsia"/>
        </w:rPr>
        <w:t>股份有限公司管理信息系统在本文件中简称</w:t>
      </w:r>
      <w:r w:rsidR="00D67C42">
        <w:rPr>
          <w:rFonts w:hint="eastAsia"/>
        </w:rPr>
        <w:t>“</w:t>
      </w:r>
      <w:r>
        <w:rPr>
          <w:rFonts w:hint="eastAsia"/>
        </w:rPr>
        <w:t>XXXX</w:t>
      </w:r>
      <w:r w:rsidR="000F080E">
        <w:rPr>
          <w:rFonts w:hint="eastAsia"/>
        </w:rPr>
        <w:t>管理信息系统</w:t>
      </w:r>
      <w:r w:rsidR="00F30E84">
        <w:rPr>
          <w:rFonts w:hint="eastAsia"/>
        </w:rPr>
        <w:t>”</w:t>
      </w:r>
      <w:r w:rsidR="000F080E">
        <w:rPr>
          <w:rFonts w:hint="eastAsia"/>
        </w:rPr>
        <w:t>；</w:t>
      </w:r>
    </w:p>
    <w:p w:rsidR="000F080E" w:rsidRPr="007336FB" w:rsidRDefault="000F080E" w:rsidP="00887F7A">
      <w:pPr>
        <w:pStyle w:val="aff3"/>
        <w:ind w:rightChars="3805" w:right="7990"/>
      </w:pPr>
      <w:r w:rsidRPr="007336FB">
        <w:rPr>
          <w:rFonts w:hint="eastAsia"/>
        </w:rPr>
        <w:t>一般约束</w:t>
      </w:r>
    </w:p>
    <w:p w:rsidR="000F080E" w:rsidRPr="007336FB" w:rsidRDefault="000F080E" w:rsidP="00885EB4">
      <w:pPr>
        <w:pStyle w:val="10"/>
      </w:pPr>
      <w:r w:rsidRPr="007336FB">
        <w:rPr>
          <w:rFonts w:hint="eastAsia"/>
        </w:rPr>
        <w:t>本项目使用的相关</w:t>
      </w:r>
      <w:r w:rsidRPr="007336FB">
        <w:rPr>
          <w:rFonts w:hint="eastAsia"/>
        </w:rPr>
        <w:t>IT</w:t>
      </w:r>
      <w:r w:rsidRPr="007336FB">
        <w:rPr>
          <w:rFonts w:hint="eastAsia"/>
        </w:rPr>
        <w:t>技术需</w:t>
      </w:r>
      <w:r w:rsidR="006B4BAC">
        <w:rPr>
          <w:rFonts w:hint="eastAsia"/>
        </w:rPr>
        <w:t>求</w:t>
      </w:r>
      <w:r w:rsidRPr="007336FB">
        <w:rPr>
          <w:rFonts w:hint="eastAsia"/>
        </w:rPr>
        <w:t>；</w:t>
      </w:r>
    </w:p>
    <w:p w:rsidR="000F080E" w:rsidRPr="007336FB" w:rsidRDefault="000F080E" w:rsidP="00885EB4">
      <w:pPr>
        <w:pStyle w:val="10"/>
      </w:pPr>
      <w:r w:rsidRPr="007336FB">
        <w:rPr>
          <w:rFonts w:hint="eastAsia"/>
        </w:rPr>
        <w:t>本项目运作需符合《集成项目开发管理流程》；</w:t>
      </w:r>
    </w:p>
    <w:p w:rsidR="000F080E" w:rsidRDefault="000F080E" w:rsidP="00885EB4">
      <w:pPr>
        <w:pStyle w:val="10"/>
      </w:pPr>
      <w:r w:rsidRPr="007336FB">
        <w:rPr>
          <w:rFonts w:hint="eastAsia"/>
        </w:rPr>
        <w:t>本项目涉及保密问题需遵守《</w:t>
      </w:r>
      <w:r w:rsidR="006B4BAC">
        <w:rPr>
          <w:rFonts w:hint="eastAsia"/>
        </w:rPr>
        <w:t>XXX</w:t>
      </w:r>
      <w:r w:rsidRPr="007336FB">
        <w:rPr>
          <w:rFonts w:hint="eastAsia"/>
        </w:rPr>
        <w:t>保密声明》。</w:t>
      </w:r>
    </w:p>
    <w:p w:rsidR="000F080E" w:rsidRPr="007336FB" w:rsidRDefault="000F080E" w:rsidP="000F080E">
      <w:pPr>
        <w:pStyle w:val="a6"/>
        <w:ind w:firstLine="420"/>
      </w:pPr>
    </w:p>
    <w:p w:rsidR="000F080E" w:rsidRPr="007336FB" w:rsidRDefault="00D70E8F" w:rsidP="00887F7A">
      <w:pPr>
        <w:pStyle w:val="aff3"/>
        <w:ind w:rightChars="3805" w:right="7990"/>
      </w:pPr>
      <w:r>
        <w:rPr>
          <w:rFonts w:hint="eastAsia"/>
        </w:rPr>
        <w:t>文件</w:t>
      </w:r>
      <w:r w:rsidR="000F080E" w:rsidRPr="007336FB">
        <w:rPr>
          <w:rFonts w:hint="eastAsia"/>
        </w:rPr>
        <w:t>说明</w:t>
      </w:r>
    </w:p>
    <w:p w:rsidR="000F080E" w:rsidRPr="007336FB" w:rsidRDefault="000F080E" w:rsidP="00B975A3">
      <w:pPr>
        <w:pStyle w:val="10"/>
      </w:pPr>
      <w:r>
        <w:rPr>
          <w:rFonts w:hint="eastAsia"/>
        </w:rPr>
        <w:t>本文件</w:t>
      </w:r>
      <w:r w:rsidRPr="007336FB">
        <w:rPr>
          <w:rFonts w:hint="eastAsia"/>
        </w:rPr>
        <w:t>共</w:t>
      </w:r>
      <w:r w:rsidR="00885EB4">
        <w:rPr>
          <w:rFonts w:hint="eastAsia"/>
        </w:rPr>
        <w:t>六</w:t>
      </w:r>
      <w:r w:rsidRPr="007336FB">
        <w:rPr>
          <w:rFonts w:hint="eastAsia"/>
        </w:rPr>
        <w:t>章；</w:t>
      </w:r>
    </w:p>
    <w:p w:rsidR="006B7768" w:rsidRPr="000F080E" w:rsidRDefault="000F080E" w:rsidP="00B975A3">
      <w:pPr>
        <w:pStyle w:val="10"/>
        <w:rPr>
          <w:rFonts w:ascii="黑体" w:eastAsia="黑体"/>
          <w:sz w:val="24"/>
        </w:rPr>
      </w:pPr>
      <w:r>
        <w:rPr>
          <w:rFonts w:hint="eastAsia"/>
        </w:rPr>
        <w:t>本文件由</w:t>
      </w:r>
      <w:r w:rsidR="00594B2A">
        <w:rPr>
          <w:rFonts w:hint="eastAsia"/>
        </w:rPr>
        <w:t>XX</w:t>
      </w:r>
      <w:r w:rsidR="006B4BAC">
        <w:rPr>
          <w:rFonts w:hint="eastAsia"/>
        </w:rPr>
        <w:t>项目组</w:t>
      </w:r>
      <w:r w:rsidRPr="007336FB">
        <w:rPr>
          <w:rFonts w:hint="eastAsia"/>
        </w:rPr>
        <w:t>撰写，</w:t>
      </w:r>
      <w:r w:rsidR="006B4BAC">
        <w:rPr>
          <w:rFonts w:hint="eastAsia"/>
        </w:rPr>
        <w:t>XXX</w:t>
      </w:r>
      <w:r>
        <w:rPr>
          <w:rFonts w:hint="eastAsia"/>
        </w:rPr>
        <w:t>事业部</w:t>
      </w:r>
      <w:r w:rsidRPr="007336FB">
        <w:rPr>
          <w:rFonts w:hint="eastAsia"/>
        </w:rPr>
        <w:t>核准，</w:t>
      </w:r>
      <w:r w:rsidR="006B4BAC">
        <w:rPr>
          <w:rFonts w:hint="eastAsia"/>
        </w:rPr>
        <w:t>XXX</w:t>
      </w:r>
      <w:r w:rsidR="00594B2A">
        <w:rPr>
          <w:rFonts w:hint="eastAsia"/>
        </w:rPr>
        <w:t>公司</w:t>
      </w:r>
      <w:r w:rsidRPr="007336FB">
        <w:rPr>
          <w:rFonts w:hint="eastAsia"/>
        </w:rPr>
        <w:t>总经理批准。</w:t>
      </w:r>
    </w:p>
    <w:p w:rsidR="002F7EFA" w:rsidRPr="004E7222" w:rsidRDefault="009B4EF4" w:rsidP="00F35DAE">
      <w:pPr>
        <w:pStyle w:val="afd"/>
      </w:pPr>
      <w:bookmarkStart w:id="13" w:name="_Toc198547870"/>
      <w:bookmarkStart w:id="14" w:name="_Toc198849367"/>
      <w:bookmarkStart w:id="15" w:name="_Toc213489868"/>
      <w:r>
        <w:rPr>
          <w:rFonts w:hint="eastAsia"/>
        </w:rPr>
        <w:lastRenderedPageBreak/>
        <w:t>版权</w:t>
      </w:r>
      <w:r w:rsidR="002F7EFA" w:rsidRPr="004E7222">
        <w:rPr>
          <w:rFonts w:hint="eastAsia"/>
        </w:rPr>
        <w:t>申明</w:t>
      </w:r>
      <w:bookmarkEnd w:id="13"/>
      <w:bookmarkEnd w:id="14"/>
      <w:bookmarkEnd w:id="15"/>
    </w:p>
    <w:p w:rsidR="00AD7C7F" w:rsidRDefault="00AD7C7F" w:rsidP="00512530">
      <w:pPr>
        <w:pStyle w:val="a6"/>
        <w:ind w:firstLine="420"/>
      </w:pPr>
      <w:r w:rsidRPr="004D24DA">
        <w:rPr>
          <w:rFonts w:hint="eastAsia"/>
        </w:rPr>
        <w:t>本文件是一份机密文件，只在</w:t>
      </w:r>
      <w:r w:rsidR="006B4BAC">
        <w:rPr>
          <w:rFonts w:hint="eastAsia"/>
        </w:rPr>
        <w:t>XX</w:t>
      </w:r>
      <w:r w:rsidRPr="004D24DA">
        <w:rPr>
          <w:rFonts w:hint="eastAsia"/>
        </w:rPr>
        <w:t>客户</w:t>
      </w:r>
      <w:r>
        <w:rPr>
          <w:rFonts w:hint="eastAsia"/>
        </w:rPr>
        <w:t>及其</w:t>
      </w:r>
      <w:r w:rsidRPr="004D24DA">
        <w:rPr>
          <w:rFonts w:hint="eastAsia"/>
        </w:rPr>
        <w:t>雇员、有关专家、伙伴在获得授权对本文件进行评估时才可解密。本文件中的有关条款在本文件提交日期后的三个月内有效。请阅读者本着诚信的原则保证</w:t>
      </w:r>
      <w:r w:rsidRPr="006A44F0">
        <w:rPr>
          <w:rFonts w:hint="eastAsia"/>
        </w:rPr>
        <w:t>本文件</w:t>
      </w:r>
      <w:r w:rsidRPr="004D24DA">
        <w:rPr>
          <w:rFonts w:hint="eastAsia"/>
        </w:rPr>
        <w:t>的保密性，我们表示衷心的感谢！</w:t>
      </w:r>
    </w:p>
    <w:p w:rsidR="00AD7C7F" w:rsidRPr="004D24DA" w:rsidRDefault="00AD7C7F" w:rsidP="00512530">
      <w:pPr>
        <w:pStyle w:val="a6"/>
        <w:ind w:firstLine="420"/>
      </w:pPr>
      <w:r w:rsidRPr="004D24DA">
        <w:rPr>
          <w:rFonts w:hint="eastAsia"/>
        </w:rPr>
        <w:t>未经</w:t>
      </w:r>
      <w:r w:rsidR="006B4BAC">
        <w:rPr>
          <w:rFonts w:hint="eastAsia"/>
        </w:rPr>
        <w:t>XXX</w:t>
      </w:r>
      <w:r w:rsidR="006B4BAC">
        <w:rPr>
          <w:rFonts w:hint="eastAsia"/>
        </w:rPr>
        <w:t>公司</w:t>
      </w:r>
      <w:r w:rsidRPr="004D24DA">
        <w:rPr>
          <w:rFonts w:hint="eastAsia"/>
        </w:rPr>
        <w:t>书面许可，</w:t>
      </w:r>
      <w:r w:rsidRPr="00AD7C7F">
        <w:rPr>
          <w:rFonts w:hint="eastAsia"/>
        </w:rPr>
        <w:t>本文件</w:t>
      </w:r>
      <w:r w:rsidRPr="004D24DA">
        <w:rPr>
          <w:rFonts w:hint="eastAsia"/>
        </w:rPr>
        <w:t>任何部分的内容不得被复制或抄袭用于任何目的。</w:t>
      </w:r>
    </w:p>
    <w:p w:rsidR="00AD7C7F" w:rsidRPr="004D24DA" w:rsidRDefault="00AD7C7F" w:rsidP="00512530">
      <w:pPr>
        <w:pStyle w:val="a6"/>
        <w:ind w:firstLine="420"/>
      </w:pPr>
      <w:r w:rsidRPr="00AD7C7F">
        <w:rPr>
          <w:rFonts w:hint="eastAsia"/>
        </w:rPr>
        <w:t>本文件</w:t>
      </w:r>
      <w:r w:rsidRPr="004D24DA">
        <w:rPr>
          <w:rFonts w:hint="eastAsia"/>
        </w:rPr>
        <w:t>并不暗示</w:t>
      </w:r>
      <w:r w:rsidR="006B4BAC">
        <w:rPr>
          <w:rFonts w:hint="eastAsia"/>
        </w:rPr>
        <w:t>XX</w:t>
      </w:r>
      <w:r w:rsidR="006B4BAC">
        <w:rPr>
          <w:rFonts w:hint="eastAsia"/>
        </w:rPr>
        <w:t>公司</w:t>
      </w:r>
      <w:r w:rsidRPr="004D24DA">
        <w:rPr>
          <w:rFonts w:hint="eastAsia"/>
        </w:rPr>
        <w:t>提供的任何产品或服务或其功能与</w:t>
      </w:r>
      <w:r w:rsidRPr="00AD7C7F">
        <w:rPr>
          <w:rFonts w:hint="eastAsia"/>
        </w:rPr>
        <w:t>本文件</w:t>
      </w:r>
      <w:r w:rsidRPr="004D24DA">
        <w:rPr>
          <w:rFonts w:hint="eastAsia"/>
        </w:rPr>
        <w:t>描述的内容完全一致，对建议的观点并不意味着</w:t>
      </w:r>
      <w:r w:rsidR="006B4BAC">
        <w:rPr>
          <w:rFonts w:hint="eastAsia"/>
        </w:rPr>
        <w:t>XX</w:t>
      </w:r>
      <w:r w:rsidR="006B4BAC">
        <w:rPr>
          <w:rFonts w:hint="eastAsia"/>
        </w:rPr>
        <w:t>公司</w:t>
      </w:r>
      <w:r>
        <w:rPr>
          <w:rFonts w:hint="eastAsia"/>
        </w:rPr>
        <w:t>所有</w:t>
      </w:r>
      <w:r w:rsidRPr="004D24DA">
        <w:rPr>
          <w:rFonts w:hint="eastAsia"/>
        </w:rPr>
        <w:t>服务承诺。</w:t>
      </w:r>
    </w:p>
    <w:p w:rsidR="00AD7C7F" w:rsidRPr="004D24DA" w:rsidRDefault="00AD7C7F" w:rsidP="00512530">
      <w:pPr>
        <w:pStyle w:val="a6"/>
        <w:ind w:firstLine="420"/>
      </w:pPr>
      <w:r>
        <w:rPr>
          <w:rFonts w:hint="eastAsia"/>
        </w:rPr>
        <w:t>除</w:t>
      </w:r>
      <w:r w:rsidRPr="004D24DA">
        <w:rPr>
          <w:rFonts w:hint="eastAsia"/>
        </w:rPr>
        <w:t>已经声明之外，</w:t>
      </w:r>
      <w:r w:rsidRPr="00AD7C7F">
        <w:rPr>
          <w:rFonts w:hint="eastAsia"/>
        </w:rPr>
        <w:t>本文件</w:t>
      </w:r>
      <w:r w:rsidRPr="004D24DA">
        <w:rPr>
          <w:rFonts w:hint="eastAsia"/>
        </w:rPr>
        <w:t>提及一些产品或技术还可能是以下或其它产品供应商的权益。</w:t>
      </w:r>
    </w:p>
    <w:p w:rsidR="00AD7C7F" w:rsidRPr="004D24DA" w:rsidRDefault="00AD7C7F" w:rsidP="00B975A3">
      <w:pPr>
        <w:pStyle w:val="10"/>
      </w:pPr>
      <w:r w:rsidRPr="004D24DA">
        <w:t>Microsoft</w:t>
      </w:r>
      <w:r w:rsidRPr="004D24DA">
        <w:rPr>
          <w:rFonts w:hint="eastAsia"/>
        </w:rPr>
        <w:t>、</w:t>
      </w:r>
      <w:r w:rsidRPr="004D24DA">
        <w:t>Windows</w:t>
      </w:r>
      <w:r w:rsidRPr="004D24DA">
        <w:rPr>
          <w:rFonts w:hint="eastAsia"/>
        </w:rPr>
        <w:t>、</w:t>
      </w:r>
      <w:r w:rsidRPr="004D24DA">
        <w:t>Windows/NT</w:t>
      </w:r>
      <w:r w:rsidRPr="004D24DA">
        <w:rPr>
          <w:rFonts w:hint="eastAsia"/>
        </w:rPr>
        <w:t>、</w:t>
      </w:r>
      <w:r w:rsidRPr="004D24DA">
        <w:t>Windows</w:t>
      </w:r>
      <w:r w:rsidRPr="004D24DA">
        <w:rPr>
          <w:rFonts w:hint="eastAsia"/>
        </w:rPr>
        <w:t>2000</w:t>
      </w:r>
      <w:r w:rsidRPr="004D24DA">
        <w:rPr>
          <w:rFonts w:hint="eastAsia"/>
        </w:rPr>
        <w:t>、</w:t>
      </w:r>
      <w:r w:rsidRPr="004D24DA">
        <w:rPr>
          <w:rFonts w:hint="eastAsia"/>
        </w:rPr>
        <w:t>SQL Server</w:t>
      </w:r>
      <w:r w:rsidRPr="004D24DA">
        <w:rPr>
          <w:rFonts w:hint="eastAsia"/>
        </w:rPr>
        <w:t>、</w:t>
      </w:r>
      <w:r w:rsidRPr="004D24DA">
        <w:t>.</w:t>
      </w:r>
      <w:r w:rsidRPr="004D24DA">
        <w:rPr>
          <w:rFonts w:hint="eastAsia"/>
        </w:rPr>
        <w:t>net</w:t>
      </w:r>
      <w:r w:rsidRPr="004D24DA">
        <w:rPr>
          <w:rFonts w:hint="eastAsia"/>
        </w:rPr>
        <w:t>是</w:t>
      </w:r>
      <w:r w:rsidRPr="004D24DA">
        <w:t>Microsoft</w:t>
      </w:r>
      <w:r w:rsidRPr="004D24DA">
        <w:rPr>
          <w:rFonts w:hint="eastAsia"/>
        </w:rPr>
        <w:t>公司的注册商标。</w:t>
      </w:r>
    </w:p>
    <w:p w:rsidR="00AD7C7F" w:rsidRPr="004D24DA" w:rsidRDefault="00AD7C7F" w:rsidP="00B975A3">
      <w:pPr>
        <w:pStyle w:val="10"/>
      </w:pPr>
      <w:r w:rsidRPr="004D24DA">
        <w:t>IBM</w:t>
      </w:r>
      <w:r w:rsidRPr="004D24DA">
        <w:rPr>
          <w:rFonts w:hint="eastAsia"/>
        </w:rPr>
        <w:t>、</w:t>
      </w:r>
      <w:r w:rsidRPr="004D24DA">
        <w:t>Visual Age</w:t>
      </w:r>
      <w:r w:rsidRPr="004D24DA">
        <w:rPr>
          <w:rFonts w:hint="eastAsia"/>
        </w:rPr>
        <w:t>、</w:t>
      </w:r>
      <w:r w:rsidRPr="004D24DA">
        <w:t>WebSphere</w:t>
      </w:r>
      <w:r w:rsidRPr="004D24DA">
        <w:rPr>
          <w:rFonts w:hint="eastAsia"/>
        </w:rPr>
        <w:t>、</w:t>
      </w:r>
      <w:r w:rsidRPr="004D24DA">
        <w:rPr>
          <w:rFonts w:hint="eastAsia"/>
        </w:rPr>
        <w:t>DB2</w:t>
      </w:r>
      <w:r w:rsidRPr="004D24DA">
        <w:rPr>
          <w:rFonts w:hint="eastAsia"/>
        </w:rPr>
        <w:t>、</w:t>
      </w:r>
      <w:r w:rsidRPr="004D24DA">
        <w:rPr>
          <w:rFonts w:hint="eastAsia"/>
        </w:rPr>
        <w:t>OS/400</w:t>
      </w:r>
      <w:r w:rsidRPr="004D24DA">
        <w:rPr>
          <w:rFonts w:hint="eastAsia"/>
        </w:rPr>
        <w:t>、</w:t>
      </w:r>
      <w:r w:rsidRPr="004D24DA">
        <w:rPr>
          <w:rFonts w:hint="eastAsia"/>
        </w:rPr>
        <w:t>AIX</w:t>
      </w:r>
      <w:r w:rsidRPr="004D24DA">
        <w:rPr>
          <w:rFonts w:hint="eastAsia"/>
        </w:rPr>
        <w:t>、</w:t>
      </w:r>
      <w:r w:rsidRPr="004D24DA">
        <w:rPr>
          <w:rFonts w:hint="eastAsia"/>
        </w:rPr>
        <w:t>OS/390</w:t>
      </w:r>
      <w:r w:rsidRPr="004D24DA">
        <w:rPr>
          <w:rFonts w:hint="eastAsia"/>
        </w:rPr>
        <w:t>、</w:t>
      </w:r>
      <w:r w:rsidRPr="004D24DA">
        <w:t>eServer</w:t>
      </w:r>
      <w:r w:rsidRPr="004D24DA">
        <w:rPr>
          <w:rFonts w:hint="eastAsia"/>
        </w:rPr>
        <w:t>是</w:t>
      </w:r>
      <w:r w:rsidRPr="004D24DA">
        <w:t>IBM</w:t>
      </w:r>
      <w:r w:rsidRPr="004D24DA">
        <w:rPr>
          <w:rFonts w:hint="eastAsia"/>
        </w:rPr>
        <w:t>公司的注册商标。</w:t>
      </w:r>
    </w:p>
    <w:p w:rsidR="00AD7C7F" w:rsidRPr="004D24DA" w:rsidRDefault="00AD7C7F" w:rsidP="00B975A3">
      <w:pPr>
        <w:pStyle w:val="10"/>
      </w:pPr>
      <w:r w:rsidRPr="004D24DA">
        <w:t>Intel</w:t>
      </w:r>
      <w:r w:rsidRPr="004D24DA">
        <w:rPr>
          <w:rFonts w:hint="eastAsia"/>
        </w:rPr>
        <w:t>、</w:t>
      </w:r>
      <w:r w:rsidRPr="004D24DA">
        <w:t>IA</w:t>
      </w:r>
      <w:r w:rsidRPr="004D24DA">
        <w:rPr>
          <w:rFonts w:hint="eastAsia"/>
        </w:rPr>
        <w:t>是</w:t>
      </w:r>
      <w:r w:rsidRPr="004D24DA">
        <w:t>Intel</w:t>
      </w:r>
      <w:r w:rsidRPr="004D24DA">
        <w:rPr>
          <w:rFonts w:hint="eastAsia"/>
        </w:rPr>
        <w:t>公司的注册商标。</w:t>
      </w:r>
    </w:p>
    <w:p w:rsidR="00AD7C7F" w:rsidRPr="004D24DA" w:rsidRDefault="00AD7C7F" w:rsidP="00B975A3">
      <w:pPr>
        <w:pStyle w:val="10"/>
      </w:pPr>
      <w:r w:rsidRPr="004D24DA">
        <w:t>Java</w:t>
      </w:r>
      <w:r w:rsidRPr="004D24DA">
        <w:rPr>
          <w:rFonts w:hint="eastAsia"/>
        </w:rPr>
        <w:t>是</w:t>
      </w:r>
      <w:r w:rsidR="006B4BAC">
        <w:rPr>
          <w:rFonts w:hint="eastAsia"/>
        </w:rPr>
        <w:t>Oracle</w:t>
      </w:r>
      <w:r w:rsidRPr="004D24DA">
        <w:rPr>
          <w:rFonts w:hint="eastAsia"/>
        </w:rPr>
        <w:t>公司的注册商标。</w:t>
      </w:r>
    </w:p>
    <w:p w:rsidR="00AD7C7F" w:rsidRPr="004D24DA" w:rsidRDefault="00AD7C7F" w:rsidP="00B975A3">
      <w:pPr>
        <w:pStyle w:val="10"/>
      </w:pPr>
      <w:r w:rsidRPr="004D24DA">
        <w:t>Oracle</w:t>
      </w:r>
      <w:r w:rsidRPr="004D24DA">
        <w:rPr>
          <w:rFonts w:hint="eastAsia"/>
        </w:rPr>
        <w:t>是</w:t>
      </w:r>
      <w:r w:rsidRPr="004D24DA">
        <w:t>Oracle</w:t>
      </w:r>
      <w:r w:rsidRPr="004D24DA">
        <w:rPr>
          <w:rFonts w:hint="eastAsia"/>
        </w:rPr>
        <w:t>公司的注册商标。</w:t>
      </w:r>
    </w:p>
    <w:p w:rsidR="00AD7C7F" w:rsidRPr="004D24DA" w:rsidRDefault="00AD7C7F" w:rsidP="00B975A3">
      <w:pPr>
        <w:pStyle w:val="10"/>
      </w:pPr>
      <w:r w:rsidRPr="004D24DA">
        <w:t>Unix</w:t>
      </w:r>
      <w:r w:rsidRPr="004D24DA">
        <w:rPr>
          <w:rFonts w:hint="eastAsia"/>
        </w:rPr>
        <w:t>是</w:t>
      </w:r>
      <w:r w:rsidRPr="004D24DA">
        <w:t>SCO Santa Cruz</w:t>
      </w:r>
      <w:r w:rsidRPr="004D24DA">
        <w:rPr>
          <w:rFonts w:hint="eastAsia"/>
        </w:rPr>
        <w:t>公司的注册商标。</w:t>
      </w:r>
    </w:p>
    <w:p w:rsidR="00173BFE" w:rsidRDefault="006B4BAC" w:rsidP="00B975A3">
      <w:pPr>
        <w:pStyle w:val="10"/>
      </w:pPr>
      <w:r>
        <w:rPr>
          <w:rFonts w:hint="eastAsia"/>
        </w:rPr>
        <w:t>XXX</w:t>
      </w:r>
      <w:r>
        <w:rPr>
          <w:rFonts w:hint="eastAsia"/>
        </w:rPr>
        <w:t>系统是</w:t>
      </w:r>
      <w:r>
        <w:rPr>
          <w:rFonts w:hint="eastAsia"/>
        </w:rPr>
        <w:t>XX</w:t>
      </w:r>
      <w:r w:rsidR="00AD7C7F" w:rsidRPr="004D24DA">
        <w:rPr>
          <w:rFonts w:hint="eastAsia"/>
        </w:rPr>
        <w:t>公司的注册商标。</w:t>
      </w:r>
    </w:p>
    <w:p w:rsidR="00C37DCB" w:rsidRDefault="00C37DCB" w:rsidP="00755327">
      <w:pPr>
        <w:pStyle w:val="afd"/>
      </w:pPr>
      <w:bookmarkStart w:id="16" w:name="_Toc139291884"/>
      <w:bookmarkStart w:id="17" w:name="_Toc184923369"/>
      <w:bookmarkStart w:id="18" w:name="_Toc191748537"/>
      <w:bookmarkStart w:id="19" w:name="_Toc191866537"/>
      <w:bookmarkStart w:id="20" w:name="_Toc191868790"/>
      <w:bookmarkStart w:id="21" w:name="_Toc198547871"/>
      <w:bookmarkStart w:id="22" w:name="_Toc198849368"/>
      <w:bookmarkStart w:id="23" w:name="_Toc213489869"/>
      <w:r>
        <w:rPr>
          <w:rFonts w:hint="eastAsia"/>
        </w:rPr>
        <w:lastRenderedPageBreak/>
        <w:t>保密声明</w:t>
      </w:r>
      <w:bookmarkEnd w:id="16"/>
      <w:bookmarkEnd w:id="17"/>
      <w:bookmarkEnd w:id="18"/>
      <w:bookmarkEnd w:id="19"/>
      <w:bookmarkEnd w:id="20"/>
      <w:bookmarkEnd w:id="21"/>
      <w:bookmarkEnd w:id="22"/>
      <w:bookmarkEnd w:id="23"/>
    </w:p>
    <w:p w:rsidR="00396632" w:rsidRDefault="00396632" w:rsidP="000811D2">
      <w:pPr>
        <w:pStyle w:val="a6"/>
        <w:ind w:firstLine="420"/>
      </w:pPr>
      <w:r>
        <w:rPr>
          <w:rFonts w:hint="eastAsia"/>
        </w:rPr>
        <w:t>本文件及相关各类文档资料涉及到</w:t>
      </w:r>
      <w:r w:rsidR="00054227">
        <w:rPr>
          <w:rFonts w:hint="eastAsia"/>
        </w:rPr>
        <w:t>XXX</w:t>
      </w:r>
      <w:r w:rsidR="00054227">
        <w:rPr>
          <w:rFonts w:hint="eastAsia"/>
        </w:rPr>
        <w:t>公司</w:t>
      </w:r>
      <w:r>
        <w:rPr>
          <w:rFonts w:hint="eastAsia"/>
        </w:rPr>
        <w:t>的技术机密、商业机密，未得到</w:t>
      </w:r>
      <w:r w:rsidR="00054227">
        <w:rPr>
          <w:rFonts w:hint="eastAsia"/>
        </w:rPr>
        <w:t>XX</w:t>
      </w:r>
      <w:r w:rsidR="00054227">
        <w:rPr>
          <w:rFonts w:hint="eastAsia"/>
        </w:rPr>
        <w:t>公司</w:t>
      </w:r>
      <w:r>
        <w:rPr>
          <w:rFonts w:hint="eastAsia"/>
        </w:rPr>
        <w:t>的书面许可，</w:t>
      </w:r>
      <w:r w:rsidR="00785D67">
        <w:rPr>
          <w:rFonts w:hint="eastAsia"/>
        </w:rPr>
        <w:t>XXXX</w:t>
      </w:r>
      <w:r>
        <w:rPr>
          <w:rFonts w:hint="eastAsia"/>
        </w:rPr>
        <w:t>不得外传于</w:t>
      </w:r>
      <w:r w:rsidR="00785D67">
        <w:rPr>
          <w:rFonts w:hint="eastAsia"/>
        </w:rPr>
        <w:t>XXXX</w:t>
      </w:r>
      <w:r>
        <w:rPr>
          <w:rFonts w:hint="eastAsia"/>
        </w:rPr>
        <w:t>以外的第三方个人或组织，否则由此引起的相关问题将由</w:t>
      </w:r>
      <w:r w:rsidR="00785D67">
        <w:rPr>
          <w:rFonts w:hint="eastAsia"/>
        </w:rPr>
        <w:t>XXXX</w:t>
      </w:r>
      <w:r>
        <w:rPr>
          <w:rFonts w:hint="eastAsia"/>
        </w:rPr>
        <w:t>承担相应的法律责任。</w:t>
      </w:r>
    </w:p>
    <w:p w:rsidR="00396632" w:rsidRDefault="00396632" w:rsidP="000811D2">
      <w:pPr>
        <w:pStyle w:val="a6"/>
        <w:ind w:firstLine="420"/>
      </w:pPr>
      <w:r>
        <w:rPr>
          <w:rFonts w:hint="eastAsia"/>
        </w:rPr>
        <w:t>本文件</w:t>
      </w:r>
      <w:r w:rsidRPr="0049204A">
        <w:rPr>
          <w:rFonts w:hint="eastAsia"/>
        </w:rPr>
        <w:t>及相关各类文档</w:t>
      </w:r>
      <w:r>
        <w:rPr>
          <w:rFonts w:hint="eastAsia"/>
        </w:rPr>
        <w:t>资料</w:t>
      </w:r>
      <w:r w:rsidRPr="0098218D">
        <w:rPr>
          <w:rFonts w:hint="eastAsia"/>
        </w:rPr>
        <w:t>所提及的技术秘密，包括但不限于：技术</w:t>
      </w:r>
      <w:r>
        <w:rPr>
          <w:rFonts w:hint="eastAsia"/>
        </w:rPr>
        <w:t>报告、工程设计、网络设计、制造方法、产品结构、工艺流程、技术指标、</w:t>
      </w:r>
      <w:r w:rsidRPr="0098218D">
        <w:rPr>
          <w:rFonts w:hint="eastAsia"/>
        </w:rPr>
        <w:t>计算机软件</w:t>
      </w:r>
      <w:r>
        <w:rPr>
          <w:rFonts w:hint="eastAsia"/>
        </w:rPr>
        <w:t>、</w:t>
      </w:r>
      <w:r w:rsidRPr="0098218D">
        <w:rPr>
          <w:rFonts w:hint="eastAsia"/>
        </w:rPr>
        <w:t>数据库</w:t>
      </w:r>
      <w:r>
        <w:rPr>
          <w:rFonts w:hint="eastAsia"/>
        </w:rPr>
        <w:t>、</w:t>
      </w:r>
      <w:r w:rsidRPr="0098218D">
        <w:rPr>
          <w:rFonts w:hint="eastAsia"/>
        </w:rPr>
        <w:t>研究开发记录</w:t>
      </w:r>
      <w:r>
        <w:rPr>
          <w:rFonts w:hint="eastAsia"/>
        </w:rPr>
        <w:t>、</w:t>
      </w:r>
      <w:r w:rsidRPr="0098218D">
        <w:rPr>
          <w:rFonts w:hint="eastAsia"/>
        </w:rPr>
        <w:t>技术报告</w:t>
      </w:r>
      <w:r>
        <w:rPr>
          <w:rFonts w:hint="eastAsia"/>
        </w:rPr>
        <w:t>、</w:t>
      </w:r>
      <w:r w:rsidRPr="0098218D">
        <w:rPr>
          <w:rFonts w:hint="eastAsia"/>
        </w:rPr>
        <w:t>检测报告</w:t>
      </w:r>
      <w:r>
        <w:rPr>
          <w:rFonts w:hint="eastAsia"/>
        </w:rPr>
        <w:t>、</w:t>
      </w:r>
      <w:r w:rsidRPr="0098218D">
        <w:rPr>
          <w:rFonts w:hint="eastAsia"/>
        </w:rPr>
        <w:t>实验资料</w:t>
      </w:r>
      <w:r>
        <w:rPr>
          <w:rFonts w:hint="eastAsia"/>
        </w:rPr>
        <w:t>、</w:t>
      </w:r>
      <w:r w:rsidRPr="0098218D">
        <w:rPr>
          <w:rFonts w:hint="eastAsia"/>
        </w:rPr>
        <w:t>试验结果</w:t>
      </w:r>
      <w:r>
        <w:rPr>
          <w:rFonts w:hint="eastAsia"/>
        </w:rPr>
        <w:t>、</w:t>
      </w:r>
      <w:r w:rsidRPr="0098218D">
        <w:rPr>
          <w:rFonts w:hint="eastAsia"/>
        </w:rPr>
        <w:t>图纸</w:t>
      </w:r>
      <w:r>
        <w:rPr>
          <w:rFonts w:hint="eastAsia"/>
        </w:rPr>
        <w:t>、</w:t>
      </w:r>
      <w:r w:rsidRPr="0098218D">
        <w:rPr>
          <w:rFonts w:hint="eastAsia"/>
        </w:rPr>
        <w:t>样品</w:t>
      </w:r>
      <w:r>
        <w:rPr>
          <w:rFonts w:hint="eastAsia"/>
        </w:rPr>
        <w:t>、</w:t>
      </w:r>
      <w:r w:rsidRPr="0098218D">
        <w:rPr>
          <w:rFonts w:hint="eastAsia"/>
        </w:rPr>
        <w:t>样机</w:t>
      </w:r>
      <w:r>
        <w:rPr>
          <w:rFonts w:hint="eastAsia"/>
        </w:rPr>
        <w:t>、</w:t>
      </w:r>
      <w:r w:rsidRPr="0098218D">
        <w:rPr>
          <w:rFonts w:hint="eastAsia"/>
        </w:rPr>
        <w:t>模型</w:t>
      </w:r>
      <w:r>
        <w:rPr>
          <w:rFonts w:hint="eastAsia"/>
        </w:rPr>
        <w:t>、</w:t>
      </w:r>
      <w:r w:rsidRPr="0098218D">
        <w:rPr>
          <w:rFonts w:hint="eastAsia"/>
        </w:rPr>
        <w:t>模具</w:t>
      </w:r>
      <w:r>
        <w:rPr>
          <w:rFonts w:hint="eastAsia"/>
        </w:rPr>
        <w:t>、</w:t>
      </w:r>
      <w:r w:rsidRPr="0098218D">
        <w:rPr>
          <w:rFonts w:hint="eastAsia"/>
        </w:rPr>
        <w:t>操作手册</w:t>
      </w:r>
      <w:r>
        <w:rPr>
          <w:rFonts w:hint="eastAsia"/>
        </w:rPr>
        <w:t>、</w:t>
      </w:r>
      <w:r w:rsidRPr="0098218D">
        <w:rPr>
          <w:rFonts w:hint="eastAsia"/>
        </w:rPr>
        <w:t>技术文档</w:t>
      </w:r>
      <w:r>
        <w:rPr>
          <w:rFonts w:hint="eastAsia"/>
        </w:rPr>
        <w:t>、</w:t>
      </w:r>
      <w:r w:rsidRPr="0098218D">
        <w:rPr>
          <w:rFonts w:hint="eastAsia"/>
        </w:rPr>
        <w:t>客户案例</w:t>
      </w:r>
      <w:r>
        <w:rPr>
          <w:rFonts w:hint="eastAsia"/>
        </w:rPr>
        <w:t>、</w:t>
      </w:r>
      <w:r w:rsidRPr="0098218D">
        <w:rPr>
          <w:rFonts w:hint="eastAsia"/>
        </w:rPr>
        <w:t>相关的函电等等。</w:t>
      </w:r>
    </w:p>
    <w:p w:rsidR="00396632" w:rsidRPr="0098218D" w:rsidRDefault="00396632" w:rsidP="000811D2">
      <w:pPr>
        <w:pStyle w:val="a6"/>
        <w:ind w:firstLine="420"/>
      </w:pPr>
      <w:r w:rsidRPr="0098218D">
        <w:rPr>
          <w:rFonts w:hint="eastAsia"/>
        </w:rPr>
        <w:t>未经</w:t>
      </w:r>
      <w:r w:rsidR="00054227">
        <w:rPr>
          <w:rFonts w:hint="eastAsia"/>
        </w:rPr>
        <w:t>XX</w:t>
      </w:r>
      <w:r w:rsidR="00054227">
        <w:rPr>
          <w:rFonts w:hint="eastAsia"/>
        </w:rPr>
        <w:t>公司</w:t>
      </w:r>
      <w:r w:rsidRPr="0098218D">
        <w:rPr>
          <w:rFonts w:hint="eastAsia"/>
        </w:rPr>
        <w:t>许可，</w:t>
      </w:r>
      <w:r>
        <w:rPr>
          <w:rFonts w:hint="eastAsia"/>
        </w:rPr>
        <w:t>本文件</w:t>
      </w:r>
      <w:r w:rsidRPr="0049204A">
        <w:rPr>
          <w:rFonts w:hint="eastAsia"/>
        </w:rPr>
        <w:t>及相关各类文档</w:t>
      </w:r>
      <w:r>
        <w:rPr>
          <w:rFonts w:hint="eastAsia"/>
        </w:rPr>
        <w:t>等资料</w:t>
      </w:r>
      <w:r w:rsidRPr="0098218D">
        <w:rPr>
          <w:rFonts w:hint="eastAsia"/>
        </w:rPr>
        <w:t>不得以泄露、告知、公布、发表、出版、传授、转让或者其它任何方式使第三方知悉属于</w:t>
      </w:r>
      <w:r w:rsidR="00054227">
        <w:rPr>
          <w:rFonts w:hint="eastAsia"/>
        </w:rPr>
        <w:t>XX</w:t>
      </w:r>
      <w:r w:rsidR="00054227">
        <w:rPr>
          <w:rFonts w:hint="eastAsia"/>
        </w:rPr>
        <w:t>公司</w:t>
      </w:r>
      <w:r w:rsidRPr="0098218D">
        <w:rPr>
          <w:rFonts w:hint="eastAsia"/>
        </w:rPr>
        <w:t>或者虽属于他人但由</w:t>
      </w:r>
      <w:r w:rsidR="00054227">
        <w:rPr>
          <w:rFonts w:hint="eastAsia"/>
        </w:rPr>
        <w:t>XX</w:t>
      </w:r>
      <w:r w:rsidR="00054227">
        <w:rPr>
          <w:rFonts w:hint="eastAsia"/>
        </w:rPr>
        <w:t>公司</w:t>
      </w:r>
      <w:r w:rsidRPr="0098218D">
        <w:rPr>
          <w:rFonts w:hint="eastAsia"/>
        </w:rPr>
        <w:t>承诺有保密义务的信息。</w:t>
      </w:r>
    </w:p>
    <w:p w:rsidR="00396632" w:rsidRPr="0098218D" w:rsidRDefault="00396632" w:rsidP="000811D2">
      <w:pPr>
        <w:pStyle w:val="a6"/>
        <w:ind w:firstLine="420"/>
      </w:pPr>
      <w:r w:rsidRPr="0098218D">
        <w:rPr>
          <w:rFonts w:hint="eastAsia"/>
        </w:rPr>
        <w:t>不论最终</w:t>
      </w:r>
      <w:r w:rsidR="00054227">
        <w:rPr>
          <w:rFonts w:hint="eastAsia"/>
        </w:rPr>
        <w:t>XX</w:t>
      </w:r>
      <w:r w:rsidR="00054227">
        <w:rPr>
          <w:rFonts w:hint="eastAsia"/>
        </w:rPr>
        <w:t>公司</w:t>
      </w:r>
      <w:r w:rsidR="00B7124B">
        <w:rPr>
          <w:rFonts w:hint="eastAsia"/>
        </w:rPr>
        <w:t>是否成为</w:t>
      </w:r>
      <w:r w:rsidR="00FD1234">
        <w:rPr>
          <w:rFonts w:hint="eastAsia"/>
        </w:rPr>
        <w:t>项目</w:t>
      </w:r>
      <w:r w:rsidR="00B7124B">
        <w:rPr>
          <w:rFonts w:hint="eastAsia"/>
        </w:rPr>
        <w:t>合作方</w:t>
      </w:r>
      <w:r>
        <w:rPr>
          <w:rFonts w:hint="eastAsia"/>
        </w:rPr>
        <w:t>，</w:t>
      </w:r>
      <w:r w:rsidR="00785D67">
        <w:rPr>
          <w:rFonts w:hint="eastAsia"/>
        </w:rPr>
        <w:t>XXXX</w:t>
      </w:r>
      <w:r w:rsidRPr="0098218D">
        <w:rPr>
          <w:rFonts w:hint="eastAsia"/>
        </w:rPr>
        <w:t>仍应对</w:t>
      </w:r>
      <w:r w:rsidR="00054227">
        <w:rPr>
          <w:rFonts w:hint="eastAsia"/>
        </w:rPr>
        <w:t>XX</w:t>
      </w:r>
      <w:r w:rsidR="00054227">
        <w:rPr>
          <w:rFonts w:hint="eastAsia"/>
        </w:rPr>
        <w:t>公司</w:t>
      </w:r>
      <w:r w:rsidRPr="0098218D">
        <w:rPr>
          <w:rFonts w:hint="eastAsia"/>
        </w:rPr>
        <w:t>在其工作期间接触、知悉的属于</w:t>
      </w:r>
      <w:r w:rsidR="00054227">
        <w:rPr>
          <w:rFonts w:hint="eastAsia"/>
        </w:rPr>
        <w:t>XX</w:t>
      </w:r>
      <w:r w:rsidR="00054227">
        <w:rPr>
          <w:rFonts w:hint="eastAsia"/>
        </w:rPr>
        <w:t>公司</w:t>
      </w:r>
      <w:r w:rsidRPr="0098218D">
        <w:rPr>
          <w:rFonts w:hint="eastAsia"/>
        </w:rPr>
        <w:t>或者虽属于</w:t>
      </w:r>
      <w:proofErr w:type="gramStart"/>
      <w:r w:rsidRPr="0098218D">
        <w:rPr>
          <w:rFonts w:hint="eastAsia"/>
        </w:rPr>
        <w:t>第三方但</w:t>
      </w:r>
      <w:proofErr w:type="gramEnd"/>
      <w:r w:rsidR="00054227">
        <w:rPr>
          <w:rFonts w:hint="eastAsia"/>
        </w:rPr>
        <w:t>XX</w:t>
      </w:r>
      <w:r w:rsidR="00054227">
        <w:rPr>
          <w:rFonts w:hint="eastAsia"/>
        </w:rPr>
        <w:t>公司</w:t>
      </w:r>
      <w:r w:rsidRPr="0098218D">
        <w:rPr>
          <w:rFonts w:hint="eastAsia"/>
        </w:rPr>
        <w:t>承诺有保密义务的技术秘密和其它商业秘密信息，承担同样的保密义务及不得擅自使用有关秘密信息的义务。</w:t>
      </w:r>
      <w:r w:rsidRPr="0098218D">
        <w:rPr>
          <w:rFonts w:hint="eastAsia"/>
        </w:rPr>
        <w:t xml:space="preserve"> </w:t>
      </w:r>
    </w:p>
    <w:p w:rsidR="00396632" w:rsidRPr="0098218D" w:rsidRDefault="00396632" w:rsidP="000811D2">
      <w:pPr>
        <w:pStyle w:val="a6"/>
        <w:ind w:firstLine="420"/>
      </w:pPr>
      <w:r w:rsidRPr="0098218D">
        <w:rPr>
          <w:rFonts w:hint="eastAsia"/>
        </w:rPr>
        <w:t>如果</w:t>
      </w:r>
      <w:r w:rsidR="00054227">
        <w:rPr>
          <w:rFonts w:hint="eastAsia"/>
        </w:rPr>
        <w:t>XX</w:t>
      </w:r>
      <w:r w:rsidR="00054227">
        <w:rPr>
          <w:rFonts w:hint="eastAsia"/>
        </w:rPr>
        <w:t>公司</w:t>
      </w:r>
      <w:r>
        <w:rPr>
          <w:rFonts w:hint="eastAsia"/>
        </w:rPr>
        <w:t>最终未能成为</w:t>
      </w:r>
      <w:r w:rsidRPr="0098218D">
        <w:rPr>
          <w:rFonts w:hint="eastAsia"/>
        </w:rPr>
        <w:t>本项目</w:t>
      </w:r>
      <w:r>
        <w:rPr>
          <w:rFonts w:hint="eastAsia"/>
        </w:rPr>
        <w:t>合作方</w:t>
      </w:r>
      <w:r w:rsidRPr="0098218D">
        <w:rPr>
          <w:rFonts w:hint="eastAsia"/>
        </w:rPr>
        <w:t>，</w:t>
      </w:r>
      <w:r w:rsidR="00785D67">
        <w:rPr>
          <w:rFonts w:hint="eastAsia"/>
        </w:rPr>
        <w:t>XXXX</w:t>
      </w:r>
      <w:r w:rsidRPr="0098218D">
        <w:rPr>
          <w:rFonts w:hint="eastAsia"/>
        </w:rPr>
        <w:t>所涉及到与</w:t>
      </w:r>
      <w:r w:rsidR="00054227">
        <w:rPr>
          <w:rFonts w:hint="eastAsia"/>
        </w:rPr>
        <w:t>XX</w:t>
      </w:r>
      <w:r w:rsidR="00054227">
        <w:rPr>
          <w:rFonts w:hint="eastAsia"/>
        </w:rPr>
        <w:t>公司</w:t>
      </w:r>
      <w:r w:rsidRPr="0098218D">
        <w:rPr>
          <w:rFonts w:hint="eastAsia"/>
        </w:rPr>
        <w:t>有关</w:t>
      </w:r>
      <w:r>
        <w:rPr>
          <w:rFonts w:hint="eastAsia"/>
        </w:rPr>
        <w:t>本文件及</w:t>
      </w:r>
      <w:r w:rsidRPr="0098218D">
        <w:rPr>
          <w:rFonts w:hint="eastAsia"/>
        </w:rPr>
        <w:t>相关</w:t>
      </w:r>
      <w:r>
        <w:rPr>
          <w:rFonts w:hint="eastAsia"/>
        </w:rPr>
        <w:t>各类</w:t>
      </w:r>
      <w:r w:rsidRPr="0098218D">
        <w:rPr>
          <w:rFonts w:hint="eastAsia"/>
        </w:rPr>
        <w:t>文档资料及其复印件等必须退还于</w:t>
      </w:r>
      <w:r w:rsidR="00054227">
        <w:rPr>
          <w:rFonts w:hint="eastAsia"/>
        </w:rPr>
        <w:t>XX</w:t>
      </w:r>
      <w:r w:rsidR="00054227">
        <w:rPr>
          <w:rFonts w:hint="eastAsia"/>
        </w:rPr>
        <w:t>公司</w:t>
      </w:r>
      <w:r>
        <w:rPr>
          <w:rFonts w:hint="eastAsia"/>
        </w:rPr>
        <w:t>，</w:t>
      </w:r>
      <w:r w:rsidRPr="0098218D">
        <w:rPr>
          <w:rFonts w:hint="eastAsia"/>
        </w:rPr>
        <w:t>同时须对获悉的价格资料保密。</w:t>
      </w:r>
    </w:p>
    <w:p w:rsidR="001C3B24" w:rsidRPr="000811D2" w:rsidRDefault="00054227" w:rsidP="00A07DCC">
      <w:pPr>
        <w:pStyle w:val="a6"/>
        <w:ind w:firstLine="422"/>
        <w:rPr>
          <w:rStyle w:val="ad"/>
        </w:rPr>
        <w:sectPr w:rsidR="001C3B24" w:rsidRPr="000811D2" w:rsidSect="004430DC">
          <w:headerReference w:type="default" r:id="rId11"/>
          <w:pgSz w:w="11906" w:h="16838" w:code="9"/>
          <w:pgMar w:top="1418" w:right="1134" w:bottom="1134" w:left="1134" w:header="1134" w:footer="992" w:gutter="567"/>
          <w:pgNumType w:start="0"/>
          <w:cols w:space="425"/>
          <w:titlePg/>
          <w:docGrid w:type="linesAndChars" w:linePitch="312"/>
        </w:sectPr>
      </w:pPr>
      <w:r>
        <w:rPr>
          <w:rStyle w:val="ad"/>
          <w:rFonts w:hint="eastAsia"/>
        </w:rPr>
        <w:t>XX</w:t>
      </w:r>
      <w:r>
        <w:rPr>
          <w:rStyle w:val="ad"/>
          <w:rFonts w:hint="eastAsia"/>
        </w:rPr>
        <w:t>公司</w:t>
      </w:r>
      <w:r w:rsidR="00396632" w:rsidRPr="000811D2">
        <w:rPr>
          <w:rStyle w:val="ad"/>
          <w:rFonts w:hint="eastAsia"/>
        </w:rPr>
        <w:t>承诺：对在</w:t>
      </w:r>
      <w:r w:rsidR="00785D67">
        <w:rPr>
          <w:rStyle w:val="ad"/>
          <w:rFonts w:hint="eastAsia"/>
        </w:rPr>
        <w:t>XXXX</w:t>
      </w:r>
      <w:r w:rsidR="00396632" w:rsidRPr="000811D2">
        <w:rPr>
          <w:rStyle w:val="ad"/>
          <w:rFonts w:hint="eastAsia"/>
        </w:rPr>
        <w:t>所接触到的相关应该保密的信息有义务进行保密，保密直到</w:t>
      </w:r>
      <w:r w:rsidR="00785D67">
        <w:rPr>
          <w:rStyle w:val="ad"/>
          <w:rFonts w:hint="eastAsia"/>
        </w:rPr>
        <w:t>XXXX</w:t>
      </w:r>
      <w:r w:rsidR="00396632" w:rsidRPr="000811D2">
        <w:rPr>
          <w:rStyle w:val="ad"/>
          <w:rFonts w:hint="eastAsia"/>
        </w:rPr>
        <w:t>宣布解密为止。</w:t>
      </w:r>
    </w:p>
    <w:p w:rsidR="00ED52AB" w:rsidRDefault="00ED52AB" w:rsidP="00755327">
      <w:pPr>
        <w:pStyle w:val="afd"/>
      </w:pPr>
      <w:bookmarkStart w:id="24" w:name="_Toc198547872"/>
      <w:bookmarkStart w:id="25" w:name="_Toc198849369"/>
      <w:bookmarkStart w:id="26" w:name="_Toc213489870"/>
      <w:r>
        <w:rPr>
          <w:rFonts w:hint="eastAsia"/>
        </w:rPr>
        <w:lastRenderedPageBreak/>
        <w:t>重要说明</w:t>
      </w:r>
      <w:bookmarkEnd w:id="24"/>
      <w:bookmarkEnd w:id="25"/>
      <w:bookmarkEnd w:id="26"/>
    </w:p>
    <w:p w:rsidR="005C33C7" w:rsidRPr="00FE3DAD" w:rsidRDefault="005C33C7" w:rsidP="00A07DCC">
      <w:pPr>
        <w:pStyle w:val="a6"/>
        <w:ind w:firstLine="420"/>
      </w:pPr>
      <w:r w:rsidRPr="00FE3DAD">
        <w:rPr>
          <w:rFonts w:hint="eastAsia"/>
        </w:rPr>
        <w:t>我们将要阐述的内容</w:t>
      </w:r>
      <w:r w:rsidR="009301F6">
        <w:rPr>
          <w:rFonts w:hint="eastAsia"/>
        </w:rPr>
        <w:t>、相关</w:t>
      </w:r>
      <w:r w:rsidRPr="00FE3DAD">
        <w:rPr>
          <w:rFonts w:hint="eastAsia"/>
        </w:rPr>
        <w:t>结论和判断来源于我们对</w:t>
      </w:r>
      <w:r w:rsidR="00785D67">
        <w:rPr>
          <w:rFonts w:hint="eastAsia"/>
        </w:rPr>
        <w:t>XXXX</w:t>
      </w:r>
      <w:r w:rsidRPr="00FE3DAD">
        <w:rPr>
          <w:rFonts w:hint="eastAsia"/>
        </w:rPr>
        <w:t>的</w:t>
      </w:r>
      <w:r>
        <w:rPr>
          <w:rFonts w:hint="eastAsia"/>
        </w:rPr>
        <w:t>了解和</w:t>
      </w:r>
      <w:r w:rsidRPr="00FE3DAD">
        <w:rPr>
          <w:rFonts w:hint="eastAsia"/>
        </w:rPr>
        <w:t>分析，在此过程中我们充分运用我们的专业知识和经验积累，积极对</w:t>
      </w:r>
      <w:r w:rsidR="00785D67">
        <w:rPr>
          <w:rFonts w:hint="eastAsia"/>
        </w:rPr>
        <w:t>XXXX</w:t>
      </w:r>
      <w:r w:rsidRPr="00FE3DAD">
        <w:rPr>
          <w:rFonts w:hint="eastAsia"/>
        </w:rPr>
        <w:t>的管理现状和问题进行剖析。</w:t>
      </w:r>
    </w:p>
    <w:p w:rsidR="005C33C7" w:rsidRPr="00FE3DAD" w:rsidRDefault="005C33C7" w:rsidP="00A07DCC">
      <w:pPr>
        <w:pStyle w:val="a6"/>
        <w:ind w:firstLine="420"/>
      </w:pPr>
      <w:r w:rsidRPr="00FE3DAD">
        <w:rPr>
          <w:rFonts w:hint="eastAsia"/>
        </w:rPr>
        <w:t>在阐述的过程中，我们可能</w:t>
      </w:r>
      <w:r>
        <w:rPr>
          <w:rFonts w:hint="eastAsia"/>
        </w:rPr>
        <w:t>会</w:t>
      </w:r>
      <w:r w:rsidRPr="00FE3DAD">
        <w:rPr>
          <w:rFonts w:hint="eastAsia"/>
        </w:rPr>
        <w:t>更多的描述</w:t>
      </w:r>
      <w:r w:rsidR="00785D67">
        <w:rPr>
          <w:rFonts w:hint="eastAsia"/>
        </w:rPr>
        <w:t>XXXX</w:t>
      </w:r>
      <w:r w:rsidR="009301F6">
        <w:rPr>
          <w:rFonts w:hint="eastAsia"/>
        </w:rPr>
        <w:t>的管理问题而不是管理优势，</w:t>
      </w:r>
      <w:r w:rsidRPr="00FE3DAD">
        <w:rPr>
          <w:rFonts w:hint="eastAsia"/>
        </w:rPr>
        <w:t>目的是为</w:t>
      </w:r>
      <w:r w:rsidR="00785D67">
        <w:rPr>
          <w:rFonts w:hint="eastAsia"/>
        </w:rPr>
        <w:t>XXXX</w:t>
      </w:r>
      <w:r w:rsidRPr="00FE3DAD">
        <w:rPr>
          <w:rFonts w:hint="eastAsia"/>
        </w:rPr>
        <w:t>发现问题并积极探讨用信息化的方式解决这些问题，尽管我们的描述或许会有偏颇，但是我们相信我们的阐述将对</w:t>
      </w:r>
      <w:r w:rsidR="00785D67">
        <w:rPr>
          <w:rFonts w:hint="eastAsia"/>
        </w:rPr>
        <w:t>XXXX</w:t>
      </w:r>
      <w:r w:rsidRPr="00FE3DAD">
        <w:rPr>
          <w:rFonts w:hint="eastAsia"/>
        </w:rPr>
        <w:t>产生积极的作用</w:t>
      </w:r>
      <w:r w:rsidR="008221E0">
        <w:rPr>
          <w:rFonts w:hint="eastAsia"/>
        </w:rPr>
        <w:t>。</w:t>
      </w:r>
      <w:r w:rsidRPr="00FE3DAD">
        <w:rPr>
          <w:rFonts w:hint="eastAsia"/>
        </w:rPr>
        <w:t>因为我们</w:t>
      </w:r>
      <w:r w:rsidR="00A333DE">
        <w:rPr>
          <w:rFonts w:hint="eastAsia"/>
        </w:rPr>
        <w:t>与</w:t>
      </w:r>
      <w:r w:rsidR="00785D67">
        <w:rPr>
          <w:rFonts w:hint="eastAsia"/>
        </w:rPr>
        <w:t>XXXX</w:t>
      </w:r>
      <w:r w:rsidRPr="00FE3DAD">
        <w:rPr>
          <w:rFonts w:hint="eastAsia"/>
        </w:rPr>
        <w:t>的目标一致，那就是致力于通过信息化的手段来解决</w:t>
      </w:r>
      <w:r w:rsidR="00785D67">
        <w:rPr>
          <w:rFonts w:hint="eastAsia"/>
        </w:rPr>
        <w:t>XXXX</w:t>
      </w:r>
      <w:r w:rsidRPr="00FE3DAD">
        <w:rPr>
          <w:rFonts w:hint="eastAsia"/>
        </w:rPr>
        <w:t>发展过程中的管理问题</w:t>
      </w:r>
      <w:r w:rsidR="00C27D67">
        <w:rPr>
          <w:rFonts w:hint="eastAsia"/>
        </w:rPr>
        <w:t>，以及通过信息化手段</w:t>
      </w:r>
      <w:r w:rsidR="005B726F">
        <w:rPr>
          <w:rFonts w:hint="eastAsia"/>
        </w:rPr>
        <w:t>全面提升管理效率和管理率益，有效</w:t>
      </w:r>
      <w:r w:rsidR="00C27D67">
        <w:rPr>
          <w:rFonts w:hint="eastAsia"/>
        </w:rPr>
        <w:t>协助</w:t>
      </w:r>
      <w:r w:rsidR="00785D67">
        <w:rPr>
          <w:rFonts w:hint="eastAsia"/>
        </w:rPr>
        <w:t>XXXX</w:t>
      </w:r>
      <w:r w:rsidR="00B6096E">
        <w:rPr>
          <w:rFonts w:hint="eastAsia"/>
        </w:rPr>
        <w:t>企业战略的发展</w:t>
      </w:r>
      <w:r w:rsidRPr="00FE3DAD">
        <w:rPr>
          <w:rFonts w:hint="eastAsia"/>
        </w:rPr>
        <w:t>，共同书写</w:t>
      </w:r>
      <w:r w:rsidR="00785D67">
        <w:rPr>
          <w:rFonts w:hint="eastAsia"/>
        </w:rPr>
        <w:t>XXXX</w:t>
      </w:r>
      <w:r w:rsidRPr="00FE3DAD">
        <w:rPr>
          <w:rFonts w:hint="eastAsia"/>
        </w:rPr>
        <w:t>美好的明天！</w:t>
      </w:r>
    </w:p>
    <w:p w:rsidR="00F308EA" w:rsidRDefault="005C33C7" w:rsidP="00A07DCC">
      <w:pPr>
        <w:pStyle w:val="a6"/>
        <w:ind w:firstLine="420"/>
      </w:pPr>
      <w:r w:rsidRPr="00FE3DAD">
        <w:rPr>
          <w:rFonts w:hint="eastAsia"/>
        </w:rPr>
        <w:t>此外，</w:t>
      </w:r>
      <w:r w:rsidR="00054227">
        <w:rPr>
          <w:rFonts w:hint="eastAsia"/>
        </w:rPr>
        <w:t>XX</w:t>
      </w:r>
      <w:r w:rsidR="00054227">
        <w:rPr>
          <w:rFonts w:hint="eastAsia"/>
        </w:rPr>
        <w:t>公司</w:t>
      </w:r>
      <w:r>
        <w:rPr>
          <w:rFonts w:hint="eastAsia"/>
        </w:rPr>
        <w:t>对</w:t>
      </w:r>
      <w:r w:rsidR="00785D67">
        <w:rPr>
          <w:rFonts w:ascii="宋体" w:hAnsi="宋体" w:cs="宋体" w:hint="eastAsia"/>
        </w:rPr>
        <w:t>XXXX</w:t>
      </w:r>
      <w:r>
        <w:rPr>
          <w:rFonts w:hint="eastAsia"/>
        </w:rPr>
        <w:t>只进行了初步的调研工作，重点分析了管理层对业务的关注重点，对于</w:t>
      </w:r>
      <w:r w:rsidR="00785D67">
        <w:rPr>
          <w:rFonts w:ascii="宋体" w:hAnsi="宋体" w:cs="宋体" w:hint="eastAsia"/>
        </w:rPr>
        <w:t>XXXX</w:t>
      </w:r>
      <w:r>
        <w:rPr>
          <w:rFonts w:hint="eastAsia"/>
        </w:rPr>
        <w:t>未来的发展规划和蓝图也进行了简单讨论，侧重于对于</w:t>
      </w:r>
      <w:r w:rsidR="00785D67">
        <w:rPr>
          <w:rFonts w:ascii="宋体" w:hAnsi="宋体" w:cs="宋体" w:hint="eastAsia"/>
        </w:rPr>
        <w:t>XXXX</w:t>
      </w:r>
      <w:r>
        <w:rPr>
          <w:rFonts w:hint="eastAsia"/>
        </w:rPr>
        <w:t>信息化建设的整体思路和方向</w:t>
      </w:r>
      <w:r w:rsidR="00390276">
        <w:rPr>
          <w:rFonts w:hint="eastAsia"/>
        </w:rPr>
        <w:t>的</w:t>
      </w:r>
      <w:r>
        <w:rPr>
          <w:rFonts w:hint="eastAsia"/>
        </w:rPr>
        <w:t>了解。</w:t>
      </w:r>
      <w:r w:rsidR="00DE6AA5">
        <w:rPr>
          <w:rFonts w:hint="eastAsia"/>
        </w:rPr>
        <w:t>本文件仅对管理信息化建设的思路、目标、范围、</w:t>
      </w:r>
      <w:r w:rsidR="00CF6C92">
        <w:rPr>
          <w:rFonts w:hint="eastAsia"/>
        </w:rPr>
        <w:t>规划和</w:t>
      </w:r>
      <w:r w:rsidR="00DE6AA5">
        <w:rPr>
          <w:rFonts w:hint="eastAsia"/>
        </w:rPr>
        <w:t>初步实现方案进行了阐述</w:t>
      </w:r>
      <w:r w:rsidR="00F308EA">
        <w:rPr>
          <w:rFonts w:hint="eastAsia"/>
        </w:rPr>
        <w:t>。</w:t>
      </w:r>
    </w:p>
    <w:p w:rsidR="00A07DCC" w:rsidRDefault="006A23D0" w:rsidP="00A07DCC">
      <w:pPr>
        <w:pStyle w:val="a6"/>
        <w:ind w:firstLine="420"/>
      </w:pPr>
      <w:r>
        <w:rPr>
          <w:rFonts w:hint="eastAsia"/>
        </w:rPr>
        <w:t>由于时间仓促，对于业务细节未能进行详细调研，文件中对业务</w:t>
      </w:r>
      <w:r w:rsidR="00F17C40">
        <w:rPr>
          <w:rFonts w:hint="eastAsia"/>
        </w:rPr>
        <w:t>细节</w:t>
      </w:r>
      <w:r>
        <w:rPr>
          <w:rFonts w:hint="eastAsia"/>
        </w:rPr>
        <w:t>的描述</w:t>
      </w:r>
      <w:r w:rsidR="00DA0435">
        <w:rPr>
          <w:rFonts w:hint="eastAsia"/>
        </w:rPr>
        <w:t>可能与实际情况存在偏差。</w:t>
      </w:r>
    </w:p>
    <w:p w:rsidR="001551E5" w:rsidRDefault="005C33C7" w:rsidP="00A07DCC">
      <w:pPr>
        <w:pStyle w:val="a6"/>
        <w:ind w:firstLine="420"/>
      </w:pPr>
      <w:r>
        <w:rPr>
          <w:rFonts w:hint="eastAsia"/>
        </w:rPr>
        <w:t>未来具体管理信息化建设</w:t>
      </w:r>
      <w:r w:rsidR="007A14D5">
        <w:rPr>
          <w:rFonts w:hint="eastAsia"/>
        </w:rPr>
        <w:t>方案</w:t>
      </w:r>
      <w:r w:rsidR="00CF6C92">
        <w:rPr>
          <w:rFonts w:hint="eastAsia"/>
        </w:rPr>
        <w:t>将以此为基础，</w:t>
      </w:r>
      <w:r>
        <w:rPr>
          <w:rFonts w:hint="eastAsia"/>
        </w:rPr>
        <w:t>进行详细调研后与</w:t>
      </w:r>
      <w:r w:rsidR="00785D67">
        <w:rPr>
          <w:rFonts w:ascii="宋体" w:hAnsi="宋体" w:cs="宋体" w:hint="eastAsia"/>
        </w:rPr>
        <w:t>XXXX</w:t>
      </w:r>
      <w:r w:rsidR="00A07DCC">
        <w:rPr>
          <w:rFonts w:hint="eastAsia"/>
        </w:rPr>
        <w:t>信息化项目小组及管理层一同</w:t>
      </w:r>
      <w:r>
        <w:rPr>
          <w:rFonts w:hint="eastAsia"/>
        </w:rPr>
        <w:t>确定具体实施方案！</w:t>
      </w:r>
    </w:p>
    <w:p w:rsidR="00A63591" w:rsidRPr="007E0839" w:rsidRDefault="00A63591" w:rsidP="00755327">
      <w:pPr>
        <w:pStyle w:val="afd"/>
      </w:pPr>
      <w:bookmarkStart w:id="27" w:name="_Toc191748534"/>
      <w:bookmarkStart w:id="28" w:name="_Toc191866538"/>
      <w:bookmarkStart w:id="29" w:name="_Toc191868791"/>
      <w:bookmarkStart w:id="30" w:name="_Toc198547873"/>
      <w:bookmarkStart w:id="31" w:name="_Toc198849370"/>
      <w:bookmarkStart w:id="32" w:name="_Toc213489871"/>
      <w:r w:rsidRPr="007E0839">
        <w:rPr>
          <w:rFonts w:hint="eastAsia"/>
        </w:rPr>
        <w:lastRenderedPageBreak/>
        <w:t>内容摘要</w:t>
      </w:r>
      <w:bookmarkEnd w:id="27"/>
      <w:bookmarkEnd w:id="28"/>
      <w:bookmarkEnd w:id="29"/>
      <w:bookmarkEnd w:id="30"/>
      <w:bookmarkEnd w:id="31"/>
      <w:bookmarkEnd w:id="32"/>
    </w:p>
    <w:p w:rsidR="00126A88" w:rsidRPr="00126A88" w:rsidRDefault="00126A88" w:rsidP="00A05C45">
      <w:pPr>
        <w:pStyle w:val="a6"/>
        <w:ind w:firstLine="420"/>
      </w:pPr>
      <w:r w:rsidRPr="00126A88">
        <w:t>随着</w:t>
      </w:r>
      <w:r w:rsidR="00785D67">
        <w:rPr>
          <w:rFonts w:hint="eastAsia"/>
        </w:rPr>
        <w:t>XXXX</w:t>
      </w:r>
      <w:r w:rsidRPr="00126A88">
        <w:t>的不断发展壮大</w:t>
      </w:r>
      <w:r w:rsidRPr="00126A88">
        <w:rPr>
          <w:rFonts w:hint="eastAsia"/>
        </w:rPr>
        <w:t>，企业规模进一步扩大，公司业务增多，目前现有的企业一体化管理模式</w:t>
      </w:r>
      <w:r w:rsidR="00196C4A">
        <w:rPr>
          <w:rFonts w:hint="eastAsia"/>
        </w:rPr>
        <w:t>对</w:t>
      </w:r>
      <w:r w:rsidRPr="00126A88">
        <w:rPr>
          <w:rFonts w:hint="eastAsia"/>
        </w:rPr>
        <w:t>适应企业未来发展</w:t>
      </w:r>
      <w:r w:rsidR="00196C4A">
        <w:rPr>
          <w:rFonts w:hint="eastAsia"/>
        </w:rPr>
        <w:t>有一定的压力</w:t>
      </w:r>
      <w:r w:rsidRPr="00126A88">
        <w:rPr>
          <w:rFonts w:hint="eastAsia"/>
        </w:rPr>
        <w:t>；为了更好的加强企业管理，满足市场需要，通过与</w:t>
      </w:r>
      <w:r w:rsidR="00785D67">
        <w:rPr>
          <w:rFonts w:hint="eastAsia"/>
        </w:rPr>
        <w:t>XXXX</w:t>
      </w:r>
      <w:r w:rsidRPr="00126A88">
        <w:rPr>
          <w:rFonts w:hint="eastAsia"/>
        </w:rPr>
        <w:t>的高层的充分交流，</w:t>
      </w:r>
      <w:r w:rsidR="00785D67">
        <w:rPr>
          <w:rFonts w:hint="eastAsia"/>
        </w:rPr>
        <w:t>XXXX</w:t>
      </w:r>
      <w:r w:rsidRPr="00126A88">
        <w:rPr>
          <w:rFonts w:hint="eastAsia"/>
        </w:rPr>
        <w:t>管理层</w:t>
      </w:r>
      <w:r w:rsidR="009B3960">
        <w:rPr>
          <w:rFonts w:hint="eastAsia"/>
        </w:rPr>
        <w:t>将</w:t>
      </w:r>
      <w:r w:rsidR="009B3960" w:rsidRPr="00126A88">
        <w:t>市场机制引入公司内部</w:t>
      </w:r>
      <w:r w:rsidR="009B3960">
        <w:rPr>
          <w:rFonts w:hint="eastAsia"/>
        </w:rPr>
        <w:t>的机制进一步深化</w:t>
      </w:r>
      <w:r w:rsidRPr="00126A88">
        <w:t>，按</w:t>
      </w:r>
      <w:r w:rsidRPr="00126A88">
        <w:rPr>
          <w:rFonts w:hint="eastAsia"/>
        </w:rPr>
        <w:t>业务领域</w:t>
      </w:r>
      <w:r w:rsidRPr="00126A88">
        <w:t>产品、</w:t>
      </w:r>
      <w:r w:rsidRPr="00126A88">
        <w:rPr>
          <w:rFonts w:hint="eastAsia"/>
        </w:rPr>
        <w:t>业务单元进行</w:t>
      </w:r>
      <w:r w:rsidRPr="00126A88">
        <w:t>划分为独立经营单位，实行集中指导下的分散经营的一种管理组织模式</w:t>
      </w:r>
      <w:r w:rsidR="00AB3B9F">
        <w:rPr>
          <w:rFonts w:hint="eastAsia"/>
        </w:rPr>
        <w:t>，并逐步发展成为成规模的企业集团</w:t>
      </w:r>
      <w:r w:rsidRPr="00126A88">
        <w:t>。</w:t>
      </w:r>
    </w:p>
    <w:p w:rsidR="00A63591" w:rsidRPr="00126A88" w:rsidRDefault="00A63591" w:rsidP="00A05C45">
      <w:pPr>
        <w:pStyle w:val="a6"/>
        <w:ind w:firstLine="420"/>
      </w:pPr>
      <w:r w:rsidRPr="00126A88">
        <w:rPr>
          <w:rFonts w:hint="eastAsia"/>
        </w:rPr>
        <w:t>全球一体化经济的影响，</w:t>
      </w:r>
      <w:r w:rsidR="00785D67">
        <w:rPr>
          <w:rFonts w:hint="eastAsia"/>
        </w:rPr>
        <w:t>XXXX</w:t>
      </w:r>
      <w:r w:rsidRPr="00126A88">
        <w:rPr>
          <w:rFonts w:hint="eastAsia"/>
        </w:rPr>
        <w:t>面临着竞争日益激烈的挑战和运营管理水平要求逐年提高的严峻形势。为此，</w:t>
      </w:r>
      <w:r w:rsidR="00785D67">
        <w:rPr>
          <w:rFonts w:hint="eastAsia"/>
        </w:rPr>
        <w:t>XXXX</w:t>
      </w:r>
      <w:r w:rsidRPr="00126A88">
        <w:rPr>
          <w:rFonts w:hint="eastAsia"/>
        </w:rPr>
        <w:t>迫切需要进行精细化管理，并建设</w:t>
      </w:r>
      <w:r w:rsidR="00607467">
        <w:rPr>
          <w:rFonts w:hint="eastAsia"/>
        </w:rPr>
        <w:t>管理</w:t>
      </w:r>
      <w:r w:rsidRPr="00126A88">
        <w:rPr>
          <w:rFonts w:hint="eastAsia"/>
        </w:rPr>
        <w:t>信息化系统对集团统一管理和精细化管理进行支撑，使</w:t>
      </w:r>
      <w:r w:rsidR="00785D67">
        <w:rPr>
          <w:rFonts w:hint="eastAsia"/>
        </w:rPr>
        <w:t>XXXX</w:t>
      </w:r>
      <w:r w:rsidRPr="00126A88">
        <w:rPr>
          <w:rFonts w:hint="eastAsia"/>
        </w:rPr>
        <w:t>逐步</w:t>
      </w:r>
      <w:r w:rsidR="002E42A3">
        <w:rPr>
          <w:rFonts w:hint="eastAsia"/>
        </w:rPr>
        <w:t>具备</w:t>
      </w:r>
      <w:r w:rsidRPr="00126A88">
        <w:rPr>
          <w:rFonts w:hint="eastAsia"/>
        </w:rPr>
        <w:t>成本领先战略优势</w:t>
      </w:r>
      <w:r w:rsidR="002E42A3">
        <w:rPr>
          <w:rFonts w:hint="eastAsia"/>
        </w:rPr>
        <w:t>、</w:t>
      </w:r>
      <w:proofErr w:type="gramStart"/>
      <w:r w:rsidR="002E42A3">
        <w:rPr>
          <w:rFonts w:hint="eastAsia"/>
        </w:rPr>
        <w:t>异差化</w:t>
      </w:r>
      <w:proofErr w:type="gramEnd"/>
      <w:r w:rsidR="002E42A3">
        <w:rPr>
          <w:rFonts w:hint="eastAsia"/>
        </w:rPr>
        <w:t>战略优势</w:t>
      </w:r>
      <w:r w:rsidRPr="00126A88">
        <w:rPr>
          <w:rFonts w:hint="eastAsia"/>
        </w:rPr>
        <w:t>。</w:t>
      </w:r>
    </w:p>
    <w:p w:rsidR="00A63591" w:rsidRPr="005F38A9" w:rsidRDefault="00A63591" w:rsidP="00A05C45">
      <w:pPr>
        <w:pStyle w:val="a6"/>
        <w:ind w:firstLine="420"/>
      </w:pPr>
      <w:r w:rsidRPr="005F38A9">
        <w:rPr>
          <w:rFonts w:hint="eastAsia"/>
        </w:rPr>
        <w:t>为此</w:t>
      </w:r>
      <w:r w:rsidR="002E42A3">
        <w:rPr>
          <w:rFonts w:hint="eastAsia"/>
        </w:rPr>
        <w:t>，</w:t>
      </w:r>
      <w:r w:rsidR="00054227">
        <w:rPr>
          <w:rFonts w:hint="eastAsia"/>
        </w:rPr>
        <w:t>XX</w:t>
      </w:r>
      <w:r w:rsidR="00054227">
        <w:rPr>
          <w:rFonts w:hint="eastAsia"/>
        </w:rPr>
        <w:t>公司</w:t>
      </w:r>
      <w:r w:rsidRPr="005F38A9">
        <w:rPr>
          <w:rFonts w:hint="eastAsia"/>
        </w:rPr>
        <w:t>根据</w:t>
      </w:r>
      <w:r w:rsidR="00785D67">
        <w:rPr>
          <w:rFonts w:hint="eastAsia"/>
        </w:rPr>
        <w:t>XXXX</w:t>
      </w:r>
      <w:r w:rsidR="00A912CA">
        <w:rPr>
          <w:rFonts w:hint="eastAsia"/>
        </w:rPr>
        <w:t>的</w:t>
      </w:r>
      <w:r w:rsidRPr="005F38A9">
        <w:rPr>
          <w:rFonts w:hint="eastAsia"/>
        </w:rPr>
        <w:t>要求，在</w:t>
      </w:r>
      <w:r w:rsidR="002119BF">
        <w:rPr>
          <w:rFonts w:hint="eastAsia"/>
        </w:rPr>
        <w:t>集团管控、</w:t>
      </w:r>
      <w:r w:rsidRPr="005F38A9">
        <w:rPr>
          <w:rFonts w:hint="eastAsia"/>
        </w:rPr>
        <w:t>财务、预算、资金、供应链、生产制造</w:t>
      </w:r>
      <w:r w:rsidR="002119BF">
        <w:rPr>
          <w:rFonts w:hint="eastAsia"/>
        </w:rPr>
        <w:t>、</w:t>
      </w:r>
      <w:r w:rsidRPr="005F38A9">
        <w:rPr>
          <w:rFonts w:hint="eastAsia"/>
        </w:rPr>
        <w:t>决策支持等方面对</w:t>
      </w:r>
      <w:r w:rsidR="00785D67">
        <w:rPr>
          <w:rFonts w:hint="eastAsia"/>
        </w:rPr>
        <w:t>XXXX</w:t>
      </w:r>
      <w:r w:rsidRPr="005F38A9">
        <w:rPr>
          <w:rFonts w:hint="eastAsia"/>
        </w:rPr>
        <w:t>实际业务需求和未来发展趋势进行了分类需求分析，并提出了对应的</w:t>
      </w:r>
      <w:r w:rsidR="003B758A">
        <w:rPr>
          <w:rFonts w:hint="eastAsia"/>
        </w:rPr>
        <w:t>XX</w:t>
      </w:r>
      <w:r w:rsidR="003B758A">
        <w:rPr>
          <w:rFonts w:hint="eastAsia"/>
        </w:rPr>
        <w:t>公司</w:t>
      </w:r>
      <w:r w:rsidRPr="005F38A9">
        <w:rPr>
          <w:rFonts w:hint="eastAsia"/>
        </w:rPr>
        <w:t>产品一体化解决方案。达到消除</w:t>
      </w:r>
      <w:r w:rsidR="00785D67">
        <w:rPr>
          <w:rFonts w:hint="eastAsia"/>
        </w:rPr>
        <w:t>XXXX</w:t>
      </w:r>
      <w:r w:rsidR="00B712F0" w:rsidRPr="005F38A9">
        <w:rPr>
          <w:rFonts w:hint="eastAsia"/>
        </w:rPr>
        <w:t>各经营实体</w:t>
      </w:r>
      <w:r w:rsidRPr="005F38A9">
        <w:rPr>
          <w:rFonts w:hint="eastAsia"/>
        </w:rPr>
        <w:t>内的信息孤岛，达到信息共享、协同工作的目标；达到信息系统能够支撑集团战略管理和科学决策的目标。</w:t>
      </w:r>
    </w:p>
    <w:p w:rsidR="00A63591" w:rsidRPr="005F38A9" w:rsidRDefault="00A63591" w:rsidP="00A05C45">
      <w:pPr>
        <w:pStyle w:val="a6"/>
        <w:ind w:firstLine="420"/>
      </w:pPr>
      <w:r w:rsidRPr="005F38A9">
        <w:rPr>
          <w:rFonts w:hint="eastAsia"/>
        </w:rPr>
        <w:t>为保障</w:t>
      </w:r>
      <w:r w:rsidR="00054227">
        <w:rPr>
          <w:rFonts w:hint="eastAsia"/>
        </w:rPr>
        <w:t>XX</w:t>
      </w:r>
      <w:r w:rsidR="00054227">
        <w:rPr>
          <w:rFonts w:hint="eastAsia"/>
        </w:rPr>
        <w:t>公司</w:t>
      </w:r>
      <w:r w:rsidRPr="005F38A9">
        <w:rPr>
          <w:rFonts w:hint="eastAsia"/>
        </w:rPr>
        <w:t>系统在</w:t>
      </w:r>
      <w:r w:rsidR="00785D67">
        <w:rPr>
          <w:rFonts w:hint="eastAsia"/>
        </w:rPr>
        <w:t>XXXX</w:t>
      </w:r>
      <w:r w:rsidRPr="005F38A9">
        <w:rPr>
          <w:rFonts w:hint="eastAsia"/>
        </w:rPr>
        <w:t>的顺利上线应用，我们编制了与软件解决方案相匹配的项目实施保障方案、产品技术方案、硬件网络方案。</w:t>
      </w:r>
    </w:p>
    <w:p w:rsidR="00A63591" w:rsidRPr="005F38A9" w:rsidRDefault="009322FB" w:rsidP="00A05C45">
      <w:pPr>
        <w:pStyle w:val="a6"/>
        <w:ind w:firstLine="420"/>
      </w:pPr>
      <w:r>
        <w:rPr>
          <w:rFonts w:hint="eastAsia"/>
        </w:rPr>
        <w:t>本文件</w:t>
      </w:r>
      <w:r w:rsidR="00A63591" w:rsidRPr="005F38A9">
        <w:rPr>
          <w:rFonts w:hint="eastAsia"/>
        </w:rPr>
        <w:t>还介绍了</w:t>
      </w:r>
      <w:r w:rsidR="00054227">
        <w:rPr>
          <w:rFonts w:hint="eastAsia"/>
        </w:rPr>
        <w:t>XX</w:t>
      </w:r>
      <w:r w:rsidR="00054227">
        <w:rPr>
          <w:rFonts w:hint="eastAsia"/>
        </w:rPr>
        <w:t>公司</w:t>
      </w:r>
      <w:r w:rsidR="00A63591" w:rsidRPr="005F38A9">
        <w:rPr>
          <w:rFonts w:hint="eastAsia"/>
        </w:rPr>
        <w:t>在</w:t>
      </w:r>
      <w:r w:rsidR="00785D67">
        <w:rPr>
          <w:rFonts w:hint="eastAsia"/>
        </w:rPr>
        <w:t>XXXX</w:t>
      </w:r>
      <w:r w:rsidR="0029156F">
        <w:rPr>
          <w:rFonts w:hint="eastAsia"/>
        </w:rPr>
        <w:t>信息化项目</w:t>
      </w:r>
      <w:r w:rsidR="00A63591" w:rsidRPr="005F38A9">
        <w:rPr>
          <w:rFonts w:hint="eastAsia"/>
        </w:rPr>
        <w:t>中的各项优势：</w:t>
      </w:r>
    </w:p>
    <w:p w:rsidR="00A63591" w:rsidRPr="00BF6E64" w:rsidRDefault="00A63591" w:rsidP="00A05C45">
      <w:pPr>
        <w:pStyle w:val="10"/>
      </w:pPr>
      <w:r w:rsidRPr="00BF6E64">
        <w:rPr>
          <w:rFonts w:hint="eastAsia"/>
        </w:rPr>
        <w:t>基于</w:t>
      </w:r>
      <w:r w:rsidR="003B758A">
        <w:rPr>
          <w:rFonts w:hint="eastAsia"/>
        </w:rPr>
        <w:t>XX</w:t>
      </w:r>
      <w:r w:rsidR="003B758A">
        <w:rPr>
          <w:rFonts w:hint="eastAsia"/>
        </w:rPr>
        <w:t>公司</w:t>
      </w:r>
      <w:r w:rsidR="003B758A">
        <w:rPr>
          <w:rFonts w:hint="eastAsia"/>
        </w:rPr>
        <w:t>XX</w:t>
      </w:r>
      <w:r w:rsidR="00D465DC">
        <w:rPr>
          <w:rFonts w:hint="eastAsia"/>
        </w:rPr>
        <w:t>系统</w:t>
      </w:r>
      <w:r w:rsidRPr="00BF6E64">
        <w:rPr>
          <w:rFonts w:hint="eastAsia"/>
        </w:rPr>
        <w:t xml:space="preserve"> BOS</w:t>
      </w:r>
      <w:r w:rsidRPr="00BF6E64">
        <w:rPr>
          <w:rFonts w:hint="eastAsia"/>
        </w:rPr>
        <w:t>的二次开发和运行平台，使</w:t>
      </w:r>
      <w:r w:rsidR="003B758A">
        <w:rPr>
          <w:rFonts w:hint="eastAsia"/>
        </w:rPr>
        <w:t>XX</w:t>
      </w:r>
      <w:r w:rsidR="003B758A">
        <w:rPr>
          <w:rFonts w:hint="eastAsia"/>
        </w:rPr>
        <w:t>公司</w:t>
      </w:r>
      <w:r w:rsidR="003B758A">
        <w:rPr>
          <w:rFonts w:hint="eastAsia"/>
        </w:rPr>
        <w:t>XX</w:t>
      </w:r>
      <w:r w:rsidR="00D465DC">
        <w:rPr>
          <w:rFonts w:hint="eastAsia"/>
        </w:rPr>
        <w:t>系统</w:t>
      </w:r>
      <w:r w:rsidRPr="00BF6E64">
        <w:rPr>
          <w:rFonts w:hint="eastAsia"/>
        </w:rPr>
        <w:t>不但能够满足</w:t>
      </w:r>
      <w:r w:rsidR="00785D67">
        <w:rPr>
          <w:rFonts w:hint="eastAsia"/>
        </w:rPr>
        <w:t>XXXX</w:t>
      </w:r>
      <w:r w:rsidRPr="00BF6E64">
        <w:rPr>
          <w:rFonts w:hint="eastAsia"/>
        </w:rPr>
        <w:t>目前的管理和业务需求，还能够满足</w:t>
      </w:r>
      <w:r w:rsidR="00785D67">
        <w:rPr>
          <w:rFonts w:hint="eastAsia"/>
        </w:rPr>
        <w:t>XXXX</w:t>
      </w:r>
      <w:r w:rsidR="00924D75">
        <w:rPr>
          <w:rFonts w:hint="eastAsia"/>
        </w:rPr>
        <w:t>未来的管理需求和业务变更；</w:t>
      </w:r>
    </w:p>
    <w:p w:rsidR="00A63591" w:rsidRPr="00BF6E64" w:rsidRDefault="003B758A" w:rsidP="00A05C45">
      <w:pPr>
        <w:pStyle w:val="10"/>
      </w:pPr>
      <w:r>
        <w:rPr>
          <w:rFonts w:hint="eastAsia"/>
        </w:rPr>
        <w:t>XX</w:t>
      </w:r>
      <w:r>
        <w:rPr>
          <w:rFonts w:hint="eastAsia"/>
        </w:rPr>
        <w:t>公司</w:t>
      </w:r>
      <w:r w:rsidR="00594B2A">
        <w:rPr>
          <w:rFonts w:hint="eastAsia"/>
        </w:rPr>
        <w:t>XX</w:t>
      </w:r>
      <w:r w:rsidR="00594B2A">
        <w:rPr>
          <w:rFonts w:hint="eastAsia"/>
        </w:rPr>
        <w:t>分公司</w:t>
      </w:r>
      <w:r w:rsidR="0026666F" w:rsidRPr="00BF6E64">
        <w:rPr>
          <w:rFonts w:hint="eastAsia"/>
        </w:rPr>
        <w:t>作</w:t>
      </w:r>
      <w:r w:rsidR="00A63591" w:rsidRPr="00BF6E64">
        <w:rPr>
          <w:rFonts w:hint="eastAsia"/>
        </w:rPr>
        <w:t>为</w:t>
      </w:r>
      <w:r w:rsidR="00054227">
        <w:rPr>
          <w:rFonts w:hint="eastAsia"/>
        </w:rPr>
        <w:t>XX</w:t>
      </w:r>
      <w:r w:rsidR="00054227">
        <w:rPr>
          <w:rFonts w:hint="eastAsia"/>
        </w:rPr>
        <w:t>公司</w:t>
      </w:r>
      <w:r w:rsidR="00A63591" w:rsidRPr="00BF6E64">
        <w:rPr>
          <w:rFonts w:hint="eastAsia"/>
        </w:rPr>
        <w:t>在云南的全资分支机构，能够提供及时、高效的本地化服务，为</w:t>
      </w:r>
      <w:r w:rsidR="00785D67">
        <w:rPr>
          <w:rFonts w:hint="eastAsia"/>
        </w:rPr>
        <w:t>XXXX</w:t>
      </w:r>
      <w:r w:rsidR="0026666F" w:rsidRPr="00BF6E64">
        <w:rPr>
          <w:rFonts w:hint="eastAsia"/>
        </w:rPr>
        <w:t>信息化项目</w:t>
      </w:r>
      <w:r w:rsidR="00924D75">
        <w:rPr>
          <w:rFonts w:hint="eastAsia"/>
        </w:rPr>
        <w:t>提供了良好的本地化售后服务保障；</w:t>
      </w:r>
    </w:p>
    <w:p w:rsidR="00173BFE" w:rsidRPr="00BF6E64" w:rsidRDefault="00054227" w:rsidP="00A05C45">
      <w:pPr>
        <w:pStyle w:val="10"/>
      </w:pPr>
      <w:r>
        <w:rPr>
          <w:rFonts w:hint="eastAsia"/>
        </w:rPr>
        <w:t>XX</w:t>
      </w:r>
      <w:r>
        <w:rPr>
          <w:rFonts w:hint="eastAsia"/>
        </w:rPr>
        <w:t>公司</w:t>
      </w:r>
      <w:r w:rsidR="00A63591" w:rsidRPr="00BF6E64">
        <w:rPr>
          <w:rFonts w:hint="eastAsia"/>
        </w:rPr>
        <w:t>在</w:t>
      </w:r>
      <w:r w:rsidR="001539A1">
        <w:rPr>
          <w:rFonts w:hint="eastAsia"/>
        </w:rPr>
        <w:t>XXXX</w:t>
      </w:r>
      <w:r w:rsidR="00A63591" w:rsidRPr="00BF6E64">
        <w:rPr>
          <w:rFonts w:hint="eastAsia"/>
        </w:rPr>
        <w:t>行业树立了一大批</w:t>
      </w:r>
      <w:r w:rsidR="003B758A">
        <w:rPr>
          <w:rFonts w:hint="eastAsia"/>
        </w:rPr>
        <w:t>XX</w:t>
      </w:r>
      <w:r w:rsidR="003B758A">
        <w:rPr>
          <w:rFonts w:hint="eastAsia"/>
        </w:rPr>
        <w:t>公司</w:t>
      </w:r>
      <w:r w:rsidR="003B758A">
        <w:rPr>
          <w:rFonts w:hint="eastAsia"/>
        </w:rPr>
        <w:t>XX</w:t>
      </w:r>
      <w:r w:rsidR="00D465DC">
        <w:rPr>
          <w:rFonts w:hint="eastAsia"/>
        </w:rPr>
        <w:t>系统</w:t>
      </w:r>
      <w:r w:rsidR="00A63591" w:rsidRPr="00BF6E64">
        <w:rPr>
          <w:rFonts w:hint="eastAsia"/>
        </w:rPr>
        <w:t>成功应用客户，包括</w:t>
      </w:r>
      <w:r w:rsidR="005F38A9" w:rsidRPr="00BF6E64">
        <w:rPr>
          <w:rFonts w:hint="eastAsia"/>
        </w:rPr>
        <w:t>港</w:t>
      </w:r>
      <w:r w:rsidR="001539A1">
        <w:rPr>
          <w:rFonts w:hint="eastAsia"/>
        </w:rPr>
        <w:t>XXXX</w:t>
      </w:r>
      <w:r w:rsidR="00246189" w:rsidRPr="00BF6E64">
        <w:rPr>
          <w:rFonts w:hint="eastAsia"/>
        </w:rPr>
        <w:t>股份等</w:t>
      </w:r>
      <w:r w:rsidR="00C71022" w:rsidRPr="00BF6E64">
        <w:rPr>
          <w:rFonts w:hint="eastAsia"/>
        </w:rPr>
        <w:t>行业大客户</w:t>
      </w:r>
      <w:r w:rsidR="00A63591" w:rsidRPr="00BF6E64">
        <w:rPr>
          <w:rFonts w:hint="eastAsia"/>
        </w:rPr>
        <w:t>。大量成功客户的应用，证明了</w:t>
      </w:r>
      <w:r w:rsidR="003B758A">
        <w:rPr>
          <w:rFonts w:hint="eastAsia"/>
        </w:rPr>
        <w:t>XX</w:t>
      </w:r>
      <w:r w:rsidR="003B758A">
        <w:rPr>
          <w:rFonts w:hint="eastAsia"/>
        </w:rPr>
        <w:t>公司</w:t>
      </w:r>
      <w:r w:rsidR="003B758A">
        <w:rPr>
          <w:rFonts w:hint="eastAsia"/>
        </w:rPr>
        <w:t>XX</w:t>
      </w:r>
      <w:r w:rsidR="00D465DC">
        <w:rPr>
          <w:rFonts w:hint="eastAsia"/>
        </w:rPr>
        <w:t>系统</w:t>
      </w:r>
      <w:r w:rsidR="00A63591" w:rsidRPr="00BF6E64">
        <w:rPr>
          <w:rFonts w:hint="eastAsia"/>
        </w:rPr>
        <w:t>是国内的最佳实践。同时，专业的</w:t>
      </w:r>
      <w:r w:rsidR="005F38A9" w:rsidRPr="00BF6E64">
        <w:rPr>
          <w:rFonts w:hint="eastAsia"/>
        </w:rPr>
        <w:t>咨询、实施</w:t>
      </w:r>
      <w:r w:rsidR="00A63591" w:rsidRPr="00BF6E64">
        <w:rPr>
          <w:rFonts w:hint="eastAsia"/>
        </w:rPr>
        <w:t>顾问和积累的行业管理经验及产品实践，是</w:t>
      </w:r>
      <w:r w:rsidR="00785D67">
        <w:rPr>
          <w:rFonts w:hint="eastAsia"/>
        </w:rPr>
        <w:t>XXXX</w:t>
      </w:r>
      <w:r w:rsidR="0026666F" w:rsidRPr="00BF6E64">
        <w:rPr>
          <w:rFonts w:hint="eastAsia"/>
        </w:rPr>
        <w:t>信息化项目</w:t>
      </w:r>
      <w:r w:rsidR="00A63591" w:rsidRPr="00BF6E64">
        <w:rPr>
          <w:rFonts w:hint="eastAsia"/>
        </w:rPr>
        <w:t>成功应用的有力保障。</w:t>
      </w:r>
    </w:p>
    <w:p w:rsidR="008D3CF2" w:rsidRDefault="00126A88">
      <w:pPr>
        <w:pStyle w:val="12"/>
        <w:tabs>
          <w:tab w:val="right" w:leader="dot" w:pos="9061"/>
        </w:tabs>
        <w:rPr>
          <w:rStyle w:val="ad"/>
          <w:sz w:val="32"/>
          <w:szCs w:val="32"/>
        </w:rPr>
      </w:pPr>
      <w:r>
        <w:br w:type="page"/>
      </w:r>
      <w:r w:rsidR="00173BFE" w:rsidRPr="00E0190C">
        <w:rPr>
          <w:rStyle w:val="ad"/>
          <w:rFonts w:hint="eastAsia"/>
          <w:sz w:val="32"/>
          <w:szCs w:val="32"/>
        </w:rPr>
        <w:lastRenderedPageBreak/>
        <w:t>目</w:t>
      </w:r>
      <w:r w:rsidR="00173BFE" w:rsidRPr="00E0190C">
        <w:rPr>
          <w:rStyle w:val="ad"/>
          <w:rFonts w:hint="eastAsia"/>
          <w:sz w:val="32"/>
          <w:szCs w:val="32"/>
        </w:rPr>
        <w:t xml:space="preserve">      </w:t>
      </w:r>
      <w:r w:rsidR="00173BFE" w:rsidRPr="00E0190C">
        <w:rPr>
          <w:rStyle w:val="ad"/>
          <w:rFonts w:hint="eastAsia"/>
          <w:sz w:val="32"/>
          <w:szCs w:val="32"/>
        </w:rPr>
        <w:t>录</w:t>
      </w:r>
      <w:bookmarkStart w:id="33" w:name="_Toc177031726"/>
      <w:bookmarkStart w:id="34" w:name="_Toc177031930"/>
    </w:p>
    <w:p w:rsidR="00061330" w:rsidRDefault="00A05C45">
      <w:pPr>
        <w:pStyle w:val="12"/>
        <w:tabs>
          <w:tab w:val="right" w:leader="dot" w:pos="9061"/>
        </w:tabs>
        <w:rPr>
          <w:b w:val="0"/>
          <w:bCs w:val="0"/>
          <w:caps w:val="0"/>
          <w:noProof/>
          <w:sz w:val="21"/>
          <w:szCs w:val="24"/>
        </w:rPr>
      </w:pPr>
      <w:r>
        <w:rPr>
          <w:sz w:val="24"/>
        </w:rPr>
        <w:fldChar w:fldCharType="begin"/>
      </w:r>
      <w:r>
        <w:rPr>
          <w:sz w:val="24"/>
        </w:rPr>
        <w:instrText xml:space="preserve"> TOC \o \u </w:instrText>
      </w:r>
      <w:r>
        <w:rPr>
          <w:sz w:val="24"/>
        </w:rPr>
        <w:fldChar w:fldCharType="separate"/>
      </w:r>
      <w:r w:rsidR="00061330">
        <w:rPr>
          <w:rFonts w:hint="eastAsia"/>
          <w:noProof/>
        </w:rPr>
        <w:t>诚挚感谢</w:t>
      </w:r>
      <w:r w:rsidR="00061330">
        <w:rPr>
          <w:noProof/>
        </w:rPr>
        <w:tab/>
      </w:r>
      <w:r w:rsidR="00061330">
        <w:rPr>
          <w:noProof/>
        </w:rPr>
        <w:fldChar w:fldCharType="begin"/>
      </w:r>
      <w:r w:rsidR="00061330">
        <w:rPr>
          <w:noProof/>
        </w:rPr>
        <w:instrText xml:space="preserve"> PAGEREF _Toc213489865 \h </w:instrText>
      </w:r>
      <w:r w:rsidR="00061330">
        <w:rPr>
          <w:noProof/>
        </w:rPr>
      </w:r>
      <w:r w:rsidR="00061330">
        <w:rPr>
          <w:noProof/>
        </w:rPr>
        <w:fldChar w:fldCharType="separate"/>
      </w:r>
      <w:r w:rsidR="00061330">
        <w:rPr>
          <w:noProof/>
        </w:rPr>
        <w:t>1</w:t>
      </w:r>
      <w:r w:rsidR="00061330">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版本控制</w:t>
      </w:r>
      <w:r>
        <w:rPr>
          <w:noProof/>
        </w:rPr>
        <w:tab/>
      </w:r>
      <w:r>
        <w:rPr>
          <w:noProof/>
        </w:rPr>
        <w:fldChar w:fldCharType="begin"/>
      </w:r>
      <w:r>
        <w:rPr>
          <w:noProof/>
        </w:rPr>
        <w:instrText xml:space="preserve"> PAGEREF _Toc213489866 \h </w:instrText>
      </w:r>
      <w:r>
        <w:rPr>
          <w:noProof/>
        </w:rPr>
      </w:r>
      <w:r>
        <w:rPr>
          <w:noProof/>
        </w:rPr>
        <w:fldChar w:fldCharType="separate"/>
      </w:r>
      <w:r>
        <w:rPr>
          <w:noProof/>
        </w:rPr>
        <w:t>2</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方案注释</w:t>
      </w:r>
      <w:r>
        <w:rPr>
          <w:noProof/>
        </w:rPr>
        <w:tab/>
      </w:r>
      <w:r>
        <w:rPr>
          <w:noProof/>
        </w:rPr>
        <w:fldChar w:fldCharType="begin"/>
      </w:r>
      <w:r>
        <w:rPr>
          <w:noProof/>
        </w:rPr>
        <w:instrText xml:space="preserve"> PAGEREF _Toc213489867 \h </w:instrText>
      </w:r>
      <w:r>
        <w:rPr>
          <w:noProof/>
        </w:rPr>
      </w:r>
      <w:r>
        <w:rPr>
          <w:noProof/>
        </w:rPr>
        <w:fldChar w:fldCharType="separate"/>
      </w:r>
      <w:r>
        <w:rPr>
          <w:noProof/>
        </w:rPr>
        <w:t>3</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版权申明</w:t>
      </w:r>
      <w:r>
        <w:rPr>
          <w:noProof/>
        </w:rPr>
        <w:tab/>
      </w:r>
      <w:r>
        <w:rPr>
          <w:noProof/>
        </w:rPr>
        <w:fldChar w:fldCharType="begin"/>
      </w:r>
      <w:r>
        <w:rPr>
          <w:noProof/>
        </w:rPr>
        <w:instrText xml:space="preserve"> PAGEREF _Toc213489868 \h </w:instrText>
      </w:r>
      <w:r>
        <w:rPr>
          <w:noProof/>
        </w:rPr>
      </w:r>
      <w:r>
        <w:rPr>
          <w:noProof/>
        </w:rPr>
        <w:fldChar w:fldCharType="separate"/>
      </w:r>
      <w:r>
        <w:rPr>
          <w:noProof/>
        </w:rPr>
        <w:t>4</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保密声明</w:t>
      </w:r>
      <w:r>
        <w:rPr>
          <w:noProof/>
        </w:rPr>
        <w:tab/>
      </w:r>
      <w:r>
        <w:rPr>
          <w:noProof/>
        </w:rPr>
        <w:fldChar w:fldCharType="begin"/>
      </w:r>
      <w:r>
        <w:rPr>
          <w:noProof/>
        </w:rPr>
        <w:instrText xml:space="preserve"> PAGEREF _Toc213489869 \h </w:instrText>
      </w:r>
      <w:r>
        <w:rPr>
          <w:noProof/>
        </w:rPr>
      </w:r>
      <w:r>
        <w:rPr>
          <w:noProof/>
        </w:rPr>
        <w:fldChar w:fldCharType="separate"/>
      </w:r>
      <w:r>
        <w:rPr>
          <w:noProof/>
        </w:rPr>
        <w:t>5</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重要说明</w:t>
      </w:r>
      <w:r>
        <w:rPr>
          <w:noProof/>
        </w:rPr>
        <w:tab/>
      </w:r>
      <w:r>
        <w:rPr>
          <w:noProof/>
        </w:rPr>
        <w:fldChar w:fldCharType="begin"/>
      </w:r>
      <w:r>
        <w:rPr>
          <w:noProof/>
        </w:rPr>
        <w:instrText xml:space="preserve"> PAGEREF _Toc213489870 \h </w:instrText>
      </w:r>
      <w:r>
        <w:rPr>
          <w:noProof/>
        </w:rPr>
      </w:r>
      <w:r>
        <w:rPr>
          <w:noProof/>
        </w:rPr>
        <w:fldChar w:fldCharType="separate"/>
      </w:r>
      <w:r>
        <w:rPr>
          <w:noProof/>
        </w:rPr>
        <w:t>6</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内容摘要</w:t>
      </w:r>
      <w:r>
        <w:rPr>
          <w:noProof/>
        </w:rPr>
        <w:tab/>
      </w:r>
      <w:r>
        <w:rPr>
          <w:noProof/>
        </w:rPr>
        <w:fldChar w:fldCharType="begin"/>
      </w:r>
      <w:r>
        <w:rPr>
          <w:noProof/>
        </w:rPr>
        <w:instrText xml:space="preserve"> PAGEREF _Toc213489871 \h </w:instrText>
      </w:r>
      <w:r>
        <w:rPr>
          <w:noProof/>
        </w:rPr>
      </w:r>
      <w:r>
        <w:rPr>
          <w:noProof/>
        </w:rPr>
        <w:fldChar w:fldCharType="separate"/>
      </w:r>
      <w:r>
        <w:rPr>
          <w:noProof/>
        </w:rPr>
        <w:t>7</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1</w:t>
      </w:r>
      <w:r>
        <w:rPr>
          <w:rFonts w:hint="eastAsia"/>
          <w:noProof/>
        </w:rPr>
        <w:t>章</w:t>
      </w:r>
      <w:r>
        <w:rPr>
          <w:rFonts w:hint="eastAsia"/>
          <w:noProof/>
        </w:rPr>
        <w:t xml:space="preserve"> </w:t>
      </w:r>
      <w:r>
        <w:rPr>
          <w:rFonts w:hint="eastAsia"/>
          <w:noProof/>
        </w:rPr>
        <w:t>项目背景</w:t>
      </w:r>
      <w:r>
        <w:rPr>
          <w:noProof/>
        </w:rPr>
        <w:tab/>
      </w:r>
      <w:r>
        <w:rPr>
          <w:noProof/>
        </w:rPr>
        <w:fldChar w:fldCharType="begin"/>
      </w:r>
      <w:r>
        <w:rPr>
          <w:noProof/>
        </w:rPr>
        <w:instrText xml:space="preserve"> PAGEREF _Toc213489872 \h </w:instrText>
      </w:r>
      <w:r>
        <w:rPr>
          <w:noProof/>
        </w:rPr>
      </w:r>
      <w:r>
        <w:rPr>
          <w:noProof/>
        </w:rPr>
        <w:fldChar w:fldCharType="separate"/>
      </w:r>
      <w:r>
        <w:rPr>
          <w:noProof/>
        </w:rPr>
        <w:t>10</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2</w:t>
      </w:r>
      <w:r>
        <w:rPr>
          <w:rFonts w:hint="eastAsia"/>
          <w:noProof/>
        </w:rPr>
        <w:t>章</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_Toc213489873 \h </w:instrText>
      </w:r>
      <w:r>
        <w:rPr>
          <w:noProof/>
        </w:rPr>
      </w:r>
      <w:r>
        <w:rPr>
          <w:noProof/>
        </w:rPr>
        <w:fldChar w:fldCharType="separate"/>
      </w:r>
      <w:r>
        <w:rPr>
          <w:noProof/>
        </w:rPr>
        <w:t>11</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3</w:t>
      </w:r>
      <w:r>
        <w:rPr>
          <w:rFonts w:hint="eastAsia"/>
          <w:noProof/>
        </w:rPr>
        <w:t>章</w:t>
      </w:r>
      <w:r>
        <w:rPr>
          <w:rFonts w:hint="eastAsia"/>
          <w:noProof/>
        </w:rPr>
        <w:t xml:space="preserve"> </w:t>
      </w:r>
      <w:r>
        <w:rPr>
          <w:rFonts w:hint="eastAsia"/>
          <w:noProof/>
        </w:rPr>
        <w:t>建设规划</w:t>
      </w:r>
      <w:r>
        <w:rPr>
          <w:noProof/>
        </w:rPr>
        <w:tab/>
      </w:r>
      <w:r>
        <w:rPr>
          <w:noProof/>
        </w:rPr>
        <w:fldChar w:fldCharType="begin"/>
      </w:r>
      <w:r>
        <w:rPr>
          <w:noProof/>
        </w:rPr>
        <w:instrText xml:space="preserve"> PAGEREF _Toc213489874 \h </w:instrText>
      </w:r>
      <w:r>
        <w:rPr>
          <w:noProof/>
        </w:rPr>
      </w:r>
      <w:r>
        <w:rPr>
          <w:noProof/>
        </w:rPr>
        <w:fldChar w:fldCharType="separate"/>
      </w:r>
      <w:r>
        <w:rPr>
          <w:noProof/>
        </w:rPr>
        <w:t>12</w:t>
      </w:r>
      <w:r>
        <w:rPr>
          <w:noProof/>
        </w:rPr>
        <w:fldChar w:fldCharType="end"/>
      </w:r>
    </w:p>
    <w:p w:rsidR="00061330" w:rsidRDefault="00061330">
      <w:pPr>
        <w:pStyle w:val="22"/>
        <w:tabs>
          <w:tab w:val="right" w:leader="dot" w:pos="9061"/>
        </w:tabs>
        <w:rPr>
          <w:smallCaps w:val="0"/>
          <w:noProof/>
          <w:sz w:val="21"/>
          <w:szCs w:val="24"/>
        </w:rPr>
      </w:pPr>
      <w:r>
        <w:rPr>
          <w:noProof/>
        </w:rPr>
        <w:t>3.1.</w:t>
      </w:r>
      <w:r>
        <w:rPr>
          <w:rFonts w:hint="eastAsia"/>
          <w:noProof/>
        </w:rPr>
        <w:t xml:space="preserve"> </w:t>
      </w:r>
      <w:r>
        <w:rPr>
          <w:rFonts w:hint="eastAsia"/>
          <w:noProof/>
        </w:rPr>
        <w:t>规划原则</w:t>
      </w:r>
      <w:r>
        <w:rPr>
          <w:noProof/>
        </w:rPr>
        <w:tab/>
      </w:r>
      <w:r>
        <w:rPr>
          <w:noProof/>
        </w:rPr>
        <w:fldChar w:fldCharType="begin"/>
      </w:r>
      <w:r>
        <w:rPr>
          <w:noProof/>
        </w:rPr>
        <w:instrText xml:space="preserve"> PAGEREF _Toc213489875 \h </w:instrText>
      </w:r>
      <w:r>
        <w:rPr>
          <w:noProof/>
        </w:rPr>
      </w:r>
      <w:r>
        <w:rPr>
          <w:noProof/>
        </w:rPr>
        <w:fldChar w:fldCharType="separate"/>
      </w:r>
      <w:r>
        <w:rPr>
          <w:noProof/>
        </w:rPr>
        <w:t>12</w:t>
      </w:r>
      <w:r>
        <w:rPr>
          <w:noProof/>
        </w:rPr>
        <w:fldChar w:fldCharType="end"/>
      </w:r>
    </w:p>
    <w:p w:rsidR="00061330" w:rsidRDefault="00061330">
      <w:pPr>
        <w:pStyle w:val="30"/>
        <w:tabs>
          <w:tab w:val="right" w:leader="dot" w:pos="9061"/>
        </w:tabs>
        <w:rPr>
          <w:i w:val="0"/>
          <w:iCs w:val="0"/>
          <w:noProof/>
          <w:sz w:val="21"/>
          <w:szCs w:val="24"/>
        </w:rPr>
      </w:pPr>
      <w:r>
        <w:rPr>
          <w:noProof/>
        </w:rPr>
        <w:t>3.1.1.</w:t>
      </w:r>
      <w:r>
        <w:rPr>
          <w:rFonts w:hint="eastAsia"/>
          <w:noProof/>
        </w:rPr>
        <w:t xml:space="preserve"> </w:t>
      </w:r>
      <w:r>
        <w:rPr>
          <w:rFonts w:hint="eastAsia"/>
          <w:noProof/>
        </w:rPr>
        <w:t>总体原则</w:t>
      </w:r>
      <w:r>
        <w:rPr>
          <w:noProof/>
        </w:rPr>
        <w:tab/>
      </w:r>
      <w:r>
        <w:rPr>
          <w:noProof/>
        </w:rPr>
        <w:fldChar w:fldCharType="begin"/>
      </w:r>
      <w:r>
        <w:rPr>
          <w:noProof/>
        </w:rPr>
        <w:instrText xml:space="preserve"> PAGEREF _Toc213489876 \h </w:instrText>
      </w:r>
      <w:r>
        <w:rPr>
          <w:noProof/>
        </w:rPr>
      </w:r>
      <w:r>
        <w:rPr>
          <w:noProof/>
        </w:rPr>
        <w:fldChar w:fldCharType="separate"/>
      </w:r>
      <w:r>
        <w:rPr>
          <w:noProof/>
        </w:rPr>
        <w:t>12</w:t>
      </w:r>
      <w:r>
        <w:rPr>
          <w:noProof/>
        </w:rPr>
        <w:fldChar w:fldCharType="end"/>
      </w:r>
    </w:p>
    <w:p w:rsidR="00061330" w:rsidRDefault="00061330">
      <w:pPr>
        <w:pStyle w:val="30"/>
        <w:tabs>
          <w:tab w:val="right" w:leader="dot" w:pos="9061"/>
        </w:tabs>
        <w:rPr>
          <w:i w:val="0"/>
          <w:iCs w:val="0"/>
          <w:noProof/>
          <w:sz w:val="21"/>
          <w:szCs w:val="24"/>
        </w:rPr>
      </w:pPr>
      <w:r>
        <w:rPr>
          <w:noProof/>
        </w:rPr>
        <w:t>3.1.2.</w:t>
      </w:r>
      <w:r>
        <w:rPr>
          <w:rFonts w:hint="eastAsia"/>
          <w:noProof/>
        </w:rPr>
        <w:t xml:space="preserve"> </w:t>
      </w:r>
      <w:r>
        <w:rPr>
          <w:rFonts w:hint="eastAsia"/>
          <w:noProof/>
        </w:rPr>
        <w:t>规划原则</w:t>
      </w:r>
      <w:r>
        <w:rPr>
          <w:noProof/>
        </w:rPr>
        <w:tab/>
      </w:r>
      <w:r>
        <w:rPr>
          <w:noProof/>
        </w:rPr>
        <w:fldChar w:fldCharType="begin"/>
      </w:r>
      <w:r>
        <w:rPr>
          <w:noProof/>
        </w:rPr>
        <w:instrText xml:space="preserve"> PAGEREF _Toc213489877 \h </w:instrText>
      </w:r>
      <w:r>
        <w:rPr>
          <w:noProof/>
        </w:rPr>
      </w:r>
      <w:r>
        <w:rPr>
          <w:noProof/>
        </w:rPr>
        <w:fldChar w:fldCharType="separate"/>
      </w:r>
      <w:r>
        <w:rPr>
          <w:noProof/>
        </w:rPr>
        <w:t>13</w:t>
      </w:r>
      <w:r>
        <w:rPr>
          <w:noProof/>
        </w:rPr>
        <w:fldChar w:fldCharType="end"/>
      </w:r>
    </w:p>
    <w:p w:rsidR="00061330" w:rsidRDefault="00061330">
      <w:pPr>
        <w:pStyle w:val="30"/>
        <w:tabs>
          <w:tab w:val="right" w:leader="dot" w:pos="9061"/>
        </w:tabs>
        <w:rPr>
          <w:i w:val="0"/>
          <w:iCs w:val="0"/>
          <w:noProof/>
          <w:sz w:val="21"/>
          <w:szCs w:val="24"/>
        </w:rPr>
      </w:pPr>
      <w:r>
        <w:rPr>
          <w:noProof/>
        </w:rPr>
        <w:t>3.1.3.</w:t>
      </w:r>
      <w:r>
        <w:rPr>
          <w:rFonts w:hint="eastAsia"/>
          <w:noProof/>
        </w:rPr>
        <w:t xml:space="preserve"> </w:t>
      </w:r>
      <w:r>
        <w:rPr>
          <w:rFonts w:hint="eastAsia"/>
          <w:noProof/>
        </w:rPr>
        <w:t>规划方法</w:t>
      </w:r>
      <w:r>
        <w:rPr>
          <w:noProof/>
        </w:rPr>
        <w:tab/>
      </w:r>
      <w:r>
        <w:rPr>
          <w:noProof/>
        </w:rPr>
        <w:fldChar w:fldCharType="begin"/>
      </w:r>
      <w:r>
        <w:rPr>
          <w:noProof/>
        </w:rPr>
        <w:instrText xml:space="preserve"> PAGEREF _Toc213489878 \h </w:instrText>
      </w:r>
      <w:r>
        <w:rPr>
          <w:noProof/>
        </w:rPr>
      </w:r>
      <w:r>
        <w:rPr>
          <w:noProof/>
        </w:rPr>
        <w:fldChar w:fldCharType="separate"/>
      </w:r>
      <w:r>
        <w:rPr>
          <w:noProof/>
        </w:rPr>
        <w:t>14</w:t>
      </w:r>
      <w:r>
        <w:rPr>
          <w:noProof/>
        </w:rPr>
        <w:fldChar w:fldCharType="end"/>
      </w:r>
    </w:p>
    <w:p w:rsidR="00061330" w:rsidRDefault="00061330">
      <w:pPr>
        <w:pStyle w:val="22"/>
        <w:tabs>
          <w:tab w:val="right" w:leader="dot" w:pos="9061"/>
        </w:tabs>
        <w:rPr>
          <w:smallCaps w:val="0"/>
          <w:noProof/>
          <w:sz w:val="21"/>
          <w:szCs w:val="24"/>
        </w:rPr>
      </w:pPr>
      <w:r>
        <w:rPr>
          <w:noProof/>
        </w:rPr>
        <w:t>3.2.</w:t>
      </w:r>
      <w:r>
        <w:rPr>
          <w:rFonts w:hint="eastAsia"/>
          <w:noProof/>
        </w:rPr>
        <w:t xml:space="preserve"> </w:t>
      </w:r>
      <w:r>
        <w:rPr>
          <w:rFonts w:hint="eastAsia"/>
          <w:noProof/>
        </w:rPr>
        <w:t>规划蓝图</w:t>
      </w:r>
      <w:r>
        <w:rPr>
          <w:noProof/>
        </w:rPr>
        <w:tab/>
      </w:r>
      <w:r>
        <w:rPr>
          <w:noProof/>
        </w:rPr>
        <w:fldChar w:fldCharType="begin"/>
      </w:r>
      <w:r>
        <w:rPr>
          <w:noProof/>
        </w:rPr>
        <w:instrText xml:space="preserve"> PAGEREF _Toc213489879 \h </w:instrText>
      </w:r>
      <w:r>
        <w:rPr>
          <w:noProof/>
        </w:rPr>
      </w:r>
      <w:r>
        <w:rPr>
          <w:noProof/>
        </w:rPr>
        <w:fldChar w:fldCharType="separate"/>
      </w:r>
      <w:r>
        <w:rPr>
          <w:noProof/>
        </w:rPr>
        <w:t>15</w:t>
      </w:r>
      <w:r>
        <w:rPr>
          <w:noProof/>
        </w:rPr>
        <w:fldChar w:fldCharType="end"/>
      </w:r>
    </w:p>
    <w:p w:rsidR="00061330" w:rsidRDefault="00061330">
      <w:pPr>
        <w:pStyle w:val="30"/>
        <w:tabs>
          <w:tab w:val="right" w:leader="dot" w:pos="9061"/>
        </w:tabs>
        <w:rPr>
          <w:i w:val="0"/>
          <w:iCs w:val="0"/>
          <w:noProof/>
          <w:sz w:val="21"/>
          <w:szCs w:val="24"/>
        </w:rPr>
      </w:pPr>
      <w:r>
        <w:rPr>
          <w:noProof/>
        </w:rPr>
        <w:t>3.2.1.</w:t>
      </w:r>
      <w:r>
        <w:rPr>
          <w:rFonts w:hint="eastAsia"/>
          <w:noProof/>
        </w:rPr>
        <w:t xml:space="preserve"> </w:t>
      </w:r>
      <w:r>
        <w:rPr>
          <w:rFonts w:hint="eastAsia"/>
          <w:noProof/>
        </w:rPr>
        <w:t>管理决策层</w:t>
      </w:r>
      <w:r>
        <w:rPr>
          <w:noProof/>
        </w:rPr>
        <w:tab/>
      </w:r>
      <w:r>
        <w:rPr>
          <w:noProof/>
        </w:rPr>
        <w:fldChar w:fldCharType="begin"/>
      </w:r>
      <w:r>
        <w:rPr>
          <w:noProof/>
        </w:rPr>
        <w:instrText xml:space="preserve"> PAGEREF _Toc213489880 \h </w:instrText>
      </w:r>
      <w:r>
        <w:rPr>
          <w:noProof/>
        </w:rPr>
      </w:r>
      <w:r>
        <w:rPr>
          <w:noProof/>
        </w:rPr>
        <w:fldChar w:fldCharType="separate"/>
      </w:r>
      <w:r>
        <w:rPr>
          <w:noProof/>
        </w:rPr>
        <w:t>16</w:t>
      </w:r>
      <w:r>
        <w:rPr>
          <w:noProof/>
        </w:rPr>
        <w:fldChar w:fldCharType="end"/>
      </w:r>
    </w:p>
    <w:p w:rsidR="00061330" w:rsidRDefault="00061330">
      <w:pPr>
        <w:pStyle w:val="30"/>
        <w:tabs>
          <w:tab w:val="right" w:leader="dot" w:pos="9061"/>
        </w:tabs>
        <w:rPr>
          <w:i w:val="0"/>
          <w:iCs w:val="0"/>
          <w:noProof/>
          <w:sz w:val="21"/>
          <w:szCs w:val="24"/>
        </w:rPr>
      </w:pPr>
      <w:r>
        <w:rPr>
          <w:noProof/>
        </w:rPr>
        <w:t>3.2.2.</w:t>
      </w:r>
      <w:r>
        <w:rPr>
          <w:rFonts w:hint="eastAsia"/>
          <w:noProof/>
        </w:rPr>
        <w:t xml:space="preserve"> </w:t>
      </w:r>
      <w:r>
        <w:rPr>
          <w:rFonts w:hint="eastAsia"/>
          <w:noProof/>
        </w:rPr>
        <w:t>管理运营层</w:t>
      </w:r>
      <w:r>
        <w:rPr>
          <w:noProof/>
        </w:rPr>
        <w:tab/>
      </w:r>
      <w:r>
        <w:rPr>
          <w:noProof/>
        </w:rPr>
        <w:fldChar w:fldCharType="begin"/>
      </w:r>
      <w:r>
        <w:rPr>
          <w:noProof/>
        </w:rPr>
        <w:instrText xml:space="preserve"> PAGEREF _Toc213489881 \h </w:instrText>
      </w:r>
      <w:r>
        <w:rPr>
          <w:noProof/>
        </w:rPr>
      </w:r>
      <w:r>
        <w:rPr>
          <w:noProof/>
        </w:rPr>
        <w:fldChar w:fldCharType="separate"/>
      </w:r>
      <w:r>
        <w:rPr>
          <w:noProof/>
        </w:rPr>
        <w:t>16</w:t>
      </w:r>
      <w:r>
        <w:rPr>
          <w:noProof/>
        </w:rPr>
        <w:fldChar w:fldCharType="end"/>
      </w:r>
    </w:p>
    <w:p w:rsidR="00061330" w:rsidRDefault="00061330">
      <w:pPr>
        <w:pStyle w:val="30"/>
        <w:tabs>
          <w:tab w:val="right" w:leader="dot" w:pos="9061"/>
        </w:tabs>
        <w:rPr>
          <w:i w:val="0"/>
          <w:iCs w:val="0"/>
          <w:noProof/>
          <w:sz w:val="21"/>
          <w:szCs w:val="24"/>
        </w:rPr>
      </w:pPr>
      <w:r>
        <w:rPr>
          <w:noProof/>
        </w:rPr>
        <w:t>3.2.3.</w:t>
      </w:r>
      <w:r>
        <w:rPr>
          <w:rFonts w:hint="eastAsia"/>
          <w:noProof/>
        </w:rPr>
        <w:t xml:space="preserve"> </w:t>
      </w:r>
      <w:r>
        <w:rPr>
          <w:rFonts w:hint="eastAsia"/>
          <w:noProof/>
        </w:rPr>
        <w:t>生产执行层</w:t>
      </w:r>
      <w:r>
        <w:rPr>
          <w:noProof/>
        </w:rPr>
        <w:tab/>
      </w:r>
      <w:r>
        <w:rPr>
          <w:noProof/>
        </w:rPr>
        <w:fldChar w:fldCharType="begin"/>
      </w:r>
      <w:r>
        <w:rPr>
          <w:noProof/>
        </w:rPr>
        <w:instrText xml:space="preserve"> PAGEREF _Toc213489882 \h </w:instrText>
      </w:r>
      <w:r>
        <w:rPr>
          <w:noProof/>
        </w:rPr>
      </w:r>
      <w:r>
        <w:rPr>
          <w:noProof/>
        </w:rPr>
        <w:fldChar w:fldCharType="separate"/>
      </w:r>
      <w:r>
        <w:rPr>
          <w:noProof/>
        </w:rPr>
        <w:t>17</w:t>
      </w:r>
      <w:r>
        <w:rPr>
          <w:noProof/>
        </w:rPr>
        <w:fldChar w:fldCharType="end"/>
      </w:r>
    </w:p>
    <w:p w:rsidR="00061330" w:rsidRDefault="00061330">
      <w:pPr>
        <w:pStyle w:val="30"/>
        <w:tabs>
          <w:tab w:val="right" w:leader="dot" w:pos="9061"/>
        </w:tabs>
        <w:rPr>
          <w:i w:val="0"/>
          <w:iCs w:val="0"/>
          <w:noProof/>
          <w:sz w:val="21"/>
          <w:szCs w:val="24"/>
        </w:rPr>
      </w:pPr>
      <w:r>
        <w:rPr>
          <w:noProof/>
        </w:rPr>
        <w:t>3.2.4. IT</w:t>
      </w:r>
      <w:r>
        <w:rPr>
          <w:rFonts w:hint="eastAsia"/>
          <w:noProof/>
        </w:rPr>
        <w:t>层</w:t>
      </w:r>
      <w:r>
        <w:rPr>
          <w:noProof/>
        </w:rPr>
        <w:tab/>
      </w:r>
      <w:r>
        <w:rPr>
          <w:noProof/>
        </w:rPr>
        <w:fldChar w:fldCharType="begin"/>
      </w:r>
      <w:r>
        <w:rPr>
          <w:noProof/>
        </w:rPr>
        <w:instrText xml:space="preserve"> PAGEREF _Toc213489883 \h </w:instrText>
      </w:r>
      <w:r>
        <w:rPr>
          <w:noProof/>
        </w:rPr>
      </w:r>
      <w:r>
        <w:rPr>
          <w:noProof/>
        </w:rPr>
        <w:fldChar w:fldCharType="separate"/>
      </w:r>
      <w:r>
        <w:rPr>
          <w:noProof/>
        </w:rPr>
        <w:t>17</w:t>
      </w:r>
      <w:r>
        <w:rPr>
          <w:noProof/>
        </w:rPr>
        <w:fldChar w:fldCharType="end"/>
      </w:r>
    </w:p>
    <w:p w:rsidR="00061330" w:rsidRDefault="00061330">
      <w:pPr>
        <w:pStyle w:val="22"/>
        <w:tabs>
          <w:tab w:val="right" w:leader="dot" w:pos="9061"/>
        </w:tabs>
        <w:rPr>
          <w:smallCaps w:val="0"/>
          <w:noProof/>
          <w:sz w:val="21"/>
          <w:szCs w:val="24"/>
        </w:rPr>
      </w:pPr>
      <w:r>
        <w:rPr>
          <w:noProof/>
        </w:rPr>
        <w:t>3.3.</w:t>
      </w:r>
      <w:r>
        <w:rPr>
          <w:rFonts w:hint="eastAsia"/>
          <w:noProof/>
        </w:rPr>
        <w:t xml:space="preserve"> </w:t>
      </w:r>
      <w:r>
        <w:rPr>
          <w:rFonts w:hint="eastAsia"/>
          <w:noProof/>
        </w:rPr>
        <w:t>规划框架</w:t>
      </w:r>
      <w:r>
        <w:rPr>
          <w:noProof/>
        </w:rPr>
        <w:tab/>
      </w:r>
      <w:r>
        <w:rPr>
          <w:noProof/>
        </w:rPr>
        <w:fldChar w:fldCharType="begin"/>
      </w:r>
      <w:r>
        <w:rPr>
          <w:noProof/>
        </w:rPr>
        <w:instrText xml:space="preserve"> PAGEREF _Toc213489884 \h </w:instrText>
      </w:r>
      <w:r>
        <w:rPr>
          <w:noProof/>
        </w:rPr>
      </w:r>
      <w:r>
        <w:rPr>
          <w:noProof/>
        </w:rPr>
        <w:fldChar w:fldCharType="separate"/>
      </w:r>
      <w:r>
        <w:rPr>
          <w:noProof/>
        </w:rPr>
        <w:t>17</w:t>
      </w:r>
      <w:r>
        <w:rPr>
          <w:noProof/>
        </w:rPr>
        <w:fldChar w:fldCharType="end"/>
      </w:r>
    </w:p>
    <w:p w:rsidR="00061330" w:rsidRDefault="00061330">
      <w:pPr>
        <w:pStyle w:val="30"/>
        <w:tabs>
          <w:tab w:val="right" w:leader="dot" w:pos="9061"/>
        </w:tabs>
        <w:rPr>
          <w:i w:val="0"/>
          <w:iCs w:val="0"/>
          <w:noProof/>
          <w:sz w:val="21"/>
          <w:szCs w:val="24"/>
        </w:rPr>
      </w:pPr>
      <w:r>
        <w:rPr>
          <w:noProof/>
        </w:rPr>
        <w:t>3.3.1.</w:t>
      </w:r>
      <w:r>
        <w:rPr>
          <w:rFonts w:hint="eastAsia"/>
          <w:noProof/>
        </w:rPr>
        <w:t xml:space="preserve"> </w:t>
      </w:r>
      <w:r>
        <w:rPr>
          <w:rFonts w:hint="eastAsia"/>
          <w:noProof/>
        </w:rPr>
        <w:t>完善供应链管理</w:t>
      </w:r>
      <w:r>
        <w:rPr>
          <w:noProof/>
        </w:rPr>
        <w:tab/>
      </w:r>
      <w:r>
        <w:rPr>
          <w:noProof/>
        </w:rPr>
        <w:fldChar w:fldCharType="begin"/>
      </w:r>
      <w:r>
        <w:rPr>
          <w:noProof/>
        </w:rPr>
        <w:instrText xml:space="preserve"> PAGEREF _Toc213489885 \h </w:instrText>
      </w:r>
      <w:r>
        <w:rPr>
          <w:noProof/>
        </w:rPr>
      </w:r>
      <w:r>
        <w:rPr>
          <w:noProof/>
        </w:rPr>
        <w:fldChar w:fldCharType="separate"/>
      </w:r>
      <w:r>
        <w:rPr>
          <w:noProof/>
        </w:rPr>
        <w:t>18</w:t>
      </w:r>
      <w:r>
        <w:rPr>
          <w:noProof/>
        </w:rPr>
        <w:fldChar w:fldCharType="end"/>
      </w:r>
    </w:p>
    <w:p w:rsidR="00061330" w:rsidRDefault="00061330">
      <w:pPr>
        <w:pStyle w:val="30"/>
        <w:tabs>
          <w:tab w:val="right" w:leader="dot" w:pos="9061"/>
        </w:tabs>
        <w:rPr>
          <w:i w:val="0"/>
          <w:iCs w:val="0"/>
          <w:noProof/>
          <w:sz w:val="21"/>
          <w:szCs w:val="24"/>
        </w:rPr>
      </w:pPr>
      <w:r>
        <w:rPr>
          <w:noProof/>
        </w:rPr>
        <w:t>3.3.2.</w:t>
      </w:r>
      <w:r>
        <w:rPr>
          <w:rFonts w:hint="eastAsia"/>
          <w:noProof/>
        </w:rPr>
        <w:t xml:space="preserve"> </w:t>
      </w:r>
      <w:r>
        <w:rPr>
          <w:rFonts w:hint="eastAsia"/>
          <w:noProof/>
        </w:rPr>
        <w:t>市场全过程管理</w:t>
      </w:r>
      <w:r>
        <w:rPr>
          <w:noProof/>
        </w:rPr>
        <w:tab/>
      </w:r>
      <w:r>
        <w:rPr>
          <w:noProof/>
        </w:rPr>
        <w:fldChar w:fldCharType="begin"/>
      </w:r>
      <w:r>
        <w:rPr>
          <w:noProof/>
        </w:rPr>
        <w:instrText xml:space="preserve"> PAGEREF _Toc213489886 \h </w:instrText>
      </w:r>
      <w:r>
        <w:rPr>
          <w:noProof/>
        </w:rPr>
      </w:r>
      <w:r>
        <w:rPr>
          <w:noProof/>
        </w:rPr>
        <w:fldChar w:fldCharType="separate"/>
      </w:r>
      <w:r>
        <w:rPr>
          <w:noProof/>
        </w:rPr>
        <w:t>18</w:t>
      </w:r>
      <w:r>
        <w:rPr>
          <w:noProof/>
        </w:rPr>
        <w:fldChar w:fldCharType="end"/>
      </w:r>
    </w:p>
    <w:p w:rsidR="00061330" w:rsidRDefault="00061330">
      <w:pPr>
        <w:pStyle w:val="30"/>
        <w:tabs>
          <w:tab w:val="right" w:leader="dot" w:pos="9061"/>
        </w:tabs>
        <w:rPr>
          <w:i w:val="0"/>
          <w:iCs w:val="0"/>
          <w:noProof/>
          <w:sz w:val="21"/>
          <w:szCs w:val="24"/>
        </w:rPr>
      </w:pPr>
      <w:r>
        <w:rPr>
          <w:noProof/>
        </w:rPr>
        <w:t>3.3.3.</w:t>
      </w:r>
      <w:r>
        <w:rPr>
          <w:rFonts w:hint="eastAsia"/>
          <w:noProof/>
        </w:rPr>
        <w:t xml:space="preserve"> </w:t>
      </w:r>
      <w:r>
        <w:rPr>
          <w:rFonts w:hint="eastAsia"/>
          <w:noProof/>
        </w:rPr>
        <w:t>完善集团管控</w:t>
      </w:r>
      <w:r>
        <w:rPr>
          <w:noProof/>
        </w:rPr>
        <w:tab/>
      </w:r>
      <w:r>
        <w:rPr>
          <w:noProof/>
        </w:rPr>
        <w:fldChar w:fldCharType="begin"/>
      </w:r>
      <w:r>
        <w:rPr>
          <w:noProof/>
        </w:rPr>
        <w:instrText xml:space="preserve"> PAGEREF _Toc213489887 \h </w:instrText>
      </w:r>
      <w:r>
        <w:rPr>
          <w:noProof/>
        </w:rPr>
      </w:r>
      <w:r>
        <w:rPr>
          <w:noProof/>
        </w:rPr>
        <w:fldChar w:fldCharType="separate"/>
      </w:r>
      <w:r>
        <w:rPr>
          <w:noProof/>
        </w:rPr>
        <w:t>19</w:t>
      </w:r>
      <w:r>
        <w:rPr>
          <w:noProof/>
        </w:rPr>
        <w:fldChar w:fldCharType="end"/>
      </w:r>
    </w:p>
    <w:p w:rsidR="00061330" w:rsidRDefault="00061330">
      <w:pPr>
        <w:pStyle w:val="30"/>
        <w:tabs>
          <w:tab w:val="right" w:leader="dot" w:pos="9061"/>
        </w:tabs>
        <w:rPr>
          <w:i w:val="0"/>
          <w:iCs w:val="0"/>
          <w:noProof/>
          <w:sz w:val="21"/>
          <w:szCs w:val="24"/>
        </w:rPr>
      </w:pPr>
      <w:r>
        <w:rPr>
          <w:noProof/>
        </w:rPr>
        <w:t>3.3.4.</w:t>
      </w:r>
      <w:r>
        <w:rPr>
          <w:rFonts w:hint="eastAsia"/>
          <w:noProof/>
        </w:rPr>
        <w:t xml:space="preserve"> </w:t>
      </w:r>
      <w:r>
        <w:rPr>
          <w:rFonts w:hint="eastAsia"/>
          <w:noProof/>
        </w:rPr>
        <w:t>优化生产管理</w:t>
      </w:r>
      <w:r>
        <w:rPr>
          <w:noProof/>
        </w:rPr>
        <w:tab/>
      </w:r>
      <w:r>
        <w:rPr>
          <w:noProof/>
        </w:rPr>
        <w:fldChar w:fldCharType="begin"/>
      </w:r>
      <w:r>
        <w:rPr>
          <w:noProof/>
        </w:rPr>
        <w:instrText xml:space="preserve"> PAGEREF _Toc213489888 \h </w:instrText>
      </w:r>
      <w:r>
        <w:rPr>
          <w:noProof/>
        </w:rPr>
      </w:r>
      <w:r>
        <w:rPr>
          <w:noProof/>
        </w:rPr>
        <w:fldChar w:fldCharType="separate"/>
      </w:r>
      <w:r>
        <w:rPr>
          <w:noProof/>
        </w:rPr>
        <w:t>19</w:t>
      </w:r>
      <w:r>
        <w:rPr>
          <w:noProof/>
        </w:rPr>
        <w:fldChar w:fldCharType="end"/>
      </w:r>
    </w:p>
    <w:p w:rsidR="00061330" w:rsidRDefault="00061330">
      <w:pPr>
        <w:pStyle w:val="30"/>
        <w:tabs>
          <w:tab w:val="right" w:leader="dot" w:pos="9061"/>
        </w:tabs>
        <w:rPr>
          <w:i w:val="0"/>
          <w:iCs w:val="0"/>
          <w:noProof/>
          <w:sz w:val="21"/>
          <w:szCs w:val="24"/>
        </w:rPr>
      </w:pPr>
      <w:r>
        <w:rPr>
          <w:noProof/>
        </w:rPr>
        <w:t>3.3.5.</w:t>
      </w:r>
      <w:r>
        <w:rPr>
          <w:rFonts w:hint="eastAsia"/>
          <w:noProof/>
        </w:rPr>
        <w:t xml:space="preserve"> </w:t>
      </w:r>
      <w:r>
        <w:rPr>
          <w:rFonts w:hint="eastAsia"/>
          <w:noProof/>
        </w:rPr>
        <w:t>深化应用</w:t>
      </w:r>
      <w:r>
        <w:rPr>
          <w:noProof/>
        </w:rPr>
        <w:tab/>
      </w:r>
      <w:r>
        <w:rPr>
          <w:noProof/>
        </w:rPr>
        <w:fldChar w:fldCharType="begin"/>
      </w:r>
      <w:r>
        <w:rPr>
          <w:noProof/>
        </w:rPr>
        <w:instrText xml:space="preserve"> PAGEREF _Toc213489889 \h </w:instrText>
      </w:r>
      <w:r>
        <w:rPr>
          <w:noProof/>
        </w:rPr>
      </w:r>
      <w:r>
        <w:rPr>
          <w:noProof/>
        </w:rPr>
        <w:fldChar w:fldCharType="separate"/>
      </w:r>
      <w:r>
        <w:rPr>
          <w:noProof/>
        </w:rPr>
        <w:t>19</w:t>
      </w:r>
      <w:r>
        <w:rPr>
          <w:noProof/>
        </w:rPr>
        <w:fldChar w:fldCharType="end"/>
      </w:r>
    </w:p>
    <w:p w:rsidR="00061330" w:rsidRDefault="00061330">
      <w:pPr>
        <w:pStyle w:val="22"/>
        <w:tabs>
          <w:tab w:val="right" w:leader="dot" w:pos="9061"/>
        </w:tabs>
        <w:rPr>
          <w:smallCaps w:val="0"/>
          <w:noProof/>
          <w:sz w:val="21"/>
          <w:szCs w:val="24"/>
        </w:rPr>
      </w:pPr>
      <w:r>
        <w:rPr>
          <w:noProof/>
        </w:rPr>
        <w:t>3.4.</w:t>
      </w:r>
      <w:r>
        <w:rPr>
          <w:rFonts w:hint="eastAsia"/>
          <w:noProof/>
        </w:rPr>
        <w:t xml:space="preserve"> </w:t>
      </w:r>
      <w:r>
        <w:rPr>
          <w:rFonts w:hint="eastAsia"/>
          <w:noProof/>
        </w:rPr>
        <w:t>方案实施</w:t>
      </w:r>
      <w:r>
        <w:rPr>
          <w:noProof/>
        </w:rPr>
        <w:tab/>
      </w:r>
      <w:r>
        <w:rPr>
          <w:noProof/>
        </w:rPr>
        <w:fldChar w:fldCharType="begin"/>
      </w:r>
      <w:r>
        <w:rPr>
          <w:noProof/>
        </w:rPr>
        <w:instrText xml:space="preserve"> PAGEREF _Toc213489890 \h </w:instrText>
      </w:r>
      <w:r>
        <w:rPr>
          <w:noProof/>
        </w:rPr>
      </w:r>
      <w:r>
        <w:rPr>
          <w:noProof/>
        </w:rPr>
        <w:fldChar w:fldCharType="separate"/>
      </w:r>
      <w:r>
        <w:rPr>
          <w:noProof/>
        </w:rPr>
        <w:t>19</w:t>
      </w:r>
      <w:r>
        <w:rPr>
          <w:noProof/>
        </w:rPr>
        <w:fldChar w:fldCharType="end"/>
      </w:r>
    </w:p>
    <w:p w:rsidR="00061330" w:rsidRDefault="00061330">
      <w:pPr>
        <w:pStyle w:val="30"/>
        <w:tabs>
          <w:tab w:val="right" w:leader="dot" w:pos="9061"/>
        </w:tabs>
        <w:rPr>
          <w:i w:val="0"/>
          <w:iCs w:val="0"/>
          <w:noProof/>
          <w:sz w:val="21"/>
          <w:szCs w:val="24"/>
        </w:rPr>
      </w:pPr>
      <w:r>
        <w:rPr>
          <w:noProof/>
        </w:rPr>
        <w:t>3.4.1.</w:t>
      </w:r>
      <w:r>
        <w:rPr>
          <w:rFonts w:hint="eastAsia"/>
          <w:noProof/>
        </w:rPr>
        <w:t xml:space="preserve"> </w:t>
      </w:r>
      <w:r>
        <w:rPr>
          <w:rFonts w:hint="eastAsia"/>
          <w:noProof/>
        </w:rPr>
        <w:t>阶段划分</w:t>
      </w:r>
      <w:r>
        <w:rPr>
          <w:noProof/>
        </w:rPr>
        <w:tab/>
      </w:r>
      <w:r>
        <w:rPr>
          <w:noProof/>
        </w:rPr>
        <w:fldChar w:fldCharType="begin"/>
      </w:r>
      <w:r>
        <w:rPr>
          <w:noProof/>
        </w:rPr>
        <w:instrText xml:space="preserve"> PAGEREF _Toc213489891 \h </w:instrText>
      </w:r>
      <w:r>
        <w:rPr>
          <w:noProof/>
        </w:rPr>
      </w:r>
      <w:r>
        <w:rPr>
          <w:noProof/>
        </w:rPr>
        <w:fldChar w:fldCharType="separate"/>
      </w:r>
      <w:r>
        <w:rPr>
          <w:noProof/>
        </w:rPr>
        <w:t>20</w:t>
      </w:r>
      <w:r>
        <w:rPr>
          <w:noProof/>
        </w:rPr>
        <w:fldChar w:fldCharType="end"/>
      </w:r>
    </w:p>
    <w:p w:rsidR="00061330" w:rsidRDefault="00061330">
      <w:pPr>
        <w:pStyle w:val="40"/>
        <w:tabs>
          <w:tab w:val="right" w:leader="dot" w:pos="9061"/>
        </w:tabs>
        <w:rPr>
          <w:noProof/>
          <w:sz w:val="21"/>
          <w:szCs w:val="24"/>
        </w:rPr>
      </w:pPr>
      <w:r>
        <w:rPr>
          <w:noProof/>
        </w:rPr>
        <w:t>3.4.1.1.</w:t>
      </w:r>
      <w:r>
        <w:rPr>
          <w:rFonts w:hint="eastAsia"/>
          <w:noProof/>
        </w:rPr>
        <w:t xml:space="preserve"> </w:t>
      </w:r>
      <w:r>
        <w:rPr>
          <w:rFonts w:hint="eastAsia"/>
          <w:noProof/>
        </w:rPr>
        <w:t>第</w:t>
      </w:r>
      <w:r>
        <w:rPr>
          <w:noProof/>
        </w:rPr>
        <w:t>1</w:t>
      </w:r>
      <w:r>
        <w:rPr>
          <w:rFonts w:hint="eastAsia"/>
          <w:noProof/>
        </w:rPr>
        <w:t>阶段</w:t>
      </w:r>
      <w:r>
        <w:rPr>
          <w:noProof/>
        </w:rPr>
        <w:t xml:space="preserve"> </w:t>
      </w:r>
      <w:r>
        <w:rPr>
          <w:rFonts w:hint="eastAsia"/>
          <w:noProof/>
        </w:rPr>
        <w:t>理顺流程</w:t>
      </w:r>
      <w:r>
        <w:rPr>
          <w:noProof/>
        </w:rPr>
        <w:tab/>
      </w:r>
      <w:r>
        <w:rPr>
          <w:noProof/>
        </w:rPr>
        <w:fldChar w:fldCharType="begin"/>
      </w:r>
      <w:r>
        <w:rPr>
          <w:noProof/>
        </w:rPr>
        <w:instrText xml:space="preserve"> PAGEREF _Toc213489892 \h </w:instrText>
      </w:r>
      <w:r>
        <w:rPr>
          <w:noProof/>
        </w:rPr>
      </w:r>
      <w:r>
        <w:rPr>
          <w:noProof/>
        </w:rPr>
        <w:fldChar w:fldCharType="separate"/>
      </w:r>
      <w:r>
        <w:rPr>
          <w:noProof/>
        </w:rPr>
        <w:t>20</w:t>
      </w:r>
      <w:r>
        <w:rPr>
          <w:noProof/>
        </w:rPr>
        <w:fldChar w:fldCharType="end"/>
      </w:r>
    </w:p>
    <w:p w:rsidR="00061330" w:rsidRDefault="00061330">
      <w:pPr>
        <w:pStyle w:val="40"/>
        <w:tabs>
          <w:tab w:val="right" w:leader="dot" w:pos="9061"/>
        </w:tabs>
        <w:rPr>
          <w:noProof/>
          <w:sz w:val="21"/>
          <w:szCs w:val="24"/>
        </w:rPr>
      </w:pPr>
      <w:r>
        <w:rPr>
          <w:noProof/>
        </w:rPr>
        <w:t>3.4.1.2.</w:t>
      </w:r>
      <w:r>
        <w:rPr>
          <w:rFonts w:hint="eastAsia"/>
          <w:noProof/>
        </w:rPr>
        <w:t xml:space="preserve"> </w:t>
      </w:r>
      <w:r>
        <w:rPr>
          <w:rFonts w:hint="eastAsia"/>
          <w:noProof/>
        </w:rPr>
        <w:t>第</w:t>
      </w:r>
      <w:r>
        <w:rPr>
          <w:noProof/>
        </w:rPr>
        <w:t>2</w:t>
      </w:r>
      <w:r>
        <w:rPr>
          <w:rFonts w:hint="eastAsia"/>
          <w:noProof/>
        </w:rPr>
        <w:t>阶段</w:t>
      </w:r>
      <w:r>
        <w:rPr>
          <w:noProof/>
        </w:rPr>
        <w:t xml:space="preserve"> </w:t>
      </w:r>
      <w:r>
        <w:rPr>
          <w:rFonts w:hint="eastAsia"/>
          <w:noProof/>
        </w:rPr>
        <w:t>卓见成效</w:t>
      </w:r>
      <w:r>
        <w:rPr>
          <w:noProof/>
        </w:rPr>
        <w:tab/>
      </w:r>
      <w:r>
        <w:rPr>
          <w:noProof/>
        </w:rPr>
        <w:fldChar w:fldCharType="begin"/>
      </w:r>
      <w:r>
        <w:rPr>
          <w:noProof/>
        </w:rPr>
        <w:instrText xml:space="preserve"> PAGEREF _Toc213489893 \h </w:instrText>
      </w:r>
      <w:r>
        <w:rPr>
          <w:noProof/>
        </w:rPr>
      </w:r>
      <w:r>
        <w:rPr>
          <w:noProof/>
        </w:rPr>
        <w:fldChar w:fldCharType="separate"/>
      </w:r>
      <w:r>
        <w:rPr>
          <w:noProof/>
        </w:rPr>
        <w:t>21</w:t>
      </w:r>
      <w:r>
        <w:rPr>
          <w:noProof/>
        </w:rPr>
        <w:fldChar w:fldCharType="end"/>
      </w:r>
    </w:p>
    <w:p w:rsidR="00061330" w:rsidRDefault="00061330">
      <w:pPr>
        <w:pStyle w:val="40"/>
        <w:tabs>
          <w:tab w:val="right" w:leader="dot" w:pos="9061"/>
        </w:tabs>
        <w:rPr>
          <w:noProof/>
          <w:sz w:val="21"/>
          <w:szCs w:val="24"/>
        </w:rPr>
      </w:pPr>
      <w:r>
        <w:rPr>
          <w:noProof/>
        </w:rPr>
        <w:t>3.4.1.3.</w:t>
      </w:r>
      <w:r>
        <w:rPr>
          <w:rFonts w:hint="eastAsia"/>
          <w:noProof/>
        </w:rPr>
        <w:t xml:space="preserve"> </w:t>
      </w:r>
      <w:r>
        <w:rPr>
          <w:rFonts w:hint="eastAsia"/>
          <w:noProof/>
        </w:rPr>
        <w:t>第</w:t>
      </w:r>
      <w:r>
        <w:rPr>
          <w:noProof/>
        </w:rPr>
        <w:t>3</w:t>
      </w:r>
      <w:r>
        <w:rPr>
          <w:rFonts w:hint="eastAsia"/>
          <w:noProof/>
        </w:rPr>
        <w:t>阶段</w:t>
      </w:r>
      <w:r>
        <w:rPr>
          <w:noProof/>
        </w:rPr>
        <w:t xml:space="preserve"> </w:t>
      </w:r>
      <w:r>
        <w:rPr>
          <w:rFonts w:hint="eastAsia"/>
          <w:noProof/>
        </w:rPr>
        <w:t>精细管理</w:t>
      </w:r>
      <w:r>
        <w:rPr>
          <w:noProof/>
        </w:rPr>
        <w:tab/>
      </w:r>
      <w:r>
        <w:rPr>
          <w:noProof/>
        </w:rPr>
        <w:fldChar w:fldCharType="begin"/>
      </w:r>
      <w:r>
        <w:rPr>
          <w:noProof/>
        </w:rPr>
        <w:instrText xml:space="preserve"> PAGEREF _Toc213489894 \h </w:instrText>
      </w:r>
      <w:r>
        <w:rPr>
          <w:noProof/>
        </w:rPr>
      </w:r>
      <w:r>
        <w:rPr>
          <w:noProof/>
        </w:rPr>
        <w:fldChar w:fldCharType="separate"/>
      </w:r>
      <w:r>
        <w:rPr>
          <w:noProof/>
        </w:rPr>
        <w:t>21</w:t>
      </w:r>
      <w:r>
        <w:rPr>
          <w:noProof/>
        </w:rPr>
        <w:fldChar w:fldCharType="end"/>
      </w:r>
    </w:p>
    <w:p w:rsidR="00061330" w:rsidRDefault="00061330">
      <w:pPr>
        <w:pStyle w:val="40"/>
        <w:tabs>
          <w:tab w:val="right" w:leader="dot" w:pos="9061"/>
        </w:tabs>
        <w:rPr>
          <w:noProof/>
          <w:sz w:val="21"/>
          <w:szCs w:val="24"/>
        </w:rPr>
      </w:pPr>
      <w:r>
        <w:rPr>
          <w:noProof/>
        </w:rPr>
        <w:t>3.4.1.4.</w:t>
      </w:r>
      <w:r>
        <w:rPr>
          <w:rFonts w:hint="eastAsia"/>
          <w:noProof/>
        </w:rPr>
        <w:t xml:space="preserve"> </w:t>
      </w:r>
      <w:r>
        <w:rPr>
          <w:rFonts w:hint="eastAsia"/>
          <w:noProof/>
        </w:rPr>
        <w:t>第</w:t>
      </w:r>
      <w:r>
        <w:rPr>
          <w:noProof/>
        </w:rPr>
        <w:t>4</w:t>
      </w:r>
      <w:r>
        <w:rPr>
          <w:rFonts w:hint="eastAsia"/>
          <w:noProof/>
        </w:rPr>
        <w:t>阶段</w:t>
      </w:r>
      <w:r>
        <w:rPr>
          <w:noProof/>
        </w:rPr>
        <w:t xml:space="preserve"> </w:t>
      </w:r>
      <w:r>
        <w:rPr>
          <w:rFonts w:hint="eastAsia"/>
          <w:noProof/>
        </w:rPr>
        <w:t>深化应用</w:t>
      </w:r>
      <w:r>
        <w:rPr>
          <w:noProof/>
        </w:rPr>
        <w:tab/>
      </w:r>
      <w:r>
        <w:rPr>
          <w:noProof/>
        </w:rPr>
        <w:fldChar w:fldCharType="begin"/>
      </w:r>
      <w:r>
        <w:rPr>
          <w:noProof/>
        </w:rPr>
        <w:instrText xml:space="preserve"> PAGEREF _Toc213489895 \h </w:instrText>
      </w:r>
      <w:r>
        <w:rPr>
          <w:noProof/>
        </w:rPr>
      </w:r>
      <w:r>
        <w:rPr>
          <w:noProof/>
        </w:rPr>
        <w:fldChar w:fldCharType="separate"/>
      </w:r>
      <w:r>
        <w:rPr>
          <w:noProof/>
        </w:rPr>
        <w:t>21</w:t>
      </w:r>
      <w:r>
        <w:rPr>
          <w:noProof/>
        </w:rPr>
        <w:fldChar w:fldCharType="end"/>
      </w:r>
    </w:p>
    <w:p w:rsidR="00061330" w:rsidRDefault="00061330">
      <w:pPr>
        <w:pStyle w:val="30"/>
        <w:tabs>
          <w:tab w:val="right" w:leader="dot" w:pos="9061"/>
        </w:tabs>
        <w:rPr>
          <w:i w:val="0"/>
          <w:iCs w:val="0"/>
          <w:noProof/>
          <w:sz w:val="21"/>
          <w:szCs w:val="24"/>
        </w:rPr>
      </w:pPr>
      <w:r>
        <w:rPr>
          <w:noProof/>
        </w:rPr>
        <w:t>3.4.2.</w:t>
      </w:r>
      <w:r>
        <w:rPr>
          <w:rFonts w:hint="eastAsia"/>
          <w:noProof/>
        </w:rPr>
        <w:t xml:space="preserve"> </w:t>
      </w:r>
      <w:r>
        <w:rPr>
          <w:rFonts w:hint="eastAsia"/>
          <w:noProof/>
        </w:rPr>
        <w:t>实施周期</w:t>
      </w:r>
      <w:r>
        <w:rPr>
          <w:noProof/>
        </w:rPr>
        <w:tab/>
      </w:r>
      <w:r>
        <w:rPr>
          <w:noProof/>
        </w:rPr>
        <w:fldChar w:fldCharType="begin"/>
      </w:r>
      <w:r>
        <w:rPr>
          <w:noProof/>
        </w:rPr>
        <w:instrText xml:space="preserve"> PAGEREF _Toc213489896 \h </w:instrText>
      </w:r>
      <w:r>
        <w:rPr>
          <w:noProof/>
        </w:rPr>
      </w:r>
      <w:r>
        <w:rPr>
          <w:noProof/>
        </w:rPr>
        <w:fldChar w:fldCharType="separate"/>
      </w:r>
      <w:r>
        <w:rPr>
          <w:noProof/>
        </w:rPr>
        <w:t>21</w:t>
      </w:r>
      <w:r>
        <w:rPr>
          <w:noProof/>
        </w:rPr>
        <w:fldChar w:fldCharType="end"/>
      </w:r>
    </w:p>
    <w:p w:rsidR="00061330" w:rsidRDefault="00061330">
      <w:pPr>
        <w:pStyle w:val="22"/>
        <w:tabs>
          <w:tab w:val="right" w:leader="dot" w:pos="9061"/>
        </w:tabs>
        <w:rPr>
          <w:smallCaps w:val="0"/>
          <w:noProof/>
          <w:sz w:val="21"/>
          <w:szCs w:val="24"/>
        </w:rPr>
      </w:pPr>
      <w:r>
        <w:rPr>
          <w:noProof/>
        </w:rPr>
        <w:t>3.5.</w:t>
      </w:r>
      <w:r>
        <w:rPr>
          <w:rFonts w:hint="eastAsia"/>
          <w:noProof/>
        </w:rPr>
        <w:t xml:space="preserve"> </w:t>
      </w:r>
      <w:r>
        <w:rPr>
          <w:rFonts w:hint="eastAsia"/>
          <w:noProof/>
        </w:rPr>
        <w:t>系统布署</w:t>
      </w:r>
      <w:r>
        <w:rPr>
          <w:noProof/>
        </w:rPr>
        <w:tab/>
      </w:r>
      <w:r>
        <w:rPr>
          <w:noProof/>
        </w:rPr>
        <w:fldChar w:fldCharType="begin"/>
      </w:r>
      <w:r>
        <w:rPr>
          <w:noProof/>
        </w:rPr>
        <w:instrText xml:space="preserve"> PAGEREF _Toc213489897 \h </w:instrText>
      </w:r>
      <w:r>
        <w:rPr>
          <w:noProof/>
        </w:rPr>
      </w:r>
      <w:r>
        <w:rPr>
          <w:noProof/>
        </w:rPr>
        <w:fldChar w:fldCharType="separate"/>
      </w:r>
      <w:r>
        <w:rPr>
          <w:noProof/>
        </w:rPr>
        <w:t>22</w:t>
      </w:r>
      <w:r>
        <w:rPr>
          <w:noProof/>
        </w:rPr>
        <w:fldChar w:fldCharType="end"/>
      </w:r>
    </w:p>
    <w:p w:rsidR="00061330" w:rsidRDefault="00061330">
      <w:pPr>
        <w:pStyle w:val="30"/>
        <w:tabs>
          <w:tab w:val="right" w:leader="dot" w:pos="9061"/>
        </w:tabs>
        <w:rPr>
          <w:i w:val="0"/>
          <w:iCs w:val="0"/>
          <w:noProof/>
          <w:sz w:val="21"/>
          <w:szCs w:val="24"/>
        </w:rPr>
      </w:pPr>
      <w:r>
        <w:rPr>
          <w:noProof/>
        </w:rPr>
        <w:t>3.5.1.</w:t>
      </w:r>
      <w:r>
        <w:rPr>
          <w:rFonts w:hint="eastAsia"/>
          <w:noProof/>
        </w:rPr>
        <w:t xml:space="preserve"> </w:t>
      </w:r>
      <w:r>
        <w:rPr>
          <w:rFonts w:hint="eastAsia"/>
          <w:noProof/>
        </w:rPr>
        <w:t>应用布署</w:t>
      </w:r>
      <w:r>
        <w:rPr>
          <w:noProof/>
        </w:rPr>
        <w:tab/>
      </w:r>
      <w:r>
        <w:rPr>
          <w:noProof/>
        </w:rPr>
        <w:fldChar w:fldCharType="begin"/>
      </w:r>
      <w:r>
        <w:rPr>
          <w:noProof/>
        </w:rPr>
        <w:instrText xml:space="preserve"> PAGEREF _Toc213489898 \h </w:instrText>
      </w:r>
      <w:r>
        <w:rPr>
          <w:noProof/>
        </w:rPr>
      </w:r>
      <w:r>
        <w:rPr>
          <w:noProof/>
        </w:rPr>
        <w:fldChar w:fldCharType="separate"/>
      </w:r>
      <w:r>
        <w:rPr>
          <w:noProof/>
        </w:rPr>
        <w:t>22</w:t>
      </w:r>
      <w:r>
        <w:rPr>
          <w:noProof/>
        </w:rPr>
        <w:fldChar w:fldCharType="end"/>
      </w:r>
    </w:p>
    <w:p w:rsidR="00061330" w:rsidRDefault="00061330">
      <w:pPr>
        <w:pStyle w:val="30"/>
        <w:tabs>
          <w:tab w:val="right" w:leader="dot" w:pos="9061"/>
        </w:tabs>
        <w:rPr>
          <w:i w:val="0"/>
          <w:iCs w:val="0"/>
          <w:noProof/>
          <w:sz w:val="21"/>
          <w:szCs w:val="24"/>
        </w:rPr>
      </w:pPr>
      <w:r>
        <w:rPr>
          <w:noProof/>
        </w:rPr>
        <w:t>3.5.2.</w:t>
      </w:r>
      <w:r>
        <w:rPr>
          <w:rFonts w:hint="eastAsia"/>
          <w:noProof/>
        </w:rPr>
        <w:t xml:space="preserve"> </w:t>
      </w:r>
      <w:r>
        <w:rPr>
          <w:rFonts w:hint="eastAsia"/>
          <w:noProof/>
        </w:rPr>
        <w:t>网络拓朴</w:t>
      </w:r>
      <w:r>
        <w:rPr>
          <w:noProof/>
        </w:rPr>
        <w:tab/>
      </w:r>
      <w:r>
        <w:rPr>
          <w:noProof/>
        </w:rPr>
        <w:fldChar w:fldCharType="begin"/>
      </w:r>
      <w:r>
        <w:rPr>
          <w:noProof/>
        </w:rPr>
        <w:instrText xml:space="preserve"> PAGEREF _Toc213489899 \h </w:instrText>
      </w:r>
      <w:r>
        <w:rPr>
          <w:noProof/>
        </w:rPr>
      </w:r>
      <w:r>
        <w:rPr>
          <w:noProof/>
        </w:rPr>
        <w:fldChar w:fldCharType="separate"/>
      </w:r>
      <w:r>
        <w:rPr>
          <w:noProof/>
        </w:rPr>
        <w:t>24</w:t>
      </w:r>
      <w:r>
        <w:rPr>
          <w:noProof/>
        </w:rPr>
        <w:fldChar w:fldCharType="end"/>
      </w:r>
    </w:p>
    <w:p w:rsidR="00061330" w:rsidRDefault="00061330">
      <w:pPr>
        <w:pStyle w:val="22"/>
        <w:tabs>
          <w:tab w:val="right" w:leader="dot" w:pos="9061"/>
        </w:tabs>
        <w:rPr>
          <w:smallCaps w:val="0"/>
          <w:noProof/>
          <w:sz w:val="21"/>
          <w:szCs w:val="24"/>
        </w:rPr>
      </w:pPr>
      <w:r>
        <w:rPr>
          <w:noProof/>
        </w:rPr>
        <w:t>3.6.</w:t>
      </w:r>
      <w:r>
        <w:rPr>
          <w:rFonts w:hint="eastAsia"/>
          <w:noProof/>
        </w:rPr>
        <w:t xml:space="preserve"> </w:t>
      </w:r>
      <w:r>
        <w:rPr>
          <w:rFonts w:hint="eastAsia"/>
          <w:noProof/>
        </w:rPr>
        <w:t>用户规划</w:t>
      </w:r>
      <w:r>
        <w:rPr>
          <w:noProof/>
        </w:rPr>
        <w:tab/>
      </w:r>
      <w:r>
        <w:rPr>
          <w:noProof/>
        </w:rPr>
        <w:fldChar w:fldCharType="begin"/>
      </w:r>
      <w:r>
        <w:rPr>
          <w:noProof/>
        </w:rPr>
        <w:instrText xml:space="preserve"> PAGEREF _Toc213489900 \h </w:instrText>
      </w:r>
      <w:r>
        <w:rPr>
          <w:noProof/>
        </w:rPr>
      </w:r>
      <w:r>
        <w:rPr>
          <w:noProof/>
        </w:rPr>
        <w:fldChar w:fldCharType="separate"/>
      </w:r>
      <w:r>
        <w:rPr>
          <w:noProof/>
        </w:rPr>
        <w:t>24</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4</w:t>
      </w:r>
      <w:r>
        <w:rPr>
          <w:rFonts w:hint="eastAsia"/>
          <w:noProof/>
        </w:rPr>
        <w:t>章</w:t>
      </w:r>
      <w:r>
        <w:rPr>
          <w:rFonts w:hint="eastAsia"/>
          <w:noProof/>
        </w:rPr>
        <w:t xml:space="preserve"> </w:t>
      </w:r>
      <w:r>
        <w:rPr>
          <w:rFonts w:hint="eastAsia"/>
          <w:noProof/>
        </w:rPr>
        <w:t>解决方案</w:t>
      </w:r>
      <w:r>
        <w:rPr>
          <w:noProof/>
        </w:rPr>
        <w:tab/>
      </w:r>
      <w:r>
        <w:rPr>
          <w:noProof/>
        </w:rPr>
        <w:fldChar w:fldCharType="begin"/>
      </w:r>
      <w:r>
        <w:rPr>
          <w:noProof/>
        </w:rPr>
        <w:instrText xml:space="preserve"> PAGEREF _Toc213489901 \h </w:instrText>
      </w:r>
      <w:r>
        <w:rPr>
          <w:noProof/>
        </w:rPr>
      </w:r>
      <w:r>
        <w:rPr>
          <w:noProof/>
        </w:rPr>
        <w:fldChar w:fldCharType="separate"/>
      </w:r>
      <w:r>
        <w:rPr>
          <w:noProof/>
        </w:rPr>
        <w:t>26</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5</w:t>
      </w:r>
      <w:r>
        <w:rPr>
          <w:rFonts w:hint="eastAsia"/>
          <w:noProof/>
        </w:rPr>
        <w:t>章</w:t>
      </w:r>
      <w:r>
        <w:rPr>
          <w:rFonts w:hint="eastAsia"/>
          <w:noProof/>
        </w:rPr>
        <w:t xml:space="preserve"> </w:t>
      </w:r>
      <w:r>
        <w:rPr>
          <w:rFonts w:hint="eastAsia"/>
          <w:noProof/>
        </w:rPr>
        <w:t>成功保障</w:t>
      </w:r>
      <w:r>
        <w:rPr>
          <w:noProof/>
        </w:rPr>
        <w:tab/>
      </w:r>
      <w:r>
        <w:rPr>
          <w:noProof/>
        </w:rPr>
        <w:fldChar w:fldCharType="begin"/>
      </w:r>
      <w:r>
        <w:rPr>
          <w:noProof/>
        </w:rPr>
        <w:instrText xml:space="preserve"> PAGEREF _Toc213489902 \h </w:instrText>
      </w:r>
      <w:r>
        <w:rPr>
          <w:noProof/>
        </w:rPr>
      </w:r>
      <w:r>
        <w:rPr>
          <w:noProof/>
        </w:rPr>
        <w:fldChar w:fldCharType="separate"/>
      </w:r>
      <w:r>
        <w:rPr>
          <w:noProof/>
        </w:rPr>
        <w:t>27</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lastRenderedPageBreak/>
        <w:t>第</w:t>
      </w:r>
      <w:r>
        <w:rPr>
          <w:rFonts w:hint="eastAsia"/>
          <w:noProof/>
        </w:rPr>
        <w:t>6</w:t>
      </w:r>
      <w:r>
        <w:rPr>
          <w:rFonts w:hint="eastAsia"/>
          <w:noProof/>
        </w:rPr>
        <w:t>章</w:t>
      </w:r>
      <w:r>
        <w:rPr>
          <w:rFonts w:hint="eastAsia"/>
          <w:noProof/>
        </w:rPr>
        <w:t xml:space="preserve"> </w:t>
      </w:r>
      <w:r>
        <w:rPr>
          <w:rFonts w:hint="eastAsia"/>
          <w:noProof/>
        </w:rPr>
        <w:t>技术方案</w:t>
      </w:r>
      <w:r>
        <w:rPr>
          <w:noProof/>
        </w:rPr>
        <w:tab/>
      </w:r>
      <w:r>
        <w:rPr>
          <w:noProof/>
        </w:rPr>
        <w:fldChar w:fldCharType="begin"/>
      </w:r>
      <w:r>
        <w:rPr>
          <w:noProof/>
        </w:rPr>
        <w:instrText xml:space="preserve"> PAGEREF _Toc213489903 \h </w:instrText>
      </w:r>
      <w:r>
        <w:rPr>
          <w:noProof/>
        </w:rPr>
      </w:r>
      <w:r>
        <w:rPr>
          <w:noProof/>
        </w:rPr>
        <w:fldChar w:fldCharType="separate"/>
      </w:r>
      <w:r>
        <w:rPr>
          <w:noProof/>
        </w:rPr>
        <w:t>28</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7</w:t>
      </w:r>
      <w:r>
        <w:rPr>
          <w:rFonts w:hint="eastAsia"/>
          <w:noProof/>
        </w:rPr>
        <w:t>章</w:t>
      </w:r>
      <w:r>
        <w:rPr>
          <w:rFonts w:hint="eastAsia"/>
          <w:noProof/>
        </w:rPr>
        <w:t xml:space="preserve"> </w:t>
      </w:r>
      <w:r>
        <w:rPr>
          <w:rFonts w:hint="eastAsia"/>
          <w:noProof/>
        </w:rPr>
        <w:t>附件</w:t>
      </w:r>
      <w:r>
        <w:rPr>
          <w:noProof/>
        </w:rPr>
        <w:tab/>
      </w:r>
      <w:r>
        <w:rPr>
          <w:noProof/>
        </w:rPr>
        <w:fldChar w:fldCharType="begin"/>
      </w:r>
      <w:r>
        <w:rPr>
          <w:noProof/>
        </w:rPr>
        <w:instrText xml:space="preserve"> PAGEREF _Toc213489904 \h </w:instrText>
      </w:r>
      <w:r>
        <w:rPr>
          <w:noProof/>
        </w:rPr>
      </w:r>
      <w:r>
        <w:rPr>
          <w:noProof/>
        </w:rPr>
        <w:fldChar w:fldCharType="separate"/>
      </w:r>
      <w:r>
        <w:rPr>
          <w:noProof/>
        </w:rPr>
        <w:t>29</w:t>
      </w:r>
      <w:r>
        <w:rPr>
          <w:noProof/>
        </w:rPr>
        <w:fldChar w:fldCharType="end"/>
      </w:r>
    </w:p>
    <w:p w:rsidR="00061330" w:rsidRDefault="00061330">
      <w:pPr>
        <w:pStyle w:val="22"/>
        <w:tabs>
          <w:tab w:val="right" w:leader="dot" w:pos="9061"/>
        </w:tabs>
        <w:rPr>
          <w:smallCaps w:val="0"/>
          <w:noProof/>
          <w:sz w:val="21"/>
          <w:szCs w:val="24"/>
        </w:rPr>
      </w:pPr>
      <w:r>
        <w:rPr>
          <w:noProof/>
        </w:rPr>
        <w:t>7.1.</w:t>
      </w:r>
      <w:r>
        <w:rPr>
          <w:rFonts w:hint="eastAsia"/>
          <w:noProof/>
        </w:rPr>
        <w:t xml:space="preserve"> </w:t>
      </w:r>
      <w:r w:rsidR="003B758A">
        <w:rPr>
          <w:rFonts w:hint="eastAsia"/>
          <w:noProof/>
        </w:rPr>
        <w:t>XX</w:t>
      </w:r>
      <w:r w:rsidR="003B758A">
        <w:rPr>
          <w:rFonts w:hint="eastAsia"/>
          <w:noProof/>
        </w:rPr>
        <w:t>公司</w:t>
      </w:r>
      <w:r>
        <w:rPr>
          <w:rFonts w:hint="eastAsia"/>
          <w:noProof/>
        </w:rPr>
        <w:t>公司简介</w:t>
      </w:r>
      <w:r>
        <w:rPr>
          <w:noProof/>
        </w:rPr>
        <w:tab/>
      </w:r>
      <w:r>
        <w:rPr>
          <w:noProof/>
        </w:rPr>
        <w:fldChar w:fldCharType="begin"/>
      </w:r>
      <w:r>
        <w:rPr>
          <w:noProof/>
        </w:rPr>
        <w:instrText xml:space="preserve"> PAGEREF _Toc213489905 \h </w:instrText>
      </w:r>
      <w:r>
        <w:rPr>
          <w:noProof/>
        </w:rPr>
      </w:r>
      <w:r>
        <w:rPr>
          <w:noProof/>
        </w:rPr>
        <w:fldChar w:fldCharType="separate"/>
      </w:r>
      <w:r>
        <w:rPr>
          <w:noProof/>
        </w:rPr>
        <w:t>29</w:t>
      </w:r>
      <w:r>
        <w:rPr>
          <w:noProof/>
        </w:rPr>
        <w:fldChar w:fldCharType="end"/>
      </w:r>
    </w:p>
    <w:p w:rsidR="00061330" w:rsidRDefault="00061330">
      <w:pPr>
        <w:pStyle w:val="30"/>
        <w:tabs>
          <w:tab w:val="right" w:leader="dot" w:pos="9061"/>
        </w:tabs>
        <w:rPr>
          <w:i w:val="0"/>
          <w:iCs w:val="0"/>
          <w:noProof/>
          <w:sz w:val="21"/>
          <w:szCs w:val="24"/>
        </w:rPr>
      </w:pPr>
      <w:r>
        <w:rPr>
          <w:noProof/>
        </w:rPr>
        <w:t>7.1.1.</w:t>
      </w:r>
      <w:r>
        <w:rPr>
          <w:rFonts w:hint="eastAsia"/>
          <w:noProof/>
        </w:rPr>
        <w:t xml:space="preserve"> </w:t>
      </w:r>
      <w:r>
        <w:rPr>
          <w:rFonts w:hint="eastAsia"/>
          <w:noProof/>
        </w:rPr>
        <w:t>综合实力</w:t>
      </w:r>
      <w:r>
        <w:rPr>
          <w:noProof/>
        </w:rPr>
        <w:tab/>
      </w:r>
      <w:r>
        <w:rPr>
          <w:noProof/>
        </w:rPr>
        <w:fldChar w:fldCharType="begin"/>
      </w:r>
      <w:r>
        <w:rPr>
          <w:noProof/>
        </w:rPr>
        <w:instrText xml:space="preserve"> PAGEREF _Toc213489906 \h </w:instrText>
      </w:r>
      <w:r>
        <w:rPr>
          <w:noProof/>
        </w:rPr>
      </w:r>
      <w:r>
        <w:rPr>
          <w:noProof/>
        </w:rPr>
        <w:fldChar w:fldCharType="separate"/>
      </w:r>
      <w:r>
        <w:rPr>
          <w:noProof/>
        </w:rPr>
        <w:t>29</w:t>
      </w:r>
      <w:r>
        <w:rPr>
          <w:noProof/>
        </w:rPr>
        <w:fldChar w:fldCharType="end"/>
      </w:r>
    </w:p>
    <w:p w:rsidR="00061330" w:rsidRDefault="00061330">
      <w:pPr>
        <w:pStyle w:val="30"/>
        <w:tabs>
          <w:tab w:val="right" w:leader="dot" w:pos="9061"/>
        </w:tabs>
        <w:rPr>
          <w:i w:val="0"/>
          <w:iCs w:val="0"/>
          <w:noProof/>
          <w:sz w:val="21"/>
          <w:szCs w:val="24"/>
        </w:rPr>
      </w:pPr>
      <w:r>
        <w:rPr>
          <w:noProof/>
        </w:rPr>
        <w:t>7.1.2.</w:t>
      </w:r>
      <w:r>
        <w:rPr>
          <w:rFonts w:hint="eastAsia"/>
          <w:noProof/>
        </w:rPr>
        <w:t xml:space="preserve"> </w:t>
      </w:r>
      <w:r>
        <w:rPr>
          <w:rFonts w:hint="eastAsia"/>
          <w:noProof/>
        </w:rPr>
        <w:t>发展历程</w:t>
      </w:r>
      <w:r>
        <w:rPr>
          <w:noProof/>
        </w:rPr>
        <w:tab/>
      </w:r>
      <w:r>
        <w:rPr>
          <w:noProof/>
        </w:rPr>
        <w:fldChar w:fldCharType="begin"/>
      </w:r>
      <w:r>
        <w:rPr>
          <w:noProof/>
        </w:rPr>
        <w:instrText xml:space="preserve"> PAGEREF _Toc213489907 \h </w:instrText>
      </w:r>
      <w:r>
        <w:rPr>
          <w:noProof/>
        </w:rPr>
      </w:r>
      <w:r>
        <w:rPr>
          <w:noProof/>
        </w:rPr>
        <w:fldChar w:fldCharType="separate"/>
      </w:r>
      <w:r>
        <w:rPr>
          <w:noProof/>
        </w:rPr>
        <w:t>31</w:t>
      </w:r>
      <w:r>
        <w:rPr>
          <w:noProof/>
        </w:rPr>
        <w:fldChar w:fldCharType="end"/>
      </w:r>
    </w:p>
    <w:p w:rsidR="00061330" w:rsidRDefault="00061330">
      <w:pPr>
        <w:pStyle w:val="30"/>
        <w:tabs>
          <w:tab w:val="right" w:leader="dot" w:pos="9061"/>
        </w:tabs>
        <w:rPr>
          <w:i w:val="0"/>
          <w:iCs w:val="0"/>
          <w:noProof/>
          <w:sz w:val="21"/>
          <w:szCs w:val="24"/>
        </w:rPr>
      </w:pPr>
      <w:r>
        <w:rPr>
          <w:noProof/>
        </w:rPr>
        <w:t>7.1.3.</w:t>
      </w:r>
      <w:r>
        <w:rPr>
          <w:rFonts w:hint="eastAsia"/>
          <w:noProof/>
        </w:rPr>
        <w:t xml:space="preserve"> </w:t>
      </w:r>
      <w:r>
        <w:rPr>
          <w:rFonts w:hint="eastAsia"/>
          <w:noProof/>
        </w:rPr>
        <w:t>竞争优势</w:t>
      </w:r>
      <w:r>
        <w:rPr>
          <w:noProof/>
        </w:rPr>
        <w:tab/>
      </w:r>
      <w:r>
        <w:rPr>
          <w:noProof/>
        </w:rPr>
        <w:fldChar w:fldCharType="begin"/>
      </w:r>
      <w:r>
        <w:rPr>
          <w:noProof/>
        </w:rPr>
        <w:instrText xml:space="preserve"> PAGEREF _Toc213489908 \h </w:instrText>
      </w:r>
      <w:r>
        <w:rPr>
          <w:noProof/>
        </w:rPr>
      </w:r>
      <w:r>
        <w:rPr>
          <w:noProof/>
        </w:rPr>
        <w:fldChar w:fldCharType="separate"/>
      </w:r>
      <w:r>
        <w:rPr>
          <w:noProof/>
        </w:rPr>
        <w:t>32</w:t>
      </w:r>
      <w:r>
        <w:rPr>
          <w:noProof/>
        </w:rPr>
        <w:fldChar w:fldCharType="end"/>
      </w:r>
    </w:p>
    <w:p w:rsidR="00061330" w:rsidRDefault="00061330">
      <w:pPr>
        <w:pStyle w:val="22"/>
        <w:tabs>
          <w:tab w:val="right" w:leader="dot" w:pos="9061"/>
        </w:tabs>
        <w:rPr>
          <w:smallCaps w:val="0"/>
          <w:noProof/>
          <w:sz w:val="21"/>
          <w:szCs w:val="24"/>
        </w:rPr>
      </w:pPr>
      <w:r>
        <w:rPr>
          <w:noProof/>
        </w:rPr>
        <w:t>7.2.</w:t>
      </w:r>
      <w:r>
        <w:rPr>
          <w:rFonts w:hint="eastAsia"/>
          <w:noProof/>
        </w:rPr>
        <w:t xml:space="preserve"> </w:t>
      </w:r>
      <w:r>
        <w:rPr>
          <w:rFonts w:hint="eastAsia"/>
          <w:noProof/>
        </w:rPr>
        <w:t>成功案例分享</w:t>
      </w:r>
      <w:r>
        <w:rPr>
          <w:noProof/>
        </w:rPr>
        <w:tab/>
      </w:r>
      <w:r>
        <w:rPr>
          <w:noProof/>
        </w:rPr>
        <w:fldChar w:fldCharType="begin"/>
      </w:r>
      <w:r>
        <w:rPr>
          <w:noProof/>
        </w:rPr>
        <w:instrText xml:space="preserve"> PAGEREF _Toc213489909 \h </w:instrText>
      </w:r>
      <w:r>
        <w:rPr>
          <w:noProof/>
        </w:rPr>
      </w:r>
      <w:r>
        <w:rPr>
          <w:noProof/>
        </w:rPr>
        <w:fldChar w:fldCharType="separate"/>
      </w:r>
      <w:r>
        <w:rPr>
          <w:noProof/>
        </w:rPr>
        <w:t>32</w:t>
      </w:r>
      <w:r>
        <w:rPr>
          <w:noProof/>
        </w:rPr>
        <w:fldChar w:fldCharType="end"/>
      </w:r>
    </w:p>
    <w:p w:rsidR="006105C1" w:rsidRPr="005A2223" w:rsidRDefault="00A05C45" w:rsidP="00134495">
      <w:pPr>
        <w:pStyle w:val="a6"/>
        <w:ind w:firstLineChars="0" w:firstLine="0"/>
      </w:pPr>
      <w:r>
        <w:rPr>
          <w:sz w:val="24"/>
        </w:rPr>
        <w:fldChar w:fldCharType="end"/>
      </w:r>
    </w:p>
    <w:p w:rsidR="00F706B8" w:rsidRDefault="00542B86" w:rsidP="00B3276F">
      <w:pPr>
        <w:pStyle w:val="1"/>
      </w:pPr>
      <w:bookmarkStart w:id="35" w:name="_Toc191866539"/>
      <w:bookmarkStart w:id="36" w:name="_Toc191868792"/>
      <w:bookmarkStart w:id="37" w:name="_Toc213489872"/>
      <w:r>
        <w:rPr>
          <w:rFonts w:hint="eastAsia"/>
        </w:rPr>
        <w:lastRenderedPageBreak/>
        <w:t>项目</w:t>
      </w:r>
      <w:r w:rsidR="00B3276F" w:rsidRPr="00ED0301">
        <w:rPr>
          <w:rFonts w:hint="eastAsia"/>
        </w:rPr>
        <w:t>背景</w:t>
      </w:r>
      <w:bookmarkEnd w:id="33"/>
      <w:bookmarkEnd w:id="34"/>
      <w:bookmarkEnd w:id="35"/>
      <w:bookmarkEnd w:id="36"/>
      <w:bookmarkEnd w:id="37"/>
    </w:p>
    <w:p w:rsidR="00C45512" w:rsidRDefault="00EB04D1" w:rsidP="00C83727">
      <w:pPr>
        <w:pStyle w:val="afb"/>
      </w:pPr>
      <w:r>
        <w:rPr>
          <w:rFonts w:hint="eastAsia"/>
        </w:rPr>
        <w:t>内容</w:t>
      </w:r>
      <w:r w:rsidR="00D077D7" w:rsidRPr="009216CE">
        <w:rPr>
          <w:rFonts w:hint="eastAsia"/>
        </w:rPr>
        <w:t>摘要</w:t>
      </w:r>
    </w:p>
    <w:p w:rsidR="00432FAA" w:rsidRDefault="00D9008B" w:rsidP="00C70341">
      <w:pPr>
        <w:pStyle w:val="afc"/>
        <w:ind w:firstLine="420"/>
      </w:pPr>
      <w:r>
        <w:rPr>
          <w:rFonts w:hint="eastAsia"/>
        </w:rPr>
        <w:t>本章从</w:t>
      </w:r>
      <w:r w:rsidR="00785D67">
        <w:rPr>
          <w:rFonts w:hint="eastAsia"/>
        </w:rPr>
        <w:t>XXXX</w:t>
      </w:r>
      <w:r>
        <w:rPr>
          <w:rFonts w:hint="eastAsia"/>
        </w:rPr>
        <w:t>目前管理现状和未来发展战略出发，进行详细分析，阐明了管理信息化为企业发展服务的基础思想</w:t>
      </w:r>
      <w:r w:rsidR="00BD63E2">
        <w:rPr>
          <w:rFonts w:hint="eastAsia"/>
        </w:rPr>
        <w:t>。</w:t>
      </w:r>
    </w:p>
    <w:p w:rsidR="00F45A99" w:rsidRDefault="00F45A99" w:rsidP="00C70341">
      <w:pPr>
        <w:pStyle w:val="afc"/>
        <w:ind w:firstLine="420"/>
      </w:pPr>
      <w:r>
        <w:rPr>
          <w:rFonts w:hint="eastAsia"/>
        </w:rPr>
        <w:t>结合</w:t>
      </w:r>
      <w:r w:rsidR="00785D67">
        <w:rPr>
          <w:rFonts w:hint="eastAsia"/>
        </w:rPr>
        <w:t>XXXX</w:t>
      </w:r>
      <w:r>
        <w:rPr>
          <w:rFonts w:hint="eastAsia"/>
        </w:rPr>
        <w:t>当前市场化管理体系的优劣势和未来逐步发展成为企业集团的战略发展规划，提出了</w:t>
      </w:r>
      <w:r w:rsidR="00785D67">
        <w:rPr>
          <w:rFonts w:hint="eastAsia"/>
        </w:rPr>
        <w:t>XXXX</w:t>
      </w:r>
      <w:r>
        <w:rPr>
          <w:rFonts w:hint="eastAsia"/>
        </w:rPr>
        <w:t>进行管理信息化建设的目标</w:t>
      </w:r>
      <w:r w:rsidR="00653765">
        <w:rPr>
          <w:rFonts w:hint="eastAsia"/>
        </w:rPr>
        <w:t>，一是统一管理信息平台，建立集中数据中心，为企业集团管控奠定基础，二是理顺业务流程，实现集团财务、全面经营预算、资金集中管理等集团管控业务，各经营实体内实现产供销信息化管控，全面提升管理效率，最后是建立商业分析和决策支持平台，进行经营分析和辅助决策，大幅度获得管理效益。</w:t>
      </w:r>
    </w:p>
    <w:p w:rsidR="0076012E" w:rsidRDefault="0076012E" w:rsidP="0076012E">
      <w:pPr>
        <w:pStyle w:val="1"/>
      </w:pPr>
      <w:bookmarkStart w:id="38" w:name="_Toc213489873"/>
      <w:r>
        <w:rPr>
          <w:rFonts w:hint="eastAsia"/>
        </w:rPr>
        <w:lastRenderedPageBreak/>
        <w:t>需求分析</w:t>
      </w:r>
      <w:bookmarkEnd w:id="38"/>
    </w:p>
    <w:p w:rsidR="002F18D9" w:rsidRDefault="002F18D9" w:rsidP="002F18D9">
      <w:pPr>
        <w:pStyle w:val="afb"/>
      </w:pPr>
      <w:r>
        <w:rPr>
          <w:rFonts w:hint="eastAsia"/>
        </w:rPr>
        <w:t>内容</w:t>
      </w:r>
      <w:r w:rsidRPr="009216CE">
        <w:rPr>
          <w:rFonts w:hint="eastAsia"/>
        </w:rPr>
        <w:t>摘要</w:t>
      </w:r>
    </w:p>
    <w:p w:rsidR="001365FE" w:rsidRPr="001365FE" w:rsidRDefault="001365FE" w:rsidP="001365FE">
      <w:pPr>
        <w:pStyle w:val="a6"/>
        <w:ind w:firstLine="420"/>
      </w:pPr>
    </w:p>
    <w:p w:rsidR="002E2171" w:rsidRDefault="002E2171" w:rsidP="00F408C9">
      <w:pPr>
        <w:pStyle w:val="1"/>
      </w:pPr>
      <w:bookmarkStart w:id="39" w:name="_Toc191748570"/>
      <w:bookmarkStart w:id="40" w:name="_Toc191866651"/>
      <w:bookmarkStart w:id="41" w:name="_Toc191868904"/>
      <w:bookmarkStart w:id="42" w:name="_Toc213489874"/>
      <w:r>
        <w:rPr>
          <w:rFonts w:hint="eastAsia"/>
        </w:rPr>
        <w:lastRenderedPageBreak/>
        <w:t>建设</w:t>
      </w:r>
      <w:r w:rsidRPr="00ED0301">
        <w:rPr>
          <w:rFonts w:hint="eastAsia"/>
        </w:rPr>
        <w:t>规划</w:t>
      </w:r>
      <w:bookmarkEnd w:id="39"/>
      <w:bookmarkEnd w:id="40"/>
      <w:bookmarkEnd w:id="41"/>
      <w:bookmarkEnd w:id="42"/>
    </w:p>
    <w:p w:rsidR="001F43A1" w:rsidRDefault="001F43A1" w:rsidP="00712F15">
      <w:pPr>
        <w:pStyle w:val="afb"/>
      </w:pPr>
      <w:r>
        <w:rPr>
          <w:rFonts w:hint="eastAsia"/>
        </w:rPr>
        <w:t>摘要</w:t>
      </w:r>
    </w:p>
    <w:p w:rsidR="001F43A1" w:rsidRDefault="00CA6031" w:rsidP="00CA6031">
      <w:pPr>
        <w:pStyle w:val="afc"/>
        <w:ind w:firstLine="420"/>
      </w:pPr>
      <w:r>
        <w:rPr>
          <w:rFonts w:hint="eastAsia"/>
        </w:rPr>
        <w:t>本章</w:t>
      </w:r>
      <w:r w:rsidR="00D62C23">
        <w:rPr>
          <w:rFonts w:hint="eastAsia"/>
        </w:rPr>
        <w:t>阐述了为达到</w:t>
      </w:r>
      <w:r w:rsidR="00E328C9">
        <w:rPr>
          <w:rFonts w:hint="eastAsia"/>
        </w:rPr>
        <w:t>XXXX</w:t>
      </w:r>
      <w:r w:rsidR="00D62C23">
        <w:rPr>
          <w:rFonts w:hint="eastAsia"/>
        </w:rPr>
        <w:t>管理信息化目标而进行的具体规划思路和方案，包括规划原则、规划蓝图、方案框架，及信息化实施阶段划分和实施周期的估算等。</w:t>
      </w:r>
    </w:p>
    <w:p w:rsidR="00D62C23" w:rsidRPr="0068493D" w:rsidRDefault="004A5DFF" w:rsidP="00CA6031">
      <w:pPr>
        <w:pStyle w:val="afc"/>
        <w:ind w:firstLine="420"/>
      </w:pPr>
      <w:r>
        <w:rPr>
          <w:rFonts w:hint="eastAsia"/>
        </w:rPr>
        <w:t>同时，本章给出了</w:t>
      </w:r>
      <w:r w:rsidR="00785D67">
        <w:rPr>
          <w:rFonts w:hint="eastAsia"/>
        </w:rPr>
        <w:t>XXXX</w:t>
      </w:r>
      <w:r>
        <w:rPr>
          <w:rFonts w:hint="eastAsia"/>
        </w:rPr>
        <w:t>信息化具体应用</w:t>
      </w:r>
      <w:proofErr w:type="gramStart"/>
      <w:r>
        <w:rPr>
          <w:rFonts w:hint="eastAsia"/>
        </w:rPr>
        <w:t>布署</w:t>
      </w:r>
      <w:proofErr w:type="gramEnd"/>
      <w:r>
        <w:rPr>
          <w:rFonts w:hint="eastAsia"/>
        </w:rPr>
        <w:t>方案和网格</w:t>
      </w:r>
      <w:proofErr w:type="gramStart"/>
      <w:r>
        <w:rPr>
          <w:rFonts w:hint="eastAsia"/>
        </w:rPr>
        <w:t>拓朴</w:t>
      </w:r>
      <w:proofErr w:type="gramEnd"/>
      <w:r>
        <w:rPr>
          <w:rFonts w:hint="eastAsia"/>
        </w:rPr>
        <w:t>结构方案，以及信息化应用的用户规划情况</w:t>
      </w:r>
      <w:r w:rsidR="00AC7EEC">
        <w:rPr>
          <w:rFonts w:hint="eastAsia"/>
        </w:rPr>
        <w:t>。</w:t>
      </w:r>
    </w:p>
    <w:p w:rsidR="001F43A1" w:rsidRPr="00ED0301" w:rsidRDefault="001F43A1" w:rsidP="001F43A1">
      <w:pPr>
        <w:pStyle w:val="2"/>
        <w:spacing w:before="280"/>
      </w:pPr>
      <w:bookmarkStart w:id="43" w:name="_Toc191748571"/>
      <w:bookmarkStart w:id="44" w:name="_Toc191866652"/>
      <w:bookmarkStart w:id="45" w:name="_Toc191868905"/>
      <w:bookmarkStart w:id="46" w:name="_Toc213489875"/>
      <w:r>
        <w:rPr>
          <w:rFonts w:hint="eastAsia"/>
        </w:rPr>
        <w:t>规划</w:t>
      </w:r>
      <w:bookmarkEnd w:id="43"/>
      <w:r>
        <w:rPr>
          <w:rFonts w:hint="eastAsia"/>
        </w:rPr>
        <w:t>原则</w:t>
      </w:r>
      <w:bookmarkEnd w:id="44"/>
      <w:bookmarkEnd w:id="45"/>
      <w:bookmarkEnd w:id="46"/>
    </w:p>
    <w:p w:rsidR="001F43A1" w:rsidRDefault="001F43A1" w:rsidP="001F43A1">
      <w:pPr>
        <w:pStyle w:val="3"/>
      </w:pPr>
      <w:bookmarkStart w:id="47" w:name="_Toc191866653"/>
      <w:bookmarkStart w:id="48" w:name="_Toc191868906"/>
      <w:bookmarkStart w:id="49" w:name="_Toc213489876"/>
      <w:r>
        <w:rPr>
          <w:rFonts w:hint="eastAsia"/>
        </w:rPr>
        <w:t>总体原则</w:t>
      </w:r>
      <w:bookmarkEnd w:id="47"/>
      <w:bookmarkEnd w:id="48"/>
      <w:bookmarkEnd w:id="49"/>
    </w:p>
    <w:p w:rsidR="001F43A1" w:rsidRPr="003D4171" w:rsidRDefault="001F43A1" w:rsidP="00A11DE0">
      <w:pPr>
        <w:pStyle w:val="a6"/>
        <w:ind w:firstLine="420"/>
      </w:pPr>
      <w:r w:rsidRPr="003D4171">
        <w:rPr>
          <w:rFonts w:hint="eastAsia"/>
        </w:rPr>
        <w:t>信息化战略就像一个杠杆，如果规划得好，且能实施贯彻到位，在很大程度上将对企业战略起到良好的推动和催化作用。但如果规划和实施不好，没有充分发挥出信息系统的优势，则无法承受公司战略之重。</w:t>
      </w:r>
    </w:p>
    <w:p w:rsidR="001F43A1" w:rsidRPr="003D4171" w:rsidRDefault="001F43A1" w:rsidP="00A11DE0">
      <w:pPr>
        <w:pStyle w:val="a6"/>
        <w:ind w:firstLine="420"/>
      </w:pPr>
      <w:r w:rsidRPr="003D4171">
        <w:rPr>
          <w:rFonts w:hint="eastAsia"/>
        </w:rPr>
        <w:t>企业的战略决策、组织变革、精细化生产、提高劳动生产率，完成这些目标背后的支撑是信息，尤其是</w:t>
      </w:r>
      <w:r w:rsidR="00785D67">
        <w:rPr>
          <w:rFonts w:hint="eastAsia"/>
        </w:rPr>
        <w:t>XXXX</w:t>
      </w:r>
      <w:r w:rsidRPr="003D4171">
        <w:rPr>
          <w:rFonts w:hint="eastAsia"/>
        </w:rPr>
        <w:t>为</w:t>
      </w:r>
      <w:r w:rsidR="0014525E">
        <w:rPr>
          <w:rFonts w:hint="eastAsia"/>
        </w:rPr>
        <w:t>全面提升管理效率、为企业集团化发展</w:t>
      </w:r>
      <w:r w:rsidR="00232EFF">
        <w:rPr>
          <w:rFonts w:hint="eastAsia"/>
        </w:rPr>
        <w:t>奠定基础</w:t>
      </w:r>
      <w:r w:rsidRPr="003D4171">
        <w:rPr>
          <w:rFonts w:hint="eastAsia"/>
        </w:rPr>
        <w:t>更离不开信息化规划。完整、及时、准确的信息以及信息背后代表的数字和趋势，是帮助企业管理者做出正确的决策，控制良好生产、经营的保障。企业要做的是，最大程度地获取真实、可靠的市场信息、销售信息、库存信息、生产信息，让信息贯穿到生产和经营的始终，让信息成为企业的催化剂。</w:t>
      </w:r>
    </w:p>
    <w:p w:rsidR="001F43A1" w:rsidRPr="003D4171" w:rsidRDefault="001F43A1" w:rsidP="00A11DE0">
      <w:pPr>
        <w:pStyle w:val="a6"/>
        <w:ind w:firstLine="420"/>
      </w:pPr>
      <w:r w:rsidRPr="003D4171">
        <w:rPr>
          <w:rFonts w:hint="eastAsia"/>
        </w:rPr>
        <w:t>没有信息系统，企业也许能获得信息，但是信息的准确性、及时性并不能得到保障，而且人工处理的工作量会达到无法承受的地步。随着</w:t>
      </w:r>
      <w:r w:rsidR="00785D67">
        <w:rPr>
          <w:rFonts w:hint="eastAsia"/>
        </w:rPr>
        <w:t>XXXX</w:t>
      </w:r>
      <w:r w:rsidRPr="003D4171">
        <w:rPr>
          <w:rFonts w:hint="eastAsia"/>
        </w:rPr>
        <w:t>的业务发展，为完善内控体系、落</w:t>
      </w:r>
      <w:r>
        <w:rPr>
          <w:rFonts w:hint="eastAsia"/>
        </w:rPr>
        <w:t>实</w:t>
      </w:r>
      <w:r w:rsidRPr="003D4171">
        <w:rPr>
          <w:rFonts w:hint="eastAsia"/>
        </w:rPr>
        <w:t>企业绩效管理目标更离不开信息系统，在大量的数据中挖掘管理价值，更需高效的信息系统。</w:t>
      </w:r>
    </w:p>
    <w:p w:rsidR="001F43A1" w:rsidRPr="003D4171" w:rsidRDefault="001F43A1" w:rsidP="00A11DE0">
      <w:pPr>
        <w:pStyle w:val="a6"/>
        <w:ind w:firstLine="420"/>
      </w:pPr>
      <w:r w:rsidRPr="003D4171">
        <w:rPr>
          <w:rFonts w:hint="eastAsia"/>
        </w:rPr>
        <w:t>即使有了信息系统，但如果没有良好的规划，企业内部的信息也不会顺畅地传递和共享，企业高层将会处在混乱的信息海洋中，而无法</w:t>
      </w:r>
      <w:proofErr w:type="gramStart"/>
      <w:r w:rsidRPr="003D4171">
        <w:rPr>
          <w:rFonts w:hint="eastAsia"/>
        </w:rPr>
        <w:t>作出</w:t>
      </w:r>
      <w:proofErr w:type="gramEnd"/>
      <w:r w:rsidRPr="003D4171">
        <w:rPr>
          <w:rFonts w:hint="eastAsia"/>
        </w:rPr>
        <w:t>正确的决策。</w:t>
      </w:r>
    </w:p>
    <w:p w:rsidR="001F43A1" w:rsidRPr="003D4171" w:rsidRDefault="001F43A1" w:rsidP="001F43A1">
      <w:pPr>
        <w:pStyle w:val="a6"/>
        <w:ind w:firstLine="420"/>
      </w:pPr>
      <w:r w:rsidRPr="003D4171">
        <w:rPr>
          <w:rFonts w:hint="eastAsia"/>
        </w:rPr>
        <w:t>如果有了</w:t>
      </w:r>
      <w:r w:rsidRPr="007B3C35">
        <w:rPr>
          <w:rStyle w:val="ad"/>
          <w:rFonts w:hint="eastAsia"/>
        </w:rPr>
        <w:t>良好的信息化规划，有了规划的信息系统，理顺了企业内部的业务、信息的关系，将会在集团内部形成一张及时、精确、完整的信息数据网</w:t>
      </w:r>
      <w:r w:rsidRPr="003D4171">
        <w:rPr>
          <w:rFonts w:hint="eastAsia"/>
        </w:rPr>
        <w:t>，不但为普通员工的业务处理，也为中层管理者的业务监控和管理，更为高层领导的决策提供了完整的信息保证机制。</w:t>
      </w:r>
    </w:p>
    <w:p w:rsidR="001F43A1" w:rsidRPr="003D4171" w:rsidRDefault="00F24A93" w:rsidP="00A11DE0">
      <w:pPr>
        <w:pStyle w:val="ae"/>
      </w:pPr>
      <w:r>
        <w:rPr>
          <w:noProof/>
        </w:rPr>
        <w:lastRenderedPageBreak/>
        <w:drawing>
          <wp:inline distT="0" distB="0" distL="0" distR="0">
            <wp:extent cx="3438525" cy="1933575"/>
            <wp:effectExtent l="0" t="0" r="9525"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8525" cy="1933575"/>
                    </a:xfrm>
                    <a:prstGeom prst="rect">
                      <a:avLst/>
                    </a:prstGeom>
                    <a:noFill/>
                    <a:ln>
                      <a:noFill/>
                    </a:ln>
                  </pic:spPr>
                </pic:pic>
              </a:graphicData>
            </a:graphic>
          </wp:inline>
        </w:drawing>
      </w:r>
    </w:p>
    <w:p w:rsidR="001F43A1" w:rsidRPr="003D4171" w:rsidRDefault="001F43A1" w:rsidP="001F43A1">
      <w:pPr>
        <w:pStyle w:val="a"/>
      </w:pPr>
      <w:r w:rsidRPr="003D4171">
        <w:rPr>
          <w:rFonts w:hint="eastAsia"/>
        </w:rPr>
        <w:t xml:space="preserve"> 信息化战略支撑企业发展战略</w:t>
      </w:r>
    </w:p>
    <w:p w:rsidR="001F43A1" w:rsidRDefault="001F43A1" w:rsidP="001F43A1">
      <w:pPr>
        <w:pStyle w:val="3"/>
      </w:pPr>
      <w:bookmarkStart w:id="50" w:name="_Toc191866654"/>
      <w:bookmarkStart w:id="51" w:name="_Toc191868907"/>
      <w:bookmarkStart w:id="52" w:name="_Toc213489877"/>
      <w:r>
        <w:rPr>
          <w:rFonts w:hint="eastAsia"/>
        </w:rPr>
        <w:t>规划</w:t>
      </w:r>
      <w:bookmarkEnd w:id="50"/>
      <w:bookmarkEnd w:id="51"/>
      <w:r w:rsidR="001368D2">
        <w:rPr>
          <w:rFonts w:hint="eastAsia"/>
        </w:rPr>
        <w:t>原则</w:t>
      </w:r>
      <w:bookmarkEnd w:id="52"/>
    </w:p>
    <w:p w:rsidR="001F43A1" w:rsidRPr="003D4171" w:rsidRDefault="001F43A1" w:rsidP="00A11DE0">
      <w:pPr>
        <w:pStyle w:val="a6"/>
        <w:ind w:firstLine="420"/>
      </w:pPr>
      <w:r w:rsidRPr="003D4171">
        <w:rPr>
          <w:rFonts w:hint="eastAsia"/>
        </w:rPr>
        <w:t>在进行信息化规划前，首先应对公司的整个战略执行体系有充分的认识和理解。公司的发展战略是一切规划的起点和依据，战略是按照下图所示的分析层次逐渐细分扩展，直至最后分析到每个职责单位的不同的业务模式。针对每一个分析层次，分析本层次的特点，当前的现状以及未来的发展目标，对制定整体的信息化规划才会有充分的依据。</w:t>
      </w:r>
    </w:p>
    <w:p w:rsidR="001F43A1" w:rsidRPr="003D4171" w:rsidRDefault="00F24A93" w:rsidP="00A11DE0">
      <w:pPr>
        <w:pStyle w:val="ae"/>
      </w:pPr>
      <w:r>
        <w:rPr>
          <w:noProof/>
        </w:rPr>
        <w:drawing>
          <wp:inline distT="0" distB="0" distL="0" distR="0">
            <wp:extent cx="5133975" cy="1733550"/>
            <wp:effectExtent l="0" t="0" r="952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3975" cy="1733550"/>
                    </a:xfrm>
                    <a:prstGeom prst="rect">
                      <a:avLst/>
                    </a:prstGeom>
                    <a:noFill/>
                    <a:ln>
                      <a:noFill/>
                    </a:ln>
                  </pic:spPr>
                </pic:pic>
              </a:graphicData>
            </a:graphic>
          </wp:inline>
        </w:drawing>
      </w:r>
    </w:p>
    <w:p w:rsidR="001F43A1" w:rsidRPr="003D4171" w:rsidRDefault="001F43A1" w:rsidP="001F43A1">
      <w:pPr>
        <w:pStyle w:val="a"/>
      </w:pPr>
      <w:r w:rsidRPr="003D4171">
        <w:rPr>
          <w:rFonts w:hint="eastAsia"/>
        </w:rPr>
        <w:t>信息化战略分析</w:t>
      </w:r>
    </w:p>
    <w:p w:rsidR="001F43A1" w:rsidRDefault="001F43A1" w:rsidP="00A11DE0">
      <w:pPr>
        <w:pStyle w:val="a6"/>
        <w:ind w:firstLine="420"/>
      </w:pPr>
      <w:r w:rsidRPr="003D4171">
        <w:rPr>
          <w:rFonts w:hint="eastAsia"/>
        </w:rPr>
        <w:t>结合</w:t>
      </w:r>
      <w:r w:rsidR="00785D67">
        <w:rPr>
          <w:rFonts w:hint="eastAsia"/>
        </w:rPr>
        <w:t>XXXX</w:t>
      </w:r>
      <w:r w:rsidRPr="003D4171">
        <w:rPr>
          <w:rFonts w:hint="eastAsia"/>
        </w:rPr>
        <w:t>未来的发展目标，通过层层分解，并就每一分析层面对信息化的需求和建设目标做详细分析，形成企业未来的信息化建设的目标体系，从而可以从整体把握公司的信息化建设的目标和重点，掌</w:t>
      </w:r>
      <w:proofErr w:type="gramStart"/>
      <w:r w:rsidRPr="003D4171">
        <w:rPr>
          <w:rFonts w:hint="eastAsia"/>
        </w:rPr>
        <w:t>控企业</w:t>
      </w:r>
      <w:proofErr w:type="gramEnd"/>
      <w:r w:rsidRPr="003D4171">
        <w:rPr>
          <w:rFonts w:hint="eastAsia"/>
        </w:rPr>
        <w:t>未来信息化建设的全局。在此基础上，才能规划出公司的信息化蓝图，并制定详细的行动计划和实施策略。</w:t>
      </w:r>
    </w:p>
    <w:p w:rsidR="00CB2D41" w:rsidRDefault="00CB2D41" w:rsidP="00A11DE0">
      <w:pPr>
        <w:pStyle w:val="a6"/>
        <w:ind w:firstLine="420"/>
      </w:pPr>
      <w:r>
        <w:rPr>
          <w:rFonts w:hint="eastAsia"/>
        </w:rPr>
        <w:t>信息化规划如下图所示。</w:t>
      </w:r>
    </w:p>
    <w:p w:rsidR="00B030C0" w:rsidRDefault="00F24A93" w:rsidP="00A11DE0">
      <w:pPr>
        <w:pStyle w:val="ae"/>
      </w:pPr>
      <w:r>
        <w:rPr>
          <w:rFonts w:hint="eastAsia"/>
          <w:noProof/>
        </w:rPr>
        <w:lastRenderedPageBreak/>
        <w:drawing>
          <wp:inline distT="0" distB="0" distL="0" distR="0">
            <wp:extent cx="5753100" cy="2667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rsidR="000E23B6" w:rsidRDefault="003A60BD" w:rsidP="003A60BD">
      <w:pPr>
        <w:pStyle w:val="a"/>
      </w:pPr>
      <w:r>
        <w:rPr>
          <w:rFonts w:hint="eastAsia"/>
        </w:rPr>
        <w:t>信息化规划示意图</w:t>
      </w:r>
    </w:p>
    <w:p w:rsidR="001F43A1" w:rsidRDefault="001F43A1" w:rsidP="00A11DE0">
      <w:pPr>
        <w:pStyle w:val="a6"/>
        <w:ind w:firstLine="420"/>
      </w:pPr>
      <w:r w:rsidRPr="003D4171">
        <w:rPr>
          <w:rFonts w:hint="eastAsia"/>
        </w:rPr>
        <w:t>基于上述思想，基于</w:t>
      </w:r>
      <w:r w:rsidR="00785D67">
        <w:rPr>
          <w:rFonts w:hint="eastAsia"/>
        </w:rPr>
        <w:t>XXXX</w:t>
      </w:r>
      <w:r w:rsidR="008627E8" w:rsidRPr="0028530F">
        <w:rPr>
          <w:rStyle w:val="ad"/>
          <w:rFonts w:hint="eastAsia"/>
        </w:rPr>
        <w:t>逐步发展成为企业集团</w:t>
      </w:r>
      <w:r>
        <w:rPr>
          <w:rFonts w:hint="eastAsia"/>
        </w:rPr>
        <w:t>的企业战略目标</w:t>
      </w:r>
      <w:r w:rsidRPr="003D4171">
        <w:rPr>
          <w:rFonts w:hint="eastAsia"/>
        </w:rPr>
        <w:t>，</w:t>
      </w:r>
      <w:r w:rsidR="00054227">
        <w:rPr>
          <w:rFonts w:hint="eastAsia"/>
        </w:rPr>
        <w:t>XX</w:t>
      </w:r>
      <w:r w:rsidR="00054227">
        <w:rPr>
          <w:rFonts w:hint="eastAsia"/>
        </w:rPr>
        <w:t>公司</w:t>
      </w:r>
      <w:r w:rsidRPr="003D4171">
        <w:rPr>
          <w:rFonts w:hint="eastAsia"/>
        </w:rPr>
        <w:t>为</w:t>
      </w:r>
      <w:r w:rsidR="00785D67">
        <w:rPr>
          <w:rFonts w:hint="eastAsia"/>
        </w:rPr>
        <w:t>XXXX</w:t>
      </w:r>
      <w:r w:rsidRPr="003D4171">
        <w:rPr>
          <w:rFonts w:hint="eastAsia"/>
        </w:rPr>
        <w:t>提出了信息化建设的总体目标、总体原则、分步骤建设的建议，是在依托</w:t>
      </w:r>
      <w:r w:rsidR="003B758A">
        <w:rPr>
          <w:rFonts w:hint="eastAsia"/>
        </w:rPr>
        <w:t>XX</w:t>
      </w:r>
      <w:r w:rsidR="003B758A">
        <w:rPr>
          <w:rFonts w:hint="eastAsia"/>
        </w:rPr>
        <w:t>公司</w:t>
      </w:r>
      <w:r w:rsidRPr="003D4171">
        <w:rPr>
          <w:rFonts w:hint="eastAsia"/>
        </w:rPr>
        <w:t>成熟的</w:t>
      </w:r>
      <w:r w:rsidR="003B758A">
        <w:rPr>
          <w:rFonts w:hint="eastAsia"/>
        </w:rPr>
        <w:t>XX</w:t>
      </w:r>
      <w:r w:rsidR="003B758A">
        <w:rPr>
          <w:rFonts w:hint="eastAsia"/>
        </w:rPr>
        <w:t>公司</w:t>
      </w:r>
      <w:r w:rsidR="003B758A">
        <w:rPr>
          <w:rFonts w:hint="eastAsia"/>
        </w:rPr>
        <w:t>XX</w:t>
      </w:r>
      <w:r w:rsidR="00D465DC">
        <w:rPr>
          <w:rFonts w:hint="eastAsia"/>
        </w:rPr>
        <w:t>系统</w:t>
      </w:r>
      <w:r w:rsidRPr="003D4171">
        <w:rPr>
          <w:rFonts w:hint="eastAsia"/>
        </w:rPr>
        <w:t>和</w:t>
      </w:r>
      <w:r w:rsidR="003B758A">
        <w:rPr>
          <w:rFonts w:hint="eastAsia"/>
        </w:rPr>
        <w:t>XX</w:t>
      </w:r>
      <w:r w:rsidR="003B758A">
        <w:rPr>
          <w:rFonts w:hint="eastAsia"/>
        </w:rPr>
        <w:t>公司</w:t>
      </w:r>
      <w:r w:rsidRPr="003D4171">
        <w:rPr>
          <w:rFonts w:hint="eastAsia"/>
        </w:rPr>
        <w:t>完善的技术体系上规划的，是结合了</w:t>
      </w:r>
      <w:r w:rsidR="00785D67">
        <w:rPr>
          <w:rFonts w:hint="eastAsia"/>
        </w:rPr>
        <w:t>XXXX</w:t>
      </w:r>
      <w:r w:rsidRPr="003D4171">
        <w:rPr>
          <w:rFonts w:hint="eastAsia"/>
        </w:rPr>
        <w:t>所处的行业情况，从</w:t>
      </w:r>
      <w:r w:rsidR="00873090">
        <w:rPr>
          <w:rFonts w:hint="eastAsia"/>
        </w:rPr>
        <w:t>集团管控</w:t>
      </w:r>
      <w:r w:rsidRPr="003D4171">
        <w:rPr>
          <w:rFonts w:hint="eastAsia"/>
        </w:rPr>
        <w:t>出发，本着</w:t>
      </w:r>
      <w:r w:rsidR="00785D67">
        <w:rPr>
          <w:rFonts w:hint="eastAsia"/>
        </w:rPr>
        <w:t>XXXX</w:t>
      </w:r>
      <w:r w:rsidRPr="003D4171">
        <w:rPr>
          <w:rFonts w:hint="eastAsia"/>
        </w:rPr>
        <w:t>集成企业供应链、完善内控体系、落实企业绩效入手</w:t>
      </w:r>
      <w:r>
        <w:rPr>
          <w:rFonts w:hint="eastAsia"/>
        </w:rPr>
        <w:t>，旨在</w:t>
      </w:r>
      <w:r w:rsidRPr="00CF2462">
        <w:rPr>
          <w:rStyle w:val="ad"/>
          <w:rFonts w:hint="eastAsia"/>
        </w:rPr>
        <w:t>帮助</w:t>
      </w:r>
      <w:r w:rsidR="00785D67">
        <w:rPr>
          <w:rStyle w:val="ad"/>
          <w:rFonts w:hint="eastAsia"/>
        </w:rPr>
        <w:t>XXXX</w:t>
      </w:r>
      <w:r w:rsidRPr="00CF2462">
        <w:rPr>
          <w:rStyle w:val="ad"/>
          <w:rFonts w:hint="eastAsia"/>
        </w:rPr>
        <w:t>实施成本领先战略</w:t>
      </w:r>
      <w:r w:rsidR="00492E53">
        <w:rPr>
          <w:rStyle w:val="ad"/>
          <w:rFonts w:hint="eastAsia"/>
        </w:rPr>
        <w:t>到差异化战略</w:t>
      </w:r>
      <w:r w:rsidR="00415AED">
        <w:rPr>
          <w:rStyle w:val="ad"/>
          <w:rFonts w:hint="eastAsia"/>
        </w:rPr>
        <w:t>最终实施多元化</w:t>
      </w:r>
      <w:r w:rsidR="00415AED">
        <w:rPr>
          <w:rStyle w:val="ad"/>
          <w:rFonts w:hint="eastAsia"/>
        </w:rPr>
        <w:t>/</w:t>
      </w:r>
      <w:r w:rsidR="00415AED">
        <w:rPr>
          <w:rStyle w:val="ad"/>
          <w:rFonts w:hint="eastAsia"/>
        </w:rPr>
        <w:t>专一化战</w:t>
      </w:r>
      <w:proofErr w:type="gramStart"/>
      <w:r w:rsidR="00415AED">
        <w:rPr>
          <w:rStyle w:val="ad"/>
          <w:rFonts w:hint="eastAsia"/>
        </w:rPr>
        <w:t>战</w:t>
      </w:r>
      <w:proofErr w:type="gramEnd"/>
      <w:r>
        <w:rPr>
          <w:rFonts w:hint="eastAsia"/>
        </w:rPr>
        <w:t>。</w:t>
      </w:r>
      <w:r w:rsidRPr="003D4171">
        <w:rPr>
          <w:rFonts w:hint="eastAsia"/>
        </w:rPr>
        <w:t>但</w:t>
      </w:r>
      <w:r>
        <w:rPr>
          <w:rFonts w:hint="eastAsia"/>
        </w:rPr>
        <w:t>信息化建设过程中并</w:t>
      </w:r>
      <w:r w:rsidRPr="003D4171">
        <w:rPr>
          <w:rFonts w:hint="eastAsia"/>
        </w:rPr>
        <w:t>不</w:t>
      </w:r>
      <w:r>
        <w:rPr>
          <w:rFonts w:hint="eastAsia"/>
        </w:rPr>
        <w:t>要求仅</w:t>
      </w:r>
      <w:r w:rsidRPr="003D4171">
        <w:rPr>
          <w:rFonts w:hint="eastAsia"/>
        </w:rPr>
        <w:t>局限于此的信息化规划。</w:t>
      </w:r>
      <w:r w:rsidRPr="003D4171">
        <w:rPr>
          <w:rFonts w:hint="eastAsia"/>
        </w:rPr>
        <w:t xml:space="preserve"> </w:t>
      </w:r>
    </w:p>
    <w:p w:rsidR="001F43A1" w:rsidRDefault="001F43A1" w:rsidP="00A11DE0">
      <w:pPr>
        <w:pStyle w:val="a6"/>
        <w:ind w:firstLine="420"/>
      </w:pPr>
      <w:r>
        <w:rPr>
          <w:rFonts w:hint="eastAsia"/>
        </w:rPr>
        <w:t>同时，本次信息化建设重点是</w:t>
      </w:r>
      <w:r w:rsidR="00106430">
        <w:rPr>
          <w:rFonts w:hint="eastAsia"/>
        </w:rPr>
        <w:t>进一步优化内市场化、</w:t>
      </w:r>
      <w:r>
        <w:rPr>
          <w:rFonts w:hint="eastAsia"/>
        </w:rPr>
        <w:t>突破</w:t>
      </w:r>
      <w:r w:rsidR="009B10CB">
        <w:rPr>
          <w:rFonts w:hint="eastAsia"/>
        </w:rPr>
        <w:t>集团管控</w:t>
      </w:r>
      <w:r>
        <w:rPr>
          <w:rFonts w:hint="eastAsia"/>
        </w:rPr>
        <w:t>，重点内容</w:t>
      </w:r>
      <w:r w:rsidRPr="00346AE1">
        <w:rPr>
          <w:rStyle w:val="ad"/>
          <w:rFonts w:hint="eastAsia"/>
        </w:rPr>
        <w:t>帮助</w:t>
      </w:r>
      <w:r w:rsidR="00785D67">
        <w:rPr>
          <w:rStyle w:val="ad"/>
          <w:rFonts w:hint="eastAsia"/>
        </w:rPr>
        <w:t>XXXX</w:t>
      </w:r>
      <w:r w:rsidRPr="00346AE1">
        <w:rPr>
          <w:rStyle w:val="ad"/>
          <w:rFonts w:hint="eastAsia"/>
        </w:rPr>
        <w:t>快速、准时、高质量、低成本地响应</w:t>
      </w:r>
      <w:r w:rsidR="00F17F55">
        <w:rPr>
          <w:rStyle w:val="ad"/>
          <w:rFonts w:hint="eastAsia"/>
        </w:rPr>
        <w:t>市场</w:t>
      </w:r>
      <w:r w:rsidRPr="00346AE1">
        <w:rPr>
          <w:rStyle w:val="ad"/>
          <w:rFonts w:hint="eastAsia"/>
        </w:rPr>
        <w:t>需求</w:t>
      </w:r>
      <w:r>
        <w:rPr>
          <w:rStyle w:val="ad"/>
          <w:rFonts w:hint="eastAsia"/>
        </w:rPr>
        <w:t>，</w:t>
      </w:r>
      <w:r>
        <w:rPr>
          <w:rFonts w:hint="eastAsia"/>
        </w:rPr>
        <w:t>为集团</w:t>
      </w:r>
      <w:r w:rsidR="004C20DE">
        <w:rPr>
          <w:rFonts w:hint="eastAsia"/>
        </w:rPr>
        <w:t>化发展</w:t>
      </w:r>
      <w:r>
        <w:rPr>
          <w:rFonts w:hint="eastAsia"/>
        </w:rPr>
        <w:t>打下良好的基础。</w:t>
      </w:r>
    </w:p>
    <w:p w:rsidR="001F43A1" w:rsidRDefault="001F43A1" w:rsidP="00A11DE0">
      <w:pPr>
        <w:pStyle w:val="a6"/>
        <w:ind w:firstLine="420"/>
      </w:pPr>
      <w:r>
        <w:rPr>
          <w:rFonts w:hint="eastAsia"/>
        </w:rPr>
        <w:t>因此，本次信息化规划是基于</w:t>
      </w:r>
      <w:r w:rsidR="00785D67">
        <w:rPr>
          <w:rFonts w:hint="eastAsia"/>
        </w:rPr>
        <w:t>XXXX</w:t>
      </w:r>
      <w:r>
        <w:rPr>
          <w:rFonts w:hint="eastAsia"/>
        </w:rPr>
        <w:t>的信息化基础，</w:t>
      </w:r>
      <w:r w:rsidR="00A915F7">
        <w:rPr>
          <w:rFonts w:hint="eastAsia"/>
        </w:rPr>
        <w:t>基于统一的管理平台和集中数据中心</w:t>
      </w:r>
      <w:r>
        <w:rPr>
          <w:rFonts w:hint="eastAsia"/>
        </w:rPr>
        <w:t>重点规划</w:t>
      </w:r>
      <w:r w:rsidR="008450E1">
        <w:rPr>
          <w:rFonts w:hint="eastAsia"/>
        </w:rPr>
        <w:t>集团管控</w:t>
      </w:r>
      <w:r>
        <w:rPr>
          <w:rFonts w:hint="eastAsia"/>
        </w:rPr>
        <w:t>信息化</w:t>
      </w:r>
      <w:r w:rsidR="00A50528">
        <w:rPr>
          <w:rFonts w:hint="eastAsia"/>
        </w:rPr>
        <w:t>、内部运营信息化</w:t>
      </w:r>
      <w:r>
        <w:rPr>
          <w:rFonts w:hint="eastAsia"/>
        </w:rPr>
        <w:t>，同时考虑信息化建设的未来需求和规划，能确保规划的扩展性和延伸性。</w:t>
      </w:r>
    </w:p>
    <w:p w:rsidR="00901A10" w:rsidRDefault="00901A10" w:rsidP="00901A10">
      <w:pPr>
        <w:pStyle w:val="3"/>
      </w:pPr>
      <w:bookmarkStart w:id="53" w:name="_Toc213489878"/>
      <w:r>
        <w:rPr>
          <w:rFonts w:hint="eastAsia"/>
        </w:rPr>
        <w:t>规划方法</w:t>
      </w:r>
      <w:bookmarkEnd w:id="53"/>
    </w:p>
    <w:p w:rsidR="00527D6D" w:rsidRDefault="003B758A" w:rsidP="00BD6243">
      <w:pPr>
        <w:pStyle w:val="a6"/>
        <w:ind w:firstLine="420"/>
      </w:pPr>
      <w:r>
        <w:rPr>
          <w:rFonts w:hint="eastAsia"/>
        </w:rPr>
        <w:t>XX</w:t>
      </w:r>
      <w:proofErr w:type="gramStart"/>
      <w:r>
        <w:rPr>
          <w:rFonts w:hint="eastAsia"/>
        </w:rPr>
        <w:t>公司</w:t>
      </w:r>
      <w:r w:rsidR="00527D6D">
        <w:rPr>
          <w:rFonts w:hint="eastAsia"/>
        </w:rPr>
        <w:t>公司</w:t>
      </w:r>
      <w:proofErr w:type="gramEnd"/>
      <w:r w:rsidR="00527D6D">
        <w:rPr>
          <w:rFonts w:hint="eastAsia"/>
        </w:rPr>
        <w:t>针对</w:t>
      </w:r>
      <w:r w:rsidR="00785D67">
        <w:rPr>
          <w:rFonts w:hint="eastAsia"/>
        </w:rPr>
        <w:t>XXXX</w:t>
      </w:r>
      <w:r w:rsidR="0095599B">
        <w:rPr>
          <w:rFonts w:hint="eastAsia"/>
        </w:rPr>
        <w:t>信息化</w:t>
      </w:r>
      <w:r w:rsidR="00527D6D">
        <w:rPr>
          <w:rFonts w:hint="eastAsia"/>
        </w:rPr>
        <w:t>项目成立</w:t>
      </w:r>
      <w:r>
        <w:rPr>
          <w:rFonts w:hint="eastAsia"/>
        </w:rPr>
        <w:t>XX</w:t>
      </w:r>
      <w:r>
        <w:rPr>
          <w:rFonts w:hint="eastAsia"/>
        </w:rPr>
        <w:t>公司</w:t>
      </w:r>
      <w:r w:rsidR="00785D67">
        <w:rPr>
          <w:rFonts w:hint="eastAsia"/>
        </w:rPr>
        <w:t>XXXX</w:t>
      </w:r>
      <w:r w:rsidR="00527D6D">
        <w:rPr>
          <w:rFonts w:hint="eastAsia"/>
        </w:rPr>
        <w:t>项目团队</w:t>
      </w:r>
      <w:r w:rsidR="0095599B">
        <w:rPr>
          <w:rFonts w:hint="eastAsia"/>
        </w:rPr>
        <w:t>，</w:t>
      </w:r>
      <w:r w:rsidR="00527D6D">
        <w:rPr>
          <w:rFonts w:hint="eastAsia"/>
        </w:rPr>
        <w:t>项目团队以事实为依据，以假设为导向、严格的结构化思维，团队合作分析项目。</w:t>
      </w:r>
    </w:p>
    <w:p w:rsidR="00901A10" w:rsidRDefault="00054227" w:rsidP="00BD6243">
      <w:pPr>
        <w:pStyle w:val="a6"/>
        <w:ind w:firstLine="420"/>
      </w:pPr>
      <w:r>
        <w:rPr>
          <w:rFonts w:hint="eastAsia"/>
        </w:rPr>
        <w:t>XX</w:t>
      </w:r>
      <w:r>
        <w:rPr>
          <w:rFonts w:hint="eastAsia"/>
        </w:rPr>
        <w:t>公司</w:t>
      </w:r>
      <w:r w:rsidR="00901A10">
        <w:rPr>
          <w:rFonts w:hint="eastAsia"/>
        </w:rPr>
        <w:t>在为企业进行管理信息化规划的方法是，以事实为基础、利用结构化的框架建立初始假设，然后收集与分析数据，以此来证明或证伪假设。</w:t>
      </w:r>
    </w:p>
    <w:p w:rsidR="00901A10" w:rsidRDefault="00901A10" w:rsidP="00BD6243">
      <w:pPr>
        <w:pStyle w:val="a6"/>
        <w:ind w:firstLine="420"/>
      </w:pPr>
      <w:r>
        <w:rPr>
          <w:rFonts w:hint="eastAsia"/>
        </w:rPr>
        <w:t>收集和分析的数据来源与对企业的调研，通常包括企业发展战略，企业所在行业分析，企业的经营分析和业务需求分析，以及对企业核心业务流程的分析等多方面的调研。</w:t>
      </w:r>
    </w:p>
    <w:p w:rsidR="00814CE0" w:rsidRPr="00814CE0" w:rsidRDefault="00814CE0" w:rsidP="00BD6243">
      <w:pPr>
        <w:pStyle w:val="a6"/>
        <w:ind w:firstLine="420"/>
      </w:pPr>
      <w:r>
        <w:rPr>
          <w:rFonts w:hint="eastAsia"/>
        </w:rPr>
        <w:t>方案建立在理解</w:t>
      </w:r>
      <w:r w:rsidR="00785D67">
        <w:rPr>
          <w:rFonts w:hint="eastAsia"/>
        </w:rPr>
        <w:t>XXXX</w:t>
      </w:r>
      <w:r>
        <w:rPr>
          <w:rFonts w:hint="eastAsia"/>
        </w:rPr>
        <w:t>的管理战略基础上，对</w:t>
      </w:r>
      <w:r w:rsidR="00785D67">
        <w:rPr>
          <w:rFonts w:hint="eastAsia"/>
        </w:rPr>
        <w:t>XXXX</w:t>
      </w:r>
      <w:r>
        <w:rPr>
          <w:rFonts w:hint="eastAsia"/>
        </w:rPr>
        <w:t>的行业和</w:t>
      </w:r>
      <w:proofErr w:type="gramStart"/>
      <w:r>
        <w:rPr>
          <w:rFonts w:hint="eastAsia"/>
        </w:rPr>
        <w:t>拟虚</w:t>
      </w:r>
      <w:proofErr w:type="gramEnd"/>
      <w:r>
        <w:rPr>
          <w:rFonts w:hint="eastAsia"/>
        </w:rPr>
        <w:t>集团管理特点，结合</w:t>
      </w:r>
      <w:r w:rsidR="00785D67">
        <w:rPr>
          <w:rFonts w:hint="eastAsia"/>
        </w:rPr>
        <w:t>XXXX</w:t>
      </w:r>
      <w:r>
        <w:rPr>
          <w:rFonts w:hint="eastAsia"/>
        </w:rPr>
        <w:t>的经营现状进行经营分析和信息化需求分析，理顺</w:t>
      </w:r>
      <w:r w:rsidR="00785D67">
        <w:rPr>
          <w:rFonts w:hint="eastAsia"/>
        </w:rPr>
        <w:t>XXXX</w:t>
      </w:r>
      <w:r>
        <w:rPr>
          <w:rFonts w:hint="eastAsia"/>
        </w:rPr>
        <w:t>的核心管理流程，完成信息化规划和信息</w:t>
      </w:r>
      <w:r>
        <w:rPr>
          <w:rFonts w:hint="eastAsia"/>
        </w:rPr>
        <w:lastRenderedPageBreak/>
        <w:t>化解决方案。</w:t>
      </w:r>
    </w:p>
    <w:p w:rsidR="00901A10" w:rsidRDefault="00054227" w:rsidP="00BD6243">
      <w:pPr>
        <w:pStyle w:val="a6"/>
        <w:ind w:firstLine="420"/>
      </w:pPr>
      <w:r>
        <w:rPr>
          <w:rFonts w:hint="eastAsia"/>
        </w:rPr>
        <w:t>XX</w:t>
      </w:r>
      <w:r>
        <w:rPr>
          <w:rFonts w:hint="eastAsia"/>
        </w:rPr>
        <w:t>公司</w:t>
      </w:r>
      <w:r w:rsidR="00901A10">
        <w:rPr>
          <w:rFonts w:hint="eastAsia"/>
        </w:rPr>
        <w:t>规划方法如下图所示。</w:t>
      </w:r>
    </w:p>
    <w:p w:rsidR="002F02F8" w:rsidRDefault="00F24A93" w:rsidP="007C5561">
      <w:pPr>
        <w:pStyle w:val="ae"/>
      </w:pPr>
      <w:r>
        <w:rPr>
          <w:rFonts w:hint="eastAsia"/>
          <w:noProof/>
        </w:rPr>
        <w:drawing>
          <wp:inline distT="0" distB="0" distL="0" distR="0">
            <wp:extent cx="5638800" cy="3257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l="2052" t="13451" b="11011"/>
                    <a:stretch>
                      <a:fillRect/>
                    </a:stretch>
                  </pic:blipFill>
                  <pic:spPr bwMode="auto">
                    <a:xfrm>
                      <a:off x="0" y="0"/>
                      <a:ext cx="5638800" cy="3257550"/>
                    </a:xfrm>
                    <a:prstGeom prst="rect">
                      <a:avLst/>
                    </a:prstGeom>
                    <a:noFill/>
                    <a:ln>
                      <a:noFill/>
                    </a:ln>
                  </pic:spPr>
                </pic:pic>
              </a:graphicData>
            </a:graphic>
          </wp:inline>
        </w:drawing>
      </w:r>
    </w:p>
    <w:p w:rsidR="00B01589" w:rsidRPr="003D4171" w:rsidRDefault="003B758A" w:rsidP="00CE06BC">
      <w:pPr>
        <w:pStyle w:val="a"/>
      </w:pPr>
      <w:r>
        <w:rPr>
          <w:rFonts w:hint="eastAsia"/>
        </w:rPr>
        <w:t>XX公司</w:t>
      </w:r>
      <w:r w:rsidR="00CE06BC">
        <w:rPr>
          <w:rFonts w:hint="eastAsia"/>
        </w:rPr>
        <w:t>管理信息化规划方法示意图</w:t>
      </w:r>
    </w:p>
    <w:p w:rsidR="00502B0D" w:rsidRPr="003D4171" w:rsidRDefault="00502B0D" w:rsidP="00502B0D">
      <w:pPr>
        <w:pStyle w:val="2"/>
        <w:spacing w:before="280"/>
      </w:pPr>
      <w:bookmarkStart w:id="54" w:name="_Toc139291912"/>
      <w:bookmarkStart w:id="55" w:name="_Toc172516573"/>
      <w:bookmarkStart w:id="56" w:name="_Toc177367933"/>
      <w:bookmarkStart w:id="57" w:name="_Toc184923436"/>
      <w:bookmarkStart w:id="58" w:name="_Toc191866662"/>
      <w:bookmarkStart w:id="59" w:name="_Toc191868915"/>
      <w:bookmarkStart w:id="60" w:name="_Toc213489879"/>
      <w:r w:rsidRPr="003D4171">
        <w:rPr>
          <w:rFonts w:hint="eastAsia"/>
        </w:rPr>
        <w:t>规划</w:t>
      </w:r>
      <w:bookmarkEnd w:id="54"/>
      <w:bookmarkEnd w:id="55"/>
      <w:bookmarkEnd w:id="56"/>
      <w:bookmarkEnd w:id="57"/>
      <w:bookmarkEnd w:id="58"/>
      <w:bookmarkEnd w:id="59"/>
      <w:r w:rsidR="007B4DC5">
        <w:rPr>
          <w:rFonts w:hint="eastAsia"/>
        </w:rPr>
        <w:t>蓝图</w:t>
      </w:r>
      <w:bookmarkEnd w:id="60"/>
    </w:p>
    <w:p w:rsidR="00502B0D" w:rsidRDefault="00502B0D" w:rsidP="007C5561">
      <w:pPr>
        <w:pStyle w:val="a6"/>
        <w:ind w:firstLine="420"/>
      </w:pPr>
      <w:r w:rsidRPr="003D4171">
        <w:rPr>
          <w:rFonts w:hint="eastAsia"/>
        </w:rPr>
        <w:t>按</w:t>
      </w:r>
      <w:r w:rsidR="00785D67">
        <w:rPr>
          <w:rFonts w:hint="eastAsia"/>
        </w:rPr>
        <w:t>XXXX</w:t>
      </w:r>
      <w:r>
        <w:rPr>
          <w:rFonts w:hint="eastAsia"/>
        </w:rPr>
        <w:t>管理</w:t>
      </w:r>
      <w:r w:rsidR="00EE5B6B">
        <w:rPr>
          <w:rFonts w:hint="eastAsia"/>
        </w:rPr>
        <w:t>现状</w:t>
      </w:r>
      <w:r w:rsidRPr="003D4171">
        <w:rPr>
          <w:rFonts w:hint="eastAsia"/>
        </w:rPr>
        <w:t>，结合</w:t>
      </w:r>
      <w:r w:rsidR="00EE5B6B">
        <w:rPr>
          <w:rFonts w:hint="eastAsia"/>
        </w:rPr>
        <w:t>未来规划</w:t>
      </w:r>
      <w:r w:rsidRPr="003D4171">
        <w:rPr>
          <w:rFonts w:hint="eastAsia"/>
        </w:rPr>
        <w:t>分析，</w:t>
      </w:r>
      <w:r w:rsidR="00785D67">
        <w:rPr>
          <w:rFonts w:hint="eastAsia"/>
        </w:rPr>
        <w:t>XXXX</w:t>
      </w:r>
      <w:r w:rsidRPr="003D4171">
        <w:rPr>
          <w:rFonts w:hint="eastAsia"/>
        </w:rPr>
        <w:t>的信息化从应用的层次上来讲，为两个层级：一是管理层面，二是经营层面。因此，信息化规划必须综合考虑这两个层面的需求。在具体的信息化规划中，将信息化规划的蓝图分为四个层次：管理决策层、管理运营层、生产执行层与</w:t>
      </w:r>
      <w:r w:rsidRPr="003D4171">
        <w:rPr>
          <w:rFonts w:hint="eastAsia"/>
        </w:rPr>
        <w:t>IT</w:t>
      </w:r>
      <w:r w:rsidRPr="003D4171">
        <w:rPr>
          <w:rFonts w:hint="eastAsia"/>
        </w:rPr>
        <w:t>层。</w:t>
      </w:r>
    </w:p>
    <w:p w:rsidR="007B4DC5" w:rsidRPr="003D4171" w:rsidRDefault="000E752B" w:rsidP="007C5561">
      <w:pPr>
        <w:pStyle w:val="ae"/>
      </w:pPr>
      <w:r>
        <w:lastRenderedPageBreak/>
        <w:pict>
          <v:shape id="_x0000_i1025" type="#_x0000_t75" style="width:453.05pt;height:358.65pt">
            <v:imagedata r:id="rId16" o:title=""/>
          </v:shape>
        </w:pict>
      </w:r>
    </w:p>
    <w:p w:rsidR="007B4DC5" w:rsidRPr="003D4171" w:rsidRDefault="007B4DC5" w:rsidP="007C5561">
      <w:pPr>
        <w:pStyle w:val="a"/>
      </w:pPr>
      <w:r w:rsidRPr="003D4171">
        <w:rPr>
          <w:rFonts w:hint="eastAsia"/>
        </w:rPr>
        <w:t>信息化规划蓝图</w:t>
      </w:r>
    </w:p>
    <w:p w:rsidR="007B4DC5" w:rsidRPr="003D4171" w:rsidRDefault="007B4DC5" w:rsidP="007C5561">
      <w:pPr>
        <w:pStyle w:val="a6"/>
        <w:ind w:firstLine="420"/>
      </w:pPr>
      <w:r w:rsidRPr="003D4171">
        <w:rPr>
          <w:rFonts w:hint="eastAsia"/>
        </w:rPr>
        <w:t>信息化规划蓝图给出了</w:t>
      </w:r>
      <w:r w:rsidR="00785D67">
        <w:rPr>
          <w:rFonts w:hint="eastAsia"/>
        </w:rPr>
        <w:t>XXXX</w:t>
      </w:r>
      <w:r w:rsidRPr="003D4171">
        <w:rPr>
          <w:rFonts w:hint="eastAsia"/>
        </w:rPr>
        <w:t>未来的信息化系统总体应用情况。有了这样的规划，就便于对企业的信息系统进行有计划、有步骤的持续建设，让信息化能够紧紧围绕企业的发展战略开展。</w:t>
      </w:r>
    </w:p>
    <w:p w:rsidR="00502B0D" w:rsidRPr="003D4171" w:rsidRDefault="00502B0D" w:rsidP="00757718">
      <w:pPr>
        <w:pStyle w:val="3"/>
      </w:pPr>
      <w:bookmarkStart w:id="61" w:name="_Toc177367935"/>
      <w:bookmarkStart w:id="62" w:name="_Toc184923438"/>
      <w:bookmarkStart w:id="63" w:name="_Toc191866664"/>
      <w:bookmarkStart w:id="64" w:name="_Toc191868917"/>
      <w:bookmarkStart w:id="65" w:name="_Toc213489880"/>
      <w:r w:rsidRPr="003D4171">
        <w:rPr>
          <w:rFonts w:hint="eastAsia"/>
        </w:rPr>
        <w:t>管理决策层</w:t>
      </w:r>
      <w:bookmarkEnd w:id="61"/>
      <w:bookmarkEnd w:id="62"/>
      <w:bookmarkEnd w:id="63"/>
      <w:bookmarkEnd w:id="64"/>
      <w:bookmarkEnd w:id="65"/>
    </w:p>
    <w:p w:rsidR="00502B0D" w:rsidRPr="003D4171" w:rsidRDefault="00502B0D" w:rsidP="007C5561">
      <w:pPr>
        <w:pStyle w:val="a6"/>
        <w:ind w:firstLine="420"/>
      </w:pPr>
      <w:r w:rsidRPr="003D4171">
        <w:rPr>
          <w:rFonts w:hint="eastAsia"/>
        </w:rPr>
        <w:t>管理决策层最重要的工作就是对</w:t>
      </w:r>
      <w:r>
        <w:rPr>
          <w:rFonts w:hint="eastAsia"/>
        </w:rPr>
        <w:t>集团</w:t>
      </w:r>
      <w:r w:rsidRPr="003D4171">
        <w:rPr>
          <w:rFonts w:hint="eastAsia"/>
        </w:rPr>
        <w:t>全局的发展</w:t>
      </w:r>
      <w:proofErr w:type="gramStart"/>
      <w:r w:rsidRPr="003D4171">
        <w:rPr>
          <w:rFonts w:hint="eastAsia"/>
        </w:rPr>
        <w:t>作出</w:t>
      </w:r>
      <w:proofErr w:type="gramEnd"/>
      <w:r w:rsidRPr="003D4171">
        <w:rPr>
          <w:rFonts w:hint="eastAsia"/>
        </w:rPr>
        <w:t>正确的决策和规划，其关心的是整个</w:t>
      </w:r>
      <w:r>
        <w:rPr>
          <w:rFonts w:hint="eastAsia"/>
        </w:rPr>
        <w:t>集团</w:t>
      </w:r>
      <w:r w:rsidRPr="003D4171">
        <w:rPr>
          <w:rFonts w:hint="eastAsia"/>
        </w:rPr>
        <w:t>各方面的整体运作状况和阶段性的绩效，需要掌握</w:t>
      </w:r>
      <w:r>
        <w:rPr>
          <w:rFonts w:hint="eastAsia"/>
        </w:rPr>
        <w:t>集团</w:t>
      </w:r>
      <w:r w:rsidRPr="003D4171">
        <w:rPr>
          <w:rFonts w:hint="eastAsia"/>
        </w:rPr>
        <w:t>各方面的真实信息，包括财务绩效、资金和预算、产品研发、重大投资项目、客户资源和客户关系、人力资源、内控体系执行情况等。对这些信息的随时监控，能够让管理决策层发现重要的问题，并及时调动资源进行解决。同时，通过这些信息也能衡量</w:t>
      </w:r>
      <w:r>
        <w:rPr>
          <w:rFonts w:hint="eastAsia"/>
        </w:rPr>
        <w:t>集团</w:t>
      </w:r>
      <w:r w:rsidRPr="003D4171">
        <w:rPr>
          <w:rFonts w:hint="eastAsia"/>
        </w:rPr>
        <w:t>整体发展状况与战略之间的差异，便于尽早调整行动计划，</w:t>
      </w:r>
      <w:proofErr w:type="gramStart"/>
      <w:r w:rsidRPr="003D4171">
        <w:rPr>
          <w:rFonts w:hint="eastAsia"/>
        </w:rPr>
        <w:t>让战略</w:t>
      </w:r>
      <w:proofErr w:type="gramEnd"/>
      <w:r w:rsidRPr="003D4171">
        <w:rPr>
          <w:rFonts w:hint="eastAsia"/>
        </w:rPr>
        <w:t>得以实现。</w:t>
      </w:r>
    </w:p>
    <w:p w:rsidR="00502B0D" w:rsidRPr="003D4171" w:rsidRDefault="00502B0D" w:rsidP="00502B0D">
      <w:pPr>
        <w:pStyle w:val="a6"/>
        <w:ind w:firstLine="420"/>
      </w:pPr>
      <w:r w:rsidRPr="003D4171">
        <w:rPr>
          <w:rFonts w:hint="eastAsia"/>
        </w:rPr>
        <w:t>同时，管理决策层也需通过信息系统的信息反馈不断修订和优化企业内控体系和绩效考核体系。</w:t>
      </w:r>
    </w:p>
    <w:p w:rsidR="00502B0D" w:rsidRPr="003D4171" w:rsidRDefault="00502B0D" w:rsidP="00757718">
      <w:pPr>
        <w:pStyle w:val="3"/>
      </w:pPr>
      <w:bookmarkStart w:id="66" w:name="_Toc177367936"/>
      <w:bookmarkStart w:id="67" w:name="_Toc184923439"/>
      <w:bookmarkStart w:id="68" w:name="_Toc191866665"/>
      <w:bookmarkStart w:id="69" w:name="_Toc191868918"/>
      <w:bookmarkStart w:id="70" w:name="_Toc213489881"/>
      <w:r w:rsidRPr="003D4171">
        <w:rPr>
          <w:rFonts w:hint="eastAsia"/>
        </w:rPr>
        <w:t>管理运营层</w:t>
      </w:r>
      <w:bookmarkEnd w:id="66"/>
      <w:bookmarkEnd w:id="67"/>
      <w:bookmarkEnd w:id="68"/>
      <w:bookmarkEnd w:id="69"/>
      <w:bookmarkEnd w:id="70"/>
    </w:p>
    <w:p w:rsidR="00502B0D" w:rsidRPr="003D4171" w:rsidRDefault="00502B0D" w:rsidP="007C5561">
      <w:pPr>
        <w:pStyle w:val="a6"/>
        <w:ind w:firstLine="420"/>
      </w:pPr>
      <w:r>
        <w:rPr>
          <w:rFonts w:hint="eastAsia"/>
        </w:rPr>
        <w:t>企业</w:t>
      </w:r>
      <w:r w:rsidRPr="003D4171">
        <w:rPr>
          <w:rFonts w:hint="eastAsia"/>
        </w:rPr>
        <w:t>最重要的工作就是进行业务经营，逐步落实</w:t>
      </w:r>
      <w:r>
        <w:rPr>
          <w:rFonts w:hint="eastAsia"/>
        </w:rPr>
        <w:t>企业</w:t>
      </w:r>
      <w:r w:rsidRPr="003D4171">
        <w:rPr>
          <w:rFonts w:hint="eastAsia"/>
        </w:rPr>
        <w:t>战略</w:t>
      </w:r>
      <w:r w:rsidR="00590846">
        <w:rPr>
          <w:rFonts w:hint="eastAsia"/>
        </w:rPr>
        <w:t>，也是</w:t>
      </w:r>
      <w:r w:rsidR="00E328C9">
        <w:rPr>
          <w:rFonts w:hint="eastAsia"/>
        </w:rPr>
        <w:t>XXXX</w:t>
      </w:r>
      <w:r w:rsidR="00590846">
        <w:rPr>
          <w:rFonts w:hint="eastAsia"/>
        </w:rPr>
        <w:t>各经营实体的</w:t>
      </w:r>
      <w:r w:rsidR="009D2C4E">
        <w:rPr>
          <w:rFonts w:hint="eastAsia"/>
        </w:rPr>
        <w:t>业务职能</w:t>
      </w:r>
      <w:r w:rsidRPr="003D4171">
        <w:rPr>
          <w:rFonts w:hint="eastAsia"/>
        </w:rPr>
        <w:t>。支撑公司经营的，是多个企业级管理信息系统，而且需要这些管理系统在一定程度上集成，保证企业的业务能够顺利开展。这些管理信息系统包括：企业资源计划</w:t>
      </w:r>
      <w:r w:rsidRPr="003D4171">
        <w:rPr>
          <w:rFonts w:hint="eastAsia"/>
        </w:rPr>
        <w:t>(ERP)</w:t>
      </w:r>
      <w:r w:rsidRPr="003D4171">
        <w:rPr>
          <w:rFonts w:hint="eastAsia"/>
        </w:rPr>
        <w:t>、供应链管理</w:t>
      </w:r>
      <w:r w:rsidRPr="003D4171">
        <w:rPr>
          <w:rFonts w:hint="eastAsia"/>
        </w:rPr>
        <w:t>(SCM)</w:t>
      </w:r>
      <w:r w:rsidRPr="003D4171">
        <w:rPr>
          <w:rFonts w:hint="eastAsia"/>
        </w:rPr>
        <w:t>、客户关系管理</w:t>
      </w:r>
      <w:r w:rsidRPr="003D4171">
        <w:rPr>
          <w:rFonts w:hint="eastAsia"/>
        </w:rPr>
        <w:t>(CRM)</w:t>
      </w:r>
      <w:r w:rsidRPr="003D4171">
        <w:rPr>
          <w:rFonts w:hint="eastAsia"/>
        </w:rPr>
        <w:t>、办公自动化</w:t>
      </w:r>
      <w:r w:rsidRPr="003D4171">
        <w:rPr>
          <w:rFonts w:hint="eastAsia"/>
        </w:rPr>
        <w:t>(OA)</w:t>
      </w:r>
      <w:r w:rsidRPr="003D4171">
        <w:rPr>
          <w:rFonts w:hint="eastAsia"/>
        </w:rPr>
        <w:t>、知识管理</w:t>
      </w:r>
      <w:r w:rsidRPr="003D4171">
        <w:rPr>
          <w:rFonts w:hint="eastAsia"/>
        </w:rPr>
        <w:t>(KM)</w:t>
      </w:r>
      <w:r w:rsidRPr="003D4171">
        <w:rPr>
          <w:rFonts w:hint="eastAsia"/>
        </w:rPr>
        <w:t>、人力资源管理</w:t>
      </w:r>
      <w:r w:rsidRPr="003D4171">
        <w:rPr>
          <w:rFonts w:hint="eastAsia"/>
        </w:rPr>
        <w:t>(HR)</w:t>
      </w:r>
      <w:r w:rsidRPr="003D4171">
        <w:rPr>
          <w:rFonts w:hint="eastAsia"/>
        </w:rPr>
        <w:t>和市场营销系统等。</w:t>
      </w:r>
    </w:p>
    <w:p w:rsidR="00502B0D" w:rsidRPr="003D4171" w:rsidRDefault="00502B0D" w:rsidP="007C5561">
      <w:pPr>
        <w:pStyle w:val="a6"/>
        <w:ind w:firstLine="420"/>
      </w:pPr>
      <w:r w:rsidRPr="003D4171">
        <w:rPr>
          <w:rFonts w:hint="eastAsia"/>
        </w:rPr>
        <w:lastRenderedPageBreak/>
        <w:t>另外，外部的供应商可以通过供应商门户来访问公司的供求信息，实现与公司的供应协同。客户可以通过客户协同门户来访问公司的相应功能，获取产品、服务等信息，并进行电子订单交易等。员工则通过公司的协同工作平台，来实现公司内部的交流和信息传递。而企业高层则可以通过企业绩效管理系统所提供的门户，查看企业关键的统计信息、业务状态信息。</w:t>
      </w:r>
    </w:p>
    <w:p w:rsidR="00502B0D" w:rsidRPr="003D4171" w:rsidRDefault="00502B0D" w:rsidP="00757718">
      <w:pPr>
        <w:pStyle w:val="3"/>
      </w:pPr>
      <w:bookmarkStart w:id="71" w:name="_Toc177367937"/>
      <w:bookmarkStart w:id="72" w:name="_Toc184923440"/>
      <w:bookmarkStart w:id="73" w:name="_Toc191866666"/>
      <w:bookmarkStart w:id="74" w:name="_Toc191868919"/>
      <w:bookmarkStart w:id="75" w:name="_Toc213489882"/>
      <w:r w:rsidRPr="003D4171">
        <w:rPr>
          <w:rFonts w:hint="eastAsia"/>
        </w:rPr>
        <w:t>生产执行层</w:t>
      </w:r>
      <w:bookmarkEnd w:id="71"/>
      <w:bookmarkEnd w:id="72"/>
      <w:bookmarkEnd w:id="73"/>
      <w:bookmarkEnd w:id="74"/>
      <w:bookmarkEnd w:id="75"/>
    </w:p>
    <w:p w:rsidR="00502B0D" w:rsidRPr="003D4171" w:rsidRDefault="00502B0D" w:rsidP="007C5561">
      <w:pPr>
        <w:pStyle w:val="a6"/>
        <w:ind w:firstLine="420"/>
      </w:pPr>
      <w:r w:rsidRPr="003D4171">
        <w:rPr>
          <w:rFonts w:hint="eastAsia"/>
        </w:rPr>
        <w:t>生产执行层主要在企业的生产现场中应用，分为车间作业系统、制造执行系统、生产控制系统、设备管理系统和</w:t>
      </w:r>
      <w:r>
        <w:rPr>
          <w:rFonts w:hint="eastAsia"/>
        </w:rPr>
        <w:t>质量管理系统</w:t>
      </w:r>
      <w:r w:rsidRPr="003D4171">
        <w:rPr>
          <w:rFonts w:hint="eastAsia"/>
        </w:rPr>
        <w:t>等几部分。其中，制造执行系统包括生产计划管理、生产排程、过程监控、事件分析、生产实时数据采集、现场监控等功能，主要为企业内的具体生产调度和分析提供实时的数据和处理功能。生产控制系统包括加工设备、控制系统、检测系统、自动配料系统等，进行产品检测用。生产控制层面，如生产</w:t>
      </w:r>
      <w:r>
        <w:rPr>
          <w:rFonts w:hint="eastAsia"/>
        </w:rPr>
        <w:t>进度</w:t>
      </w:r>
      <w:r w:rsidRPr="003D4171">
        <w:rPr>
          <w:rFonts w:hint="eastAsia"/>
        </w:rPr>
        <w:t>、</w:t>
      </w:r>
      <w:r>
        <w:rPr>
          <w:rFonts w:hint="eastAsia"/>
        </w:rPr>
        <w:t>物</w:t>
      </w:r>
      <w:r w:rsidR="00A43287">
        <w:rPr>
          <w:rFonts w:hint="eastAsia"/>
        </w:rPr>
        <w:t>料</w:t>
      </w:r>
      <w:proofErr w:type="gramStart"/>
      <w:r>
        <w:rPr>
          <w:rFonts w:hint="eastAsia"/>
        </w:rPr>
        <w:t>齐套性</w:t>
      </w:r>
      <w:proofErr w:type="gramEnd"/>
      <w:r w:rsidRPr="003D4171">
        <w:rPr>
          <w:rFonts w:hint="eastAsia"/>
        </w:rPr>
        <w:t>、</w:t>
      </w:r>
      <w:r>
        <w:rPr>
          <w:rFonts w:hint="eastAsia"/>
        </w:rPr>
        <w:t>车间现场记录、设备效率分析、人员效率分析</w:t>
      </w:r>
      <w:r w:rsidRPr="003D4171">
        <w:rPr>
          <w:rFonts w:hint="eastAsia"/>
        </w:rPr>
        <w:t>等；质量控制层面，如</w:t>
      </w:r>
      <w:r>
        <w:rPr>
          <w:rFonts w:hint="eastAsia"/>
        </w:rPr>
        <w:t>合格率、废品率、不良原因分析</w:t>
      </w:r>
      <w:r w:rsidRPr="003D4171">
        <w:rPr>
          <w:rFonts w:hint="eastAsia"/>
        </w:rPr>
        <w:t>等；物料管理层面，</w:t>
      </w:r>
      <w:proofErr w:type="gramStart"/>
      <w:r w:rsidRPr="003D4171">
        <w:rPr>
          <w:rFonts w:hint="eastAsia"/>
        </w:rPr>
        <w:t>如</w:t>
      </w:r>
      <w:r>
        <w:rPr>
          <w:rFonts w:hint="eastAsia"/>
        </w:rPr>
        <w:t>库龄</w:t>
      </w:r>
      <w:proofErr w:type="gramEnd"/>
      <w:r>
        <w:rPr>
          <w:rFonts w:hint="eastAsia"/>
        </w:rPr>
        <w:t>分析、标准件管理、非标</w:t>
      </w:r>
      <w:proofErr w:type="gramStart"/>
      <w:r>
        <w:rPr>
          <w:rFonts w:hint="eastAsia"/>
        </w:rPr>
        <w:t>件管理</w:t>
      </w:r>
      <w:proofErr w:type="gramEnd"/>
      <w:r w:rsidRPr="003D4171">
        <w:rPr>
          <w:rFonts w:hint="eastAsia"/>
        </w:rPr>
        <w:t>等。</w:t>
      </w:r>
    </w:p>
    <w:p w:rsidR="00502B0D" w:rsidRPr="003D4171" w:rsidRDefault="00502B0D" w:rsidP="00757718">
      <w:pPr>
        <w:pStyle w:val="3"/>
      </w:pPr>
      <w:bookmarkStart w:id="76" w:name="_Toc177367938"/>
      <w:bookmarkStart w:id="77" w:name="_Toc184923441"/>
      <w:bookmarkStart w:id="78" w:name="_Toc191866667"/>
      <w:bookmarkStart w:id="79" w:name="_Toc191868920"/>
      <w:bookmarkStart w:id="80" w:name="_Toc213489883"/>
      <w:r w:rsidRPr="003D4171">
        <w:rPr>
          <w:rFonts w:hint="eastAsia"/>
        </w:rPr>
        <w:t>IT</w:t>
      </w:r>
      <w:r w:rsidRPr="003D4171">
        <w:rPr>
          <w:rFonts w:hint="eastAsia"/>
        </w:rPr>
        <w:t>层</w:t>
      </w:r>
      <w:bookmarkEnd w:id="76"/>
      <w:bookmarkEnd w:id="77"/>
      <w:bookmarkEnd w:id="78"/>
      <w:bookmarkEnd w:id="79"/>
      <w:bookmarkEnd w:id="80"/>
    </w:p>
    <w:p w:rsidR="00502B0D" w:rsidRPr="003D4171" w:rsidRDefault="00502B0D" w:rsidP="007C5561">
      <w:pPr>
        <w:pStyle w:val="a6"/>
        <w:ind w:firstLine="420"/>
      </w:pPr>
      <w:r w:rsidRPr="003D4171">
        <w:rPr>
          <w:rFonts w:hint="eastAsia"/>
        </w:rPr>
        <w:t>IT</w:t>
      </w:r>
      <w:r w:rsidRPr="003D4171">
        <w:rPr>
          <w:rFonts w:hint="eastAsia"/>
        </w:rPr>
        <w:t>层包括硬件、网络、数据库、防火墙等信息系统基本的支撑环境，保障整个集团的信息系统和决策系统能够得到有效运行。</w:t>
      </w:r>
    </w:p>
    <w:p w:rsidR="001F43A1" w:rsidRDefault="00E04C90" w:rsidP="001F43A1">
      <w:pPr>
        <w:pStyle w:val="2"/>
        <w:spacing w:before="280"/>
      </w:pPr>
      <w:bookmarkStart w:id="81" w:name="_Toc213489884"/>
      <w:r>
        <w:rPr>
          <w:rFonts w:hint="eastAsia"/>
        </w:rPr>
        <w:t>规划框架</w:t>
      </w:r>
      <w:bookmarkEnd w:id="81"/>
    </w:p>
    <w:p w:rsidR="004F263B" w:rsidRDefault="001C2B74" w:rsidP="007C5561">
      <w:pPr>
        <w:pStyle w:val="a6"/>
        <w:ind w:firstLine="420"/>
      </w:pPr>
      <w:r>
        <w:rPr>
          <w:rFonts w:hint="eastAsia"/>
        </w:rPr>
        <w:t>结合</w:t>
      </w:r>
      <w:r w:rsidR="00785D67">
        <w:rPr>
          <w:rFonts w:hint="eastAsia"/>
        </w:rPr>
        <w:t>XXXX</w:t>
      </w:r>
      <w:r>
        <w:rPr>
          <w:rFonts w:hint="eastAsia"/>
        </w:rPr>
        <w:t>管理信息化建设总体目标，管理信息化方案规划框架如下图</w:t>
      </w:r>
      <w:r w:rsidR="003D1B20">
        <w:rPr>
          <w:rFonts w:hint="eastAsia"/>
        </w:rPr>
        <w:t>-</w:t>
      </w:r>
      <w:r w:rsidR="00CB6ABA">
        <w:rPr>
          <w:rFonts w:hint="eastAsia"/>
        </w:rPr>
        <w:t>6</w:t>
      </w:r>
      <w:r>
        <w:rPr>
          <w:rFonts w:hint="eastAsia"/>
        </w:rPr>
        <w:t>所示。</w:t>
      </w:r>
    </w:p>
    <w:p w:rsidR="006F6404" w:rsidRDefault="00785D67" w:rsidP="007C5561">
      <w:pPr>
        <w:pStyle w:val="a6"/>
        <w:ind w:firstLine="420"/>
      </w:pPr>
      <w:r>
        <w:rPr>
          <w:rFonts w:hint="eastAsia"/>
        </w:rPr>
        <w:t>XXXX</w:t>
      </w:r>
      <w:r w:rsidR="003D1B20">
        <w:rPr>
          <w:rFonts w:hint="eastAsia"/>
        </w:rPr>
        <w:t>管理信息化建设规划框架建立在</w:t>
      </w:r>
      <w:r w:rsidR="003B758A">
        <w:rPr>
          <w:rFonts w:hint="eastAsia"/>
        </w:rPr>
        <w:t>XX</w:t>
      </w:r>
      <w:r w:rsidR="003B758A">
        <w:rPr>
          <w:rFonts w:hint="eastAsia"/>
        </w:rPr>
        <w:t>公司</w:t>
      </w:r>
      <w:r w:rsidR="003D1B20">
        <w:rPr>
          <w:rFonts w:hint="eastAsia"/>
        </w:rPr>
        <w:t>的</w:t>
      </w:r>
      <w:r w:rsidR="003D1B20">
        <w:rPr>
          <w:rFonts w:hint="eastAsia"/>
        </w:rPr>
        <w:t>BOS</w:t>
      </w:r>
      <w:r w:rsidR="003D1B20">
        <w:rPr>
          <w:rFonts w:hint="eastAsia"/>
        </w:rPr>
        <w:t>平台</w:t>
      </w:r>
      <w:r w:rsidR="006F6404">
        <w:rPr>
          <w:rFonts w:hint="eastAsia"/>
        </w:rPr>
        <w:t>，考虑移动商务应用。考虑</w:t>
      </w:r>
      <w:r>
        <w:rPr>
          <w:rFonts w:hint="eastAsia"/>
        </w:rPr>
        <w:t>XXXX</w:t>
      </w:r>
      <w:r w:rsidR="006F6404">
        <w:rPr>
          <w:rFonts w:hint="eastAsia"/>
        </w:rPr>
        <w:t>的实际情况，规划考虑</w:t>
      </w:r>
      <w:r>
        <w:rPr>
          <w:rFonts w:hint="eastAsia"/>
        </w:rPr>
        <w:t>XXXX</w:t>
      </w:r>
      <w:r w:rsidR="006F6404">
        <w:rPr>
          <w:rFonts w:hint="eastAsia"/>
        </w:rPr>
        <w:t>的业务运营支持平台、业务运营平台和集团绩效管理平台。</w:t>
      </w:r>
    </w:p>
    <w:p w:rsidR="003D1B20" w:rsidRDefault="00785D67" w:rsidP="007C5561">
      <w:pPr>
        <w:pStyle w:val="a6"/>
        <w:ind w:firstLine="420"/>
      </w:pPr>
      <w:r>
        <w:rPr>
          <w:rFonts w:hint="eastAsia"/>
        </w:rPr>
        <w:t>XXXX</w:t>
      </w:r>
      <w:r w:rsidR="006F6404">
        <w:rPr>
          <w:rFonts w:hint="eastAsia"/>
        </w:rPr>
        <w:t>的业务支持系统包括：人力资源管理、财务核算、资金管理、成本管理、协同办公管理等，通过业务支持系统应用完成</w:t>
      </w:r>
      <w:proofErr w:type="gramStart"/>
      <w:r w:rsidR="006F6404">
        <w:rPr>
          <w:rFonts w:hint="eastAsia"/>
        </w:rPr>
        <w:t>业务业务</w:t>
      </w:r>
      <w:proofErr w:type="gramEnd"/>
      <w:r w:rsidR="006F6404">
        <w:rPr>
          <w:rFonts w:hint="eastAsia"/>
        </w:rPr>
        <w:t>运营的支持</w:t>
      </w:r>
      <w:proofErr w:type="gramStart"/>
      <w:r w:rsidR="006F6404">
        <w:rPr>
          <w:rFonts w:hint="eastAsia"/>
        </w:rPr>
        <w:t>撑</w:t>
      </w:r>
      <w:proofErr w:type="gramEnd"/>
      <w:r w:rsidR="006F6404">
        <w:rPr>
          <w:rFonts w:hint="eastAsia"/>
        </w:rPr>
        <w:t>平台</w:t>
      </w:r>
      <w:r w:rsidR="00352F6C">
        <w:rPr>
          <w:rFonts w:hint="eastAsia"/>
        </w:rPr>
        <w:t>，建立</w:t>
      </w:r>
      <w:r w:rsidR="00E328C9">
        <w:rPr>
          <w:rFonts w:hint="eastAsia"/>
        </w:rPr>
        <w:t>XXXX</w:t>
      </w:r>
      <w:r w:rsidR="00352F6C">
        <w:rPr>
          <w:rFonts w:hint="eastAsia"/>
        </w:rPr>
        <w:t>基础管理平台。</w:t>
      </w:r>
    </w:p>
    <w:p w:rsidR="00352F6C" w:rsidRPr="006F6404" w:rsidRDefault="00785D67" w:rsidP="00352F6C">
      <w:pPr>
        <w:pStyle w:val="a6"/>
        <w:ind w:firstLine="420"/>
      </w:pPr>
      <w:r>
        <w:rPr>
          <w:rFonts w:hint="eastAsia"/>
        </w:rPr>
        <w:t>XXXX</w:t>
      </w:r>
      <w:r w:rsidR="006F6404">
        <w:rPr>
          <w:rFonts w:hint="eastAsia"/>
        </w:rPr>
        <w:t>的业务运营平台包括：集团及各公司的供应链管理、</w:t>
      </w:r>
      <w:r w:rsidR="00AD6152">
        <w:rPr>
          <w:rFonts w:hint="eastAsia"/>
        </w:rPr>
        <w:t>XX</w:t>
      </w:r>
      <w:r w:rsidR="006F6404">
        <w:rPr>
          <w:rFonts w:hint="eastAsia"/>
        </w:rPr>
        <w:t>生产厂、</w:t>
      </w:r>
      <w:r w:rsidR="00AD6152">
        <w:rPr>
          <w:rFonts w:hint="eastAsia"/>
        </w:rPr>
        <w:t>XX</w:t>
      </w:r>
      <w:r w:rsidR="006F6404">
        <w:rPr>
          <w:rFonts w:hint="eastAsia"/>
        </w:rPr>
        <w:t>生产厂等生产公司的生产管理系统、经贸公司的销售管理</w:t>
      </w:r>
      <w:r w:rsidR="00352F6C">
        <w:rPr>
          <w:rFonts w:hint="eastAsia"/>
        </w:rPr>
        <w:t>、出口管理、分销管理及</w:t>
      </w:r>
      <w:r w:rsidR="00352F6C">
        <w:rPr>
          <w:rFonts w:hint="eastAsia"/>
        </w:rPr>
        <w:t>Mobile Vam</w:t>
      </w:r>
      <w:r w:rsidR="00352F6C">
        <w:rPr>
          <w:rFonts w:hint="eastAsia"/>
        </w:rPr>
        <w:t>管理、</w:t>
      </w:r>
      <w:r w:rsidR="00352F6C">
        <w:rPr>
          <w:rFonts w:hint="eastAsia"/>
        </w:rPr>
        <w:t>Petail</w:t>
      </w:r>
      <w:r w:rsidR="00352F6C">
        <w:rPr>
          <w:rFonts w:hint="eastAsia"/>
        </w:rPr>
        <w:pgNum/>
      </w:r>
      <w:r w:rsidR="00352F6C">
        <w:rPr>
          <w:rFonts w:hint="eastAsia"/>
        </w:rPr>
        <w:t>Van</w:t>
      </w:r>
      <w:r w:rsidR="00352F6C">
        <w:rPr>
          <w:rFonts w:hint="eastAsia"/>
        </w:rPr>
        <w:t>管理，以及客户关系管理系统。建立</w:t>
      </w:r>
      <w:r>
        <w:rPr>
          <w:rFonts w:hint="eastAsia"/>
        </w:rPr>
        <w:t>XXXX</w:t>
      </w:r>
      <w:r w:rsidR="00352F6C">
        <w:rPr>
          <w:rFonts w:hint="eastAsia"/>
        </w:rPr>
        <w:t>各业务单元的业务管理平台。</w:t>
      </w:r>
    </w:p>
    <w:p w:rsidR="003D1B20" w:rsidRDefault="00785D67" w:rsidP="004F263B">
      <w:pPr>
        <w:pStyle w:val="a6"/>
        <w:ind w:firstLine="420"/>
      </w:pPr>
      <w:r>
        <w:rPr>
          <w:rFonts w:hint="eastAsia"/>
        </w:rPr>
        <w:t>XXXX</w:t>
      </w:r>
      <w:r w:rsidR="00352F6C">
        <w:rPr>
          <w:rFonts w:hint="eastAsia"/>
        </w:rPr>
        <w:t>的绩效管理平台包括：集团财务管控平台、企业绩效平台以及决策支持平台。旨在建立</w:t>
      </w:r>
      <w:r>
        <w:rPr>
          <w:rFonts w:hint="eastAsia"/>
        </w:rPr>
        <w:t>XXXX</w:t>
      </w:r>
      <w:r w:rsidR="00352F6C">
        <w:rPr>
          <w:rFonts w:hint="eastAsia"/>
        </w:rPr>
        <w:t>的运营分析及绩效考评和决策支持系统。</w:t>
      </w:r>
    </w:p>
    <w:p w:rsidR="008E57A9" w:rsidRDefault="00F24A93" w:rsidP="007C5561">
      <w:pPr>
        <w:pStyle w:val="ae"/>
      </w:pPr>
      <w:r>
        <w:rPr>
          <w:rFonts w:hint="eastAsia"/>
          <w:noProof/>
        </w:rPr>
        <w:lastRenderedPageBreak/>
        <w:drawing>
          <wp:inline distT="0" distB="0" distL="0" distR="0">
            <wp:extent cx="5753100" cy="35909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p>
    <w:p w:rsidR="008E57A9" w:rsidRPr="001522D8" w:rsidRDefault="008E57A9" w:rsidP="008E57A9">
      <w:pPr>
        <w:pStyle w:val="a"/>
      </w:pPr>
      <w:r>
        <w:rPr>
          <w:rFonts w:hint="eastAsia"/>
        </w:rPr>
        <w:t>方案规划框架图</w:t>
      </w:r>
    </w:p>
    <w:p w:rsidR="001F43A1" w:rsidRDefault="001F43A1" w:rsidP="00956FFC">
      <w:pPr>
        <w:pStyle w:val="3"/>
      </w:pPr>
      <w:bookmarkStart w:id="82" w:name="_Toc177367928"/>
      <w:bookmarkStart w:id="83" w:name="_Toc184923432"/>
      <w:bookmarkStart w:id="84" w:name="_Toc191866658"/>
      <w:bookmarkStart w:id="85" w:name="_Toc191868911"/>
      <w:bookmarkStart w:id="86" w:name="_Toc213489885"/>
      <w:r w:rsidRPr="003D4171">
        <w:rPr>
          <w:rFonts w:hint="eastAsia"/>
        </w:rPr>
        <w:t>完善</w:t>
      </w:r>
      <w:r>
        <w:rPr>
          <w:rFonts w:hint="eastAsia"/>
        </w:rPr>
        <w:t>供应链</w:t>
      </w:r>
      <w:bookmarkEnd w:id="82"/>
      <w:r>
        <w:rPr>
          <w:rFonts w:hint="eastAsia"/>
        </w:rPr>
        <w:t>管理</w:t>
      </w:r>
      <w:bookmarkEnd w:id="83"/>
      <w:bookmarkEnd w:id="84"/>
      <w:bookmarkEnd w:id="85"/>
      <w:bookmarkEnd w:id="86"/>
    </w:p>
    <w:p w:rsidR="001F43A1" w:rsidRDefault="00495425" w:rsidP="007C5561">
      <w:pPr>
        <w:pStyle w:val="a6"/>
        <w:ind w:firstLine="420"/>
      </w:pPr>
      <w:r>
        <w:rPr>
          <w:rFonts w:hint="eastAsia"/>
        </w:rPr>
        <w:t>各经营实体</w:t>
      </w:r>
      <w:r w:rsidR="001F43A1">
        <w:rPr>
          <w:rFonts w:hint="eastAsia"/>
        </w:rPr>
        <w:t>采购、仓存、销售、核算等业务管理及时化、准确化</w:t>
      </w:r>
      <w:r w:rsidR="008A14B4">
        <w:rPr>
          <w:rFonts w:hint="eastAsia"/>
        </w:rPr>
        <w:t>，包括</w:t>
      </w:r>
      <w:r w:rsidR="00785D67">
        <w:rPr>
          <w:rFonts w:hint="eastAsia"/>
        </w:rPr>
        <w:t>XXXX</w:t>
      </w:r>
      <w:r w:rsidR="008A14B4">
        <w:rPr>
          <w:rFonts w:hint="eastAsia"/>
        </w:rPr>
        <w:t>目前销售分公司、进出口部、各生产工厂，及未来新成立的经营实体</w:t>
      </w:r>
      <w:r w:rsidR="001F43A1">
        <w:rPr>
          <w:rFonts w:hint="eastAsia"/>
        </w:rPr>
        <w:t>；</w:t>
      </w:r>
    </w:p>
    <w:p w:rsidR="000216CB" w:rsidRDefault="000216CB" w:rsidP="007C5561">
      <w:pPr>
        <w:pStyle w:val="a6"/>
        <w:ind w:firstLine="420"/>
      </w:pPr>
      <w:r>
        <w:rPr>
          <w:rFonts w:hint="eastAsia"/>
        </w:rPr>
        <w:t>对于销售过程实现全过程信息化管理；</w:t>
      </w:r>
    </w:p>
    <w:p w:rsidR="001F43A1" w:rsidRDefault="001F43A1" w:rsidP="007C5561">
      <w:pPr>
        <w:pStyle w:val="a6"/>
        <w:ind w:firstLine="420"/>
      </w:pPr>
      <w:r>
        <w:rPr>
          <w:rFonts w:hint="eastAsia"/>
        </w:rPr>
        <w:t>财务业务管理一体化；</w:t>
      </w:r>
    </w:p>
    <w:p w:rsidR="001F43A1" w:rsidRDefault="001F43A1" w:rsidP="007C5561">
      <w:pPr>
        <w:pStyle w:val="a6"/>
        <w:ind w:firstLine="420"/>
      </w:pPr>
      <w:r>
        <w:rPr>
          <w:rFonts w:hint="eastAsia"/>
        </w:rPr>
        <w:t>借助供应链系统逐步完善企业基础管理</w:t>
      </w:r>
      <w:r w:rsidR="006B6B95">
        <w:rPr>
          <w:rFonts w:hint="eastAsia"/>
        </w:rPr>
        <w:t>，实现各经营实体管理标准化、统一化</w:t>
      </w:r>
      <w:r>
        <w:rPr>
          <w:rFonts w:hint="eastAsia"/>
        </w:rPr>
        <w:t>。</w:t>
      </w:r>
    </w:p>
    <w:p w:rsidR="004B1B50" w:rsidRPr="003D4171" w:rsidRDefault="00BC25E4" w:rsidP="00956FFC">
      <w:pPr>
        <w:pStyle w:val="3"/>
      </w:pPr>
      <w:bookmarkStart w:id="87" w:name="_Toc184923434"/>
      <w:bookmarkStart w:id="88" w:name="_Toc191866660"/>
      <w:bookmarkStart w:id="89" w:name="_Toc191868913"/>
      <w:bookmarkStart w:id="90" w:name="_Toc213489886"/>
      <w:r>
        <w:rPr>
          <w:rFonts w:hint="eastAsia"/>
        </w:rPr>
        <w:t>市场</w:t>
      </w:r>
      <w:r w:rsidR="004B1B50">
        <w:rPr>
          <w:rFonts w:hint="eastAsia"/>
        </w:rPr>
        <w:t>全过程管理</w:t>
      </w:r>
      <w:bookmarkEnd w:id="87"/>
      <w:bookmarkEnd w:id="88"/>
      <w:bookmarkEnd w:id="89"/>
      <w:bookmarkEnd w:id="90"/>
    </w:p>
    <w:p w:rsidR="00B26D44" w:rsidRPr="00B26D44" w:rsidRDefault="00B26D44" w:rsidP="007C5561">
      <w:pPr>
        <w:pStyle w:val="a6"/>
        <w:ind w:firstLine="420"/>
      </w:pPr>
      <w:r w:rsidRPr="00B26D44">
        <w:rPr>
          <w:rFonts w:hint="eastAsia"/>
        </w:rPr>
        <w:t>整个市场活动业务数据能进入数据仓库，进行多维度的分析；</w:t>
      </w:r>
    </w:p>
    <w:p w:rsidR="00B26D44" w:rsidRPr="00B26D44" w:rsidRDefault="00B26D44" w:rsidP="007C5561">
      <w:pPr>
        <w:pStyle w:val="a6"/>
        <w:ind w:firstLine="420"/>
      </w:pPr>
      <w:r w:rsidRPr="00B26D44">
        <w:rPr>
          <w:rFonts w:hint="eastAsia"/>
        </w:rPr>
        <w:t>市场活动预算与全面经营预算相结合，实现费用预算、执行、控制相结合；</w:t>
      </w:r>
    </w:p>
    <w:p w:rsidR="00B26D44" w:rsidRPr="00B26D44" w:rsidRDefault="00B26D44" w:rsidP="007C5561">
      <w:pPr>
        <w:pStyle w:val="a6"/>
        <w:ind w:firstLine="420"/>
      </w:pPr>
      <w:r w:rsidRPr="00B26D44">
        <w:rPr>
          <w:rFonts w:hint="eastAsia"/>
        </w:rPr>
        <w:t>市场活动用物资采购、储存、使用与市场活动计划、市场活动执行相关联，实现市场活动用物资的有效管理；</w:t>
      </w:r>
    </w:p>
    <w:p w:rsidR="00B26D44" w:rsidRPr="00B26D44" w:rsidRDefault="00B26D44" w:rsidP="007C5561">
      <w:pPr>
        <w:pStyle w:val="a6"/>
        <w:ind w:firstLine="420"/>
      </w:pPr>
      <w:r w:rsidRPr="00B26D44">
        <w:rPr>
          <w:rFonts w:hint="eastAsia"/>
        </w:rPr>
        <w:t>市场活动的策划、申请、执行、反馈等进行流程化和信息化管理；</w:t>
      </w:r>
    </w:p>
    <w:p w:rsidR="00B26D44" w:rsidRPr="00B26D44" w:rsidRDefault="00B26D44" w:rsidP="007C5561">
      <w:pPr>
        <w:pStyle w:val="a6"/>
        <w:ind w:firstLine="420"/>
      </w:pPr>
      <w:r w:rsidRPr="00B26D44">
        <w:rPr>
          <w:rFonts w:hint="eastAsia"/>
        </w:rPr>
        <w:t>市场活动计划、市场活动执行与市场活动资金需求相关联，用资金需求计划指导市场活动实际付款，提升资金利用率；</w:t>
      </w:r>
    </w:p>
    <w:p w:rsidR="00B26D44" w:rsidRPr="00B26D44" w:rsidRDefault="00B26D44" w:rsidP="007C5561">
      <w:pPr>
        <w:pStyle w:val="a6"/>
        <w:ind w:firstLine="420"/>
      </w:pPr>
      <w:r w:rsidRPr="00B26D44">
        <w:rPr>
          <w:rFonts w:hint="eastAsia"/>
        </w:rPr>
        <w:t>对市场调研数据、竞争分析数据进行历史数据记录和分析；</w:t>
      </w:r>
    </w:p>
    <w:p w:rsidR="00D65035" w:rsidRDefault="00B26D44" w:rsidP="007C5561">
      <w:pPr>
        <w:pStyle w:val="a6"/>
        <w:ind w:firstLine="420"/>
      </w:pPr>
      <w:r w:rsidRPr="00B26D44">
        <w:rPr>
          <w:rFonts w:hint="eastAsia"/>
        </w:rPr>
        <w:t>与其它业务系统集成，如与销售系统集成定义不同的促销政策、与财务系统集成实现对广告供应商等进行往来核算管理等。</w:t>
      </w:r>
    </w:p>
    <w:p w:rsidR="00E73985" w:rsidRPr="00257EEB" w:rsidRDefault="00E73985" w:rsidP="00E73985">
      <w:pPr>
        <w:pStyle w:val="3"/>
      </w:pPr>
      <w:bookmarkStart w:id="91" w:name="_Toc213489887"/>
      <w:r>
        <w:rPr>
          <w:rFonts w:hint="eastAsia"/>
        </w:rPr>
        <w:lastRenderedPageBreak/>
        <w:t>完善集团管控</w:t>
      </w:r>
      <w:bookmarkEnd w:id="91"/>
    </w:p>
    <w:p w:rsidR="00E73985" w:rsidRDefault="00C30567" w:rsidP="007C5561">
      <w:pPr>
        <w:pStyle w:val="a6"/>
        <w:ind w:firstLine="420"/>
      </w:pPr>
      <w:r>
        <w:rPr>
          <w:rFonts w:hint="eastAsia"/>
        </w:rPr>
        <w:t>各经营实体成功实施财务物流系统后，</w:t>
      </w:r>
      <w:r w:rsidR="001675D2">
        <w:rPr>
          <w:rFonts w:hint="eastAsia"/>
        </w:rPr>
        <w:t>在整个集团范围内实施合并报表、合并账务、全面经营预算和集中资金管理，全面实现集团管控目标；</w:t>
      </w:r>
    </w:p>
    <w:p w:rsidR="001675D2" w:rsidRDefault="00351D87" w:rsidP="007C5561">
      <w:pPr>
        <w:pStyle w:val="a6"/>
        <w:ind w:firstLine="420"/>
      </w:pPr>
      <w:r>
        <w:rPr>
          <w:rFonts w:hint="eastAsia"/>
        </w:rPr>
        <w:t>为提升工作效率和管理效率，各经营实体</w:t>
      </w:r>
      <w:proofErr w:type="gramStart"/>
      <w:r>
        <w:rPr>
          <w:rFonts w:hint="eastAsia"/>
        </w:rPr>
        <w:t>间内部</w:t>
      </w:r>
      <w:proofErr w:type="gramEnd"/>
      <w:r>
        <w:rPr>
          <w:rFonts w:hint="eastAsia"/>
        </w:rPr>
        <w:t>交易实现过程电子化，使得内部交易数据能在统一的管理平台上进行自由交换，减少内部交易数据在不同经营实体间的重复录入工作；</w:t>
      </w:r>
    </w:p>
    <w:p w:rsidR="00351D87" w:rsidRPr="00B26D44" w:rsidRDefault="00EB3AF7" w:rsidP="007C5561">
      <w:pPr>
        <w:pStyle w:val="a6"/>
        <w:ind w:firstLine="420"/>
      </w:pPr>
      <w:r>
        <w:rPr>
          <w:rFonts w:hint="eastAsia"/>
        </w:rPr>
        <w:t>基于集团管控数据建立数据仓库，</w:t>
      </w:r>
      <w:r w:rsidR="00BC46F1">
        <w:rPr>
          <w:rFonts w:hint="eastAsia"/>
        </w:rPr>
        <w:t>搭建</w:t>
      </w:r>
      <w:r>
        <w:rPr>
          <w:rFonts w:hint="eastAsia"/>
        </w:rPr>
        <w:t>商业分析平台，</w:t>
      </w:r>
      <w:r w:rsidR="002159D5">
        <w:rPr>
          <w:rFonts w:hint="eastAsia"/>
        </w:rPr>
        <w:t>建立决策分析、决策支持模型，实现管理信息化效益。</w:t>
      </w:r>
    </w:p>
    <w:p w:rsidR="001F43A1" w:rsidRPr="003D4171" w:rsidRDefault="001F43A1" w:rsidP="00956FFC">
      <w:pPr>
        <w:pStyle w:val="3"/>
      </w:pPr>
      <w:bookmarkStart w:id="92" w:name="_Toc184923433"/>
      <w:bookmarkStart w:id="93" w:name="_Toc191866659"/>
      <w:bookmarkStart w:id="94" w:name="_Toc191868912"/>
      <w:bookmarkStart w:id="95" w:name="_Toc213489888"/>
      <w:r>
        <w:rPr>
          <w:rFonts w:hint="eastAsia"/>
        </w:rPr>
        <w:t>优化生产管理</w:t>
      </w:r>
      <w:bookmarkEnd w:id="92"/>
      <w:bookmarkEnd w:id="93"/>
      <w:bookmarkEnd w:id="94"/>
      <w:bookmarkEnd w:id="95"/>
    </w:p>
    <w:p w:rsidR="001F43A1" w:rsidRDefault="00EA10E4" w:rsidP="007C5561">
      <w:pPr>
        <w:pStyle w:val="a6"/>
        <w:ind w:firstLine="420"/>
      </w:pPr>
      <w:r>
        <w:rPr>
          <w:rFonts w:hint="eastAsia"/>
        </w:rPr>
        <w:t>对于生产工厂，</w:t>
      </w:r>
      <w:r w:rsidR="001F43A1">
        <w:rPr>
          <w:rFonts w:hint="eastAsia"/>
        </w:rPr>
        <w:t>在供应链系统</w:t>
      </w:r>
      <w:r>
        <w:rPr>
          <w:rFonts w:hint="eastAsia"/>
        </w:rPr>
        <w:t>基础</w:t>
      </w:r>
      <w:r w:rsidR="001F43A1">
        <w:rPr>
          <w:rFonts w:hint="eastAsia"/>
        </w:rPr>
        <w:t>上，实施生产管理系统，包括生产计划、生产任务、车间作业、生产成本</w:t>
      </w:r>
      <w:r w:rsidR="007832D9">
        <w:rPr>
          <w:rFonts w:hint="eastAsia"/>
        </w:rPr>
        <w:t>、设备管理</w:t>
      </w:r>
      <w:r w:rsidR="001F43A1">
        <w:rPr>
          <w:rFonts w:hint="eastAsia"/>
        </w:rPr>
        <w:t>等，帮助</w:t>
      </w:r>
      <w:r w:rsidR="00785D67">
        <w:rPr>
          <w:rFonts w:hint="eastAsia"/>
        </w:rPr>
        <w:t>XXXX</w:t>
      </w:r>
      <w:r w:rsidR="001F43A1">
        <w:rPr>
          <w:rFonts w:hint="eastAsia"/>
        </w:rPr>
        <w:t>快速、及时、高质量、低成本地响应</w:t>
      </w:r>
      <w:r w:rsidR="00283B83">
        <w:rPr>
          <w:rFonts w:hint="eastAsia"/>
        </w:rPr>
        <w:t>市场</w:t>
      </w:r>
      <w:r w:rsidR="001F43A1">
        <w:rPr>
          <w:rFonts w:hint="eastAsia"/>
        </w:rPr>
        <w:t>需求。</w:t>
      </w:r>
    </w:p>
    <w:p w:rsidR="001F43A1" w:rsidRDefault="001F43A1" w:rsidP="007C5561">
      <w:pPr>
        <w:pStyle w:val="a6"/>
        <w:ind w:firstLine="420"/>
      </w:pPr>
      <w:r>
        <w:rPr>
          <w:rFonts w:hint="eastAsia"/>
        </w:rPr>
        <w:t>在条件成熟的情况下，可进一步实施</w:t>
      </w:r>
      <w:proofErr w:type="gramStart"/>
      <w:r w:rsidR="006D27F8">
        <w:rPr>
          <w:rFonts w:hint="eastAsia"/>
        </w:rPr>
        <w:t>日</w:t>
      </w:r>
      <w:r>
        <w:rPr>
          <w:rFonts w:hint="eastAsia"/>
        </w:rPr>
        <w:t>成本</w:t>
      </w:r>
      <w:proofErr w:type="gramEnd"/>
      <w:r>
        <w:rPr>
          <w:rFonts w:hint="eastAsia"/>
        </w:rPr>
        <w:t>系统，实施精细化管理。</w:t>
      </w:r>
    </w:p>
    <w:p w:rsidR="002159D5" w:rsidRDefault="00FE047D" w:rsidP="00FE047D">
      <w:pPr>
        <w:pStyle w:val="3"/>
      </w:pPr>
      <w:bookmarkStart w:id="96" w:name="_Toc213489889"/>
      <w:r>
        <w:rPr>
          <w:rFonts w:hint="eastAsia"/>
        </w:rPr>
        <w:t>深化应用</w:t>
      </w:r>
      <w:bookmarkEnd w:id="96"/>
    </w:p>
    <w:p w:rsidR="000D1C0B" w:rsidRDefault="000D1C0B" w:rsidP="007C5561">
      <w:pPr>
        <w:pStyle w:val="a6"/>
        <w:ind w:firstLine="420"/>
      </w:pPr>
      <w:r>
        <w:rPr>
          <w:rFonts w:hint="eastAsia"/>
        </w:rPr>
        <w:t>管理信息系统不断深化应用，即根据企业发展进程逐步不断优化应用和深入应用，并不断巩固应用成果。</w:t>
      </w:r>
    </w:p>
    <w:p w:rsidR="00FE047D" w:rsidRDefault="002E64F3" w:rsidP="007C5561">
      <w:pPr>
        <w:pStyle w:val="a6"/>
        <w:ind w:firstLine="420"/>
      </w:pPr>
      <w:r>
        <w:rPr>
          <w:rFonts w:hint="eastAsia"/>
        </w:rPr>
        <w:t>当</w:t>
      </w:r>
      <w:r w:rsidR="003B4242">
        <w:rPr>
          <w:rFonts w:hint="eastAsia"/>
        </w:rPr>
        <w:t>XXXX</w:t>
      </w:r>
      <w:r>
        <w:rPr>
          <w:rFonts w:hint="eastAsia"/>
        </w:rPr>
        <w:t>境内实现互联网互联互通时，</w:t>
      </w:r>
      <w:r w:rsidR="00785D67">
        <w:rPr>
          <w:rFonts w:hint="eastAsia"/>
        </w:rPr>
        <w:t>XXXX</w:t>
      </w:r>
      <w:r>
        <w:rPr>
          <w:rFonts w:hint="eastAsia"/>
        </w:rPr>
        <w:t>公司可以在原信息系统应用的基础上实施协同办公平台，实现各经营实体信息、事务、知识的协同管理。</w:t>
      </w:r>
    </w:p>
    <w:p w:rsidR="00E624AD" w:rsidRPr="00FE047D" w:rsidRDefault="00005326" w:rsidP="007C5561">
      <w:pPr>
        <w:pStyle w:val="a6"/>
        <w:ind w:firstLine="420"/>
      </w:pPr>
      <w:r>
        <w:rPr>
          <w:rFonts w:hint="eastAsia"/>
        </w:rPr>
        <w:t>企业供应链管理和集团管控体系实现信息化管理后，从人事管理、考勤管理、工资管理等人力资源事务性管理逐步实现人力资源信息化管理。结合人力资源咨询工作和切实可行的管理措施和手段，逐步实施职位体系、绩效体系、后备人才体系信息化管理，逐步向战略人力资源管理和人力资本管理方向迈进。</w:t>
      </w:r>
    </w:p>
    <w:p w:rsidR="001F43A1" w:rsidRPr="003D4171" w:rsidRDefault="008D0DDD" w:rsidP="001F43A1">
      <w:pPr>
        <w:pStyle w:val="2"/>
        <w:spacing w:before="280"/>
      </w:pPr>
      <w:bookmarkStart w:id="97" w:name="_Toc213489890"/>
      <w:r>
        <w:rPr>
          <w:rFonts w:hint="eastAsia"/>
        </w:rPr>
        <w:t>方案实施</w:t>
      </w:r>
      <w:bookmarkEnd w:id="97"/>
    </w:p>
    <w:p w:rsidR="001F43A1" w:rsidRPr="003D4171" w:rsidRDefault="001F43A1" w:rsidP="00F45255">
      <w:pPr>
        <w:pStyle w:val="a6"/>
        <w:ind w:firstLine="420"/>
      </w:pPr>
      <w:r w:rsidRPr="003D4171">
        <w:rPr>
          <w:rFonts w:hint="eastAsia"/>
        </w:rPr>
        <w:t>通过我们对</w:t>
      </w:r>
      <w:r w:rsidR="00785D67">
        <w:rPr>
          <w:rFonts w:hint="eastAsia"/>
        </w:rPr>
        <w:t>XXXX</w:t>
      </w:r>
      <w:r w:rsidRPr="003D4171">
        <w:rPr>
          <w:rFonts w:hint="eastAsia"/>
        </w:rPr>
        <w:t>的了解，结合</w:t>
      </w:r>
      <w:r w:rsidR="00785D67">
        <w:rPr>
          <w:rFonts w:hint="eastAsia"/>
        </w:rPr>
        <w:t>XXXX</w:t>
      </w:r>
      <w:r>
        <w:rPr>
          <w:rFonts w:hint="eastAsia"/>
        </w:rPr>
        <w:t>管理规划</w:t>
      </w:r>
      <w:r w:rsidRPr="003D4171">
        <w:rPr>
          <w:rFonts w:hint="eastAsia"/>
        </w:rPr>
        <w:t>，</w:t>
      </w:r>
      <w:r w:rsidR="00054227">
        <w:rPr>
          <w:rFonts w:hint="eastAsia"/>
        </w:rPr>
        <w:t>XX</w:t>
      </w:r>
      <w:r w:rsidR="00054227">
        <w:rPr>
          <w:rFonts w:hint="eastAsia"/>
        </w:rPr>
        <w:t>公司</w:t>
      </w:r>
      <w:r w:rsidRPr="003D4171">
        <w:rPr>
          <w:rFonts w:hint="eastAsia"/>
        </w:rPr>
        <w:t>认为</w:t>
      </w:r>
      <w:r w:rsidR="00785D67">
        <w:rPr>
          <w:rFonts w:hint="eastAsia"/>
        </w:rPr>
        <w:t>XXXX</w:t>
      </w:r>
      <w:r w:rsidRPr="003D4171">
        <w:rPr>
          <w:rFonts w:hint="eastAsia"/>
        </w:rPr>
        <w:t>信息化规划在遵循</w:t>
      </w:r>
      <w:r w:rsidR="00150E27">
        <w:rPr>
          <w:rFonts w:hint="eastAsia"/>
        </w:rPr>
        <w:t>“</w:t>
      </w:r>
      <w:r w:rsidRPr="001A0682">
        <w:rPr>
          <w:rStyle w:val="ad"/>
          <w:rFonts w:hint="eastAsia"/>
        </w:rPr>
        <w:t>整体规划、分步实施、重点突出、效益驱动</w:t>
      </w:r>
      <w:r w:rsidR="00F30E84">
        <w:rPr>
          <w:rFonts w:hint="eastAsia"/>
        </w:rPr>
        <w:t>”</w:t>
      </w:r>
      <w:r w:rsidRPr="003D4171">
        <w:rPr>
          <w:rFonts w:hint="eastAsia"/>
        </w:rPr>
        <w:t>一般原则的基础上，还应当遵循总体规划原则、前瞻性原则和适用性原则，做到三大原则的辩证统一。</w:t>
      </w:r>
    </w:p>
    <w:p w:rsidR="001F43A1" w:rsidRPr="003D4171" w:rsidRDefault="001F43A1" w:rsidP="007C5561">
      <w:pPr>
        <w:pStyle w:val="10"/>
      </w:pPr>
      <w:r w:rsidRPr="003D4171">
        <w:rPr>
          <w:rFonts w:hint="eastAsia"/>
        </w:rPr>
        <w:t>总体规划：为了增强企业的统一协调和调配能力，让企业内的资源都能够聚集在一起，发挥最大作用，创造更多的价值，必须从</w:t>
      </w:r>
      <w:r w:rsidR="00C17322">
        <w:rPr>
          <w:rFonts w:hint="eastAsia"/>
        </w:rPr>
        <w:t>管理现状、</w:t>
      </w:r>
      <w:r>
        <w:rPr>
          <w:rFonts w:hint="eastAsia"/>
        </w:rPr>
        <w:t>集团</w:t>
      </w:r>
      <w:r w:rsidRPr="003D4171">
        <w:rPr>
          <w:rFonts w:hint="eastAsia"/>
        </w:rPr>
        <w:t>全局</w:t>
      </w:r>
      <w:r w:rsidR="00C17322">
        <w:rPr>
          <w:rFonts w:hint="eastAsia"/>
        </w:rPr>
        <w:t>和未来发展</w:t>
      </w:r>
      <w:r w:rsidRPr="003D4171">
        <w:rPr>
          <w:rFonts w:hint="eastAsia"/>
        </w:rPr>
        <w:t>统一信息化建设的范畴、步骤，使企业发展战略得到有效支撑。</w:t>
      </w:r>
    </w:p>
    <w:p w:rsidR="001F43A1" w:rsidRPr="003D4171" w:rsidRDefault="001F43A1" w:rsidP="007C5561">
      <w:pPr>
        <w:pStyle w:val="10"/>
      </w:pPr>
      <w:r w:rsidRPr="003D4171">
        <w:rPr>
          <w:rFonts w:hint="eastAsia"/>
        </w:rPr>
        <w:t>前瞻性原则：由于</w:t>
      </w:r>
      <w:r w:rsidR="00785D67">
        <w:rPr>
          <w:rFonts w:hint="eastAsia"/>
        </w:rPr>
        <w:t>XXXX</w:t>
      </w:r>
      <w:r>
        <w:rPr>
          <w:rFonts w:hint="eastAsia"/>
        </w:rPr>
        <w:t>虽然目前</w:t>
      </w:r>
      <w:r w:rsidRPr="003D4171">
        <w:rPr>
          <w:rFonts w:hint="eastAsia"/>
        </w:rPr>
        <w:t>处于</w:t>
      </w:r>
      <w:r w:rsidR="00A7316E">
        <w:rPr>
          <w:rFonts w:hint="eastAsia"/>
        </w:rPr>
        <w:t>集团化管理的初级</w:t>
      </w:r>
      <w:r>
        <w:rPr>
          <w:rFonts w:hint="eastAsia"/>
        </w:rPr>
        <w:t>阶段</w:t>
      </w:r>
      <w:r w:rsidRPr="003D4171">
        <w:rPr>
          <w:rFonts w:hint="eastAsia"/>
        </w:rPr>
        <w:t>，</w:t>
      </w:r>
      <w:r>
        <w:rPr>
          <w:rFonts w:hint="eastAsia"/>
        </w:rPr>
        <w:t>但企业在</w:t>
      </w:r>
      <w:r w:rsidRPr="003D4171">
        <w:rPr>
          <w:rFonts w:hint="eastAsia"/>
        </w:rPr>
        <w:t>组织结构、业务范畴、市场区域等各方面</w:t>
      </w:r>
      <w:r w:rsidR="00CB2998">
        <w:rPr>
          <w:rFonts w:hint="eastAsia"/>
        </w:rPr>
        <w:t>除主动进行调整扩张外，</w:t>
      </w:r>
      <w:r w:rsidRPr="003D4171">
        <w:rPr>
          <w:rFonts w:hint="eastAsia"/>
        </w:rPr>
        <w:t>还会</w:t>
      </w:r>
      <w:r w:rsidR="007E657C">
        <w:rPr>
          <w:rFonts w:hint="eastAsia"/>
        </w:rPr>
        <w:t>有若干的业务被动式</w:t>
      </w:r>
      <w:r w:rsidRPr="003D4171">
        <w:rPr>
          <w:rFonts w:hint="eastAsia"/>
        </w:rPr>
        <w:t>扩展，因此信息化规划必须能预见到公司未来几年的发展情况，让整个信息化框架和体系也同样适</w:t>
      </w:r>
      <w:r w:rsidRPr="003D4171">
        <w:rPr>
          <w:rFonts w:hint="eastAsia"/>
        </w:rPr>
        <w:lastRenderedPageBreak/>
        <w:t>应未来战略和业务发展的需要。</w:t>
      </w:r>
    </w:p>
    <w:p w:rsidR="001F43A1" w:rsidRPr="003D4171" w:rsidRDefault="001F43A1" w:rsidP="007C5561">
      <w:pPr>
        <w:pStyle w:val="10"/>
      </w:pPr>
      <w:r w:rsidRPr="003D4171">
        <w:rPr>
          <w:rFonts w:hint="eastAsia"/>
        </w:rPr>
        <w:t>适用性原则：信息化规划最终要能够落到实处，因此，在信息化规划中，还会坚持从</w:t>
      </w:r>
      <w:r w:rsidR="00785D67">
        <w:rPr>
          <w:rFonts w:hint="eastAsia"/>
        </w:rPr>
        <w:t>XXXX</w:t>
      </w:r>
      <w:r w:rsidRPr="003D4171">
        <w:rPr>
          <w:rFonts w:hint="eastAsia"/>
        </w:rPr>
        <w:t>的战略、管理和业务运营的实际需要出发，提出切合企业实际需求的信息化规划体系</w:t>
      </w:r>
      <w:r w:rsidR="00BD780B">
        <w:rPr>
          <w:rFonts w:hint="eastAsia"/>
        </w:rPr>
        <w:t>，比方说</w:t>
      </w:r>
      <w:r w:rsidR="002121C6">
        <w:rPr>
          <w:rFonts w:hint="eastAsia"/>
        </w:rPr>
        <w:t>当前</w:t>
      </w:r>
      <w:r w:rsidR="00BD780B">
        <w:rPr>
          <w:rFonts w:hint="eastAsia"/>
        </w:rPr>
        <w:t>借助管理信息化系统完善和优化</w:t>
      </w:r>
      <w:r w:rsidR="00785D67">
        <w:rPr>
          <w:rFonts w:hint="eastAsia"/>
        </w:rPr>
        <w:t>XXXX</w:t>
      </w:r>
      <w:r w:rsidR="00BD780B">
        <w:rPr>
          <w:rFonts w:hint="eastAsia"/>
        </w:rPr>
        <w:t>当前的内部市场化管理体系</w:t>
      </w:r>
      <w:r w:rsidR="002121C6">
        <w:rPr>
          <w:rFonts w:hint="eastAsia"/>
        </w:rPr>
        <w:t>就是适用性原则的体现</w:t>
      </w:r>
      <w:r w:rsidRPr="003D4171">
        <w:rPr>
          <w:rFonts w:hint="eastAsia"/>
        </w:rPr>
        <w:t>。</w:t>
      </w:r>
    </w:p>
    <w:p w:rsidR="001F43A1" w:rsidRDefault="001F43A1" w:rsidP="001F43A1">
      <w:pPr>
        <w:pStyle w:val="3"/>
      </w:pPr>
      <w:bookmarkStart w:id="98" w:name="_Toc139291914"/>
      <w:bookmarkStart w:id="99" w:name="_Toc172516575"/>
      <w:bookmarkStart w:id="100" w:name="_Toc177367939"/>
      <w:bookmarkStart w:id="101" w:name="_Toc184923445"/>
      <w:bookmarkStart w:id="102" w:name="_Toc191866668"/>
      <w:bookmarkStart w:id="103" w:name="_Toc191868921"/>
      <w:bookmarkStart w:id="104" w:name="_Toc213489891"/>
      <w:r w:rsidRPr="003D4171">
        <w:rPr>
          <w:rFonts w:hint="eastAsia"/>
        </w:rPr>
        <w:t>阶段划分</w:t>
      </w:r>
      <w:bookmarkEnd w:id="98"/>
      <w:bookmarkEnd w:id="99"/>
      <w:bookmarkEnd w:id="100"/>
      <w:bookmarkEnd w:id="101"/>
      <w:bookmarkEnd w:id="102"/>
      <w:bookmarkEnd w:id="103"/>
      <w:bookmarkEnd w:id="104"/>
    </w:p>
    <w:p w:rsidR="00501AD4" w:rsidRDefault="001F43A1" w:rsidP="00C31366">
      <w:pPr>
        <w:pStyle w:val="a6"/>
        <w:ind w:firstLine="420"/>
      </w:pPr>
      <w:r w:rsidRPr="003D4171">
        <w:rPr>
          <w:rFonts w:hint="eastAsia"/>
        </w:rPr>
        <w:t>根据</w:t>
      </w:r>
      <w:r w:rsidR="00785D67">
        <w:rPr>
          <w:rFonts w:hint="eastAsia"/>
        </w:rPr>
        <w:t>XXXX</w:t>
      </w:r>
      <w:r>
        <w:rPr>
          <w:rFonts w:hint="eastAsia"/>
        </w:rPr>
        <w:t>管理规划</w:t>
      </w:r>
      <w:r w:rsidRPr="003D4171">
        <w:rPr>
          <w:rFonts w:hint="eastAsia"/>
        </w:rPr>
        <w:t>，</w:t>
      </w:r>
      <w:r>
        <w:rPr>
          <w:rFonts w:hint="eastAsia"/>
        </w:rPr>
        <w:t>本次</w:t>
      </w:r>
      <w:r w:rsidR="00130645">
        <w:rPr>
          <w:rFonts w:hint="eastAsia"/>
        </w:rPr>
        <w:t>管理</w:t>
      </w:r>
      <w:r>
        <w:rPr>
          <w:rFonts w:hint="eastAsia"/>
        </w:rPr>
        <w:t>信息化</w:t>
      </w:r>
      <w:r w:rsidRPr="003D4171">
        <w:rPr>
          <w:rFonts w:hint="eastAsia"/>
        </w:rPr>
        <w:t>建设分为</w:t>
      </w:r>
      <w:r w:rsidR="00150E27">
        <w:rPr>
          <w:rFonts w:hint="eastAsia"/>
        </w:rPr>
        <w:t>“</w:t>
      </w:r>
      <w:r w:rsidR="00D97CA9" w:rsidRPr="00D97CA9">
        <w:rPr>
          <w:rFonts w:hint="eastAsia"/>
        </w:rPr>
        <w:t>理顺流程</w:t>
      </w:r>
      <w:r w:rsidR="00F30E84">
        <w:rPr>
          <w:rFonts w:hint="eastAsia"/>
        </w:rPr>
        <w:t>”</w:t>
      </w:r>
      <w:r w:rsidR="00D97CA9" w:rsidRPr="00D97CA9">
        <w:rPr>
          <w:rFonts w:hint="eastAsia"/>
        </w:rPr>
        <w:t>，</w:t>
      </w:r>
      <w:r w:rsidR="00150E27">
        <w:rPr>
          <w:rFonts w:hint="eastAsia"/>
        </w:rPr>
        <w:t>“</w:t>
      </w:r>
      <w:r w:rsidR="00D97CA9" w:rsidRPr="00D97CA9">
        <w:rPr>
          <w:rFonts w:hint="eastAsia"/>
        </w:rPr>
        <w:t>卓见成效</w:t>
      </w:r>
      <w:r w:rsidR="00F30E84">
        <w:rPr>
          <w:rFonts w:hint="eastAsia"/>
        </w:rPr>
        <w:t>”</w:t>
      </w:r>
      <w:r w:rsidR="00D97CA9" w:rsidRPr="00D97CA9">
        <w:rPr>
          <w:rFonts w:hint="eastAsia"/>
        </w:rPr>
        <w:t>，</w:t>
      </w:r>
      <w:r w:rsidR="00150E27">
        <w:rPr>
          <w:rFonts w:hint="eastAsia"/>
        </w:rPr>
        <w:t>“</w:t>
      </w:r>
      <w:r w:rsidR="00D97CA9" w:rsidRPr="00D97CA9">
        <w:rPr>
          <w:rFonts w:hint="eastAsia"/>
        </w:rPr>
        <w:t>精细管理</w:t>
      </w:r>
      <w:r w:rsidR="00F30E84">
        <w:rPr>
          <w:rFonts w:hint="eastAsia"/>
        </w:rPr>
        <w:t>”</w:t>
      </w:r>
      <w:r w:rsidR="00D97CA9" w:rsidRPr="00D97CA9">
        <w:rPr>
          <w:rFonts w:hint="eastAsia"/>
        </w:rPr>
        <w:t>，</w:t>
      </w:r>
      <w:r w:rsidR="00150E27">
        <w:rPr>
          <w:rFonts w:hint="eastAsia"/>
        </w:rPr>
        <w:t>“</w:t>
      </w:r>
      <w:r w:rsidR="00D97CA9" w:rsidRPr="00D97CA9">
        <w:rPr>
          <w:rFonts w:hint="eastAsia"/>
        </w:rPr>
        <w:t>深化应用</w:t>
      </w:r>
      <w:r w:rsidR="00F30E84">
        <w:rPr>
          <w:rFonts w:hint="eastAsia"/>
        </w:rPr>
        <w:t>”</w:t>
      </w:r>
      <w:r w:rsidR="00D97CA9">
        <w:rPr>
          <w:rFonts w:hint="eastAsia"/>
        </w:rPr>
        <w:t>四</w:t>
      </w:r>
      <w:r>
        <w:rPr>
          <w:rFonts w:hint="eastAsia"/>
        </w:rPr>
        <w:t>个阶段</w:t>
      </w:r>
      <w:r w:rsidR="00C31366">
        <w:rPr>
          <w:rFonts w:hint="eastAsia"/>
        </w:rPr>
        <w:t>，</w:t>
      </w:r>
      <w:r w:rsidR="00014107">
        <w:rPr>
          <w:rFonts w:hint="eastAsia"/>
        </w:rPr>
        <w:t>具体</w:t>
      </w:r>
      <w:r w:rsidR="00501AD4">
        <w:rPr>
          <w:rFonts w:hint="eastAsia"/>
        </w:rPr>
        <w:t>见下图。</w:t>
      </w:r>
    </w:p>
    <w:p w:rsidR="001F43A1" w:rsidRDefault="00F24A93" w:rsidP="00C31366">
      <w:pPr>
        <w:pStyle w:val="ae"/>
      </w:pPr>
      <w:r>
        <w:rPr>
          <w:rFonts w:hint="eastAsia"/>
          <w:noProof/>
        </w:rPr>
        <w:drawing>
          <wp:inline distT="0" distB="0" distL="0" distR="0">
            <wp:extent cx="5753100" cy="3381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noFill/>
                    <a:ln>
                      <a:noFill/>
                    </a:ln>
                  </pic:spPr>
                </pic:pic>
              </a:graphicData>
            </a:graphic>
          </wp:inline>
        </w:drawing>
      </w:r>
    </w:p>
    <w:p w:rsidR="001F43A1" w:rsidRPr="003B535F" w:rsidRDefault="00785D67" w:rsidP="001F43A1">
      <w:pPr>
        <w:pStyle w:val="a"/>
      </w:pPr>
      <w:r>
        <w:rPr>
          <w:rFonts w:hint="eastAsia"/>
        </w:rPr>
        <w:t>XXXX</w:t>
      </w:r>
      <w:r w:rsidR="001F43A1" w:rsidRPr="003D4171">
        <w:rPr>
          <w:rFonts w:hint="eastAsia"/>
        </w:rPr>
        <w:t>信息化建设阶段</w:t>
      </w:r>
    </w:p>
    <w:p w:rsidR="001F43A1" w:rsidRDefault="001F43A1" w:rsidP="001F43A1">
      <w:pPr>
        <w:pStyle w:val="4"/>
      </w:pPr>
      <w:bookmarkStart w:id="105" w:name="_Toc184923446"/>
      <w:bookmarkStart w:id="106" w:name="_Toc191866669"/>
      <w:bookmarkStart w:id="107" w:name="_Toc191868922"/>
      <w:bookmarkStart w:id="108" w:name="_Toc213489892"/>
      <w:bookmarkStart w:id="109" w:name="_Toc171609577"/>
      <w:r w:rsidRPr="00C374D4">
        <w:rPr>
          <w:rFonts w:hint="eastAsia"/>
        </w:rPr>
        <w:t>第</w:t>
      </w:r>
      <w:r w:rsidRPr="00C374D4">
        <w:rPr>
          <w:rFonts w:hint="eastAsia"/>
        </w:rPr>
        <w:t>1</w:t>
      </w:r>
      <w:r w:rsidRPr="00C374D4">
        <w:rPr>
          <w:rFonts w:hint="eastAsia"/>
        </w:rPr>
        <w:t>阶段</w:t>
      </w:r>
      <w:r>
        <w:rPr>
          <w:rFonts w:hint="eastAsia"/>
        </w:rPr>
        <w:t xml:space="preserve"> </w:t>
      </w:r>
      <w:bookmarkEnd w:id="105"/>
      <w:bookmarkEnd w:id="106"/>
      <w:bookmarkEnd w:id="107"/>
      <w:r w:rsidR="00D97CA9">
        <w:rPr>
          <w:rFonts w:hint="eastAsia"/>
        </w:rPr>
        <w:t>理顺流程</w:t>
      </w:r>
      <w:bookmarkEnd w:id="108"/>
    </w:p>
    <w:p w:rsidR="001F43A1" w:rsidRDefault="00BF2736" w:rsidP="00057D1F">
      <w:pPr>
        <w:pStyle w:val="a6"/>
        <w:ind w:firstLine="420"/>
      </w:pPr>
      <w:r>
        <w:rPr>
          <w:rFonts w:hint="eastAsia"/>
        </w:rPr>
        <w:t>以经营实体为单位，</w:t>
      </w:r>
      <w:r w:rsidR="001F43A1" w:rsidRPr="00F11C17">
        <w:rPr>
          <w:rFonts w:hint="eastAsia"/>
        </w:rPr>
        <w:t>建立以销售、生产、物资、财务为主线的集成应用系统，</w:t>
      </w:r>
      <w:r w:rsidR="0066199A">
        <w:rPr>
          <w:rFonts w:hint="eastAsia"/>
        </w:rPr>
        <w:t>各经营实体业务财务一体化</w:t>
      </w:r>
      <w:r w:rsidR="001F43A1">
        <w:rPr>
          <w:rFonts w:hint="eastAsia"/>
        </w:rPr>
        <w:t>。</w:t>
      </w:r>
    </w:p>
    <w:p w:rsidR="00996206" w:rsidRPr="0066199A" w:rsidRDefault="001D3B68" w:rsidP="00057D1F">
      <w:pPr>
        <w:pStyle w:val="a6"/>
        <w:ind w:firstLine="420"/>
      </w:pPr>
      <w:r>
        <w:rPr>
          <w:rFonts w:hint="eastAsia"/>
        </w:rPr>
        <w:t>同时</w:t>
      </w:r>
      <w:r w:rsidR="00940718">
        <w:rPr>
          <w:rFonts w:hint="eastAsia"/>
        </w:rPr>
        <w:t>，建立集中数据仓库，搭建决策支持平台。</w:t>
      </w:r>
    </w:p>
    <w:p w:rsidR="001F43A1" w:rsidRPr="00F11C17" w:rsidRDefault="001F43A1" w:rsidP="00057D1F">
      <w:pPr>
        <w:pStyle w:val="a6"/>
        <w:ind w:firstLine="420"/>
      </w:pPr>
      <w:r w:rsidRPr="00F11C17">
        <w:t>1.</w:t>
      </w:r>
      <w:r w:rsidRPr="00F11C17">
        <w:rPr>
          <w:rFonts w:hint="eastAsia"/>
        </w:rPr>
        <w:t>信息系统基础数据整理：</w:t>
      </w:r>
      <w:r w:rsidR="00864B4B">
        <w:rPr>
          <w:rFonts w:hint="eastAsia"/>
        </w:rPr>
        <w:t>集团范围内</w:t>
      </w:r>
      <w:r w:rsidR="00DF2A9E">
        <w:rPr>
          <w:rFonts w:hint="eastAsia"/>
        </w:rPr>
        <w:t>统一的</w:t>
      </w:r>
      <w:r w:rsidRPr="00F11C17">
        <w:rPr>
          <w:rFonts w:hint="eastAsia"/>
        </w:rPr>
        <w:t>物料清单及编码、物料分类及编码、产品数据信息表的整理、工时定额标准的整理及修订、材料消耗定额标准的整理及修订、存货计划价格标准的整理及修订、供应商</w:t>
      </w:r>
      <w:r w:rsidRPr="00F11C17">
        <w:t>/</w:t>
      </w:r>
      <w:r w:rsidRPr="00F11C17">
        <w:rPr>
          <w:rFonts w:hint="eastAsia"/>
        </w:rPr>
        <w:t>客户编码、会计科目编码等。</w:t>
      </w:r>
    </w:p>
    <w:p w:rsidR="00DF2A9E" w:rsidRPr="00DD6E91" w:rsidRDefault="00DF2A9E" w:rsidP="00057D1F">
      <w:pPr>
        <w:pStyle w:val="a6"/>
        <w:ind w:firstLine="420"/>
      </w:pPr>
      <w:r>
        <w:rPr>
          <w:rFonts w:hint="eastAsia"/>
        </w:rPr>
        <w:t>2.</w:t>
      </w:r>
      <w:r w:rsidR="00DD6E91">
        <w:rPr>
          <w:rFonts w:hint="eastAsia"/>
        </w:rPr>
        <w:t>在理顺内部市场化业务规划、业务流程的基础上，统一集团财务核算管理体系、全面经营预算体系和集中资金管理体系</w:t>
      </w:r>
      <w:r w:rsidR="006036E9">
        <w:rPr>
          <w:rFonts w:hint="eastAsia"/>
        </w:rPr>
        <w:t>，形成</w:t>
      </w:r>
      <w:r w:rsidR="00785D67">
        <w:rPr>
          <w:rFonts w:hint="eastAsia"/>
        </w:rPr>
        <w:t>XXXX</w:t>
      </w:r>
      <w:r w:rsidR="006036E9">
        <w:rPr>
          <w:rFonts w:hint="eastAsia"/>
        </w:rPr>
        <w:t>管理信息化建设总体蓝图</w:t>
      </w:r>
      <w:r w:rsidR="00DD6E91">
        <w:rPr>
          <w:rFonts w:hint="eastAsia"/>
        </w:rPr>
        <w:t>。</w:t>
      </w:r>
    </w:p>
    <w:p w:rsidR="001F43A1" w:rsidRPr="00F11C17" w:rsidRDefault="004F535C" w:rsidP="00057D1F">
      <w:pPr>
        <w:pStyle w:val="a6"/>
        <w:ind w:firstLine="420"/>
      </w:pPr>
      <w:r>
        <w:rPr>
          <w:rFonts w:hint="eastAsia"/>
        </w:rPr>
        <w:t>3</w:t>
      </w:r>
      <w:r w:rsidR="001F43A1" w:rsidRPr="00F11C17">
        <w:t>.</w:t>
      </w:r>
      <w:r w:rsidR="001F43A1" w:rsidRPr="00F11C17">
        <w:rPr>
          <w:rFonts w:hint="eastAsia"/>
        </w:rPr>
        <w:t>信息化普及教育，</w:t>
      </w:r>
      <w:r>
        <w:rPr>
          <w:rFonts w:hint="eastAsia"/>
        </w:rPr>
        <w:t>基于管理信息化建设总体蓝图，</w:t>
      </w:r>
      <w:r w:rsidR="001F43A1" w:rsidRPr="00F11C17">
        <w:rPr>
          <w:rFonts w:hint="eastAsia"/>
        </w:rPr>
        <w:t>培养全员对信息化的正确认知，使公司领</w:t>
      </w:r>
      <w:r w:rsidR="001F43A1" w:rsidRPr="00F11C17">
        <w:rPr>
          <w:rFonts w:hint="eastAsia"/>
        </w:rPr>
        <w:lastRenderedPageBreak/>
        <w:t>导及员工养成利用信息技术处理事务的习惯</w:t>
      </w:r>
      <w:r>
        <w:rPr>
          <w:rFonts w:hint="eastAsia"/>
        </w:rPr>
        <w:t>。</w:t>
      </w:r>
    </w:p>
    <w:p w:rsidR="001F43A1" w:rsidRPr="00826ADC" w:rsidRDefault="004F535C" w:rsidP="00057D1F">
      <w:pPr>
        <w:pStyle w:val="a6"/>
        <w:ind w:firstLine="420"/>
      </w:pPr>
      <w:r>
        <w:rPr>
          <w:rFonts w:hint="eastAsia"/>
        </w:rPr>
        <w:t>4</w:t>
      </w:r>
      <w:r w:rsidR="001F43A1" w:rsidRPr="00F11C17">
        <w:t>.</w:t>
      </w:r>
      <w:r w:rsidR="00F2556E">
        <w:rPr>
          <w:rFonts w:hint="eastAsia"/>
        </w:rPr>
        <w:t>陆续</w:t>
      </w:r>
      <w:r w:rsidR="001F43A1" w:rsidRPr="00F11C17">
        <w:rPr>
          <w:rFonts w:hint="eastAsia"/>
        </w:rPr>
        <w:t>完成</w:t>
      </w:r>
      <w:r w:rsidR="00F2556E">
        <w:rPr>
          <w:rFonts w:hint="eastAsia"/>
        </w:rPr>
        <w:t>各经营实体</w:t>
      </w:r>
      <w:r w:rsidR="001F43A1" w:rsidRPr="00F11C17">
        <w:rPr>
          <w:rFonts w:hint="eastAsia"/>
        </w:rPr>
        <w:t>销售管理（合同</w:t>
      </w:r>
      <w:r w:rsidR="00226365">
        <w:rPr>
          <w:rFonts w:hint="eastAsia"/>
        </w:rPr>
        <w:t>、</w:t>
      </w:r>
      <w:r w:rsidR="00226365" w:rsidRPr="00F11C17">
        <w:rPr>
          <w:rFonts w:hint="eastAsia"/>
        </w:rPr>
        <w:t>销售、</w:t>
      </w:r>
      <w:r w:rsidR="00226365">
        <w:rPr>
          <w:rFonts w:hint="eastAsia"/>
        </w:rPr>
        <w:t>Retail Van</w:t>
      </w:r>
      <w:r w:rsidR="00226365">
        <w:rPr>
          <w:rFonts w:hint="eastAsia"/>
        </w:rPr>
        <w:t>、</w:t>
      </w:r>
      <w:r w:rsidR="00226365">
        <w:rPr>
          <w:rFonts w:hint="eastAsia"/>
        </w:rPr>
        <w:t>Mobile Van</w:t>
      </w:r>
      <w:r w:rsidR="001F43A1" w:rsidRPr="00F11C17">
        <w:rPr>
          <w:rFonts w:hint="eastAsia"/>
        </w:rPr>
        <w:t>）、供应链管理（供应商评估、采购、库存等）、财务管理（总账</w:t>
      </w:r>
      <w:r w:rsidR="001F43A1">
        <w:rPr>
          <w:rFonts w:hint="eastAsia"/>
        </w:rPr>
        <w:t>、应收、应付、存货核算等）</w:t>
      </w:r>
      <w:r w:rsidR="00F2556E">
        <w:rPr>
          <w:rFonts w:hint="eastAsia"/>
        </w:rPr>
        <w:t>等</w:t>
      </w:r>
      <w:r w:rsidR="001F43A1">
        <w:rPr>
          <w:rFonts w:hint="eastAsia"/>
        </w:rPr>
        <w:t>系统的实施任务。</w:t>
      </w:r>
    </w:p>
    <w:p w:rsidR="001F43A1" w:rsidRDefault="001F43A1" w:rsidP="00057D1F">
      <w:pPr>
        <w:pStyle w:val="4"/>
      </w:pPr>
      <w:bookmarkStart w:id="110" w:name="_Toc184923450"/>
      <w:bookmarkStart w:id="111" w:name="_Toc191866670"/>
      <w:bookmarkStart w:id="112" w:name="_Toc191868923"/>
      <w:bookmarkStart w:id="113" w:name="_Toc213489893"/>
      <w:r>
        <w:rPr>
          <w:rFonts w:hint="eastAsia"/>
        </w:rPr>
        <w:t>第</w:t>
      </w:r>
      <w:r>
        <w:rPr>
          <w:rFonts w:hint="eastAsia"/>
        </w:rPr>
        <w:t>2</w:t>
      </w:r>
      <w:r>
        <w:rPr>
          <w:rFonts w:hint="eastAsia"/>
        </w:rPr>
        <w:t>阶段</w:t>
      </w:r>
      <w:r>
        <w:rPr>
          <w:rFonts w:hint="eastAsia"/>
        </w:rPr>
        <w:t xml:space="preserve"> </w:t>
      </w:r>
      <w:bookmarkEnd w:id="110"/>
      <w:bookmarkEnd w:id="111"/>
      <w:bookmarkEnd w:id="112"/>
      <w:r w:rsidR="00F2556E">
        <w:rPr>
          <w:rFonts w:hint="eastAsia"/>
        </w:rPr>
        <w:t>卓见成效</w:t>
      </w:r>
      <w:bookmarkEnd w:id="113"/>
    </w:p>
    <w:p w:rsidR="001F43A1" w:rsidRDefault="001F43A1" w:rsidP="00057D1F">
      <w:pPr>
        <w:pStyle w:val="a6"/>
        <w:ind w:firstLine="420"/>
      </w:pPr>
      <w:r w:rsidRPr="00F11C17">
        <w:rPr>
          <w:rFonts w:hint="eastAsia"/>
        </w:rPr>
        <w:t>以</w:t>
      </w:r>
      <w:r w:rsidR="00E51324">
        <w:rPr>
          <w:rFonts w:hint="eastAsia"/>
        </w:rPr>
        <w:t>实现内部市场化信息化管理和实现集团财务管控为实现目标。</w:t>
      </w:r>
    </w:p>
    <w:p w:rsidR="001F43A1" w:rsidRPr="00F11C17" w:rsidRDefault="001F43A1" w:rsidP="00057D1F">
      <w:pPr>
        <w:pStyle w:val="a6"/>
        <w:ind w:firstLine="420"/>
      </w:pPr>
      <w:r w:rsidRPr="00F11C17">
        <w:t>1.</w:t>
      </w:r>
      <w:r w:rsidR="00E51324">
        <w:rPr>
          <w:rFonts w:hint="eastAsia"/>
        </w:rPr>
        <w:t>财务</w:t>
      </w:r>
      <w:r w:rsidRPr="00F11C17">
        <w:rPr>
          <w:rFonts w:hint="eastAsia"/>
        </w:rPr>
        <w:t>部分：</w:t>
      </w:r>
      <w:r w:rsidR="00C86106">
        <w:rPr>
          <w:rFonts w:hint="eastAsia"/>
        </w:rPr>
        <w:t>以合并账务和合并报表的实施实现集团财务体系的建立</w:t>
      </w:r>
      <w:r w:rsidRPr="00F11C17">
        <w:rPr>
          <w:rFonts w:hint="eastAsia"/>
        </w:rPr>
        <w:t>；</w:t>
      </w:r>
    </w:p>
    <w:p w:rsidR="001F43A1" w:rsidRPr="00F11C17" w:rsidRDefault="001F43A1" w:rsidP="00057D1F">
      <w:pPr>
        <w:pStyle w:val="a6"/>
        <w:ind w:firstLine="420"/>
      </w:pPr>
      <w:r w:rsidRPr="00F11C17">
        <w:t>2.</w:t>
      </w:r>
      <w:r w:rsidR="00DB6E36">
        <w:rPr>
          <w:rFonts w:hint="eastAsia"/>
        </w:rPr>
        <w:t>预算</w:t>
      </w:r>
      <w:r w:rsidRPr="00F11C17">
        <w:rPr>
          <w:rFonts w:hint="eastAsia"/>
        </w:rPr>
        <w:t>部分：</w:t>
      </w:r>
      <w:r w:rsidR="00DB6E36">
        <w:rPr>
          <w:rFonts w:hint="eastAsia"/>
        </w:rPr>
        <w:t>以集团全面经营预算管理规划体系为蓝图实现全面经营预算信息化管理，并与各经营实体运行的业务系统结合，实现企业经营绩效的控制</w:t>
      </w:r>
      <w:r w:rsidRPr="00F11C17">
        <w:rPr>
          <w:rFonts w:hint="eastAsia"/>
        </w:rPr>
        <w:t>；</w:t>
      </w:r>
    </w:p>
    <w:p w:rsidR="001F43A1" w:rsidRPr="00F11C17" w:rsidRDefault="00DB6E36" w:rsidP="00057D1F">
      <w:pPr>
        <w:pStyle w:val="a6"/>
        <w:ind w:firstLine="420"/>
      </w:pPr>
      <w:r>
        <w:rPr>
          <w:rFonts w:hint="eastAsia"/>
        </w:rPr>
        <w:t>3</w:t>
      </w:r>
      <w:r w:rsidR="001F43A1" w:rsidRPr="00F11C17">
        <w:t>.</w:t>
      </w:r>
      <w:r>
        <w:rPr>
          <w:rFonts w:hint="eastAsia"/>
        </w:rPr>
        <w:t>资金</w:t>
      </w:r>
      <w:r w:rsidR="001F43A1" w:rsidRPr="00F11C17">
        <w:rPr>
          <w:rFonts w:hint="eastAsia"/>
        </w:rPr>
        <w:t>部分：</w:t>
      </w:r>
      <w:r>
        <w:rPr>
          <w:rFonts w:hint="eastAsia"/>
        </w:rPr>
        <w:t>以结算中心的实施实现内部交易内部划拨制，实现资金集中管控，同时为未来集团化发展形成内部银行奠定坚实的基础</w:t>
      </w:r>
      <w:r w:rsidR="001F43A1" w:rsidRPr="00F11C17">
        <w:rPr>
          <w:rFonts w:hint="eastAsia"/>
        </w:rPr>
        <w:t>；</w:t>
      </w:r>
    </w:p>
    <w:p w:rsidR="001F43A1" w:rsidRDefault="001F43A1" w:rsidP="00057D1F">
      <w:pPr>
        <w:pStyle w:val="a6"/>
        <w:ind w:firstLine="420"/>
      </w:pPr>
      <w:r w:rsidRPr="00F11C17">
        <w:t>4.</w:t>
      </w:r>
      <w:r w:rsidR="008B20B4">
        <w:rPr>
          <w:rFonts w:hint="eastAsia"/>
        </w:rPr>
        <w:t>商业分析部分：在第一阶段建立的系统平台上通过集团账务数据和业务数据进行多角度、多维</w:t>
      </w:r>
      <w:proofErr w:type="gramStart"/>
      <w:r w:rsidR="008B20B4">
        <w:rPr>
          <w:rFonts w:hint="eastAsia"/>
        </w:rPr>
        <w:t>度管理</w:t>
      </w:r>
      <w:proofErr w:type="gramEnd"/>
      <w:r w:rsidR="008B20B4">
        <w:rPr>
          <w:rFonts w:hint="eastAsia"/>
        </w:rPr>
        <w:t>报表挖掘的管理要求，并通过多种数据展现形式实现企业经营业绩的实时监控。</w:t>
      </w:r>
    </w:p>
    <w:p w:rsidR="001F43A1" w:rsidRDefault="001F43A1" w:rsidP="001F43A1">
      <w:pPr>
        <w:pStyle w:val="4"/>
      </w:pPr>
      <w:bookmarkStart w:id="114" w:name="_Toc191866671"/>
      <w:bookmarkStart w:id="115" w:name="_Toc191868924"/>
      <w:bookmarkStart w:id="116" w:name="_Toc213489894"/>
      <w:bookmarkEnd w:id="109"/>
      <w:r>
        <w:rPr>
          <w:rFonts w:hint="eastAsia"/>
        </w:rPr>
        <w:t>第</w:t>
      </w:r>
      <w:r>
        <w:rPr>
          <w:rFonts w:hint="eastAsia"/>
        </w:rPr>
        <w:t>3</w:t>
      </w:r>
      <w:r>
        <w:rPr>
          <w:rFonts w:hint="eastAsia"/>
        </w:rPr>
        <w:t>阶段</w:t>
      </w:r>
      <w:r>
        <w:rPr>
          <w:rFonts w:hint="eastAsia"/>
        </w:rPr>
        <w:t xml:space="preserve"> </w:t>
      </w:r>
      <w:bookmarkEnd w:id="114"/>
      <w:bookmarkEnd w:id="115"/>
      <w:r w:rsidR="005A2414">
        <w:rPr>
          <w:rFonts w:hint="eastAsia"/>
        </w:rPr>
        <w:t>精细管理</w:t>
      </w:r>
      <w:bookmarkEnd w:id="116"/>
    </w:p>
    <w:p w:rsidR="001F43A1" w:rsidRDefault="005A2414" w:rsidP="00463704">
      <w:pPr>
        <w:pStyle w:val="a6"/>
        <w:ind w:firstLine="420"/>
      </w:pPr>
      <w:r>
        <w:rPr>
          <w:rFonts w:hint="eastAsia"/>
        </w:rPr>
        <w:t>这一阶段集中在生产工厂内部业务流程的优化和流程的信息化管理，包括生产计划、车间管理、设备管理、生产成本管理等业务。</w:t>
      </w:r>
    </w:p>
    <w:p w:rsidR="001F43A1" w:rsidRPr="00F11C17" w:rsidRDefault="001F43A1" w:rsidP="00463704">
      <w:pPr>
        <w:pStyle w:val="a6"/>
        <w:ind w:firstLine="420"/>
      </w:pPr>
      <w:r>
        <w:rPr>
          <w:rFonts w:hint="eastAsia"/>
        </w:rPr>
        <w:t>构建</w:t>
      </w:r>
      <w:r w:rsidRPr="00A559C6">
        <w:rPr>
          <w:rFonts w:hint="eastAsia"/>
        </w:rPr>
        <w:t>基于成本驱动的</w:t>
      </w:r>
      <w:r w:rsidRPr="00A559C6">
        <w:t>ERP</w:t>
      </w:r>
      <w:r w:rsidRPr="00A559C6">
        <w:rPr>
          <w:rFonts w:hint="eastAsia"/>
        </w:rPr>
        <w:t>管理模式</w:t>
      </w:r>
      <w:r>
        <w:rPr>
          <w:rFonts w:hint="eastAsia"/>
        </w:rPr>
        <w:t>实现</w:t>
      </w:r>
      <w:r w:rsidR="00785D67">
        <w:rPr>
          <w:rFonts w:hint="eastAsia"/>
        </w:rPr>
        <w:t>XXXX</w:t>
      </w:r>
      <w:r w:rsidRPr="00D54310">
        <w:rPr>
          <w:rFonts w:hint="eastAsia"/>
        </w:rPr>
        <w:t>成本管理真正细化到车间</w:t>
      </w:r>
      <w:r w:rsidR="00DC0FDA">
        <w:rPr>
          <w:rFonts w:hint="eastAsia"/>
        </w:rPr>
        <w:t>生产过程的管理</w:t>
      </w:r>
      <w:r w:rsidRPr="00D54310">
        <w:rPr>
          <w:rFonts w:hint="eastAsia"/>
        </w:rPr>
        <w:t>，消除无增值作业，提高效率，降低成本，</w:t>
      </w:r>
      <w:r w:rsidRPr="00D54310">
        <w:rPr>
          <w:rFonts w:hint="eastAsia"/>
        </w:rPr>
        <w:t xml:space="preserve"> </w:t>
      </w:r>
      <w:r w:rsidRPr="00D54310">
        <w:rPr>
          <w:rFonts w:hint="eastAsia"/>
        </w:rPr>
        <w:t>优化企业价值链，创造成本领先优势，提升整体竞争力</w:t>
      </w:r>
      <w:r>
        <w:rPr>
          <w:rFonts w:hint="eastAsia"/>
        </w:rPr>
        <w:t>；</w:t>
      </w:r>
    </w:p>
    <w:p w:rsidR="00F6321F" w:rsidRDefault="00876623" w:rsidP="00A95D6F">
      <w:pPr>
        <w:pStyle w:val="4"/>
      </w:pPr>
      <w:bookmarkStart w:id="117" w:name="_Toc213489895"/>
      <w:r>
        <w:rPr>
          <w:rFonts w:hint="eastAsia"/>
        </w:rPr>
        <w:t>第</w:t>
      </w:r>
      <w:r>
        <w:rPr>
          <w:rFonts w:hint="eastAsia"/>
        </w:rPr>
        <w:t>4</w:t>
      </w:r>
      <w:r>
        <w:rPr>
          <w:rFonts w:hint="eastAsia"/>
        </w:rPr>
        <w:t>阶段</w:t>
      </w:r>
      <w:r>
        <w:rPr>
          <w:rFonts w:hint="eastAsia"/>
        </w:rPr>
        <w:t xml:space="preserve"> </w:t>
      </w:r>
      <w:r w:rsidR="00A95D6F">
        <w:rPr>
          <w:rFonts w:hint="eastAsia"/>
        </w:rPr>
        <w:t>深化应用</w:t>
      </w:r>
      <w:bookmarkEnd w:id="117"/>
    </w:p>
    <w:p w:rsidR="00A95D6F" w:rsidRDefault="00A411C1" w:rsidP="00463704">
      <w:pPr>
        <w:pStyle w:val="a6"/>
        <w:ind w:firstLine="420"/>
      </w:pPr>
      <w:r>
        <w:rPr>
          <w:rFonts w:hint="eastAsia"/>
        </w:rPr>
        <w:t>这一阶段在不断巩固信息化应用成果的基础上，在时机成熟时实施协同办公系统和人力资源系统。并进一步完善商业分析和决策支持模型设计</w:t>
      </w:r>
      <w:r w:rsidR="00A92001">
        <w:rPr>
          <w:rFonts w:hint="eastAsia"/>
        </w:rPr>
        <w:t>，使得基于数据的决策分析、决策支持更具效率和效益</w:t>
      </w:r>
      <w:r>
        <w:rPr>
          <w:rFonts w:hint="eastAsia"/>
        </w:rPr>
        <w:t>。</w:t>
      </w:r>
    </w:p>
    <w:p w:rsidR="00E90F5A" w:rsidRDefault="00DD3579" w:rsidP="00DC26C1">
      <w:pPr>
        <w:pStyle w:val="3"/>
      </w:pPr>
      <w:bookmarkStart w:id="118" w:name="_Toc213489896"/>
      <w:r>
        <w:rPr>
          <w:rFonts w:hint="eastAsia"/>
        </w:rPr>
        <w:t>实施周期</w:t>
      </w:r>
      <w:bookmarkEnd w:id="118"/>
    </w:p>
    <w:p w:rsidR="00DC26C1" w:rsidRDefault="0085759C" w:rsidP="00463704">
      <w:pPr>
        <w:pStyle w:val="a6"/>
        <w:ind w:firstLine="420"/>
      </w:pPr>
      <w:r>
        <w:rPr>
          <w:rFonts w:hint="eastAsia"/>
        </w:rPr>
        <w:t>项目实施总体规划周期为</w:t>
      </w:r>
      <w:r>
        <w:rPr>
          <w:rFonts w:hint="eastAsia"/>
        </w:rPr>
        <w:t>10</w:t>
      </w:r>
      <w:r>
        <w:rPr>
          <w:rFonts w:hint="eastAsia"/>
        </w:rPr>
        <w:t>个月，蓝图设计和蓝图批准阶段预算</w:t>
      </w:r>
      <w:r>
        <w:rPr>
          <w:rFonts w:hint="eastAsia"/>
        </w:rPr>
        <w:t>2</w:t>
      </w:r>
      <w:r>
        <w:rPr>
          <w:rFonts w:hint="eastAsia"/>
        </w:rPr>
        <w:t>个月完成，第一阶段各经营实体完成财务业务一体化实施，预期</w:t>
      </w:r>
      <w:r>
        <w:rPr>
          <w:rFonts w:hint="eastAsia"/>
        </w:rPr>
        <w:t>3</w:t>
      </w:r>
      <w:r>
        <w:rPr>
          <w:rFonts w:hint="eastAsia"/>
        </w:rPr>
        <w:t>个月，第二阶段实施集团管控目标，预期</w:t>
      </w:r>
      <w:r>
        <w:rPr>
          <w:rFonts w:hint="eastAsia"/>
        </w:rPr>
        <w:t>1</w:t>
      </w:r>
      <w:r>
        <w:rPr>
          <w:rFonts w:hint="eastAsia"/>
        </w:rPr>
        <w:t>个月，第三阶段实现精细化管理，预期</w:t>
      </w:r>
      <w:r>
        <w:rPr>
          <w:rFonts w:hint="eastAsia"/>
        </w:rPr>
        <w:t>4</w:t>
      </w:r>
      <w:r>
        <w:rPr>
          <w:rFonts w:hint="eastAsia"/>
        </w:rPr>
        <w:t>个月。</w:t>
      </w:r>
    </w:p>
    <w:p w:rsidR="00DC26C1" w:rsidRDefault="0085759C" w:rsidP="00463704">
      <w:pPr>
        <w:pStyle w:val="a6"/>
        <w:ind w:firstLine="420"/>
      </w:pPr>
      <w:r>
        <w:rPr>
          <w:rFonts w:hint="eastAsia"/>
        </w:rPr>
        <w:t>实施周期估算详见下表。</w:t>
      </w:r>
    </w:p>
    <w:tbl>
      <w:tblPr>
        <w:tblW w:w="9114" w:type="dxa"/>
        <w:tblInd w:w="9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00" w:firstRow="0" w:lastRow="0" w:firstColumn="0" w:lastColumn="0" w:noHBand="0" w:noVBand="0"/>
      </w:tblPr>
      <w:tblGrid>
        <w:gridCol w:w="477"/>
        <w:gridCol w:w="1554"/>
        <w:gridCol w:w="2829"/>
        <w:gridCol w:w="643"/>
        <w:gridCol w:w="1517"/>
        <w:gridCol w:w="1156"/>
        <w:gridCol w:w="938"/>
      </w:tblGrid>
      <w:tr w:rsidR="00DC26C1" w:rsidRPr="009F53C7">
        <w:trPr>
          <w:trHeight w:val="285"/>
          <w:tblHeader/>
        </w:trPr>
        <w:tc>
          <w:tcPr>
            <w:tcW w:w="477"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序号</w:t>
            </w:r>
          </w:p>
        </w:tc>
        <w:tc>
          <w:tcPr>
            <w:tcW w:w="1554"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工作阶段</w:t>
            </w:r>
          </w:p>
        </w:tc>
        <w:tc>
          <w:tcPr>
            <w:tcW w:w="2829"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工作内容</w:t>
            </w:r>
          </w:p>
        </w:tc>
        <w:tc>
          <w:tcPr>
            <w:tcW w:w="643"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工期(月)</w:t>
            </w:r>
          </w:p>
        </w:tc>
        <w:tc>
          <w:tcPr>
            <w:tcW w:w="1517"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交付成果</w:t>
            </w:r>
          </w:p>
        </w:tc>
        <w:tc>
          <w:tcPr>
            <w:tcW w:w="1156"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涉及组织</w:t>
            </w:r>
          </w:p>
        </w:tc>
        <w:tc>
          <w:tcPr>
            <w:tcW w:w="938"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备注</w:t>
            </w:r>
          </w:p>
        </w:tc>
      </w:tr>
      <w:tr w:rsidR="00721586" w:rsidRPr="009F53C7">
        <w:trPr>
          <w:trHeight w:val="1065"/>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1</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蓝图设计</w:t>
            </w:r>
          </w:p>
        </w:tc>
        <w:tc>
          <w:tcPr>
            <w:tcW w:w="2829" w:type="dxa"/>
            <w:shd w:val="clear" w:color="auto" w:fill="auto"/>
            <w:vAlign w:val="center"/>
          </w:tcPr>
          <w:p w:rsidR="00DC26C1" w:rsidRPr="009F53C7" w:rsidRDefault="00DC26C1" w:rsidP="00DC26C1">
            <w:pPr>
              <w:widowControl/>
              <w:rPr>
                <w:rFonts w:ascii="宋体" w:hAnsi="宋体"/>
                <w:kern w:val="0"/>
                <w:sz w:val="18"/>
                <w:szCs w:val="18"/>
              </w:rPr>
            </w:pPr>
            <w:r w:rsidRPr="009F53C7">
              <w:rPr>
                <w:kern w:val="0"/>
                <w:sz w:val="18"/>
                <w:szCs w:val="18"/>
              </w:rPr>
              <w:t>1.</w:t>
            </w:r>
            <w:r w:rsidRPr="009F53C7">
              <w:rPr>
                <w:rFonts w:ascii="宋体" w:hAnsi="宋体" w:hint="eastAsia"/>
                <w:kern w:val="0"/>
                <w:sz w:val="18"/>
                <w:szCs w:val="18"/>
              </w:rPr>
              <w:t>需求调研；</w:t>
            </w:r>
          </w:p>
          <w:p w:rsidR="00DC26C1" w:rsidRPr="009F53C7" w:rsidRDefault="00DC26C1" w:rsidP="00DC26C1">
            <w:pPr>
              <w:widowControl/>
              <w:rPr>
                <w:rFonts w:ascii="宋体" w:hAnsi="宋体"/>
                <w:kern w:val="0"/>
                <w:sz w:val="18"/>
                <w:szCs w:val="18"/>
              </w:rPr>
            </w:pPr>
            <w:r w:rsidRPr="009F53C7">
              <w:rPr>
                <w:kern w:val="0"/>
                <w:sz w:val="18"/>
                <w:szCs w:val="18"/>
              </w:rPr>
              <w:t>2.</w:t>
            </w:r>
            <w:r w:rsidRPr="009F53C7">
              <w:rPr>
                <w:rFonts w:ascii="宋体" w:hAnsi="宋体" w:hint="eastAsia"/>
                <w:kern w:val="0"/>
                <w:sz w:val="18"/>
                <w:szCs w:val="18"/>
              </w:rPr>
              <w:t>科目体系规划、核算体系规划、预算管理体系规划；</w:t>
            </w:r>
          </w:p>
          <w:p w:rsidR="00DC26C1" w:rsidRPr="009F53C7" w:rsidRDefault="00DC26C1" w:rsidP="00DC26C1">
            <w:pPr>
              <w:widowControl/>
              <w:rPr>
                <w:kern w:val="0"/>
                <w:sz w:val="18"/>
                <w:szCs w:val="18"/>
              </w:rPr>
            </w:pPr>
            <w:r w:rsidRPr="009F53C7">
              <w:rPr>
                <w:kern w:val="0"/>
                <w:sz w:val="18"/>
                <w:szCs w:val="18"/>
              </w:rPr>
              <w:t>3.</w:t>
            </w:r>
            <w:r w:rsidRPr="009F53C7">
              <w:rPr>
                <w:rFonts w:ascii="宋体" w:hAnsi="宋体" w:hint="eastAsia"/>
                <w:kern w:val="0"/>
                <w:sz w:val="18"/>
                <w:szCs w:val="18"/>
              </w:rPr>
              <w:t>重要管理报表格式确定。</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1</w:t>
            </w:r>
          </w:p>
        </w:tc>
        <w:tc>
          <w:tcPr>
            <w:tcW w:w="1517" w:type="dxa"/>
            <w:shd w:val="clear" w:color="auto" w:fill="auto"/>
            <w:vAlign w:val="center"/>
          </w:tcPr>
          <w:p w:rsidR="00DC26C1" w:rsidRPr="009F53C7" w:rsidRDefault="00785D67" w:rsidP="00DC26C1">
            <w:pPr>
              <w:widowControl/>
              <w:rPr>
                <w:rFonts w:ascii="宋体" w:hAnsi="宋体" w:cs="宋体"/>
                <w:kern w:val="0"/>
                <w:sz w:val="18"/>
                <w:szCs w:val="18"/>
              </w:rPr>
            </w:pPr>
            <w:r>
              <w:rPr>
                <w:rFonts w:ascii="宋体" w:hAnsi="宋体" w:cs="宋体" w:hint="eastAsia"/>
                <w:kern w:val="0"/>
                <w:sz w:val="18"/>
                <w:szCs w:val="18"/>
              </w:rPr>
              <w:t>XXXX</w:t>
            </w:r>
            <w:r w:rsidR="00DC26C1" w:rsidRPr="009F53C7">
              <w:rPr>
                <w:rFonts w:ascii="宋体" w:hAnsi="宋体" w:cs="宋体" w:hint="eastAsia"/>
                <w:kern w:val="0"/>
                <w:sz w:val="18"/>
                <w:szCs w:val="18"/>
              </w:rPr>
              <w:t>管理信息化实施方案</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所有经营实体</w:t>
            </w:r>
          </w:p>
        </w:tc>
        <w:tc>
          <w:tcPr>
            <w:tcW w:w="938" w:type="dxa"/>
            <w:shd w:val="clear" w:color="auto" w:fill="auto"/>
            <w:vAlign w:val="center"/>
          </w:tcPr>
          <w:p w:rsidR="00DC26C1" w:rsidRPr="009F53C7" w:rsidRDefault="00DC26C1" w:rsidP="00DC26C1">
            <w:pPr>
              <w:widowControl/>
              <w:rPr>
                <w:kern w:val="0"/>
                <w:sz w:val="18"/>
                <w:szCs w:val="18"/>
              </w:rPr>
            </w:pPr>
          </w:p>
        </w:tc>
      </w:tr>
      <w:tr w:rsidR="00721586" w:rsidRPr="009F53C7">
        <w:trPr>
          <w:trHeight w:val="1020"/>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lastRenderedPageBreak/>
              <w:t>2</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蓝图批准</w:t>
            </w:r>
          </w:p>
        </w:tc>
        <w:tc>
          <w:tcPr>
            <w:tcW w:w="2829"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将</w:t>
            </w:r>
            <w:r w:rsidR="00785D67">
              <w:rPr>
                <w:rFonts w:ascii="宋体" w:hAnsi="宋体" w:cs="宋体" w:hint="eastAsia"/>
                <w:kern w:val="0"/>
                <w:sz w:val="18"/>
                <w:szCs w:val="18"/>
              </w:rPr>
              <w:t>XXXX</w:t>
            </w:r>
            <w:r w:rsidRPr="009F53C7">
              <w:rPr>
                <w:rFonts w:ascii="宋体" w:hAnsi="宋体" w:cs="宋体" w:hint="eastAsia"/>
                <w:kern w:val="0"/>
                <w:sz w:val="18"/>
                <w:szCs w:val="18"/>
              </w:rPr>
              <w:t>管理信息化实施方案报</w:t>
            </w:r>
            <w:r w:rsidR="00785D67">
              <w:rPr>
                <w:rFonts w:ascii="宋体" w:hAnsi="宋体" w:cs="宋体" w:hint="eastAsia"/>
                <w:kern w:val="0"/>
                <w:sz w:val="18"/>
                <w:szCs w:val="18"/>
              </w:rPr>
              <w:t>XXXX</w:t>
            </w:r>
            <w:r w:rsidRPr="009F53C7">
              <w:rPr>
                <w:rFonts w:ascii="宋体" w:hAnsi="宋体" w:cs="宋体" w:hint="eastAsia"/>
                <w:kern w:val="0"/>
                <w:sz w:val="18"/>
                <w:szCs w:val="18"/>
              </w:rPr>
              <w:t>管理审批确认。</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1</w:t>
            </w:r>
          </w:p>
        </w:tc>
        <w:tc>
          <w:tcPr>
            <w:tcW w:w="1517"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批准的</w:t>
            </w:r>
            <w:r w:rsidR="00785D67">
              <w:rPr>
                <w:rFonts w:ascii="宋体" w:hAnsi="宋体" w:cs="宋体" w:hint="eastAsia"/>
                <w:kern w:val="0"/>
                <w:sz w:val="18"/>
                <w:szCs w:val="18"/>
              </w:rPr>
              <w:t>XXXX</w:t>
            </w:r>
            <w:r w:rsidRPr="009F53C7">
              <w:rPr>
                <w:rFonts w:ascii="宋体" w:hAnsi="宋体" w:cs="宋体" w:hint="eastAsia"/>
                <w:kern w:val="0"/>
                <w:sz w:val="18"/>
                <w:szCs w:val="18"/>
              </w:rPr>
              <w:t>管理信息化实施方案</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管理层</w:t>
            </w:r>
          </w:p>
        </w:tc>
        <w:tc>
          <w:tcPr>
            <w:tcW w:w="938"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批准过程中进行方案完善。</w:t>
            </w:r>
          </w:p>
        </w:tc>
      </w:tr>
      <w:tr w:rsidR="00721586" w:rsidRPr="009F53C7">
        <w:trPr>
          <w:trHeight w:val="1050"/>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3</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第一阶段实施</w:t>
            </w:r>
          </w:p>
        </w:tc>
        <w:tc>
          <w:tcPr>
            <w:tcW w:w="2829" w:type="dxa"/>
            <w:shd w:val="clear" w:color="auto" w:fill="auto"/>
            <w:vAlign w:val="center"/>
          </w:tcPr>
          <w:p w:rsidR="00DC26C1" w:rsidRPr="009F53C7" w:rsidRDefault="00DC26C1" w:rsidP="00DC26C1">
            <w:pPr>
              <w:widowControl/>
              <w:rPr>
                <w:rFonts w:ascii="宋体" w:hAnsi="宋体"/>
                <w:kern w:val="0"/>
                <w:sz w:val="18"/>
                <w:szCs w:val="18"/>
              </w:rPr>
            </w:pPr>
            <w:r w:rsidRPr="009F53C7">
              <w:rPr>
                <w:kern w:val="0"/>
                <w:sz w:val="18"/>
                <w:szCs w:val="18"/>
              </w:rPr>
              <w:t>1.</w:t>
            </w:r>
            <w:r w:rsidRPr="009F53C7">
              <w:rPr>
                <w:rFonts w:ascii="宋体" w:hAnsi="宋体" w:hint="eastAsia"/>
                <w:kern w:val="0"/>
                <w:sz w:val="18"/>
                <w:szCs w:val="18"/>
              </w:rPr>
              <w:t>各经营实体实施销售、采购、仓存、核算和财务管理系统；</w:t>
            </w:r>
          </w:p>
          <w:p w:rsidR="00DC26C1" w:rsidRPr="009F53C7" w:rsidRDefault="00DC26C1" w:rsidP="00DC26C1">
            <w:pPr>
              <w:widowControl/>
              <w:rPr>
                <w:kern w:val="0"/>
                <w:sz w:val="18"/>
                <w:szCs w:val="18"/>
              </w:rPr>
            </w:pPr>
            <w:r w:rsidRPr="009F53C7">
              <w:rPr>
                <w:kern w:val="0"/>
                <w:sz w:val="18"/>
                <w:szCs w:val="18"/>
              </w:rPr>
              <w:t>2.</w:t>
            </w:r>
            <w:r w:rsidRPr="009F53C7">
              <w:rPr>
                <w:rFonts w:ascii="宋体" w:hAnsi="宋体" w:hint="eastAsia"/>
                <w:kern w:val="0"/>
                <w:sz w:val="18"/>
                <w:szCs w:val="18"/>
              </w:rPr>
              <w:t>搭建决策支持平台。</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3</w:t>
            </w:r>
          </w:p>
        </w:tc>
        <w:tc>
          <w:tcPr>
            <w:tcW w:w="1517"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所有经营实体财务部、库存管理岗位。</w:t>
            </w:r>
          </w:p>
        </w:tc>
        <w:tc>
          <w:tcPr>
            <w:tcW w:w="938"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r>
      <w:tr w:rsidR="00721586" w:rsidRPr="009F53C7">
        <w:trPr>
          <w:trHeight w:val="1320"/>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4</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第二阶段实施</w:t>
            </w:r>
          </w:p>
        </w:tc>
        <w:tc>
          <w:tcPr>
            <w:tcW w:w="2829" w:type="dxa"/>
            <w:shd w:val="clear" w:color="auto" w:fill="auto"/>
            <w:vAlign w:val="center"/>
          </w:tcPr>
          <w:p w:rsidR="00DC26C1" w:rsidRPr="009F53C7" w:rsidRDefault="00DC26C1" w:rsidP="00DC26C1">
            <w:pPr>
              <w:widowControl/>
              <w:rPr>
                <w:rFonts w:ascii="宋体" w:hAnsi="宋体"/>
                <w:kern w:val="0"/>
                <w:sz w:val="18"/>
                <w:szCs w:val="18"/>
              </w:rPr>
            </w:pPr>
            <w:r w:rsidRPr="009F53C7">
              <w:rPr>
                <w:kern w:val="0"/>
                <w:sz w:val="18"/>
                <w:szCs w:val="18"/>
              </w:rPr>
              <w:t>1.</w:t>
            </w:r>
            <w:r w:rsidRPr="009F53C7">
              <w:rPr>
                <w:rFonts w:ascii="宋体" w:hAnsi="宋体" w:hint="eastAsia"/>
                <w:kern w:val="0"/>
                <w:sz w:val="18"/>
                <w:szCs w:val="18"/>
              </w:rPr>
              <w:t>实施集团财务、财务报告、全面经营预算、资金管理系统和结算中心；</w:t>
            </w:r>
          </w:p>
          <w:p w:rsidR="00DC26C1" w:rsidRPr="009F53C7" w:rsidRDefault="00DC26C1" w:rsidP="00DC26C1">
            <w:pPr>
              <w:widowControl/>
              <w:rPr>
                <w:rFonts w:ascii="宋体" w:hAnsi="宋体"/>
                <w:kern w:val="0"/>
                <w:sz w:val="18"/>
                <w:szCs w:val="18"/>
              </w:rPr>
            </w:pPr>
            <w:r w:rsidRPr="009F53C7">
              <w:rPr>
                <w:kern w:val="0"/>
                <w:sz w:val="18"/>
                <w:szCs w:val="18"/>
              </w:rPr>
              <w:t>2.</w:t>
            </w:r>
            <w:r w:rsidRPr="009F53C7">
              <w:rPr>
                <w:rFonts w:ascii="宋体" w:hAnsi="宋体" w:hint="eastAsia"/>
                <w:kern w:val="0"/>
                <w:sz w:val="18"/>
                <w:szCs w:val="18"/>
              </w:rPr>
              <w:t>市场管理信息化管理；</w:t>
            </w:r>
          </w:p>
          <w:p w:rsidR="00DC26C1" w:rsidRPr="009F53C7" w:rsidRDefault="00DC26C1" w:rsidP="00DC26C1">
            <w:pPr>
              <w:widowControl/>
              <w:rPr>
                <w:kern w:val="0"/>
                <w:sz w:val="18"/>
                <w:szCs w:val="18"/>
              </w:rPr>
            </w:pPr>
            <w:r w:rsidRPr="009F53C7">
              <w:rPr>
                <w:kern w:val="0"/>
                <w:sz w:val="18"/>
                <w:szCs w:val="18"/>
              </w:rPr>
              <w:t>3.</w:t>
            </w:r>
            <w:r w:rsidRPr="009F53C7">
              <w:rPr>
                <w:rFonts w:ascii="宋体" w:hAnsi="宋体" w:hint="eastAsia"/>
                <w:kern w:val="0"/>
                <w:sz w:val="18"/>
                <w:szCs w:val="18"/>
              </w:rPr>
              <w:t>内部交易信息化管理。</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1</w:t>
            </w:r>
          </w:p>
        </w:tc>
        <w:tc>
          <w:tcPr>
            <w:tcW w:w="1517"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所有经营实体财务部、销售公司、进出口公司。</w:t>
            </w:r>
          </w:p>
        </w:tc>
        <w:tc>
          <w:tcPr>
            <w:tcW w:w="938"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r>
      <w:tr w:rsidR="00721586" w:rsidRPr="009F53C7">
        <w:trPr>
          <w:trHeight w:val="765"/>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5</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第三阶段实施</w:t>
            </w:r>
          </w:p>
        </w:tc>
        <w:tc>
          <w:tcPr>
            <w:tcW w:w="2829"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生产计划、生产管理、生产成本、设备管理、质量管理系统实施。</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4</w:t>
            </w:r>
          </w:p>
        </w:tc>
        <w:tc>
          <w:tcPr>
            <w:tcW w:w="1517"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各生产工厂。</w:t>
            </w:r>
          </w:p>
        </w:tc>
        <w:tc>
          <w:tcPr>
            <w:tcW w:w="938"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r>
    </w:tbl>
    <w:p w:rsidR="00706B25" w:rsidRDefault="00706B25" w:rsidP="00706B25">
      <w:pPr>
        <w:pStyle w:val="2"/>
      </w:pPr>
      <w:bookmarkStart w:id="119" w:name="_Toc213489897"/>
      <w:r>
        <w:rPr>
          <w:rFonts w:hint="eastAsia"/>
        </w:rPr>
        <w:t>系统</w:t>
      </w:r>
      <w:proofErr w:type="gramStart"/>
      <w:r>
        <w:rPr>
          <w:rFonts w:hint="eastAsia"/>
        </w:rPr>
        <w:t>布署</w:t>
      </w:r>
      <w:bookmarkEnd w:id="119"/>
      <w:proofErr w:type="gramEnd"/>
    </w:p>
    <w:p w:rsidR="00706B25" w:rsidRDefault="00706B25" w:rsidP="00706B25">
      <w:pPr>
        <w:pStyle w:val="3"/>
      </w:pPr>
      <w:bookmarkStart w:id="120" w:name="_Toc213489898"/>
      <w:r>
        <w:rPr>
          <w:rFonts w:hint="eastAsia"/>
        </w:rPr>
        <w:t>应用</w:t>
      </w:r>
      <w:proofErr w:type="gramStart"/>
      <w:r>
        <w:rPr>
          <w:rFonts w:hint="eastAsia"/>
        </w:rPr>
        <w:t>布署</w:t>
      </w:r>
      <w:bookmarkEnd w:id="120"/>
      <w:proofErr w:type="gramEnd"/>
    </w:p>
    <w:p w:rsidR="00706B25" w:rsidRDefault="00785D67" w:rsidP="00463704">
      <w:pPr>
        <w:pStyle w:val="a6"/>
        <w:ind w:firstLine="420"/>
      </w:pPr>
      <w:r>
        <w:rPr>
          <w:rFonts w:hint="eastAsia"/>
        </w:rPr>
        <w:t>XXXX</w:t>
      </w:r>
      <w:r w:rsidR="00706B25">
        <w:rPr>
          <w:rFonts w:hint="eastAsia"/>
        </w:rPr>
        <w:t>是多经营实体跨地区企业，在</w:t>
      </w:r>
      <w:r w:rsidR="003B4242">
        <w:rPr>
          <w:rFonts w:hint="eastAsia"/>
        </w:rPr>
        <w:t>XXXX</w:t>
      </w:r>
      <w:r w:rsidR="00706B25">
        <w:rPr>
          <w:rFonts w:hint="eastAsia"/>
        </w:rPr>
        <w:t>境内互联网还不发达的情况下，要达到多经营实体管理数据集中管理的要求，只能采用分散</w:t>
      </w:r>
      <w:proofErr w:type="gramStart"/>
      <w:r w:rsidR="00706B25">
        <w:rPr>
          <w:rFonts w:hint="eastAsia"/>
        </w:rPr>
        <w:t>布署</w:t>
      </w:r>
      <w:proofErr w:type="gramEnd"/>
      <w:r w:rsidR="00706B25">
        <w:rPr>
          <w:rFonts w:hint="eastAsia"/>
        </w:rPr>
        <w:t>、分散应用、借助技术手段再合并数据的应用模式。</w:t>
      </w:r>
    </w:p>
    <w:p w:rsidR="00706B25" w:rsidRDefault="00706B25" w:rsidP="00463704">
      <w:pPr>
        <w:pStyle w:val="a6"/>
        <w:ind w:firstLine="420"/>
      </w:pPr>
      <w:r>
        <w:rPr>
          <w:rFonts w:hint="eastAsia"/>
        </w:rPr>
        <w:t>在系统应用</w:t>
      </w:r>
      <w:proofErr w:type="gramStart"/>
      <w:r>
        <w:rPr>
          <w:rFonts w:hint="eastAsia"/>
        </w:rPr>
        <w:t>布署</w:t>
      </w:r>
      <w:proofErr w:type="gramEnd"/>
      <w:r>
        <w:rPr>
          <w:rFonts w:hint="eastAsia"/>
        </w:rPr>
        <w:t>规划上，是为每一个经营实体</w:t>
      </w:r>
      <w:proofErr w:type="gramStart"/>
      <w:r>
        <w:rPr>
          <w:rFonts w:hint="eastAsia"/>
        </w:rPr>
        <w:t>布署</w:t>
      </w:r>
      <w:proofErr w:type="gramEnd"/>
      <w:r>
        <w:rPr>
          <w:rFonts w:hint="eastAsia"/>
        </w:rPr>
        <w:t>一套应用系统，集团总部现</w:t>
      </w:r>
      <w:proofErr w:type="gramStart"/>
      <w:r>
        <w:rPr>
          <w:rFonts w:hint="eastAsia"/>
        </w:rPr>
        <w:t>布署</w:t>
      </w:r>
      <w:proofErr w:type="gramEnd"/>
      <w:r>
        <w:rPr>
          <w:rFonts w:hint="eastAsia"/>
        </w:rPr>
        <w:t>集中的数据仓库，借助技术手段定期将各经营实体的数据传输、合并、汇总到数据仓库中，在集团数据仓库上</w:t>
      </w:r>
      <w:proofErr w:type="gramStart"/>
      <w:r>
        <w:rPr>
          <w:rFonts w:hint="eastAsia"/>
        </w:rPr>
        <w:t>布署</w:t>
      </w:r>
      <w:proofErr w:type="gramEnd"/>
      <w:r>
        <w:rPr>
          <w:rFonts w:hint="eastAsia"/>
        </w:rPr>
        <w:t>商业分析工具进行决策分析和决策支持。</w:t>
      </w:r>
      <w:r w:rsidR="003B758A">
        <w:rPr>
          <w:rFonts w:hint="eastAsia"/>
        </w:rPr>
        <w:t>XX</w:t>
      </w:r>
      <w:r w:rsidR="003B758A">
        <w:rPr>
          <w:rFonts w:hint="eastAsia"/>
        </w:rPr>
        <w:t>公司</w:t>
      </w:r>
      <w:r>
        <w:rPr>
          <w:rFonts w:hint="eastAsia"/>
        </w:rPr>
        <w:t>iMTS</w:t>
      </w:r>
      <w:r>
        <w:rPr>
          <w:rFonts w:hint="eastAsia"/>
        </w:rPr>
        <w:t>系统就是专门为这种分散</w:t>
      </w:r>
      <w:proofErr w:type="gramStart"/>
      <w:r>
        <w:rPr>
          <w:rFonts w:hint="eastAsia"/>
        </w:rPr>
        <w:t>布署</w:t>
      </w:r>
      <w:proofErr w:type="gramEnd"/>
      <w:r>
        <w:rPr>
          <w:rFonts w:hint="eastAsia"/>
        </w:rPr>
        <w:t>、集中应用的模式设计的数据传输工具，</w:t>
      </w:r>
      <w:r>
        <w:rPr>
          <w:rFonts w:hint="eastAsia"/>
        </w:rPr>
        <w:t>iMTS</w:t>
      </w:r>
      <w:r>
        <w:rPr>
          <w:rFonts w:hint="eastAsia"/>
        </w:rPr>
        <w:t>利用电话线和互联网进行数据传送。系统应用示意如下图。</w:t>
      </w:r>
    </w:p>
    <w:p w:rsidR="00706B25" w:rsidRDefault="00F24A93" w:rsidP="00463704">
      <w:pPr>
        <w:pStyle w:val="ae"/>
      </w:pPr>
      <w:r>
        <w:rPr>
          <w:rFonts w:hint="eastAsia"/>
          <w:noProof/>
        </w:rPr>
        <w:lastRenderedPageBreak/>
        <w:drawing>
          <wp:inline distT="0" distB="0" distL="0" distR="0">
            <wp:extent cx="5762625" cy="35623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562350"/>
                    </a:xfrm>
                    <a:prstGeom prst="rect">
                      <a:avLst/>
                    </a:prstGeom>
                    <a:noFill/>
                    <a:ln>
                      <a:noFill/>
                    </a:ln>
                  </pic:spPr>
                </pic:pic>
              </a:graphicData>
            </a:graphic>
          </wp:inline>
        </w:drawing>
      </w:r>
    </w:p>
    <w:p w:rsidR="00706B25" w:rsidRDefault="00706B25" w:rsidP="00706B25">
      <w:pPr>
        <w:pStyle w:val="a"/>
      </w:pPr>
      <w:r>
        <w:rPr>
          <w:rFonts w:hint="eastAsia"/>
        </w:rPr>
        <w:t>系统应用示意图</w:t>
      </w:r>
    </w:p>
    <w:p w:rsidR="00706B25" w:rsidRDefault="00785D67" w:rsidP="00463704">
      <w:pPr>
        <w:pStyle w:val="a6"/>
        <w:ind w:firstLine="420"/>
      </w:pPr>
      <w:r>
        <w:rPr>
          <w:rFonts w:hint="eastAsia"/>
        </w:rPr>
        <w:t>XXXX</w:t>
      </w:r>
      <w:r w:rsidR="00706B25">
        <w:rPr>
          <w:rFonts w:hint="eastAsia"/>
        </w:rPr>
        <w:t>管理层目前分散在两地办公，基于数据仓库的决策分析和决策支持应用势必在两地都有相同的应用要求。因此，需要在两地建立集团数据仓库，两地数据仓库间需保持数据的及时同步才能确保两地管理层对企业的实时管理。两地数据仓库间可采用</w:t>
      </w:r>
      <w:r w:rsidR="00706B25">
        <w:rPr>
          <w:rFonts w:hint="eastAsia"/>
        </w:rPr>
        <w:t>iMTS</w:t>
      </w:r>
      <w:r w:rsidR="00706B25">
        <w:rPr>
          <w:rFonts w:hint="eastAsia"/>
        </w:rPr>
        <w:t>系统或文件手工传递的方式进行数据同步。两地数据仓库应用</w:t>
      </w:r>
      <w:proofErr w:type="gramStart"/>
      <w:r w:rsidR="00706B25">
        <w:rPr>
          <w:rFonts w:hint="eastAsia"/>
        </w:rPr>
        <w:t>布署</w:t>
      </w:r>
      <w:proofErr w:type="gramEnd"/>
      <w:r w:rsidR="00706B25">
        <w:rPr>
          <w:rFonts w:hint="eastAsia"/>
        </w:rPr>
        <w:t>如下图如示。</w:t>
      </w:r>
    </w:p>
    <w:p w:rsidR="00706B25" w:rsidRDefault="00F24A93" w:rsidP="00463704">
      <w:pPr>
        <w:pStyle w:val="ae"/>
      </w:pPr>
      <w:r>
        <w:rPr>
          <w:rFonts w:hint="eastAsia"/>
          <w:noProof/>
        </w:rPr>
        <w:drawing>
          <wp:inline distT="0" distB="0" distL="0" distR="0">
            <wp:extent cx="5753100" cy="3543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rsidR="00706B25" w:rsidRPr="002258A5" w:rsidRDefault="00706B25" w:rsidP="00706B25">
      <w:pPr>
        <w:pStyle w:val="a"/>
      </w:pPr>
      <w:r>
        <w:rPr>
          <w:rFonts w:hint="eastAsia"/>
        </w:rPr>
        <w:t>两地数据仓库应用</w:t>
      </w:r>
      <w:proofErr w:type="gramStart"/>
      <w:r>
        <w:rPr>
          <w:rFonts w:hint="eastAsia"/>
        </w:rPr>
        <w:t>布署</w:t>
      </w:r>
      <w:proofErr w:type="gramEnd"/>
      <w:r>
        <w:rPr>
          <w:rFonts w:hint="eastAsia"/>
        </w:rPr>
        <w:t>示意图</w:t>
      </w:r>
    </w:p>
    <w:p w:rsidR="00706B25" w:rsidRPr="004553D9" w:rsidRDefault="00706B25" w:rsidP="00463704">
      <w:pPr>
        <w:pStyle w:val="a6"/>
        <w:ind w:firstLine="420"/>
      </w:pPr>
      <w:r>
        <w:rPr>
          <w:rFonts w:hint="eastAsia"/>
        </w:rPr>
        <w:t>时机成熟或条件合适时，</w:t>
      </w:r>
      <w:r w:rsidR="00015EFC">
        <w:rPr>
          <w:rFonts w:hint="eastAsia"/>
        </w:rPr>
        <w:t>XXXX</w:t>
      </w:r>
      <w:r>
        <w:rPr>
          <w:rFonts w:hint="eastAsia"/>
        </w:rPr>
        <w:t>也可建立数据仓库。</w:t>
      </w:r>
    </w:p>
    <w:p w:rsidR="00706B25" w:rsidRDefault="00706B25" w:rsidP="00706B25">
      <w:pPr>
        <w:pStyle w:val="3"/>
      </w:pPr>
      <w:bookmarkStart w:id="121" w:name="_Toc213489899"/>
      <w:r>
        <w:rPr>
          <w:rFonts w:hint="eastAsia"/>
        </w:rPr>
        <w:lastRenderedPageBreak/>
        <w:t>网络</w:t>
      </w:r>
      <w:proofErr w:type="gramStart"/>
      <w:r>
        <w:rPr>
          <w:rFonts w:hint="eastAsia"/>
        </w:rPr>
        <w:t>拓朴</w:t>
      </w:r>
      <w:bookmarkEnd w:id="121"/>
      <w:proofErr w:type="gramEnd"/>
    </w:p>
    <w:p w:rsidR="00706B25" w:rsidRDefault="00706B25" w:rsidP="00463704">
      <w:pPr>
        <w:pStyle w:val="a6"/>
        <w:ind w:firstLine="420"/>
        <w:rPr>
          <w:kern w:val="0"/>
          <w:lang w:val="zh-CN"/>
        </w:rPr>
      </w:pPr>
      <w:r>
        <w:rPr>
          <w:rFonts w:hint="eastAsia"/>
        </w:rPr>
        <w:t>因各经营实体地理位置分散，</w:t>
      </w:r>
      <w:r w:rsidR="006B45FB">
        <w:rPr>
          <w:rFonts w:hint="eastAsia"/>
        </w:rPr>
        <w:t>XXXX</w:t>
      </w:r>
      <w:r>
        <w:rPr>
          <w:rFonts w:hint="eastAsia"/>
        </w:rPr>
        <w:t>两地可分为六个区域，</w:t>
      </w:r>
      <w:r w:rsidR="006B45FB">
        <w:rPr>
          <w:rFonts w:hint="eastAsia"/>
          <w:kern w:val="0"/>
          <w:lang w:val="zh-CN"/>
        </w:rPr>
        <w:t>XX</w:t>
      </w:r>
      <w:r w:rsidR="006B45FB">
        <w:rPr>
          <w:rFonts w:hint="eastAsia"/>
          <w:kern w:val="0"/>
          <w:lang w:val="zh-CN"/>
        </w:rPr>
        <w:t>公司</w:t>
      </w:r>
      <w:r>
        <w:rPr>
          <w:rFonts w:hint="eastAsia"/>
          <w:kern w:val="0"/>
          <w:lang w:val="zh-CN"/>
        </w:rPr>
        <w:t>区域、</w:t>
      </w:r>
      <w:r w:rsidR="006B45FB">
        <w:rPr>
          <w:rFonts w:hint="eastAsia"/>
          <w:kern w:val="0"/>
          <w:lang w:val="zh-CN"/>
        </w:rPr>
        <w:t>XX</w:t>
      </w:r>
      <w:r w:rsidR="006B45FB">
        <w:rPr>
          <w:rFonts w:hint="eastAsia"/>
          <w:kern w:val="0"/>
          <w:lang w:val="zh-CN"/>
        </w:rPr>
        <w:t>工厂</w:t>
      </w:r>
      <w:r>
        <w:rPr>
          <w:rFonts w:hint="eastAsia"/>
          <w:kern w:val="0"/>
          <w:lang w:val="zh-CN"/>
        </w:rPr>
        <w:t>区域；</w:t>
      </w:r>
      <w:r w:rsidR="006B45FB">
        <w:rPr>
          <w:rFonts w:hint="eastAsia"/>
          <w:kern w:val="0"/>
          <w:lang w:val="zh-CN"/>
        </w:rPr>
        <w:t>XX</w:t>
      </w:r>
      <w:r w:rsidR="006B45FB">
        <w:rPr>
          <w:rFonts w:hint="eastAsia"/>
          <w:kern w:val="0"/>
          <w:lang w:val="zh-CN"/>
        </w:rPr>
        <w:t>公司</w:t>
      </w:r>
      <w:r>
        <w:rPr>
          <w:rFonts w:hint="eastAsia"/>
          <w:kern w:val="0"/>
          <w:lang w:val="zh-CN"/>
        </w:rPr>
        <w:t>区域、</w:t>
      </w:r>
      <w:r w:rsidR="006B45FB">
        <w:rPr>
          <w:rFonts w:hint="eastAsia"/>
          <w:kern w:val="0"/>
          <w:lang w:val="zh-CN"/>
        </w:rPr>
        <w:t>XX</w:t>
      </w:r>
      <w:r w:rsidR="006B45FB">
        <w:rPr>
          <w:rFonts w:hint="eastAsia"/>
          <w:kern w:val="0"/>
          <w:lang w:val="zh-CN"/>
        </w:rPr>
        <w:t>工厂</w:t>
      </w:r>
      <w:r>
        <w:rPr>
          <w:rFonts w:hint="eastAsia"/>
          <w:kern w:val="0"/>
          <w:lang w:val="zh-CN"/>
        </w:rPr>
        <w:t>区域</w:t>
      </w:r>
      <w:r>
        <w:rPr>
          <w:rFonts w:hint="eastAsia"/>
          <w:kern w:val="0"/>
          <w:lang w:val="zh-CN"/>
        </w:rPr>
        <w:t>(1)</w:t>
      </w:r>
      <w:r>
        <w:rPr>
          <w:rFonts w:hint="eastAsia"/>
          <w:kern w:val="0"/>
          <w:lang w:val="zh-CN"/>
        </w:rPr>
        <w:t>、</w:t>
      </w:r>
      <w:r w:rsidR="006B45FB">
        <w:rPr>
          <w:rFonts w:hint="eastAsia"/>
          <w:kern w:val="0"/>
          <w:lang w:val="zh-CN"/>
        </w:rPr>
        <w:t>XX</w:t>
      </w:r>
      <w:r w:rsidR="006B45FB">
        <w:rPr>
          <w:rFonts w:hint="eastAsia"/>
          <w:kern w:val="0"/>
          <w:lang w:val="zh-CN"/>
        </w:rPr>
        <w:t>工厂</w:t>
      </w:r>
      <w:r>
        <w:rPr>
          <w:rFonts w:hint="eastAsia"/>
          <w:kern w:val="0"/>
          <w:lang w:val="zh-CN"/>
        </w:rPr>
        <w:t>区域</w:t>
      </w:r>
      <w:r>
        <w:rPr>
          <w:rFonts w:hint="eastAsia"/>
          <w:kern w:val="0"/>
          <w:lang w:val="zh-CN"/>
        </w:rPr>
        <w:t>(2)</w:t>
      </w:r>
      <w:r>
        <w:rPr>
          <w:rFonts w:hint="eastAsia"/>
          <w:kern w:val="0"/>
          <w:lang w:val="zh-CN"/>
        </w:rPr>
        <w:t>、</w:t>
      </w:r>
      <w:r w:rsidR="006B45FB">
        <w:rPr>
          <w:rFonts w:hint="eastAsia"/>
          <w:kern w:val="0"/>
          <w:lang w:val="zh-CN"/>
        </w:rPr>
        <w:t>XX</w:t>
      </w:r>
      <w:r w:rsidR="006B45FB">
        <w:rPr>
          <w:rFonts w:hint="eastAsia"/>
          <w:kern w:val="0"/>
          <w:lang w:val="zh-CN"/>
        </w:rPr>
        <w:t>工厂</w:t>
      </w:r>
      <w:r>
        <w:rPr>
          <w:rFonts w:hint="eastAsia"/>
          <w:kern w:val="0"/>
          <w:lang w:val="zh-CN"/>
        </w:rPr>
        <w:t>区域</w:t>
      </w:r>
      <w:r>
        <w:rPr>
          <w:rFonts w:hint="eastAsia"/>
          <w:kern w:val="0"/>
          <w:lang w:val="zh-CN"/>
        </w:rPr>
        <w:t>(3)</w:t>
      </w:r>
      <w:r>
        <w:rPr>
          <w:rFonts w:hint="eastAsia"/>
          <w:kern w:val="0"/>
          <w:lang w:val="zh-CN"/>
        </w:rPr>
        <w:t>。</w:t>
      </w:r>
    </w:p>
    <w:p w:rsidR="00706B25" w:rsidRDefault="006B45FB" w:rsidP="00463704">
      <w:pPr>
        <w:pStyle w:val="a6"/>
        <w:ind w:firstLine="420"/>
        <w:rPr>
          <w:kern w:val="0"/>
          <w:lang w:val="zh-CN"/>
        </w:rPr>
      </w:pPr>
      <w:r>
        <w:rPr>
          <w:rFonts w:hint="eastAsia"/>
          <w:kern w:val="0"/>
          <w:lang w:val="zh-CN"/>
        </w:rPr>
        <w:t>XX</w:t>
      </w:r>
      <w:r w:rsidR="00706B25">
        <w:rPr>
          <w:rFonts w:hint="eastAsia"/>
          <w:kern w:val="0"/>
          <w:lang w:val="zh-CN"/>
        </w:rPr>
        <w:t>两个域间、</w:t>
      </w:r>
      <w:r>
        <w:rPr>
          <w:rFonts w:hint="eastAsia"/>
          <w:kern w:val="0"/>
          <w:lang w:val="zh-CN"/>
        </w:rPr>
        <w:t>XX</w:t>
      </w:r>
      <w:r w:rsidR="00706B25">
        <w:rPr>
          <w:rFonts w:hint="eastAsia"/>
          <w:kern w:val="0"/>
          <w:lang w:val="zh-CN"/>
        </w:rPr>
        <w:t>两个工厂区域间距离不太远，可以考虑应用光纤或</w:t>
      </w:r>
      <w:r w:rsidR="00706B25">
        <w:rPr>
          <w:rFonts w:hint="eastAsia"/>
          <w:kern w:val="0"/>
          <w:lang w:val="zh-CN"/>
        </w:rPr>
        <w:t>Wi-Fi</w:t>
      </w:r>
      <w:r w:rsidR="00706B25">
        <w:rPr>
          <w:rFonts w:hint="eastAsia"/>
          <w:kern w:val="0"/>
          <w:lang w:val="zh-CN"/>
        </w:rPr>
        <w:t>进行网络连接，</w:t>
      </w:r>
      <w:r>
        <w:rPr>
          <w:rFonts w:hint="eastAsia"/>
          <w:kern w:val="0"/>
          <w:lang w:val="zh-CN"/>
        </w:rPr>
        <w:t>XX</w:t>
      </w:r>
      <w:r w:rsidR="00706B25">
        <w:rPr>
          <w:rFonts w:hint="eastAsia"/>
          <w:kern w:val="0"/>
          <w:lang w:val="zh-CN"/>
        </w:rPr>
        <w:t>、</w:t>
      </w:r>
      <w:r>
        <w:rPr>
          <w:rFonts w:hint="eastAsia"/>
          <w:kern w:val="0"/>
          <w:lang w:val="zh-CN"/>
        </w:rPr>
        <w:t>XX</w:t>
      </w:r>
      <w:r>
        <w:rPr>
          <w:rFonts w:hint="eastAsia"/>
          <w:kern w:val="0"/>
          <w:lang w:val="zh-CN"/>
        </w:rPr>
        <w:t>和</w:t>
      </w:r>
      <w:r>
        <w:rPr>
          <w:rFonts w:hint="eastAsia"/>
          <w:kern w:val="0"/>
          <w:lang w:val="zh-CN"/>
        </w:rPr>
        <w:t>XX</w:t>
      </w:r>
      <w:r>
        <w:rPr>
          <w:rFonts w:hint="eastAsia"/>
          <w:kern w:val="0"/>
          <w:lang w:val="zh-CN"/>
        </w:rPr>
        <w:t>工厂</w:t>
      </w:r>
      <w:r w:rsidR="00706B25">
        <w:rPr>
          <w:rFonts w:hint="eastAsia"/>
          <w:kern w:val="0"/>
          <w:lang w:val="zh-CN"/>
        </w:rPr>
        <w:t>间只能通过互联网连接。</w:t>
      </w:r>
    </w:p>
    <w:p w:rsidR="00706B25" w:rsidRDefault="003B4242" w:rsidP="00463704">
      <w:pPr>
        <w:pStyle w:val="a6"/>
        <w:ind w:firstLine="420"/>
        <w:rPr>
          <w:kern w:val="0"/>
          <w:lang w:val="zh-CN"/>
        </w:rPr>
      </w:pPr>
      <w:r>
        <w:rPr>
          <w:rFonts w:hint="eastAsia"/>
          <w:kern w:val="0"/>
          <w:lang w:val="zh-CN"/>
        </w:rPr>
        <w:t>XXXX</w:t>
      </w:r>
      <w:r w:rsidR="00706B25">
        <w:rPr>
          <w:rFonts w:hint="eastAsia"/>
          <w:kern w:val="0"/>
          <w:lang w:val="zh-CN"/>
        </w:rPr>
        <w:t>与中国</w:t>
      </w:r>
      <w:r w:rsidR="006B45FB">
        <w:rPr>
          <w:rFonts w:hint="eastAsia"/>
          <w:kern w:val="0"/>
          <w:lang w:val="zh-CN"/>
        </w:rPr>
        <w:t>XX</w:t>
      </w:r>
      <w:r w:rsidR="00706B25">
        <w:rPr>
          <w:rFonts w:hint="eastAsia"/>
          <w:kern w:val="0"/>
          <w:lang w:val="zh-CN"/>
        </w:rPr>
        <w:t>公司也可通过互联网连接。</w:t>
      </w:r>
    </w:p>
    <w:p w:rsidR="00706B25" w:rsidRDefault="00706B25" w:rsidP="00463704">
      <w:pPr>
        <w:pStyle w:val="a6"/>
        <w:ind w:firstLine="420"/>
        <w:rPr>
          <w:kern w:val="0"/>
          <w:lang w:val="zh-CN"/>
        </w:rPr>
      </w:pPr>
      <w:r>
        <w:rPr>
          <w:rFonts w:hint="eastAsia"/>
          <w:kern w:val="0"/>
          <w:lang w:val="zh-CN"/>
        </w:rPr>
        <w:t>网络</w:t>
      </w:r>
      <w:proofErr w:type="gramStart"/>
      <w:r>
        <w:rPr>
          <w:rFonts w:hint="eastAsia"/>
          <w:kern w:val="0"/>
          <w:lang w:val="zh-CN"/>
        </w:rPr>
        <w:t>拓朴</w:t>
      </w:r>
      <w:proofErr w:type="gramEnd"/>
      <w:r>
        <w:rPr>
          <w:rFonts w:hint="eastAsia"/>
          <w:kern w:val="0"/>
          <w:lang w:val="zh-CN"/>
        </w:rPr>
        <w:t>结构如下图所示。</w:t>
      </w:r>
    </w:p>
    <w:p w:rsidR="00706B25" w:rsidRDefault="00F24A93" w:rsidP="00463704">
      <w:pPr>
        <w:pStyle w:val="ae"/>
      </w:pPr>
      <w:r>
        <w:rPr>
          <w:noProof/>
        </w:rPr>
        <w:drawing>
          <wp:inline distT="0" distB="0" distL="0" distR="0">
            <wp:extent cx="5762625" cy="41052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4105275"/>
                    </a:xfrm>
                    <a:prstGeom prst="rect">
                      <a:avLst/>
                    </a:prstGeom>
                    <a:noFill/>
                    <a:ln>
                      <a:noFill/>
                    </a:ln>
                  </pic:spPr>
                </pic:pic>
              </a:graphicData>
            </a:graphic>
          </wp:inline>
        </w:drawing>
      </w:r>
    </w:p>
    <w:p w:rsidR="00706B25" w:rsidRDefault="00785D67" w:rsidP="00706B25">
      <w:pPr>
        <w:pStyle w:val="a"/>
      </w:pPr>
      <w:r>
        <w:rPr>
          <w:rFonts w:hint="eastAsia"/>
        </w:rPr>
        <w:t>XXXX</w:t>
      </w:r>
      <w:r w:rsidR="00706B25">
        <w:rPr>
          <w:rFonts w:hint="eastAsia"/>
        </w:rPr>
        <w:t>网格</w:t>
      </w:r>
      <w:proofErr w:type="gramStart"/>
      <w:r w:rsidR="00706B25">
        <w:rPr>
          <w:rFonts w:hint="eastAsia"/>
        </w:rPr>
        <w:t>拓朴</w:t>
      </w:r>
      <w:proofErr w:type="gramEnd"/>
      <w:r w:rsidR="00706B25">
        <w:rPr>
          <w:rFonts w:hint="eastAsia"/>
        </w:rPr>
        <w:t>图</w:t>
      </w:r>
    </w:p>
    <w:p w:rsidR="00DD3579" w:rsidRDefault="008809DD" w:rsidP="00EF5E20">
      <w:pPr>
        <w:pStyle w:val="2"/>
      </w:pPr>
      <w:bookmarkStart w:id="122" w:name="_Toc213489900"/>
      <w:r>
        <w:rPr>
          <w:rFonts w:hint="eastAsia"/>
        </w:rPr>
        <w:t>用户</w:t>
      </w:r>
      <w:r w:rsidR="00EF5E20">
        <w:rPr>
          <w:rFonts w:hint="eastAsia"/>
        </w:rPr>
        <w:t>规划</w:t>
      </w:r>
      <w:bookmarkEnd w:id="122"/>
    </w:p>
    <w:p w:rsidR="002279F3" w:rsidRDefault="00785D67" w:rsidP="00463704">
      <w:pPr>
        <w:pStyle w:val="a6"/>
        <w:ind w:firstLine="420"/>
      </w:pPr>
      <w:r>
        <w:rPr>
          <w:rFonts w:hint="eastAsia"/>
        </w:rPr>
        <w:t>XXXX</w:t>
      </w:r>
      <w:r w:rsidR="003777D6">
        <w:rPr>
          <w:rFonts w:hint="eastAsia"/>
        </w:rPr>
        <w:t>管理信息化全面实施后，系统应用关键用户</w:t>
      </w:r>
      <w:r w:rsidR="000C43A9">
        <w:rPr>
          <w:rFonts w:hint="eastAsia"/>
        </w:rPr>
        <w:t>预估如下表。</w:t>
      </w:r>
    </w:p>
    <w:tbl>
      <w:tblPr>
        <w:tblW w:w="9128" w:type="dxa"/>
        <w:tblInd w:w="9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00" w:firstRow="0" w:lastRow="0" w:firstColumn="0" w:lastColumn="0" w:noHBand="0" w:noVBand="0"/>
      </w:tblPr>
      <w:tblGrid>
        <w:gridCol w:w="735"/>
        <w:gridCol w:w="1440"/>
        <w:gridCol w:w="1383"/>
        <w:gridCol w:w="685"/>
        <w:gridCol w:w="4885"/>
      </w:tblGrid>
      <w:tr w:rsidR="008809DD" w:rsidRPr="009F53C7">
        <w:trPr>
          <w:trHeight w:val="240"/>
          <w:tblHeader/>
        </w:trPr>
        <w:tc>
          <w:tcPr>
            <w:tcW w:w="735"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序号</w:t>
            </w:r>
          </w:p>
        </w:tc>
        <w:tc>
          <w:tcPr>
            <w:tcW w:w="1440"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组织</w:t>
            </w:r>
          </w:p>
        </w:tc>
        <w:tc>
          <w:tcPr>
            <w:tcW w:w="1383"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角色</w:t>
            </w:r>
          </w:p>
        </w:tc>
        <w:tc>
          <w:tcPr>
            <w:tcW w:w="685"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人数</w:t>
            </w:r>
          </w:p>
        </w:tc>
        <w:tc>
          <w:tcPr>
            <w:tcW w:w="4885"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备注</w:t>
            </w: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1</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总部</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系统管理员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2</w:t>
            </w:r>
          </w:p>
        </w:tc>
        <w:tc>
          <w:tcPr>
            <w:tcW w:w="4885" w:type="dxa"/>
            <w:shd w:val="clear" w:color="auto" w:fill="auto"/>
            <w:vAlign w:val="center"/>
          </w:tcPr>
          <w:p w:rsidR="008809DD" w:rsidRPr="009F53C7" w:rsidRDefault="00AD6152" w:rsidP="008809DD">
            <w:pPr>
              <w:widowControl/>
              <w:jc w:val="left"/>
              <w:rPr>
                <w:rFonts w:ascii="宋体" w:hAnsi="宋体" w:cs="宋体"/>
                <w:kern w:val="0"/>
                <w:sz w:val="18"/>
                <w:szCs w:val="18"/>
              </w:rPr>
            </w:pPr>
            <w:r>
              <w:rPr>
                <w:rFonts w:ascii="宋体" w:hAnsi="宋体" w:cs="宋体" w:hint="eastAsia"/>
                <w:kern w:val="0"/>
                <w:sz w:val="18"/>
                <w:szCs w:val="18"/>
              </w:rPr>
              <w:t>XX</w:t>
            </w:r>
            <w:r w:rsidR="008809DD" w:rsidRPr="009F53C7">
              <w:rPr>
                <w:rFonts w:ascii="宋体" w:hAnsi="宋体" w:cs="宋体" w:hint="eastAsia"/>
                <w:kern w:val="0"/>
                <w:sz w:val="18"/>
                <w:szCs w:val="18"/>
              </w:rPr>
              <w:t>、</w:t>
            </w:r>
            <w:r>
              <w:rPr>
                <w:rFonts w:ascii="宋体" w:hAnsi="宋体" w:cs="宋体" w:hint="eastAsia"/>
                <w:kern w:val="0"/>
                <w:sz w:val="18"/>
                <w:szCs w:val="18"/>
              </w:rPr>
              <w:t>XX</w:t>
            </w:r>
            <w:r w:rsidR="008809DD" w:rsidRPr="009F53C7">
              <w:rPr>
                <w:rFonts w:ascii="宋体" w:hAnsi="宋体" w:cs="宋体" w:hint="eastAsia"/>
                <w:kern w:val="0"/>
                <w:sz w:val="18"/>
                <w:szCs w:val="18"/>
              </w:rPr>
              <w:t>各1名。</w:t>
            </w:r>
          </w:p>
        </w:tc>
      </w:tr>
      <w:tr w:rsidR="008809DD" w:rsidRPr="009F53C7">
        <w:trPr>
          <w:trHeight w:val="72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2</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总部</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内部业务顾问</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4</w:t>
            </w:r>
          </w:p>
        </w:tc>
        <w:tc>
          <w:tcPr>
            <w:tcW w:w="4885" w:type="dxa"/>
            <w:shd w:val="clear" w:color="auto" w:fill="auto"/>
            <w:vAlign w:val="center"/>
          </w:tcPr>
          <w:p w:rsidR="008809DD" w:rsidRPr="009F53C7" w:rsidRDefault="00AD6152" w:rsidP="008809DD">
            <w:pPr>
              <w:widowControl/>
              <w:jc w:val="left"/>
              <w:rPr>
                <w:rFonts w:ascii="宋体" w:hAnsi="宋体" w:cs="宋体"/>
                <w:kern w:val="0"/>
                <w:sz w:val="18"/>
                <w:szCs w:val="18"/>
              </w:rPr>
            </w:pPr>
            <w:r>
              <w:rPr>
                <w:rFonts w:ascii="宋体" w:hAnsi="宋体" w:cs="宋体" w:hint="eastAsia"/>
                <w:kern w:val="0"/>
                <w:sz w:val="18"/>
                <w:szCs w:val="18"/>
              </w:rPr>
              <w:t>XX</w:t>
            </w:r>
            <w:r w:rsidR="008809DD" w:rsidRPr="009F53C7">
              <w:rPr>
                <w:rFonts w:ascii="宋体" w:hAnsi="宋体" w:cs="宋体" w:hint="eastAsia"/>
                <w:kern w:val="0"/>
                <w:sz w:val="18"/>
                <w:szCs w:val="18"/>
              </w:rPr>
              <w:t>、</w:t>
            </w:r>
            <w:r>
              <w:rPr>
                <w:rFonts w:ascii="宋体" w:hAnsi="宋体" w:cs="宋体" w:hint="eastAsia"/>
                <w:kern w:val="0"/>
                <w:sz w:val="18"/>
                <w:szCs w:val="18"/>
              </w:rPr>
              <w:t>XX</w:t>
            </w:r>
            <w:r w:rsidR="008809DD" w:rsidRPr="009F53C7">
              <w:rPr>
                <w:rFonts w:ascii="宋体" w:hAnsi="宋体" w:cs="宋体" w:hint="eastAsia"/>
                <w:kern w:val="0"/>
                <w:sz w:val="18"/>
                <w:szCs w:val="18"/>
              </w:rPr>
              <w:t>各2名，这4名成员全程参与系统实施，实施完成后，分散到业务环节，兼职对内部员工进行业务指导和系统应用指导。</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3</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总部</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8</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结算中心、全面预算、集团核算、商业分析各2名财务人员。</w:t>
            </w: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4</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proofErr w:type="gramStart"/>
            <w:r w:rsidRPr="009F53C7">
              <w:rPr>
                <w:rFonts w:ascii="宋体" w:hAnsi="宋体" w:cs="宋体" w:hint="eastAsia"/>
                <w:kern w:val="0"/>
                <w:sz w:val="18"/>
                <w:szCs w:val="18"/>
              </w:rPr>
              <w:t>进出部</w:t>
            </w:r>
            <w:proofErr w:type="gramEnd"/>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2</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5</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proofErr w:type="gramStart"/>
            <w:r w:rsidRPr="009F53C7">
              <w:rPr>
                <w:rFonts w:ascii="宋体" w:hAnsi="宋体" w:cs="宋体" w:hint="eastAsia"/>
                <w:kern w:val="0"/>
                <w:sz w:val="18"/>
                <w:szCs w:val="18"/>
              </w:rPr>
              <w:t>进出部</w:t>
            </w:r>
            <w:proofErr w:type="gramEnd"/>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业务人员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若干</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进出口销售、采购业务人员必须要求操作系统。</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lastRenderedPageBreak/>
              <w:t>6</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销售分公司</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4</w:t>
            </w:r>
          </w:p>
        </w:tc>
        <w:tc>
          <w:tcPr>
            <w:tcW w:w="4885" w:type="dxa"/>
            <w:shd w:val="clear" w:color="auto" w:fill="auto"/>
            <w:vAlign w:val="center"/>
          </w:tcPr>
          <w:p w:rsidR="008809DD" w:rsidRPr="009F53C7" w:rsidRDefault="00AD6152" w:rsidP="008809DD">
            <w:pPr>
              <w:widowControl/>
              <w:jc w:val="left"/>
              <w:rPr>
                <w:rFonts w:ascii="宋体" w:hAnsi="宋体" w:cs="宋体"/>
                <w:kern w:val="0"/>
                <w:sz w:val="18"/>
                <w:szCs w:val="18"/>
              </w:rPr>
            </w:pPr>
            <w:r>
              <w:rPr>
                <w:rFonts w:ascii="宋体" w:hAnsi="宋体" w:cs="宋体" w:hint="eastAsia"/>
                <w:kern w:val="0"/>
                <w:sz w:val="18"/>
                <w:szCs w:val="18"/>
              </w:rPr>
              <w:t>XX</w:t>
            </w:r>
            <w:r w:rsidR="008809DD" w:rsidRPr="009F53C7">
              <w:rPr>
                <w:rFonts w:ascii="宋体" w:hAnsi="宋体" w:cs="宋体" w:hint="eastAsia"/>
                <w:kern w:val="0"/>
                <w:sz w:val="18"/>
                <w:szCs w:val="18"/>
              </w:rPr>
              <w:t>、</w:t>
            </w:r>
            <w:r>
              <w:rPr>
                <w:rFonts w:ascii="宋体" w:hAnsi="宋体" w:cs="宋体" w:hint="eastAsia"/>
                <w:kern w:val="0"/>
                <w:sz w:val="18"/>
                <w:szCs w:val="18"/>
              </w:rPr>
              <w:t>XX</w:t>
            </w:r>
            <w:r w:rsidR="008809DD" w:rsidRPr="009F53C7">
              <w:rPr>
                <w:rFonts w:ascii="宋体" w:hAnsi="宋体" w:cs="宋体" w:hint="eastAsia"/>
                <w:kern w:val="0"/>
                <w:sz w:val="18"/>
                <w:szCs w:val="18"/>
              </w:rPr>
              <w:t>各2名。</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7</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销售分公司</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业务人员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若干</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W/S,S/D,Retail,Mobile，市场管理各业务线人员必须要求操作系统。</w:t>
            </w: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8</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生产工厂</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14</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每家生产厂必须有2名财务人员。</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9</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生产工厂</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业务人员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若干</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计划、生产、销售、采购、仓存、质量、成本等各业务线人员必须要求操作系统。</w:t>
            </w:r>
          </w:p>
        </w:tc>
      </w:tr>
    </w:tbl>
    <w:p w:rsidR="0068493D" w:rsidRDefault="0068493D" w:rsidP="002279F3">
      <w:pPr>
        <w:pStyle w:val="a6"/>
        <w:ind w:firstLine="420"/>
      </w:pPr>
    </w:p>
    <w:p w:rsidR="0068493D" w:rsidRDefault="0068493D" w:rsidP="002279F3">
      <w:pPr>
        <w:pStyle w:val="a6"/>
        <w:ind w:firstLine="420"/>
        <w:sectPr w:rsidR="0068493D" w:rsidSect="00DA5162">
          <w:pgSz w:w="11906" w:h="16838" w:code="9"/>
          <w:pgMar w:top="1418" w:right="1134" w:bottom="1134" w:left="1134" w:header="1134" w:footer="992" w:gutter="567"/>
          <w:cols w:space="425"/>
          <w:titlePg/>
          <w:docGrid w:type="linesAndChars" w:linePitch="312"/>
        </w:sectPr>
      </w:pPr>
    </w:p>
    <w:p w:rsidR="0068493D" w:rsidRPr="0068493D" w:rsidRDefault="0068493D" w:rsidP="0068493D">
      <w:pPr>
        <w:pStyle w:val="1"/>
        <w:ind w:left="0" w:firstLine="0"/>
      </w:pPr>
      <w:bookmarkStart w:id="123" w:name="_Toc213489901"/>
      <w:r w:rsidRPr="0068493D">
        <w:rPr>
          <w:rFonts w:hint="eastAsia"/>
        </w:rPr>
        <w:lastRenderedPageBreak/>
        <w:t>解决方案</w:t>
      </w:r>
      <w:bookmarkEnd w:id="123"/>
    </w:p>
    <w:p w:rsidR="0068493D" w:rsidRPr="0068493D" w:rsidRDefault="0068493D" w:rsidP="00F6407D">
      <w:pPr>
        <w:pStyle w:val="afb"/>
      </w:pPr>
      <w:r w:rsidRPr="0068493D">
        <w:rPr>
          <w:rFonts w:hint="eastAsia"/>
        </w:rPr>
        <w:t>摘要</w:t>
      </w:r>
    </w:p>
    <w:p w:rsidR="0068493D" w:rsidRDefault="0068493D" w:rsidP="006633CB">
      <w:pPr>
        <w:pStyle w:val="afc"/>
        <w:ind w:firstLine="420"/>
      </w:pPr>
      <w:r>
        <w:rPr>
          <w:rFonts w:hint="eastAsia"/>
          <w:lang w:val="zh-CN"/>
        </w:rPr>
        <w:t>本章结合第</w:t>
      </w:r>
      <w:r>
        <w:t>2</w:t>
      </w:r>
      <w:r>
        <w:rPr>
          <w:rFonts w:hint="eastAsia"/>
          <w:lang w:val="zh-CN"/>
        </w:rPr>
        <w:t>章建设规划确定的</w:t>
      </w:r>
      <w:r w:rsidR="00E328C9">
        <w:rPr>
          <w:rFonts w:hint="eastAsia"/>
          <w:lang w:val="zh-CN"/>
        </w:rPr>
        <w:t>XXXX</w:t>
      </w:r>
      <w:r>
        <w:rPr>
          <w:rFonts w:hint="eastAsia"/>
          <w:lang w:val="zh-CN"/>
        </w:rPr>
        <w:t>以信息化项目的建设思路，阐述针</w:t>
      </w:r>
      <w:r w:rsidR="00785D67">
        <w:rPr>
          <w:rFonts w:hint="eastAsia"/>
          <w:lang w:val="zh-CN"/>
        </w:rPr>
        <w:t>XXXX</w:t>
      </w:r>
      <w:r>
        <w:rPr>
          <w:rFonts w:hint="eastAsia"/>
          <w:lang w:val="zh-CN"/>
        </w:rPr>
        <w:t>整体信息化解决方案。</w:t>
      </w:r>
    </w:p>
    <w:p w:rsidR="0068493D" w:rsidRDefault="0068493D" w:rsidP="006633CB">
      <w:pPr>
        <w:pStyle w:val="afc"/>
        <w:ind w:firstLine="420"/>
      </w:pPr>
      <w:r>
        <w:rPr>
          <w:rFonts w:hint="eastAsia"/>
          <w:lang w:val="zh-CN"/>
        </w:rPr>
        <w:t>整体解决方案：根据</w:t>
      </w:r>
      <w:r w:rsidR="00785D67">
        <w:rPr>
          <w:rFonts w:hint="eastAsia"/>
          <w:lang w:val="zh-CN"/>
        </w:rPr>
        <w:t>XXXX</w:t>
      </w:r>
      <w:r>
        <w:rPr>
          <w:rFonts w:hint="eastAsia"/>
          <w:lang w:val="zh-CN"/>
        </w:rPr>
        <w:t>实际情况提供解决</w:t>
      </w:r>
      <w:r w:rsidR="00785D67">
        <w:rPr>
          <w:rFonts w:hint="eastAsia"/>
          <w:lang w:val="zh-CN"/>
        </w:rPr>
        <w:t>XXXX</w:t>
      </w:r>
      <w:r>
        <w:rPr>
          <w:rFonts w:hint="eastAsia"/>
          <w:lang w:val="zh-CN"/>
        </w:rPr>
        <w:t>目前信息需求，以及以后扩展信息需求的解决方案思路。根据解决方案思路确定的整体解决方案。</w:t>
      </w:r>
    </w:p>
    <w:p w:rsidR="0068493D" w:rsidRDefault="0068493D" w:rsidP="006633CB">
      <w:pPr>
        <w:pStyle w:val="afc"/>
        <w:ind w:firstLine="420"/>
      </w:pPr>
      <w:r>
        <w:rPr>
          <w:rFonts w:hint="eastAsia"/>
          <w:lang w:val="zh-CN"/>
        </w:rPr>
        <w:t>集团财务管理解决方案：主要阐述集团财务管控的合并管理、预算管理、资金管理、绩效管理以及决策支持系统解决方案。</w:t>
      </w:r>
    </w:p>
    <w:p w:rsidR="0068493D" w:rsidRDefault="0068493D" w:rsidP="006633CB">
      <w:pPr>
        <w:pStyle w:val="afc"/>
        <w:ind w:firstLine="420"/>
      </w:pPr>
      <w:r>
        <w:rPr>
          <w:rFonts w:hint="eastAsia"/>
          <w:lang w:val="zh-CN"/>
        </w:rPr>
        <w:t>业务运营系统管理解决方案：按</w:t>
      </w:r>
      <w:r w:rsidR="00785D67">
        <w:rPr>
          <w:rFonts w:hint="eastAsia"/>
          <w:lang w:val="zh-CN"/>
        </w:rPr>
        <w:t>XXXX</w:t>
      </w:r>
      <w:r>
        <w:rPr>
          <w:rFonts w:hint="eastAsia"/>
          <w:lang w:val="zh-CN"/>
        </w:rPr>
        <w:t>的各业务应用需求进行分类后，分别从市场营销管理职能、计划生产管理职能、集团及各业务单元采购管理职能，以及进口管理、质量管理、设备管理以及成本管理系统解决方案。</w:t>
      </w:r>
    </w:p>
    <w:p w:rsidR="0068493D" w:rsidRDefault="0068493D" w:rsidP="006633CB">
      <w:pPr>
        <w:pStyle w:val="afc"/>
        <w:ind w:firstLine="420"/>
      </w:pPr>
      <w:r>
        <w:rPr>
          <w:rFonts w:hint="eastAsia"/>
          <w:lang w:val="zh-CN"/>
        </w:rPr>
        <w:t>基础业务系统平台：是基于</w:t>
      </w:r>
      <w:r w:rsidR="003B758A">
        <w:rPr>
          <w:rFonts w:hint="eastAsia"/>
          <w:lang w:val="zh-CN"/>
        </w:rPr>
        <w:t>XX公司XX</w:t>
      </w:r>
      <w:r w:rsidR="00D465DC">
        <w:rPr>
          <w:rFonts w:hint="eastAsia"/>
          <w:lang w:val="zh-CN"/>
        </w:rPr>
        <w:t>系统</w:t>
      </w:r>
      <w:r w:rsidR="00335961">
        <w:rPr>
          <w:rFonts w:hint="eastAsia"/>
          <w:lang w:val="zh-CN"/>
        </w:rPr>
        <w:t>BOS平台</w:t>
      </w:r>
      <w:r>
        <w:rPr>
          <w:rFonts w:hint="eastAsia"/>
          <w:lang w:val="zh-CN"/>
        </w:rPr>
        <w:t>上，需要解决的</w:t>
      </w:r>
      <w:r w:rsidR="00785D67">
        <w:rPr>
          <w:rFonts w:hint="eastAsia"/>
          <w:lang w:val="zh-CN"/>
        </w:rPr>
        <w:t>XXXX</w:t>
      </w:r>
      <w:r>
        <w:rPr>
          <w:rFonts w:hint="eastAsia"/>
          <w:lang w:val="zh-CN"/>
        </w:rPr>
        <w:t>的个</w:t>
      </w:r>
      <w:r w:rsidR="001D6D0E">
        <w:rPr>
          <w:rFonts w:hint="eastAsia"/>
          <w:lang w:val="zh-CN"/>
        </w:rPr>
        <w:t xml:space="preserve">性化应用部分解决方案，通过对XX </w:t>
      </w:r>
      <w:r>
        <w:t>BOS</w:t>
      </w:r>
      <w:r>
        <w:rPr>
          <w:rFonts w:hint="eastAsia"/>
          <w:lang w:val="zh-CN"/>
        </w:rPr>
        <w:t>平台方案的说明，确定当前需要定制开发的解决思路，以及以后</w:t>
      </w:r>
      <w:r w:rsidR="00785D67">
        <w:rPr>
          <w:rFonts w:hint="eastAsia"/>
          <w:lang w:val="zh-CN"/>
        </w:rPr>
        <w:t>XXXX</w:t>
      </w:r>
      <w:r>
        <w:rPr>
          <w:rFonts w:hint="eastAsia"/>
          <w:lang w:val="zh-CN"/>
        </w:rPr>
        <w:t>信息化方面产品其他个性化需求，</w:t>
      </w:r>
      <w:r w:rsidR="003B758A">
        <w:rPr>
          <w:rFonts w:hint="eastAsia"/>
          <w:lang w:val="zh-CN"/>
        </w:rPr>
        <w:t>XX公司</w:t>
      </w:r>
      <w:r>
        <w:rPr>
          <w:rFonts w:hint="eastAsia"/>
          <w:lang w:val="zh-CN"/>
        </w:rPr>
        <w:t>方案的扩展应用保障。</w:t>
      </w:r>
    </w:p>
    <w:p w:rsidR="009430C4" w:rsidRDefault="009430C4" w:rsidP="00670AA8">
      <w:pPr>
        <w:pStyle w:val="1"/>
      </w:pPr>
      <w:bookmarkStart w:id="124" w:name="_Toc191866857"/>
      <w:bookmarkStart w:id="125" w:name="_Toc191869124"/>
      <w:bookmarkStart w:id="126" w:name="_Toc213489902"/>
      <w:r>
        <w:rPr>
          <w:rFonts w:hint="eastAsia"/>
        </w:rPr>
        <w:lastRenderedPageBreak/>
        <w:t>成功保障</w:t>
      </w:r>
      <w:bookmarkEnd w:id="124"/>
      <w:bookmarkEnd w:id="125"/>
      <w:bookmarkEnd w:id="126"/>
    </w:p>
    <w:p w:rsidR="009430C4" w:rsidRDefault="009430C4" w:rsidP="00D136A1">
      <w:pPr>
        <w:pStyle w:val="afb"/>
      </w:pPr>
      <w:r>
        <w:rPr>
          <w:rFonts w:hint="eastAsia"/>
        </w:rPr>
        <w:t>摘要</w:t>
      </w:r>
    </w:p>
    <w:p w:rsidR="009430C4" w:rsidRDefault="009430C4" w:rsidP="00D136A1">
      <w:pPr>
        <w:pStyle w:val="afc"/>
        <w:ind w:firstLine="420"/>
      </w:pPr>
      <w:r>
        <w:rPr>
          <w:rFonts w:hint="eastAsia"/>
        </w:rPr>
        <w:t>本章从</w:t>
      </w:r>
      <w:r w:rsidR="003B758A">
        <w:rPr>
          <w:rFonts w:hint="eastAsia"/>
        </w:rPr>
        <w:t>XX公司</w:t>
      </w:r>
      <w:r>
        <w:rPr>
          <w:rFonts w:hint="eastAsia"/>
        </w:rPr>
        <w:t>与竞争对手的差异化分析、</w:t>
      </w:r>
      <w:r w:rsidR="00785D67">
        <w:rPr>
          <w:rFonts w:hint="eastAsia"/>
        </w:rPr>
        <w:t>XXXX</w:t>
      </w:r>
      <w:r>
        <w:rPr>
          <w:rFonts w:hint="eastAsia"/>
        </w:rPr>
        <w:t>信息化投资回报、</w:t>
      </w:r>
      <w:r w:rsidR="003B758A">
        <w:rPr>
          <w:rFonts w:hint="eastAsia"/>
        </w:rPr>
        <w:t>XX公司</w:t>
      </w:r>
      <w:r>
        <w:rPr>
          <w:rFonts w:hint="eastAsia"/>
        </w:rPr>
        <w:t>项目实施服务理念、</w:t>
      </w:r>
      <w:r w:rsidR="003B758A">
        <w:rPr>
          <w:rFonts w:hint="eastAsia"/>
        </w:rPr>
        <w:t>XX公司</w:t>
      </w:r>
      <w:r>
        <w:rPr>
          <w:rFonts w:hint="eastAsia"/>
        </w:rPr>
        <w:t>实施方法及</w:t>
      </w:r>
      <w:r w:rsidR="003B758A">
        <w:rPr>
          <w:rFonts w:hint="eastAsia"/>
        </w:rPr>
        <w:t>XX公司</w:t>
      </w:r>
      <w:r>
        <w:rPr>
          <w:rFonts w:hint="eastAsia"/>
        </w:rPr>
        <w:t>培训服务、售后服务等各方面阐述了</w:t>
      </w:r>
      <w:r w:rsidR="003B758A">
        <w:rPr>
          <w:rFonts w:hint="eastAsia"/>
        </w:rPr>
        <w:t>XX公司</w:t>
      </w:r>
      <w:r>
        <w:rPr>
          <w:rFonts w:hint="eastAsia"/>
        </w:rPr>
        <w:t>实施服务体系的实力，这也是</w:t>
      </w:r>
      <w:r w:rsidR="00785D67">
        <w:rPr>
          <w:rFonts w:hint="eastAsia"/>
        </w:rPr>
        <w:t>XXXX</w:t>
      </w:r>
      <w:r>
        <w:rPr>
          <w:rFonts w:hint="eastAsia"/>
        </w:rPr>
        <w:t>信息化成功建设的保障。</w:t>
      </w:r>
    </w:p>
    <w:p w:rsidR="009430C4" w:rsidRDefault="009430C4" w:rsidP="009430C4">
      <w:pPr>
        <w:pStyle w:val="1"/>
        <w:ind w:left="0" w:firstLine="0"/>
      </w:pPr>
      <w:bookmarkStart w:id="127" w:name="_Toc184924105"/>
      <w:bookmarkStart w:id="128" w:name="_Toc191748580"/>
      <w:bookmarkStart w:id="129" w:name="_Toc191866834"/>
      <w:bookmarkStart w:id="130" w:name="_Toc191869087"/>
      <w:bookmarkStart w:id="131" w:name="_Toc213489903"/>
      <w:r>
        <w:rPr>
          <w:rFonts w:hint="eastAsia"/>
        </w:rPr>
        <w:lastRenderedPageBreak/>
        <w:t>技术方案</w:t>
      </w:r>
      <w:bookmarkEnd w:id="127"/>
      <w:bookmarkEnd w:id="128"/>
      <w:bookmarkEnd w:id="129"/>
      <w:bookmarkEnd w:id="130"/>
      <w:bookmarkEnd w:id="131"/>
    </w:p>
    <w:p w:rsidR="009430C4" w:rsidRDefault="009430C4" w:rsidP="00F373A0">
      <w:pPr>
        <w:pStyle w:val="afb"/>
      </w:pPr>
      <w:r w:rsidRPr="009216CE">
        <w:rPr>
          <w:rFonts w:hint="eastAsia"/>
        </w:rPr>
        <w:t>摘要</w:t>
      </w:r>
    </w:p>
    <w:p w:rsidR="003B7B96" w:rsidRDefault="002226A6" w:rsidP="003B7B96">
      <w:pPr>
        <w:pStyle w:val="afc"/>
        <w:ind w:firstLine="420"/>
      </w:pPr>
      <w:r>
        <w:rPr>
          <w:rFonts w:hint="eastAsia"/>
        </w:rPr>
        <w:t>本章主要阐述</w:t>
      </w:r>
      <w:r w:rsidR="00785D67">
        <w:rPr>
          <w:rFonts w:hint="eastAsia"/>
        </w:rPr>
        <w:t>XXXX</w:t>
      </w:r>
      <w:r>
        <w:rPr>
          <w:rFonts w:hint="eastAsia"/>
        </w:rPr>
        <w:t>信息系统：</w:t>
      </w:r>
      <w:r w:rsidR="003B758A">
        <w:rPr>
          <w:rFonts w:hint="eastAsia"/>
        </w:rPr>
        <w:t>XX公司XX</w:t>
      </w:r>
      <w:r>
        <w:rPr>
          <w:rFonts w:hint="eastAsia"/>
        </w:rPr>
        <w:t xml:space="preserve"> ERP管理信息系统的技术</w:t>
      </w:r>
      <w:r w:rsidR="000F71B3">
        <w:rPr>
          <w:rFonts w:hint="eastAsia"/>
        </w:rPr>
        <w:t>特征，</w:t>
      </w:r>
      <w:r w:rsidR="003B758A">
        <w:rPr>
          <w:rFonts w:hint="eastAsia"/>
        </w:rPr>
        <w:t>XX公司XX</w:t>
      </w:r>
      <w:r w:rsidR="000F71B3">
        <w:rPr>
          <w:rFonts w:hint="eastAsia"/>
        </w:rPr>
        <w:t xml:space="preserve"> BOS系统简介，解决方案网络选择及拓扑方案，应用服务器与客户端配置策略，软件配置及系统安全说明等。</w:t>
      </w:r>
    </w:p>
    <w:p w:rsidR="003B7B96" w:rsidRDefault="003B7B96" w:rsidP="003B7B96">
      <w:pPr>
        <w:pStyle w:val="2"/>
      </w:pPr>
      <w:r>
        <w:rPr>
          <w:rFonts w:hint="eastAsia"/>
        </w:rPr>
        <w:t>电子支付系统（</w:t>
      </w:r>
      <w:r>
        <w:rPr>
          <w:rFonts w:hint="eastAsia"/>
        </w:rPr>
        <w:t>EPS</w:t>
      </w:r>
      <w:r>
        <w:rPr>
          <w:rFonts w:hint="eastAsia"/>
        </w:rPr>
        <w:t>）方案设计与集成</w:t>
      </w:r>
    </w:p>
    <w:p w:rsidR="003B7B96" w:rsidRDefault="003B7B96" w:rsidP="003B7B96">
      <w:pPr>
        <w:pStyle w:val="afc"/>
        <w:ind w:firstLine="420"/>
      </w:pPr>
      <w:r>
        <w:rPr>
          <w:rFonts w:hint="eastAsia"/>
        </w:rPr>
        <w:t>根据</w:t>
      </w:r>
      <w:r w:rsidR="00167C9C">
        <w:rPr>
          <w:rFonts w:hint="eastAsia"/>
        </w:rPr>
        <w:t>壳牌华北集团业务需求及IT系统现状，针对当前加油站系统架构，本方案将设计新的系统架构，以便满足集团对加油站电子支付系统（EPS）的需求及未来的扩展。由于油站系统设备和系统种类多，各种异构系统的数据格式、消息格式等各不相同，点对点的互联将使得整个油站IT系统环境变得尤其复杂，并缺乏扩展性和交互性。因此，采用先进的科学的集成手段及设计方案将如此众多的现有系统有效的连接起来，并为未来可能集成的系统提供技术平台的保障，也是此次实施电子支付系统（EPS）的主要原因。</w:t>
      </w:r>
    </w:p>
    <w:p w:rsidR="00EF6055" w:rsidRPr="00EF6055" w:rsidRDefault="00E21067" w:rsidP="00E21067">
      <w:pPr>
        <w:pStyle w:val="3"/>
      </w:pPr>
      <w:r>
        <w:rPr>
          <w:rFonts w:hint="eastAsia"/>
        </w:rPr>
        <w:t>系统需求分析</w:t>
      </w:r>
    </w:p>
    <w:p w:rsidR="001349F4" w:rsidRDefault="00E21067" w:rsidP="003B7B96">
      <w:pPr>
        <w:pStyle w:val="afc"/>
        <w:ind w:firstLine="420"/>
      </w:pPr>
      <w:r>
        <w:rPr>
          <w:rFonts w:hint="eastAsia"/>
        </w:rPr>
        <w:t>电子支付系统在部署上需要划分为站级系统和总部级系统两部分，其中站级系统主要功能是和站级设备、系统的集成以及支持多种支付终端，另外还需要提供油站端的基本管理功能，</w:t>
      </w:r>
      <w:r w:rsidR="001D6D1A">
        <w:rPr>
          <w:rFonts w:hint="eastAsia"/>
        </w:rPr>
        <w:t>如销售报表、对账功能等。总部级系统主要作为站级EPS的管理端，集中化管理和</w:t>
      </w:r>
      <w:proofErr w:type="gramStart"/>
      <w:r w:rsidR="001D6D1A">
        <w:rPr>
          <w:rFonts w:hint="eastAsia"/>
        </w:rPr>
        <w:t>配置站</w:t>
      </w:r>
      <w:proofErr w:type="gramEnd"/>
      <w:r w:rsidR="001D6D1A">
        <w:rPr>
          <w:rFonts w:hint="eastAsia"/>
        </w:rPr>
        <w:t>级EPS，并提供第三方支付机构（如金融机构、车队卡系统等）的接入，还需要提供</w:t>
      </w:r>
      <w:r w:rsidR="00DA45A4">
        <w:rPr>
          <w:rFonts w:hint="eastAsia"/>
        </w:rPr>
        <w:t>总部级的对账功能。</w:t>
      </w:r>
    </w:p>
    <w:p w:rsidR="00DA45A4" w:rsidRDefault="00545148" w:rsidP="003B7B96">
      <w:pPr>
        <w:pStyle w:val="afc"/>
        <w:ind w:firstLine="420"/>
      </w:pPr>
      <w:r>
        <w:rPr>
          <w:rFonts w:hint="eastAsia"/>
        </w:rPr>
        <w:t>目前加油站管理系统在空间上可以划分为室内和前庭两大部分，室内主要有前庭控制器（FCC）、RPOS系统、BOS系统、Fuel Server系统、车队卡POS、金融POS终端等，前庭设备主要有加油机、液位仪、价格牌等，</w:t>
      </w:r>
      <w:r w:rsidR="00E01944">
        <w:rPr>
          <w:rFonts w:hint="eastAsia"/>
        </w:rPr>
        <w:t>其中加油机、前庭控制器、RPOS、Fuel Server和BOS系统已经实现集成，油站管理人员可以通过BOS系统管理油品、非油品，设置商品品类及价格，实现了商品的促销管理，并能够对支付方式进行设置，BOS系统通过Fuel Server将油品信息传送给FCC</w:t>
      </w:r>
      <w:r w:rsidR="006047AC">
        <w:rPr>
          <w:rFonts w:hint="eastAsia"/>
        </w:rPr>
        <w:t>从而控制前庭加油机的油品及价格等信息，同时将商品（油品、非油品）信息、支付方式、促销信息推送给RPOS。油站销售人员使用RPOS进行油品和非油品的销售。</w:t>
      </w:r>
      <w:r w:rsidR="00224522">
        <w:rPr>
          <w:rFonts w:hint="eastAsia"/>
        </w:rPr>
        <w:t>目前</w:t>
      </w:r>
      <w:r w:rsidR="006047AC">
        <w:rPr>
          <w:rFonts w:hint="eastAsia"/>
        </w:rPr>
        <w:t>RPOS没有和油站的车队卡系统、金融POS系统有效集成，虽然在BOS中设置了相关的支付方式，</w:t>
      </w:r>
      <w:r w:rsidR="00224522">
        <w:rPr>
          <w:rFonts w:hint="eastAsia"/>
        </w:rPr>
        <w:t>但无法驱动相关的支付设备完成支付，油站收银人员需要在特定支付设备上手动将RPOS销售信息输入，使用特定支付设备完成支付，</w:t>
      </w:r>
      <w:r w:rsidR="00005482">
        <w:rPr>
          <w:rFonts w:hint="eastAsia"/>
        </w:rPr>
        <w:t>过程相对繁琐，同时也增加了油站人员的工作并且提高了账</w:t>
      </w:r>
      <w:proofErr w:type="gramStart"/>
      <w:r w:rsidR="00005482">
        <w:rPr>
          <w:rFonts w:hint="eastAsia"/>
        </w:rPr>
        <w:t>务</w:t>
      </w:r>
      <w:proofErr w:type="gramEnd"/>
      <w:r w:rsidR="00005482">
        <w:rPr>
          <w:rFonts w:hint="eastAsia"/>
        </w:rPr>
        <w:t>的出错概率。</w:t>
      </w:r>
    </w:p>
    <w:p w:rsidR="00D31531" w:rsidRDefault="00D31531" w:rsidP="00D31531">
      <w:pPr>
        <w:pStyle w:val="afc"/>
        <w:ind w:firstLine="420"/>
      </w:pPr>
      <w:r>
        <w:rPr>
          <w:rFonts w:hint="eastAsia"/>
        </w:rPr>
        <w:t>为了解决当前RPOS系统存在的问题，简化加油站RPOS系统，使得RPOS系统在不知道众多支付协议的情况下，可以完成室内和室外交易，我们需要设计独立的电子支付系统（EPS），RPOS系统将通过它来访问支付终端并完成电子支付功能。</w:t>
      </w:r>
    </w:p>
    <w:p w:rsidR="007C5817" w:rsidRDefault="007C5817" w:rsidP="00D31531">
      <w:pPr>
        <w:pStyle w:val="afc"/>
        <w:ind w:firstLine="420"/>
      </w:pPr>
      <w:r>
        <w:rPr>
          <w:rFonts w:hint="eastAsia"/>
        </w:rPr>
        <w:lastRenderedPageBreak/>
        <w:t>该电子支付系统需要满足几点要求：</w:t>
      </w:r>
      <w:r w:rsidRPr="007C5817">
        <w:rPr>
          <w:rFonts w:hint="eastAsia"/>
        </w:rPr>
        <w:t>首先，电子支付系统必需能</w:t>
      </w:r>
      <w:proofErr w:type="gramStart"/>
      <w:r w:rsidRPr="007C5817">
        <w:rPr>
          <w:rFonts w:hint="eastAsia"/>
        </w:rPr>
        <w:t>处理卡</w:t>
      </w:r>
      <w:proofErr w:type="gramEnd"/>
      <w:r w:rsidRPr="007C5817">
        <w:rPr>
          <w:rFonts w:hint="eastAsia"/>
        </w:rPr>
        <w:t>交易</w:t>
      </w:r>
      <w:r w:rsidR="00F4194D">
        <w:rPr>
          <w:rFonts w:hint="eastAsia"/>
        </w:rPr>
        <w:t>（车队卡、银行卡等）</w:t>
      </w:r>
      <w:r w:rsidRPr="007C5817">
        <w:rPr>
          <w:rFonts w:hint="eastAsia"/>
        </w:rPr>
        <w:t>的支付，并且卡交易的处理和加油站</w:t>
      </w:r>
      <w:r>
        <w:rPr>
          <w:rFonts w:hint="eastAsia"/>
        </w:rPr>
        <w:t>R</w:t>
      </w:r>
      <w:r w:rsidRPr="007C5817">
        <w:rPr>
          <w:rFonts w:hint="eastAsia"/>
        </w:rPr>
        <w:t>POS系统隔离，确保用户卡信息不会进入</w:t>
      </w:r>
      <w:r>
        <w:rPr>
          <w:rFonts w:hint="eastAsia"/>
        </w:rPr>
        <w:t>R</w:t>
      </w:r>
      <w:r w:rsidRPr="007C5817">
        <w:rPr>
          <w:rFonts w:hint="eastAsia"/>
        </w:rPr>
        <w:t>POS系统，这样可以避免对</w:t>
      </w:r>
      <w:r>
        <w:rPr>
          <w:rFonts w:hint="eastAsia"/>
        </w:rPr>
        <w:t>R</w:t>
      </w:r>
      <w:r w:rsidRPr="007C5817">
        <w:rPr>
          <w:rFonts w:hint="eastAsia"/>
        </w:rPr>
        <w:t>POS系统进行PCI安全认证，降低了</w:t>
      </w:r>
      <w:r>
        <w:rPr>
          <w:rFonts w:hint="eastAsia"/>
        </w:rPr>
        <w:t>R</w:t>
      </w:r>
      <w:r w:rsidRPr="007C5817">
        <w:rPr>
          <w:rFonts w:hint="eastAsia"/>
        </w:rPr>
        <w:t>POS系统</w:t>
      </w:r>
      <w:r>
        <w:rPr>
          <w:rFonts w:hint="eastAsia"/>
        </w:rPr>
        <w:t>的</w:t>
      </w:r>
      <w:r w:rsidRPr="007C5817">
        <w:rPr>
          <w:rFonts w:hint="eastAsia"/>
        </w:rPr>
        <w:t>开发难度和成本</w:t>
      </w:r>
      <w:r w:rsidR="00F4194D">
        <w:rPr>
          <w:rFonts w:hint="eastAsia"/>
        </w:rPr>
        <w:t>；其次，电子支付系统需要能够与忠诚度系统集成，完成客户积分相关的功能。再次，电子支付系统需要能够支持主流的第三方移动支付（如微信、支付宝等），同时也应具备二维码、NFC手机支付等主流移动支付技术。</w:t>
      </w:r>
      <w:r w:rsidR="00D50373">
        <w:rPr>
          <w:rFonts w:hint="eastAsia"/>
        </w:rPr>
        <w:t>最后EPS系统还应提供</w:t>
      </w:r>
      <w:r w:rsidR="00C17657">
        <w:rPr>
          <w:rFonts w:hint="eastAsia"/>
        </w:rPr>
        <w:t>完善的</w:t>
      </w:r>
      <w:r w:rsidR="00D50373">
        <w:rPr>
          <w:rFonts w:hint="eastAsia"/>
        </w:rPr>
        <w:t>管理功能</w:t>
      </w:r>
      <w:r w:rsidR="00C17657">
        <w:rPr>
          <w:rFonts w:hint="eastAsia"/>
        </w:rPr>
        <w:t>，包括各种支付方式统计（区分室内、室外支付）、和RPOS、BOS系统的对账（销售、积分）及对账差异报告等功能。</w:t>
      </w:r>
    </w:p>
    <w:p w:rsidR="0029440F" w:rsidRDefault="0029440F" w:rsidP="00D31531">
      <w:pPr>
        <w:pStyle w:val="afc"/>
        <w:ind w:firstLine="420"/>
      </w:pPr>
      <w:r>
        <w:rPr>
          <w:rFonts w:hint="eastAsia"/>
        </w:rPr>
        <w:t>如图6-1所示为油站系统当前的物理架构，</w:t>
      </w:r>
      <w:r w:rsidR="00491AB1">
        <w:rPr>
          <w:rFonts w:hint="eastAsia"/>
        </w:rPr>
        <w:t>每台RPOS通过TCP/IP协议与BOS和Fuel Server通信，RPOS必须成功连接到BOS和Fuel Server才能够处理交易；RPOS会通过BOS获得加油机的状态并在屏幕上显示，同时它还会显示来自BOS的广播消息，这个消息可能是BOS产生的，也可能是</w:t>
      </w:r>
      <w:r w:rsidR="009A1A29">
        <w:rPr>
          <w:rFonts w:hint="eastAsia"/>
        </w:rPr>
        <w:t>另外一台RPOS发送给BOS并要求BOS广播的；Fuel Server通过前庭控制器（FCC）提供的IFSF-FDC接口来和室外的加油机通信，获取油</w:t>
      </w:r>
      <w:proofErr w:type="gramStart"/>
      <w:r w:rsidR="009A1A29">
        <w:rPr>
          <w:rFonts w:hint="eastAsia"/>
        </w:rPr>
        <w:t>枪状态</w:t>
      </w:r>
      <w:proofErr w:type="gramEnd"/>
      <w:r w:rsidR="009A1A29">
        <w:rPr>
          <w:rFonts w:hint="eastAsia"/>
        </w:rPr>
        <w:t>和加油信息，这些信息会通过BOS推送给RPOS并在屏幕上显示</w:t>
      </w:r>
      <w:r w:rsidR="008F6CAE">
        <w:rPr>
          <w:rFonts w:hint="eastAsia"/>
        </w:rPr>
        <w:t>并完成相关交易</w:t>
      </w:r>
      <w:r w:rsidR="009A1A29">
        <w:rPr>
          <w:rFonts w:hint="eastAsia"/>
        </w:rPr>
        <w:t>。</w:t>
      </w:r>
    </w:p>
    <w:p w:rsidR="00D60B66" w:rsidRDefault="001758A5" w:rsidP="001758A5">
      <w:pPr>
        <w:pStyle w:val="afc"/>
        <w:ind w:firstLine="420"/>
        <w:rPr>
          <w:noProof/>
        </w:rPr>
      </w:pPr>
      <w:r>
        <w:rPr>
          <w:noProof/>
        </w:rPr>
        <mc:AlternateContent>
          <mc:Choice Requires="wps">
            <w:drawing>
              <wp:anchor distT="0" distB="0" distL="114300" distR="114300" simplePos="0" relativeHeight="251655679" behindDoc="0" locked="0" layoutInCell="1" allowOverlap="1">
                <wp:simplePos x="0" y="0"/>
                <wp:positionH relativeFrom="column">
                  <wp:posOffset>1218277</wp:posOffset>
                </wp:positionH>
                <wp:positionV relativeFrom="paragraph">
                  <wp:posOffset>4699635</wp:posOffset>
                </wp:positionV>
                <wp:extent cx="2035834" cy="293298"/>
                <wp:effectExtent l="0" t="0" r="2540" b="0"/>
                <wp:wrapNone/>
                <wp:docPr id="22" name="文本框 22"/>
                <wp:cNvGraphicFramePr/>
                <a:graphic xmlns:a="http://schemas.openxmlformats.org/drawingml/2006/main">
                  <a:graphicData uri="http://schemas.microsoft.com/office/word/2010/wordprocessingShape">
                    <wps:wsp>
                      <wps:cNvSpPr txBox="1"/>
                      <wps:spPr>
                        <a:xfrm>
                          <a:off x="0" y="0"/>
                          <a:ext cx="2035834" cy="2932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
                              <w:rPr>
                                <w:rFonts w:hint="eastAsia"/>
                                <w:noProof/>
                              </w:rPr>
                              <w:t>图</w:t>
                            </w:r>
                            <w:r>
                              <w:rPr>
                                <w:rFonts w:hint="eastAsia"/>
                                <w:noProof/>
                              </w:rPr>
                              <w:t xml:space="preserve">6-1 </w:t>
                            </w:r>
                            <w:r>
                              <w:rPr>
                                <w:rFonts w:hint="eastAsia"/>
                                <w:noProof/>
                              </w:rPr>
                              <w:t>油站系统物理网络架构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2" o:spid="_x0000_s1034" type="#_x0000_t202" style="position:absolute;left:0;text-align:left;margin-left:95.95pt;margin-top:370.05pt;width:160.3pt;height:23.1pt;z-index:251655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" fillcolor="white [3201]" stroked="f" strokeweight=".5pt">
                <v:textbox>
                  <w:txbxContent>
                    <w:p w:rsidR="00097624" w:rsidRDefault="00097624">
                      <w:r>
                        <w:rPr>
                          <w:rFonts w:hint="eastAsia"/>
                          <w:noProof/>
                        </w:rPr>
                        <w:t>图</w:t>
                      </w:r>
                      <w:r>
                        <w:rPr>
                          <w:rFonts w:hint="eastAsia"/>
                          <w:noProof/>
                        </w:rPr>
                        <w:t xml:space="preserve">6-1 </w:t>
                      </w:r>
                      <w:r>
                        <w:rPr>
                          <w:rFonts w:hint="eastAsia"/>
                          <w:noProof/>
                        </w:rPr>
                        <w:t>油站系统物理网络架构</w:t>
                      </w:r>
                    </w:p>
                  </w:txbxContent>
                </v:textbox>
              </v:shape>
            </w:pict>
          </mc:Fallback>
        </mc:AlternateContent>
      </w:r>
      <w:r w:rsidR="00854C02">
        <w:rPr>
          <w:noProof/>
        </w:rPr>
        <w:object w:dxaOrig="9260" w:dyaOrig="9486">
          <v:shape id="_x0000_i1026" type="#_x0000_t75" style="width:355.9pt;height:364.1pt" o:ole="">
            <v:imagedata r:id="rId22" o:title=""/>
          </v:shape>
          <o:OLEObject Type="Embed" ProgID="Visio.Drawing.11" ShapeID="_x0000_i1026" DrawAspect="Content" ObjectID="_1530970528" r:id="rId23"/>
        </w:objec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1758A5" w:rsidRDefault="008F6CAE" w:rsidP="00D60B66">
      <w:pPr>
        <w:pStyle w:val="afc"/>
        <w:ind w:firstLine="420"/>
      </w:pPr>
      <w:r>
        <w:rPr>
          <w:rFonts w:hint="eastAsia"/>
        </w:rPr>
        <w:t>根据对壳牌华北集团对新的业务需求的分析，我们需要构建一套新的电子支付系统，有效整合油站系统设备，并能够对现有华北油站应用系统进行对接，实现配置和消息的共享，从而提高整个</w:t>
      </w:r>
      <w:r>
        <w:rPr>
          <w:rFonts w:hint="eastAsia"/>
        </w:rPr>
        <w:lastRenderedPageBreak/>
        <w:t>油站的运营效率。</w:t>
      </w:r>
    </w:p>
    <w:p w:rsidR="008B212D" w:rsidRDefault="008B212D" w:rsidP="008B212D">
      <w:pPr>
        <w:pStyle w:val="3"/>
      </w:pPr>
      <w:r>
        <w:rPr>
          <w:rFonts w:hint="eastAsia"/>
        </w:rPr>
        <w:t>系统架构</w:t>
      </w:r>
    </w:p>
    <w:p w:rsidR="0069498E" w:rsidRDefault="008B212D" w:rsidP="00D60B66">
      <w:pPr>
        <w:pStyle w:val="afc"/>
        <w:ind w:firstLine="420"/>
      </w:pPr>
      <w:r>
        <w:rPr>
          <w:rFonts w:hint="eastAsia"/>
        </w:rPr>
        <w:t>电子支付系统（EPS）的设计目的是为RPOS系统提供标准的接口即通过IFSF POS-EPS协议使得RPOS可以不用关心具体交易结算通信协议和访问具体支付终端的协议却可以实现电子</w:t>
      </w:r>
      <w:r w:rsidR="0088307F">
        <w:rPr>
          <w:rFonts w:hint="eastAsia"/>
        </w:rPr>
        <w:t>支付的功能，同时</w:t>
      </w:r>
      <w:r w:rsidR="00AC6D31">
        <w:rPr>
          <w:rFonts w:hint="eastAsia"/>
        </w:rPr>
        <w:t>RPOS也不再直接连接支付终端设备，也不直接和各个交易结算中心通信，降低了RPOS的开发和维护成本。另外电子支付系统（EPS）内部各组件之间需要定义明确的接口，各个组件的设计和实现必须独立于其他模块，以便整合油站其他应用系统。</w:t>
      </w:r>
    </w:p>
    <w:p w:rsidR="00AC6D31" w:rsidRDefault="00AC6D31" w:rsidP="00AC6D31">
      <w:pPr>
        <w:pStyle w:val="4"/>
      </w:pPr>
      <w:r>
        <w:rPr>
          <w:rFonts w:hint="eastAsia"/>
        </w:rPr>
        <w:t>架构选择</w:t>
      </w:r>
    </w:p>
    <w:p w:rsidR="00AC6D31" w:rsidRPr="007A5CD2" w:rsidRDefault="00FE22AF" w:rsidP="00CA4976">
      <w:pPr>
        <w:pStyle w:val="5"/>
      </w:pPr>
      <w:r>
        <w:rPr>
          <w:rFonts w:hint="eastAsia"/>
        </w:rPr>
        <w:t>通信</w:t>
      </w:r>
      <w:r w:rsidR="00893B6C" w:rsidRPr="007A5CD2">
        <w:rPr>
          <w:rFonts w:hint="eastAsia"/>
        </w:rPr>
        <w:t>协议简介</w:t>
      </w:r>
    </w:p>
    <w:p w:rsidR="00893B6C" w:rsidRDefault="00893B6C" w:rsidP="00AC6D31">
      <w:pPr>
        <w:pStyle w:val="a6"/>
        <w:ind w:firstLine="420"/>
        <w:rPr>
          <w:rFonts w:ascii="幼圆" w:eastAsia="幼圆" w:hAnsi="幼圆"/>
        </w:rPr>
      </w:pPr>
      <w:r w:rsidRPr="00893B6C">
        <w:rPr>
          <w:rFonts w:ascii="幼圆" w:eastAsia="幼圆" w:hAnsi="幼圆"/>
        </w:rPr>
        <w:t>IFSF</w:t>
      </w:r>
      <w:r w:rsidRPr="00893B6C">
        <w:rPr>
          <w:rFonts w:ascii="幼圆" w:eastAsia="幼圆" w:hAnsi="幼圆" w:hint="eastAsia"/>
        </w:rPr>
        <w:t>电子支付协议即</w:t>
      </w:r>
      <w:r w:rsidRPr="00893B6C">
        <w:rPr>
          <w:rFonts w:ascii="幼圆" w:eastAsia="幼圆" w:hAnsi="幼圆"/>
        </w:rPr>
        <w:t>IFSF POS-EPS</w:t>
      </w:r>
      <w:r w:rsidRPr="00893B6C">
        <w:rPr>
          <w:rFonts w:ascii="幼圆" w:eastAsia="幼圆" w:hAnsi="幼圆" w:hint="eastAsia"/>
        </w:rPr>
        <w:t>协议，它是国际标准的协议。我们可以在此协议之上进行有效扩展，以便支持客户忠诚度（</w:t>
      </w:r>
      <w:r w:rsidR="00F90E1D">
        <w:rPr>
          <w:rFonts w:ascii="幼圆" w:eastAsia="幼圆" w:hAnsi="幼圆" w:hint="eastAsia"/>
        </w:rPr>
        <w:t>客户积分）和</w:t>
      </w:r>
      <w:r w:rsidRPr="00893B6C">
        <w:rPr>
          <w:rFonts w:ascii="幼圆" w:eastAsia="幼圆" w:hAnsi="幼圆" w:hint="eastAsia"/>
        </w:rPr>
        <w:t>营销策略，扩展后的协议定义了</w:t>
      </w:r>
      <w:r w:rsidRPr="00893B6C">
        <w:rPr>
          <w:rFonts w:ascii="幼圆" w:eastAsia="幼圆" w:hAnsi="幼圆"/>
        </w:rPr>
        <w:t>EPS</w:t>
      </w:r>
      <w:r w:rsidRPr="00893B6C">
        <w:rPr>
          <w:rFonts w:ascii="幼圆" w:eastAsia="幼圆" w:hAnsi="幼圆" w:hint="eastAsia"/>
        </w:rPr>
        <w:t>和 R</w:t>
      </w:r>
      <w:r w:rsidRPr="00893B6C">
        <w:rPr>
          <w:rFonts w:ascii="幼圆" w:eastAsia="幼圆" w:hAnsi="幼圆"/>
        </w:rPr>
        <w:t>POS</w:t>
      </w:r>
      <w:r w:rsidRPr="00893B6C">
        <w:rPr>
          <w:rFonts w:ascii="幼圆" w:eastAsia="幼圆" w:hAnsi="幼圆" w:hint="eastAsia"/>
        </w:rPr>
        <w:t>之间通信的消息的格式和内容</w:t>
      </w:r>
      <w:r>
        <w:rPr>
          <w:rFonts w:ascii="幼圆" w:eastAsia="幼圆" w:hAnsi="幼圆" w:hint="eastAsia"/>
        </w:rPr>
        <w:t>。</w:t>
      </w:r>
    </w:p>
    <w:p w:rsidR="00893B6C" w:rsidRPr="00CA4976" w:rsidRDefault="00893B6C" w:rsidP="00CA4976">
      <w:pPr>
        <w:pStyle w:val="5"/>
      </w:pPr>
      <w:r w:rsidRPr="00CA4976">
        <w:rPr>
          <w:rFonts w:hint="eastAsia"/>
        </w:rPr>
        <w:t>逻辑架构</w:t>
      </w:r>
    </w:p>
    <w:p w:rsidR="00893B6C" w:rsidRPr="00893B6C" w:rsidRDefault="00893B6C" w:rsidP="00893B6C">
      <w:pPr>
        <w:pStyle w:val="a6"/>
        <w:ind w:firstLine="420"/>
        <w:rPr>
          <w:rFonts w:ascii="幼圆" w:eastAsia="幼圆" w:hAnsi="幼圆"/>
        </w:rPr>
      </w:pPr>
      <w:r w:rsidRPr="00893B6C">
        <w:rPr>
          <w:rFonts w:ascii="幼圆" w:eastAsia="幼圆" w:hAnsi="幼圆"/>
        </w:rPr>
        <w:t>IFSF</w:t>
      </w:r>
      <w:r w:rsidRPr="00893B6C">
        <w:rPr>
          <w:rFonts w:ascii="幼圆" w:eastAsia="幼圆" w:hAnsi="幼圆" w:hint="eastAsia"/>
        </w:rPr>
        <w:t>电子支付协议定义了</w:t>
      </w:r>
      <w:r w:rsidRPr="00893B6C">
        <w:rPr>
          <w:rFonts w:ascii="幼圆" w:eastAsia="幼圆" w:hAnsi="幼圆"/>
        </w:rPr>
        <w:t>POS</w:t>
      </w:r>
      <w:r w:rsidRPr="00893B6C">
        <w:rPr>
          <w:rFonts w:ascii="幼圆" w:eastAsia="幼圆" w:hAnsi="幼圆" w:hint="eastAsia"/>
        </w:rPr>
        <w:t>系统和电子支付系统这两个逻辑系统间交互的接口。每个逻辑系统由不同的逻辑元素组成，它们逻辑上分离以确保系统外部可以通过</w:t>
      </w:r>
      <w:r w:rsidRPr="00893B6C">
        <w:rPr>
          <w:rFonts w:ascii="幼圆" w:eastAsia="幼圆" w:hAnsi="幼圆"/>
        </w:rPr>
        <w:t>IFSF</w:t>
      </w:r>
      <w:r w:rsidRPr="00893B6C">
        <w:rPr>
          <w:rFonts w:ascii="幼圆" w:eastAsia="幼圆" w:hAnsi="幼圆" w:hint="eastAsia"/>
        </w:rPr>
        <w:t>接口到达这些元素。</w:t>
      </w:r>
      <w:r w:rsidRPr="00893B6C">
        <w:rPr>
          <w:rFonts w:ascii="幼圆" w:eastAsia="幼圆" w:hAnsi="幼圆"/>
        </w:rPr>
        <w:t>POS</w:t>
      </w:r>
      <w:r w:rsidRPr="00893B6C">
        <w:rPr>
          <w:rFonts w:ascii="幼圆" w:eastAsia="幼圆" w:hAnsi="幼圆" w:hint="eastAsia"/>
        </w:rPr>
        <w:t>系统和电子支付系统的逻辑架构如图</w:t>
      </w:r>
      <w:r w:rsidR="00F90E1D">
        <w:rPr>
          <w:rFonts w:ascii="幼圆" w:eastAsia="幼圆" w:hAnsi="幼圆" w:hint="eastAsia"/>
        </w:rPr>
        <w:t>6</w:t>
      </w:r>
      <w:r w:rsidRPr="00893B6C">
        <w:rPr>
          <w:rFonts w:ascii="幼圆" w:eastAsia="幼圆" w:hAnsi="幼圆" w:hint="eastAsia"/>
        </w:rPr>
        <w:t>-</w:t>
      </w:r>
      <w:r w:rsidR="00F90E1D">
        <w:rPr>
          <w:rFonts w:ascii="幼圆" w:eastAsia="幼圆" w:hAnsi="幼圆" w:hint="eastAsia"/>
        </w:rPr>
        <w:t>2</w:t>
      </w:r>
      <w:r w:rsidRPr="00893B6C">
        <w:rPr>
          <w:rFonts w:ascii="幼圆" w:eastAsia="幼圆" w:hAnsi="幼圆" w:hint="eastAsia"/>
        </w:rPr>
        <w:t>所示，它们的逻辑元素分别为：</w:t>
      </w:r>
    </w:p>
    <w:p w:rsidR="00893B6C" w:rsidRPr="00893B6C" w:rsidRDefault="00893B6C" w:rsidP="00893B6C">
      <w:pPr>
        <w:pStyle w:val="a6"/>
        <w:ind w:firstLine="420"/>
        <w:rPr>
          <w:rFonts w:ascii="幼圆" w:eastAsia="幼圆" w:hAnsi="幼圆"/>
        </w:rPr>
      </w:pPr>
      <w:r w:rsidRPr="00893B6C">
        <w:rPr>
          <w:rFonts w:ascii="幼圆" w:eastAsia="幼圆" w:hAnsi="幼圆"/>
        </w:rPr>
        <w:t>(1)POS</w:t>
      </w:r>
      <w:r w:rsidRPr="00893B6C">
        <w:rPr>
          <w:rFonts w:ascii="幼圆" w:eastAsia="幼圆" w:hAnsi="幼圆" w:hint="eastAsia"/>
        </w:rPr>
        <w:t>系统由以下逻辑元素组成：</w:t>
      </w:r>
    </w:p>
    <w:p w:rsidR="00893B6C" w:rsidRPr="00893B6C" w:rsidRDefault="00893B6C" w:rsidP="00BD36B6">
      <w:pPr>
        <w:pStyle w:val="a6"/>
        <w:numPr>
          <w:ilvl w:val="0"/>
          <w:numId w:val="13"/>
        </w:numPr>
        <w:ind w:firstLineChars="0"/>
        <w:rPr>
          <w:rFonts w:ascii="幼圆" w:eastAsia="幼圆" w:hAnsi="幼圆"/>
        </w:rPr>
      </w:pPr>
      <w:r w:rsidRPr="00893B6C">
        <w:rPr>
          <w:rFonts w:ascii="幼圆" w:eastAsia="幼圆" w:hAnsi="幼圆" w:hint="eastAsia"/>
        </w:rPr>
        <w:t>一个或多个逻辑</w:t>
      </w:r>
      <w:r w:rsidRPr="00893B6C">
        <w:rPr>
          <w:rFonts w:ascii="幼圆" w:eastAsia="幼圆" w:hAnsi="幼圆"/>
        </w:rPr>
        <w:t>POS</w:t>
      </w:r>
      <w:r w:rsidRPr="00893B6C">
        <w:rPr>
          <w:rFonts w:ascii="幼圆" w:eastAsia="幼圆" w:hAnsi="幼圆" w:hint="eastAsia"/>
        </w:rPr>
        <w:t>工作站</w:t>
      </w:r>
      <w:r w:rsidR="00AA394F">
        <w:rPr>
          <w:rFonts w:ascii="幼圆" w:eastAsia="幼圆" w:hAnsi="幼圆" w:hint="eastAsia"/>
        </w:rPr>
        <w:t>（RPOS）</w:t>
      </w:r>
      <w:r w:rsidRPr="00893B6C">
        <w:rPr>
          <w:rFonts w:ascii="幼圆" w:eastAsia="幼圆" w:hAnsi="幼圆" w:hint="eastAsia"/>
        </w:rPr>
        <w:t xml:space="preserve">。工作站可以是由收银员管理的也可以是无人职守的 </w:t>
      </w:r>
    </w:p>
    <w:p w:rsidR="00893B6C" w:rsidRPr="00893B6C" w:rsidRDefault="00893B6C" w:rsidP="00BD36B6">
      <w:pPr>
        <w:pStyle w:val="a6"/>
        <w:numPr>
          <w:ilvl w:val="0"/>
          <w:numId w:val="13"/>
        </w:numPr>
        <w:ind w:firstLineChars="0"/>
        <w:rPr>
          <w:rFonts w:ascii="幼圆" w:eastAsia="幼圆" w:hAnsi="幼圆"/>
        </w:rPr>
      </w:pPr>
      <w:r w:rsidRPr="00893B6C">
        <w:rPr>
          <w:rFonts w:ascii="幼圆" w:eastAsia="幼圆" w:hAnsi="幼圆" w:hint="eastAsia"/>
        </w:rPr>
        <w:t>工作站的逻辑设备。每一个逻辑</w:t>
      </w:r>
      <w:r w:rsidRPr="00893B6C">
        <w:rPr>
          <w:rFonts w:ascii="幼圆" w:eastAsia="幼圆" w:hAnsi="幼圆"/>
        </w:rPr>
        <w:t>POS</w:t>
      </w:r>
      <w:r w:rsidRPr="00893B6C">
        <w:rPr>
          <w:rFonts w:ascii="幼圆" w:eastAsia="幼圆" w:hAnsi="幼圆" w:hint="eastAsia"/>
        </w:rPr>
        <w:t xml:space="preserve">工作站分配一个或多个逻辑设备，这些设备可以为电子支付系统所用，比如打印机、收银员显示屏等 </w:t>
      </w:r>
    </w:p>
    <w:p w:rsidR="00893B6C" w:rsidRPr="00893B6C" w:rsidRDefault="00893B6C" w:rsidP="00BD36B6">
      <w:pPr>
        <w:pStyle w:val="a6"/>
        <w:numPr>
          <w:ilvl w:val="0"/>
          <w:numId w:val="13"/>
        </w:numPr>
        <w:ind w:firstLineChars="0"/>
        <w:rPr>
          <w:rFonts w:ascii="幼圆" w:eastAsia="幼圆" w:hAnsi="幼圆"/>
        </w:rPr>
      </w:pPr>
      <w:r w:rsidRPr="00893B6C">
        <w:rPr>
          <w:rFonts w:ascii="幼圆" w:eastAsia="幼圆" w:hAnsi="幼圆" w:hint="eastAsia"/>
        </w:rPr>
        <w:t>一组全局的方法。这些方法可以被电子支付系统访问</w:t>
      </w:r>
    </w:p>
    <w:p w:rsidR="00893B6C" w:rsidRPr="00893B6C" w:rsidRDefault="00893B6C" w:rsidP="00893B6C">
      <w:pPr>
        <w:pStyle w:val="a6"/>
        <w:ind w:firstLine="420"/>
        <w:rPr>
          <w:rFonts w:ascii="幼圆" w:eastAsia="幼圆" w:hAnsi="幼圆"/>
        </w:rPr>
      </w:pPr>
      <w:r w:rsidRPr="00893B6C">
        <w:rPr>
          <w:rFonts w:ascii="幼圆" w:eastAsia="幼圆" w:hAnsi="幼圆" w:hint="eastAsia"/>
        </w:rPr>
        <w:t>(2)电子支付系统由以下逻辑元素组成：</w:t>
      </w:r>
    </w:p>
    <w:p w:rsidR="00893B6C" w:rsidRPr="00893B6C" w:rsidRDefault="00893B6C" w:rsidP="00BD36B6">
      <w:pPr>
        <w:pStyle w:val="a6"/>
        <w:numPr>
          <w:ilvl w:val="0"/>
          <w:numId w:val="14"/>
        </w:numPr>
        <w:ind w:firstLineChars="0"/>
        <w:rPr>
          <w:rFonts w:ascii="幼圆" w:eastAsia="幼圆" w:hAnsi="幼圆"/>
        </w:rPr>
      </w:pPr>
      <w:r w:rsidRPr="00893B6C">
        <w:rPr>
          <w:rFonts w:ascii="幼圆" w:eastAsia="幼圆" w:hAnsi="幼圆" w:hint="eastAsia"/>
        </w:rPr>
        <w:t>一组逻辑支付点（</w:t>
      </w:r>
      <w:r w:rsidRPr="00893B6C">
        <w:rPr>
          <w:rFonts w:ascii="幼圆" w:eastAsia="幼圆" w:hAnsi="幼圆"/>
        </w:rPr>
        <w:t>POP, Point of Payment</w:t>
      </w:r>
      <w:r w:rsidRPr="00893B6C">
        <w:rPr>
          <w:rFonts w:ascii="幼圆" w:eastAsia="幼圆" w:hAnsi="幼圆" w:hint="eastAsia"/>
        </w:rPr>
        <w:t>）终端</w:t>
      </w:r>
    </w:p>
    <w:p w:rsidR="00893B6C" w:rsidRPr="00893B6C" w:rsidRDefault="00893B6C" w:rsidP="00BD36B6">
      <w:pPr>
        <w:pStyle w:val="a6"/>
        <w:numPr>
          <w:ilvl w:val="0"/>
          <w:numId w:val="14"/>
        </w:numPr>
        <w:ind w:firstLineChars="0"/>
        <w:rPr>
          <w:rFonts w:ascii="幼圆" w:eastAsia="幼圆" w:hAnsi="幼圆"/>
        </w:rPr>
      </w:pPr>
      <w:r w:rsidRPr="00893B6C">
        <w:rPr>
          <w:rFonts w:ascii="幼圆" w:eastAsia="幼圆" w:hAnsi="幼圆" w:hint="eastAsia"/>
        </w:rPr>
        <w:t>支付点终端的逻辑设备。每一个逻辑支付点终端有一个或多个逻辑设备，这些逻辑设备可以为</w:t>
      </w:r>
      <w:r w:rsidR="00AA394F">
        <w:rPr>
          <w:rFonts w:ascii="幼圆" w:eastAsia="幼圆" w:hAnsi="幼圆" w:hint="eastAsia"/>
        </w:rPr>
        <w:t>支付终端或R</w:t>
      </w:r>
      <w:r w:rsidRPr="00893B6C">
        <w:rPr>
          <w:rFonts w:ascii="幼圆" w:eastAsia="幼圆" w:hAnsi="幼圆"/>
        </w:rPr>
        <w:t>POS</w:t>
      </w:r>
      <w:r w:rsidRPr="00893B6C">
        <w:rPr>
          <w:rFonts w:ascii="幼圆" w:eastAsia="幼圆" w:hAnsi="幼圆" w:hint="eastAsia"/>
        </w:rPr>
        <w:t>系统所用，比如读卡器、密码输入设备等</w:t>
      </w:r>
    </w:p>
    <w:p w:rsidR="00893B6C" w:rsidRPr="00893B6C" w:rsidRDefault="00893B6C" w:rsidP="00BD36B6">
      <w:pPr>
        <w:pStyle w:val="a6"/>
        <w:numPr>
          <w:ilvl w:val="0"/>
          <w:numId w:val="14"/>
        </w:numPr>
        <w:ind w:firstLineChars="0"/>
        <w:rPr>
          <w:rFonts w:ascii="幼圆" w:eastAsia="幼圆" w:hAnsi="幼圆"/>
        </w:rPr>
      </w:pPr>
      <w:r w:rsidRPr="00893B6C">
        <w:rPr>
          <w:rFonts w:ascii="幼圆" w:eastAsia="幼圆" w:hAnsi="幼圆" w:hint="eastAsia"/>
        </w:rPr>
        <w:t>一组全局的方法。这些方法可以被</w:t>
      </w:r>
      <w:r w:rsidRPr="00893B6C">
        <w:rPr>
          <w:rFonts w:ascii="幼圆" w:eastAsia="幼圆" w:hAnsi="幼圆"/>
        </w:rPr>
        <w:t>POS</w:t>
      </w:r>
      <w:r w:rsidRPr="00893B6C">
        <w:rPr>
          <w:rFonts w:ascii="幼圆" w:eastAsia="幼圆" w:hAnsi="幼圆" w:hint="eastAsia"/>
        </w:rPr>
        <w:t>系统访问</w:t>
      </w:r>
    </w:p>
    <w:p w:rsidR="00893B6C" w:rsidRDefault="00893B6C" w:rsidP="00893B6C">
      <w:pPr>
        <w:pStyle w:val="a6"/>
        <w:ind w:firstLine="420"/>
        <w:rPr>
          <w:rFonts w:ascii="幼圆" w:eastAsia="幼圆" w:hAnsi="幼圆"/>
        </w:rPr>
      </w:pPr>
      <w:r w:rsidRPr="00893B6C">
        <w:rPr>
          <w:rFonts w:ascii="幼圆" w:eastAsia="幼圆" w:hAnsi="幼圆" w:hint="eastAsia"/>
        </w:rPr>
        <w:t>每一个逻辑支付点终端在某一时刻和一个逻辑</w:t>
      </w:r>
      <w:r w:rsidRPr="00893B6C">
        <w:rPr>
          <w:rFonts w:ascii="幼圆" w:eastAsia="幼圆" w:hAnsi="幼圆"/>
        </w:rPr>
        <w:t>POS</w:t>
      </w:r>
      <w:r w:rsidRPr="00893B6C">
        <w:rPr>
          <w:rFonts w:ascii="幼圆" w:eastAsia="幼圆" w:hAnsi="幼圆" w:hint="eastAsia"/>
        </w:rPr>
        <w:t>工作站绑定，</w:t>
      </w:r>
      <w:r w:rsidRPr="00893B6C">
        <w:rPr>
          <w:rFonts w:ascii="幼圆" w:eastAsia="幼圆" w:hAnsi="幼圆"/>
        </w:rPr>
        <w:t>POS</w:t>
      </w:r>
      <w:r w:rsidRPr="00893B6C">
        <w:rPr>
          <w:rFonts w:ascii="幼圆" w:eastAsia="幼圆" w:hAnsi="幼圆" w:hint="eastAsia"/>
        </w:rPr>
        <w:t>系统维护和管理它们之间的关联关系。一个逻辑</w:t>
      </w:r>
      <w:r w:rsidRPr="00893B6C">
        <w:rPr>
          <w:rFonts w:ascii="幼圆" w:eastAsia="幼圆" w:hAnsi="幼圆"/>
        </w:rPr>
        <w:t>POS</w:t>
      </w:r>
      <w:r w:rsidRPr="00893B6C">
        <w:rPr>
          <w:rFonts w:ascii="幼圆" w:eastAsia="幼圆" w:hAnsi="幼圆" w:hint="eastAsia"/>
        </w:rPr>
        <w:t>工作站可以分配多个逻辑支付点，但是一次只能与其中的一个逻辑支付点交互，</w:t>
      </w:r>
      <w:r w:rsidRPr="00893B6C">
        <w:rPr>
          <w:rFonts w:ascii="幼圆" w:eastAsia="幼圆" w:hAnsi="幼圆"/>
        </w:rPr>
        <w:t>POS</w:t>
      </w:r>
      <w:r>
        <w:rPr>
          <w:rFonts w:ascii="幼圆" w:eastAsia="幼圆" w:hAnsi="幼圆" w:hint="eastAsia"/>
        </w:rPr>
        <w:t>可以改变下一个将会被用来交互的逻辑支付点。</w:t>
      </w:r>
    </w:p>
    <w:p w:rsidR="00893B6C" w:rsidRDefault="00893B6C" w:rsidP="00002234">
      <w:pPr>
        <w:pStyle w:val="a6"/>
        <w:ind w:firstLine="420"/>
        <w:jc w:val="center"/>
        <w:rPr>
          <w:rFonts w:ascii="幼圆" w:eastAsia="幼圆" w:hAnsi="幼圆"/>
        </w:rPr>
      </w:pPr>
      <w:r>
        <w:rPr>
          <w:noProof/>
        </w:rPr>
        <w:lastRenderedPageBreak/>
        <mc:AlternateContent>
          <mc:Choice Requires="wpg">
            <w:drawing>
              <wp:inline distT="0" distB="0" distL="0" distR="0" wp14:anchorId="6B63B3D8" wp14:editId="6AF75F00">
                <wp:extent cx="5038725" cy="3305175"/>
                <wp:effectExtent l="0" t="0" r="28575" b="28575"/>
                <wp:docPr id="20" name="组合 20"/>
                <wp:cNvGraphicFramePr/>
                <a:graphic xmlns:a="http://schemas.openxmlformats.org/drawingml/2006/main">
                  <a:graphicData uri="http://schemas.microsoft.com/office/word/2010/wordprocessingGroup">
                    <wpg:wgp>
                      <wpg:cNvGrpSpPr/>
                      <wpg:grpSpPr>
                        <a:xfrm>
                          <a:off x="0" y="0"/>
                          <a:ext cx="5038725" cy="3305175"/>
                          <a:chOff x="0" y="0"/>
                          <a:chExt cx="5038725" cy="3305175"/>
                        </a:xfrm>
                      </wpg:grpSpPr>
                      <wpg:grpSp>
                        <wpg:cNvPr id="21" name="组合 21"/>
                        <wpg:cNvGrpSpPr/>
                        <wpg:grpSpPr>
                          <a:xfrm>
                            <a:off x="0" y="0"/>
                            <a:ext cx="5038725" cy="3305175"/>
                            <a:chOff x="0" y="0"/>
                            <a:chExt cx="5038725" cy="3305175"/>
                          </a:xfrm>
                        </wpg:grpSpPr>
                        <wpg:grpSp>
                          <wpg:cNvPr id="23" name="组合 23"/>
                          <wpg:cNvGrpSpPr/>
                          <wpg:grpSpPr>
                            <a:xfrm>
                              <a:off x="0" y="285750"/>
                              <a:ext cx="5038725" cy="3019425"/>
                              <a:chOff x="0" y="0"/>
                              <a:chExt cx="5038725" cy="3019425"/>
                            </a:xfrm>
                          </wpg:grpSpPr>
                          <wps:wsp>
                            <wps:cNvPr id="24" name="矩形 24"/>
                            <wps:cNvSpPr/>
                            <wps:spPr>
                              <a:xfrm>
                                <a:off x="2838450" y="57150"/>
                                <a:ext cx="2200275" cy="2943225"/>
                              </a:xfrm>
                              <a:prstGeom prst="rect">
                                <a:avLst/>
                              </a:prstGeom>
                              <a:ln>
                                <a:solidFill>
                                  <a:schemeClr val="bg1">
                                    <a:lumMod val="65000"/>
                                  </a:schemeClr>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0" y="57150"/>
                                <a:ext cx="2200275" cy="2943225"/>
                              </a:xfrm>
                              <a:prstGeom prst="rect">
                                <a:avLst/>
                              </a:prstGeom>
                              <a:ln>
                                <a:solidFill>
                                  <a:schemeClr val="bg1">
                                    <a:lumMod val="65000"/>
                                  </a:schemeClr>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 name="组合 26"/>
                            <wpg:cNvGrpSpPr/>
                            <wpg:grpSpPr>
                              <a:xfrm>
                                <a:off x="104775" y="266700"/>
                                <a:ext cx="1790701" cy="702945"/>
                                <a:chOff x="0" y="66675"/>
                                <a:chExt cx="2200511" cy="647700"/>
                              </a:xfrm>
                            </wpg:grpSpPr>
                            <wps:wsp>
                              <wps:cNvPr id="27" name="文本框 27"/>
                              <wps:cNvSpPr txBox="1"/>
                              <wps:spPr>
                                <a:xfrm>
                                  <a:off x="0" y="75449"/>
                                  <a:ext cx="678881" cy="247650"/>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5F7267" w:rsidRDefault="00097624"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文本框 28"/>
                              <wps:cNvSpPr txBox="1"/>
                              <wps:spPr>
                                <a:xfrm>
                                  <a:off x="0" y="466725"/>
                                  <a:ext cx="678881" cy="247650"/>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5F7267" w:rsidRDefault="00097624"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文本框 29"/>
                              <wps:cNvSpPr txBox="1"/>
                              <wps:spPr>
                                <a:xfrm>
                                  <a:off x="1019412" y="66675"/>
                                  <a:ext cx="1181099" cy="642262"/>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893B6C">
                                    <w:pPr>
                                      <w:jc w:val="center"/>
                                    </w:pPr>
                                    <w:r>
                                      <w:rPr>
                                        <w:rFonts w:hint="eastAsia"/>
                                      </w:rPr>
                                      <w:t>POS</w:t>
                                    </w:r>
                                    <w:r>
                                      <w:rPr>
                                        <w:rFonts w:hint="eastAsia"/>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组合 30"/>
                            <wpg:cNvGrpSpPr/>
                            <wpg:grpSpPr>
                              <a:xfrm>
                                <a:off x="104775" y="1228725"/>
                                <a:ext cx="1798955" cy="680085"/>
                                <a:chOff x="0" y="0"/>
                                <a:chExt cx="1798955" cy="680085"/>
                              </a:xfrm>
                            </wpg:grpSpPr>
                            <wps:wsp>
                              <wps:cNvPr id="31" name="文本框 31"/>
                              <wps:cNvSpPr txBox="1"/>
                              <wps:spPr>
                                <a:xfrm>
                                  <a:off x="0" y="0"/>
                                  <a:ext cx="552450" cy="260033"/>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5F7267" w:rsidRDefault="00097624"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文本框 32"/>
                              <wps:cNvSpPr txBox="1"/>
                              <wps:spPr>
                                <a:xfrm>
                                  <a:off x="0" y="419100"/>
                                  <a:ext cx="552450" cy="260033"/>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5F7267" w:rsidRDefault="00097624"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文本框 33"/>
                              <wps:cNvSpPr txBox="1"/>
                              <wps:spPr>
                                <a:xfrm>
                                  <a:off x="838200" y="0"/>
                                  <a:ext cx="960755" cy="68008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893B6C">
                                    <w:pPr>
                                      <w:jc w:val="center"/>
                                    </w:pPr>
                                    <w:r>
                                      <w:rPr>
                                        <w:rFonts w:hint="eastAsia"/>
                                      </w:rPr>
                                      <w:t>POS</w:t>
                                    </w:r>
                                    <w:r>
                                      <w:rPr>
                                        <w:rFonts w:hint="eastAsia"/>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文本框 34"/>
                            <wps:cNvSpPr txBox="1"/>
                            <wps:spPr>
                              <a:xfrm>
                                <a:off x="942975" y="2190750"/>
                                <a:ext cx="960755" cy="60007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893B6C">
                                  <w:pPr>
                                    <w:jc w:val="center"/>
                                  </w:pPr>
                                  <w:r>
                                    <w:rPr>
                                      <w:rFonts w:hint="eastAsia"/>
                                    </w:rPr>
                                    <w:t>BOS/Fuel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 name="组合 35"/>
                            <wpg:cNvGrpSpPr/>
                            <wpg:grpSpPr>
                              <a:xfrm>
                                <a:off x="3162300" y="257175"/>
                                <a:ext cx="1692275" cy="706755"/>
                                <a:chOff x="238125" y="66675"/>
                                <a:chExt cx="1692275" cy="706755"/>
                              </a:xfrm>
                            </wpg:grpSpPr>
                            <wps:wsp>
                              <wps:cNvPr id="36" name="文本框 36"/>
                              <wps:cNvSpPr txBox="1"/>
                              <wps:spPr>
                                <a:xfrm>
                                  <a:off x="238125" y="85722"/>
                                  <a:ext cx="923925" cy="687521"/>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893B6C">
                                    <w:pPr>
                                      <w:jc w:val="center"/>
                                    </w:pPr>
                                    <w:r>
                                      <w:rPr>
                                        <w:rFonts w:hint="eastAsia"/>
                                      </w:rPr>
                                      <w:t>支付点（</w:t>
                                    </w:r>
                                    <w:r>
                                      <w:rPr>
                                        <w:rFonts w:hint="eastAsia"/>
                                      </w:rPr>
                                      <w:t>POP</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文本框 37"/>
                              <wps:cNvSpPr txBox="1"/>
                              <wps:spPr>
                                <a:xfrm>
                                  <a:off x="1409700" y="6667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5F7267" w:rsidRDefault="00097624"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文本框 38"/>
                              <wps:cNvSpPr txBox="1"/>
                              <wps:spPr>
                                <a:xfrm>
                                  <a:off x="1409700" y="50482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5F7267" w:rsidRDefault="00097624"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组合 39"/>
                            <wpg:cNvGrpSpPr/>
                            <wpg:grpSpPr>
                              <a:xfrm>
                                <a:off x="3152775" y="1247775"/>
                                <a:ext cx="1720850" cy="706756"/>
                                <a:chOff x="209550" y="66674"/>
                                <a:chExt cx="1720850" cy="706756"/>
                              </a:xfrm>
                            </wpg:grpSpPr>
                            <wps:wsp>
                              <wps:cNvPr id="40" name="文本框 40"/>
                              <wps:cNvSpPr txBox="1"/>
                              <wps:spPr>
                                <a:xfrm>
                                  <a:off x="209550" y="66674"/>
                                  <a:ext cx="923925" cy="660083"/>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893B6C">
                                    <w:pPr>
                                      <w:jc w:val="center"/>
                                    </w:pPr>
                                    <w:r>
                                      <w:rPr>
                                        <w:rFonts w:hint="eastAsia"/>
                                      </w:rPr>
                                      <w:t>支付点（</w:t>
                                    </w:r>
                                    <w:r>
                                      <w:rPr>
                                        <w:rFonts w:hint="eastAsia"/>
                                      </w:rPr>
                                      <w:t>POP</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文本框 41"/>
                              <wps:cNvSpPr txBox="1"/>
                              <wps:spPr>
                                <a:xfrm>
                                  <a:off x="1409700" y="6667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5F7267" w:rsidRDefault="00097624"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文本框 42"/>
                              <wps:cNvSpPr txBox="1"/>
                              <wps:spPr>
                                <a:xfrm>
                                  <a:off x="1409700" y="50482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5F7267" w:rsidRDefault="00097624"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文本框 43"/>
                            <wps:cNvSpPr txBox="1"/>
                            <wps:spPr>
                              <a:xfrm>
                                <a:off x="3152775" y="2190750"/>
                                <a:ext cx="933450" cy="60007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893B6C">
                                  <w:pPr>
                                    <w:jc w:val="center"/>
                                  </w:pPr>
                                  <w:r>
                                    <w:rPr>
                                      <w:rFonts w:hint="eastAsia"/>
                                    </w:rPr>
                                    <w:t>支付服务器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组合 44"/>
                            <wpg:cNvGrpSpPr/>
                            <wpg:grpSpPr>
                              <a:xfrm>
                                <a:off x="1905000" y="0"/>
                                <a:ext cx="1210945" cy="3019425"/>
                                <a:chOff x="0" y="0"/>
                                <a:chExt cx="1210945" cy="3019425"/>
                              </a:xfrm>
                            </wpg:grpSpPr>
                            <wps:wsp>
                              <wps:cNvPr id="45" name="直接箭头连接符 45"/>
                              <wps:cNvCnPr/>
                              <wps:spPr>
                                <a:xfrm>
                                  <a:off x="85725" y="542925"/>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wps:spPr>
                                <a:xfrm flipH="1">
                                  <a:off x="85725" y="762000"/>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wps:spPr>
                                <a:xfrm>
                                  <a:off x="85725" y="1533525"/>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wps:spPr>
                                <a:xfrm flipH="1">
                                  <a:off x="85725" y="1752600"/>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0" y="276225"/>
                                  <a:ext cx="448945" cy="2495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EF3B71" w:rsidRDefault="00097624" w:rsidP="00893B6C">
                                    <w:pPr>
                                      <w:rPr>
                                        <w:sz w:val="18"/>
                                        <w:szCs w:val="18"/>
                                      </w:rPr>
                                    </w:pPr>
                                    <w:r w:rsidRPr="00EF3B71">
                                      <w:rPr>
                                        <w:rFonts w:hint="eastAsia"/>
                                        <w:sz w:val="18"/>
                                        <w:szCs w:val="18"/>
                                      </w:rPr>
                                      <w:t>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文本框 50"/>
                              <wps:cNvSpPr txBox="1"/>
                              <wps:spPr>
                                <a:xfrm>
                                  <a:off x="762000" y="781050"/>
                                  <a:ext cx="44894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EF3B71" w:rsidRDefault="00097624" w:rsidP="00893B6C">
                                    <w:pPr>
                                      <w:rPr>
                                        <w:sz w:val="18"/>
                                        <w:szCs w:val="18"/>
                                      </w:rPr>
                                    </w:pPr>
                                    <w:r>
                                      <w:rPr>
                                        <w:rFonts w:hint="eastAsia"/>
                                        <w:sz w:val="18"/>
                                        <w:szCs w:val="18"/>
                                      </w:rPr>
                                      <w:t>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文本框 51"/>
                              <wps:cNvSpPr txBox="1"/>
                              <wps:spPr>
                                <a:xfrm>
                                  <a:off x="47625" y="1257300"/>
                                  <a:ext cx="44894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EF3B71" w:rsidRDefault="00097624" w:rsidP="00893B6C">
                                    <w:pPr>
                                      <w:rPr>
                                        <w:sz w:val="18"/>
                                        <w:szCs w:val="18"/>
                                      </w:rPr>
                                    </w:pPr>
                                    <w:r w:rsidRPr="00EF3B71">
                                      <w:rPr>
                                        <w:rFonts w:hint="eastAsia"/>
                                        <w:sz w:val="18"/>
                                        <w:szCs w:val="18"/>
                                      </w:rPr>
                                      <w:t>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文本框 52"/>
                              <wps:cNvSpPr txBox="1"/>
                              <wps:spPr>
                                <a:xfrm>
                                  <a:off x="733425" y="1790700"/>
                                  <a:ext cx="44894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EF3B71" w:rsidRDefault="00097624" w:rsidP="00893B6C">
                                    <w:pPr>
                                      <w:rPr>
                                        <w:sz w:val="18"/>
                                        <w:szCs w:val="18"/>
                                      </w:rPr>
                                    </w:pPr>
                                    <w:r>
                                      <w:rPr>
                                        <w:rFonts w:hint="eastAsia"/>
                                        <w:sz w:val="18"/>
                                        <w:szCs w:val="18"/>
                                      </w:rPr>
                                      <w:t>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圆角矩形 53"/>
                              <wps:cNvSpPr/>
                              <wps:spPr>
                                <a:xfrm>
                                  <a:off x="495300" y="0"/>
                                  <a:ext cx="238125" cy="30194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4" name="文本框 54"/>
                          <wps:cNvSpPr txBox="1"/>
                          <wps:spPr>
                            <a:xfrm>
                              <a:off x="476250" y="19050"/>
                              <a:ext cx="9810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BE3B42" w:rsidRDefault="00097624" w:rsidP="00893B6C">
                                <w:pPr>
                                  <w:rPr>
                                    <w:b/>
                                  </w:rPr>
                                </w:pPr>
                                <w:r w:rsidRPr="00BE3B42">
                                  <w:rPr>
                                    <w:rFonts w:hint="eastAsia"/>
                                    <w:b/>
                                  </w:rPr>
                                  <w:t>RPOS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文本框 55"/>
                          <wps:cNvSpPr txBox="1"/>
                          <wps:spPr>
                            <a:xfrm>
                              <a:off x="2305050" y="0"/>
                              <a:ext cx="5334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BE3B42" w:rsidRDefault="00097624" w:rsidP="00893B6C">
                                <w:pPr>
                                  <w:rPr>
                                    <w:b/>
                                  </w:rPr>
                                </w:pPr>
                                <w:r w:rsidRPr="00BE3B42">
                                  <w:rPr>
                                    <w:rFonts w:hint="eastAsia"/>
                                    <w:b/>
                                  </w:rPr>
                                  <w:t>IFS</w:t>
                                </w:r>
                                <w:r>
                                  <w:rPr>
                                    <w:rFonts w:hint="eastAsia"/>
                                    <w:b/>
                                  </w:rPr>
                                  <w:t>F</w:t>
                                </w:r>
                                <w:r w:rsidRPr="00BE3B42">
                                  <w:rPr>
                                    <w:rFonts w:hint="eastAsia"/>
                                    <w: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文本框 56"/>
                          <wps:cNvSpPr txBox="1"/>
                          <wps:spPr>
                            <a:xfrm>
                              <a:off x="3810000" y="28575"/>
                              <a:ext cx="466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BE3B42" w:rsidRDefault="00097624" w:rsidP="00893B6C">
                                <w:pPr>
                                  <w:rPr>
                                    <w:b/>
                                  </w:rPr>
                                </w:pPr>
                                <w:r w:rsidRPr="00BE3B42">
                                  <w:rPr>
                                    <w:rFonts w:hint="eastAsia"/>
                                    <w:b/>
                                  </w:rPr>
                                  <w: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 name="直接连接符 57"/>
                        <wps:cNvCnPr/>
                        <wps:spPr>
                          <a:xfrm>
                            <a:off x="657225" y="704850"/>
                            <a:ext cx="285750" cy="0"/>
                          </a:xfrm>
                          <a:prstGeom prst="line">
                            <a:avLst/>
                          </a:prstGeom>
                        </wps:spPr>
                        <wps:style>
                          <a:lnRef idx="1">
                            <a:schemeClr val="dk1"/>
                          </a:lnRef>
                          <a:fillRef idx="0">
                            <a:schemeClr val="dk1"/>
                          </a:fillRef>
                          <a:effectRef idx="0">
                            <a:schemeClr val="dk1"/>
                          </a:effectRef>
                          <a:fontRef idx="minor">
                            <a:schemeClr val="tx1"/>
                          </a:fontRef>
                        </wps:style>
                        <wps:bodyPr/>
                      </wps:wsp>
                      <wps:wsp>
                        <wps:cNvPr id="58" name="直接连接符 58"/>
                        <wps:cNvCnPr/>
                        <wps:spPr>
                          <a:xfrm>
                            <a:off x="657225" y="1123950"/>
                            <a:ext cx="277113" cy="0"/>
                          </a:xfrm>
                          <a:prstGeom prst="line">
                            <a:avLst/>
                          </a:prstGeom>
                        </wps:spPr>
                        <wps:style>
                          <a:lnRef idx="1">
                            <a:schemeClr val="dk1"/>
                          </a:lnRef>
                          <a:fillRef idx="0">
                            <a:schemeClr val="dk1"/>
                          </a:fillRef>
                          <a:effectRef idx="0">
                            <a:schemeClr val="dk1"/>
                          </a:effectRef>
                          <a:fontRef idx="minor">
                            <a:schemeClr val="tx1"/>
                          </a:fontRef>
                        </wps:style>
                        <wps:bodyPr/>
                      </wps:wsp>
                      <wps:wsp>
                        <wps:cNvPr id="59" name="直接连接符 59"/>
                        <wps:cNvCnPr/>
                        <wps:spPr>
                          <a:xfrm>
                            <a:off x="657225" y="1638300"/>
                            <a:ext cx="285750" cy="0"/>
                          </a:xfrm>
                          <a:prstGeom prst="line">
                            <a:avLst/>
                          </a:prstGeom>
                        </wps:spPr>
                        <wps:style>
                          <a:lnRef idx="1">
                            <a:schemeClr val="dk1"/>
                          </a:lnRef>
                          <a:fillRef idx="0">
                            <a:schemeClr val="dk1"/>
                          </a:fillRef>
                          <a:effectRef idx="0">
                            <a:schemeClr val="dk1"/>
                          </a:effectRef>
                          <a:fontRef idx="minor">
                            <a:schemeClr val="tx1"/>
                          </a:fontRef>
                        </wps:style>
                        <wps:bodyPr/>
                      </wps:wsp>
                      <wps:wsp>
                        <wps:cNvPr id="60" name="直接连接符 60"/>
                        <wps:cNvCnPr/>
                        <wps:spPr>
                          <a:xfrm>
                            <a:off x="657225" y="2057400"/>
                            <a:ext cx="285750" cy="0"/>
                          </a:xfrm>
                          <a:prstGeom prst="line">
                            <a:avLst/>
                          </a:prstGeom>
                        </wps:spPr>
                        <wps:style>
                          <a:lnRef idx="1">
                            <a:schemeClr val="dk1"/>
                          </a:lnRef>
                          <a:fillRef idx="0">
                            <a:schemeClr val="dk1"/>
                          </a:fillRef>
                          <a:effectRef idx="0">
                            <a:schemeClr val="dk1"/>
                          </a:effectRef>
                          <a:fontRef idx="minor">
                            <a:schemeClr val="tx1"/>
                          </a:fontRef>
                        </wps:style>
                        <wps:bodyPr/>
                      </wps:wsp>
                      <wps:wsp>
                        <wps:cNvPr id="61" name="直接连接符 61"/>
                        <wps:cNvCnPr/>
                        <wps:spPr>
                          <a:xfrm>
                            <a:off x="4086225" y="704850"/>
                            <a:ext cx="257175" cy="0"/>
                          </a:xfrm>
                          <a:prstGeom prst="line">
                            <a:avLst/>
                          </a:prstGeom>
                        </wps:spPr>
                        <wps:style>
                          <a:lnRef idx="1">
                            <a:schemeClr val="dk1"/>
                          </a:lnRef>
                          <a:fillRef idx="0">
                            <a:schemeClr val="dk1"/>
                          </a:fillRef>
                          <a:effectRef idx="0">
                            <a:schemeClr val="dk1"/>
                          </a:effectRef>
                          <a:fontRef idx="minor">
                            <a:schemeClr val="tx1"/>
                          </a:fontRef>
                        </wps:style>
                        <wps:bodyPr/>
                      </wps:wsp>
                      <wps:wsp>
                        <wps:cNvPr id="62" name="直接连接符 62"/>
                        <wps:cNvCnPr/>
                        <wps:spPr>
                          <a:xfrm>
                            <a:off x="4086225" y="1123950"/>
                            <a:ext cx="257175" cy="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直接连接符 63"/>
                        <wps:cNvCnPr/>
                        <wps:spPr>
                          <a:xfrm>
                            <a:off x="4086225" y="1666875"/>
                            <a:ext cx="266700" cy="0"/>
                          </a:xfrm>
                          <a:prstGeom prst="line">
                            <a:avLst/>
                          </a:prstGeom>
                        </wps:spPr>
                        <wps:style>
                          <a:lnRef idx="1">
                            <a:schemeClr val="dk1"/>
                          </a:lnRef>
                          <a:fillRef idx="0">
                            <a:schemeClr val="dk1"/>
                          </a:fillRef>
                          <a:effectRef idx="0">
                            <a:schemeClr val="dk1"/>
                          </a:effectRef>
                          <a:fontRef idx="minor">
                            <a:schemeClr val="tx1"/>
                          </a:fontRef>
                        </wps:style>
                        <wps:bodyPr/>
                      </wps:wsp>
                      <wps:wsp>
                        <wps:cNvPr id="960" name="直接连接符 960"/>
                        <wps:cNvCnPr/>
                        <wps:spPr>
                          <a:xfrm>
                            <a:off x="4086225" y="2076450"/>
                            <a:ext cx="2667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组合 20" o:spid="_x0000_s1035" style="width:396.75pt;height:260.25pt;mso-position-horizontal-relative:char;mso-position-vertical-relative:line" coordsize="50387,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">
                <v:group id="组合 21" o:spid="_x0000_s1036" style="position:absolute;width:50387;height:33051" coordsize="50387,33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组合 23" o:spid="_x0000_s1037" style="position:absolute;top:2857;width:50387;height:30194" coordsize="50387,30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矩形 24" o:spid="_x0000_s1038" style="position:absolute;left:28384;top:571;width:22003;height:29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HMQA&#10;AADbAAAADwAAAGRycy9kb3ducmV2LnhtbESPQWvCQBSE74X+h+UVvOlGrdqmrlIFQaiXWg89PrKv&#10;2WD2bcg+Tfz3XaHQ4zAz3zDLde9rdaU2VoENjEcZKOIi2IpLA6ev3fAFVBRki3VgMnCjCOvV48MS&#10;cxs6/qTrUUqVIBxzNOBEmlzrWDjyGEehIU7eT2g9SpJtqW2LXYL7Wk+ybK49VpwWHDa0dVScjxdv&#10;4CLnxet84Xfj79mHdNOt84fTxpjBU//+Bkqol//wX3tvDUye4f4l/Q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fmhzEAAAA2wAAAA8AAAAAAAAAAAAAAAAAmAIAAGRycy9k&#10;b3ducmV2LnhtbFBLBQYAAAAABAAEAPUAAACJAwAAAAA=&#10;" fillcolor="white [3201]" strokecolor="#a5a5a5 [2092]" strokeweight="2pt">
                      <v:stroke dashstyle="1 1"/>
                    </v:rect>
                    <v:rect id="矩形 25" o:spid="_x0000_s1039" style="position:absolute;top:571;width:22002;height:29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M/h8QA&#10;AADbAAAADwAAAGRycy9kb3ducmV2LnhtbESPQWvCQBSE74X+h+UVvNWNiqamrtIKgtBetB48PrKv&#10;2WD2bcg+Tfrvu0Khx2FmvmFWm8E36kZdrAMbmIwzUMRlsDVXBk5fu+cXUFGQLTaBycAPRdisHx9W&#10;WNjQ84FuR6lUgnAs0IATaQutY+nIYxyHljh536HzKEl2lbYd9gnuGz3NsoX2WHNacNjS1lF5OV69&#10;gatc8uUi97vJef4h/Wzr/Ofp3ZjR0/D2CkpokP/wX3tvDUzncP+Sf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TP4fEAAAA2wAAAA8AAAAAAAAAAAAAAAAAmAIAAGRycy9k&#10;b3ducmV2LnhtbFBLBQYAAAAABAAEAPUAAACJAwAAAAA=&#10;" fillcolor="white [3201]" strokecolor="#a5a5a5 [2092]" strokeweight="2pt">
                      <v:stroke dashstyle="1 1"/>
                    </v:rect>
                    <v:group id="组合 26" o:spid="_x0000_s1040" style="position:absolute;left:1047;top:2667;width:17907;height:7029" coordorigin=",666" coordsize="22005,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文本框 27" o:spid="_x0000_s1041" type="#_x0000_t202" style="position:absolute;top:754;width:6788;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4+cUA&#10;AADbAAAADwAAAGRycy9kb3ducmV2LnhtbESPT2sCMRTE74LfITyhN826h7asRhFLSw8totWDt8fm&#10;ubu6edkm6f759o1Q6HGYmd8wy3VvatGS85VlBfNZAoI4t7riQsHx63X6DMIHZI21ZVIwkIf1ajxa&#10;YqZtx3tqD6EQEcI+QwVlCE0mpc9LMuhntiGO3sU6gyFKV0jtsItwU8s0SR6lwYrjQokNbUvKb4cf&#10;o+Cl3mpzdc1wPuvPt933x+6kWSr1MOk3CxCB+vAf/mu/awXpE9y/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6zj5xQAAANsAAAAPAAAAAAAAAAAAAAAAAJgCAABkcnMv&#10;ZG93bnJldi54bWxQSwUGAAAAAAQABAD1AAAAigMAAAAA&#10;" fillcolor="#bfbfbf [2412]" strokeweight=".5pt">
                        <v:textbox>
                          <w:txbxContent>
                            <w:p w:rsidR="00097624" w:rsidRPr="005F7267" w:rsidRDefault="00097624" w:rsidP="00893B6C">
                              <w:pPr>
                                <w:jc w:val="center"/>
                                <w:rPr>
                                  <w:sz w:val="18"/>
                                  <w:szCs w:val="18"/>
                                </w:rPr>
                              </w:pPr>
                              <w:r w:rsidRPr="005F7267">
                                <w:rPr>
                                  <w:rFonts w:hint="eastAsia"/>
                                  <w:sz w:val="18"/>
                                  <w:szCs w:val="18"/>
                                </w:rPr>
                                <w:t>外设</w:t>
                              </w:r>
                            </w:p>
                          </w:txbxContent>
                        </v:textbox>
                      </v:shape>
                      <v:shape id="文本框 28" o:spid="_x0000_s1042" type="#_x0000_t202" style="position:absolute;top:4667;width:6788;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Ssi8AA&#10;AADbAAAADwAAAGRycy9kb3ducmV2LnhtbERPy4rCMBTdC/MP4Q6403S6EKlGEYcRF4r4Wri7NNe2&#10;M81NJ4m2/r1ZCC4P5z2dd6YWd3K+sqzga5iAIM6trrhQcDr+DMYgfEDWWFsmBQ/yMJ999KaYadvy&#10;nu6HUIgYwj5DBWUITSalz0sy6Ie2IY7c1TqDIUJXSO2wjeGmlmmSjKTBimNDiQ0tS8r/Djej4Lte&#10;avPrmsflorer3f9md9Yslep/dosJiEBdeItf7rVWkMax8Uv8AXL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Ssi8AAAADbAAAADwAAAAAAAAAAAAAAAACYAgAAZHJzL2Rvd25y&#10;ZXYueG1sUEsFBgAAAAAEAAQA9QAAAIUDAAAAAA==&#10;" fillcolor="#bfbfbf [2412]" strokeweight=".5pt">
                        <v:textbox>
                          <w:txbxContent>
                            <w:p w:rsidR="00097624" w:rsidRPr="005F7267" w:rsidRDefault="00097624" w:rsidP="00893B6C">
                              <w:pPr>
                                <w:jc w:val="center"/>
                                <w:rPr>
                                  <w:sz w:val="18"/>
                                  <w:szCs w:val="18"/>
                                </w:rPr>
                              </w:pPr>
                              <w:r w:rsidRPr="005F7267">
                                <w:rPr>
                                  <w:rFonts w:hint="eastAsia"/>
                                  <w:sz w:val="18"/>
                                  <w:szCs w:val="18"/>
                                </w:rPr>
                                <w:t>外设</w:t>
                              </w:r>
                            </w:p>
                          </w:txbxContent>
                        </v:textbox>
                      </v:shape>
                      <v:shape id="文本框 29" o:spid="_x0000_s1043" type="#_x0000_t202" style="position:absolute;left:10194;top:666;width:11811;height:6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gJEMUA&#10;AADbAAAADwAAAGRycy9kb3ducmV2LnhtbESPT2sCMRTE74LfITyhN826h9KuRhFLSw8totWDt8fm&#10;ubu6edkm6f759o1Q6HGYmd8wy3VvatGS85VlBfNZAoI4t7riQsHx63X6BMIHZI21ZVIwkIf1ajxa&#10;YqZtx3tqD6EQEcI+QwVlCE0mpc9LMuhntiGO3sU6gyFKV0jtsItwU8s0SR6lwYrjQokNbUvKb4cf&#10;o+Cl3mpzdc1wPuvPt933x+6kWSr1MOk3CxCB+vAf/mu/awXpM9y/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AkQxQAAANsAAAAPAAAAAAAAAAAAAAAAAJgCAABkcnMv&#10;ZG93bnJldi54bWxQSwUGAAAAAAQABAD1AAAAigMAAAAA&#10;" fillcolor="#bfbfbf [2412]" strokeweight=".5pt">
                        <v:textbox>
                          <w:txbxContent>
                            <w:p w:rsidR="00097624" w:rsidRDefault="00097624" w:rsidP="00893B6C">
                              <w:pPr>
                                <w:jc w:val="center"/>
                              </w:pPr>
                              <w:r>
                                <w:rPr>
                                  <w:rFonts w:hint="eastAsia"/>
                                </w:rPr>
                                <w:t>POS</w:t>
                              </w:r>
                              <w:r>
                                <w:rPr>
                                  <w:rFonts w:hint="eastAsia"/>
                                </w:rPr>
                                <w:t>工作站</w:t>
                              </w:r>
                            </w:p>
                          </w:txbxContent>
                        </v:textbox>
                      </v:shape>
                    </v:group>
                    <v:group id="组合 30" o:spid="_x0000_s1044" style="position:absolute;left:1047;top:12287;width:17990;height:6801" coordsize="17989,6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文本框 31" o:spid="_x0000_s1045" type="#_x0000_t202" style="position:absolute;width:5524;height:2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Ty8UA&#10;AADbAAAADwAAAGRycy9kb3ducmV2LnhtbESPQWvCQBSE70L/w/KE3nSTFopEVymWSg8twdgevD2y&#10;zyQ1+zbubmP8911B8DjMzDfMYjWYVvTkfGNZQTpNQBCXVjdcKfjevU9mIHxA1thaJgUX8rBaPowW&#10;mGl75i31RahEhLDPUEEdQpdJ6cuaDPqp7Yijd7DOYIjSVVI7PEe4aeVTkrxIgw3HhRo7WtdUHos/&#10;o+CtXWvz67rLfq+/NvnpM//RLJV6HA+vcxCBhnAP39ofWsFzCtcv8Q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5PLxQAAANsAAAAPAAAAAAAAAAAAAAAAAJgCAABkcnMv&#10;ZG93bnJldi54bWxQSwUGAAAAAAQABAD1AAAAigMAAAAA&#10;" fillcolor="#bfbfbf [2412]" strokeweight=".5pt">
                        <v:textbox>
                          <w:txbxContent>
                            <w:p w:rsidR="00097624" w:rsidRPr="005F7267" w:rsidRDefault="00097624" w:rsidP="00893B6C">
                              <w:pPr>
                                <w:jc w:val="center"/>
                                <w:rPr>
                                  <w:sz w:val="18"/>
                                  <w:szCs w:val="18"/>
                                </w:rPr>
                              </w:pPr>
                              <w:r w:rsidRPr="005F7267">
                                <w:rPr>
                                  <w:rFonts w:hint="eastAsia"/>
                                  <w:sz w:val="18"/>
                                  <w:szCs w:val="18"/>
                                </w:rPr>
                                <w:t>外设</w:t>
                              </w:r>
                            </w:p>
                          </w:txbxContent>
                        </v:textbox>
                      </v:shape>
                      <v:shape id="文本框 32" o:spid="_x0000_s1046" type="#_x0000_t202" style="position:absolute;top:4191;width:5524;height:2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UNvMUA&#10;AADbAAAADwAAAGRycy9kb3ducmV2LnhtbESPT2sCMRTE74LfITyhN826hVJWo4ilpYcW0erB22Pz&#10;3F3dvGyTdP98+0Yo9DjMzG+Y5bo3tWjJ+cqygvksAUGcW11xoeD49Tp9BuEDssbaMikYyMN6NR4t&#10;MdO24z21h1CICGGfoYIyhCaT0uclGfQz2xBH72KdwRClK6R22EW4qWWaJE/SYMVxocSGtiXlt8OP&#10;UfBSb7W5umY4n/Xn2+77Y3fSLJV6mPSbBYhAffgP/7XftYLHFO5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RQ28xQAAANsAAAAPAAAAAAAAAAAAAAAAAJgCAABkcnMv&#10;ZG93bnJldi54bWxQSwUGAAAAAAQABAD1AAAAigMAAAAA&#10;" fillcolor="#bfbfbf [2412]" strokeweight=".5pt">
                        <v:textbox>
                          <w:txbxContent>
                            <w:p w:rsidR="00097624" w:rsidRPr="005F7267" w:rsidRDefault="00097624" w:rsidP="00893B6C">
                              <w:pPr>
                                <w:jc w:val="center"/>
                                <w:rPr>
                                  <w:sz w:val="18"/>
                                  <w:szCs w:val="18"/>
                                </w:rPr>
                              </w:pPr>
                              <w:r w:rsidRPr="005F7267">
                                <w:rPr>
                                  <w:rFonts w:hint="eastAsia"/>
                                  <w:sz w:val="18"/>
                                  <w:szCs w:val="18"/>
                                </w:rPr>
                                <w:t>外设</w:t>
                              </w:r>
                            </w:p>
                          </w:txbxContent>
                        </v:textbox>
                      </v:shape>
                      <v:shape id="文本框 33" o:spid="_x0000_s1047" type="#_x0000_t202" style="position:absolute;left:8382;width:9607;height:6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oJ8MA&#10;AADbAAAADwAAAGRycy9kb3ducmV2LnhtbESPQYvCMBSE7wv+h/CEva2pCrJUo4iieFBEVw/eHs2z&#10;rTYvNclq/fdGWNjjMDPfMKNJYypxJ+dLywq6nQQEcWZ1ybmCw8/i6xuED8gaK8uk4EkeJuPWxwhT&#10;bR+8o/s+5CJC2KeooAihTqX0WUEGfcfWxNE7W2cwROlyqR0+ItxUspckA2mw5LhQYE2zgrLr/tco&#10;mFczbS6ufp5OerPc3tbbo2ap1Ge7mQ5BBGrCf/ivvdIK+n14f4k/QI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moJ8MAAADbAAAADwAAAAAAAAAAAAAAAACYAgAAZHJzL2Rv&#10;d25yZXYueG1sUEsFBgAAAAAEAAQA9QAAAIgDAAAAAA==&#10;" fillcolor="#bfbfbf [2412]" strokeweight=".5pt">
                        <v:textbox>
                          <w:txbxContent>
                            <w:p w:rsidR="00097624" w:rsidRDefault="00097624" w:rsidP="00893B6C">
                              <w:pPr>
                                <w:jc w:val="center"/>
                              </w:pPr>
                              <w:r>
                                <w:rPr>
                                  <w:rFonts w:hint="eastAsia"/>
                                </w:rPr>
                                <w:t>POS</w:t>
                              </w:r>
                              <w:r>
                                <w:rPr>
                                  <w:rFonts w:hint="eastAsia"/>
                                </w:rPr>
                                <w:t>工作站</w:t>
                              </w:r>
                            </w:p>
                          </w:txbxContent>
                        </v:textbox>
                      </v:shape>
                    </v:group>
                    <v:shape id="文本框 34" o:spid="_x0000_s1048" type="#_x0000_t202" style="position:absolute;left:9429;top:21907;width:9608;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wU8UA&#10;AADbAAAADwAAAGRycy9kb3ducmV2LnhtbESPQWvCQBSE70L/w/IK3szGVkqJboJYLD1URNsevD2y&#10;zySafRt3V43/vlsoeBxm5htmVvSmFRdyvrGsYJykIIhLqxuuFHx/LUevIHxA1thaJgU38lDkD4MZ&#10;ZtpeeUOXbahEhLDPUEEdQpdJ6cuaDPrEdsTR21tnMETpKqkdXiPctPIpTV+kwYbjQo0dLWoqj9uz&#10;UfDWLrQ5uO622+nV+/r0uf7RLJUaPvbzKYhAfbiH/9sfWsHzBP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4DBTxQAAANsAAAAPAAAAAAAAAAAAAAAAAJgCAABkcnMv&#10;ZG93bnJldi54bWxQSwUGAAAAAAQABAD1AAAAigMAAAAA&#10;" fillcolor="#bfbfbf [2412]" strokeweight=".5pt">
                      <v:textbox>
                        <w:txbxContent>
                          <w:p w:rsidR="00097624" w:rsidRDefault="00097624" w:rsidP="00893B6C">
                            <w:pPr>
                              <w:jc w:val="center"/>
                            </w:pPr>
                            <w:r>
                              <w:rPr>
                                <w:rFonts w:hint="eastAsia"/>
                              </w:rPr>
                              <w:t>BOS/Fuel Server</w:t>
                            </w:r>
                          </w:p>
                        </w:txbxContent>
                      </v:textbox>
                    </v:shape>
                    <v:group id="组合 35" o:spid="_x0000_s1049" style="position:absolute;left:31623;top:2571;width:16922;height:7068" coordorigin="2381,666" coordsize="16922,7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文本框 36" o:spid="_x0000_s1050" type="#_x0000_t202" style="position:absolute;left:2381;top:857;width:9239;height:6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4Lv8UA&#10;AADbAAAADwAAAGRycy9kb3ducmV2LnhtbESPQWvCQBSE74X+h+UVeqsbLYhEVymWlh5aglEP3h7Z&#10;Z5KafRt3t0n8911B8DjMzDfMYjWYRnTkfG1ZwXiUgCAurK65VLDbfrzMQPiArLGxTAou5GG1fHxY&#10;YKptzxvq8lCKCGGfooIqhDaV0hcVGfQj2xJH72idwRClK6V22Ee4aeQkSabSYM1xocKW1hUVp/zP&#10;KHhv1tr8uvZyOOifz+z8ne01S6Wen4a3OYhAQ7iHb+0vreB1Ctcv8Q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fgu/xQAAANsAAAAPAAAAAAAAAAAAAAAAAJgCAABkcnMv&#10;ZG93bnJldi54bWxQSwUGAAAAAAQABAD1AAAAigMAAAAA&#10;" fillcolor="#bfbfbf [2412]" strokeweight=".5pt">
                        <v:textbox>
                          <w:txbxContent>
                            <w:p w:rsidR="00097624" w:rsidRDefault="00097624" w:rsidP="00893B6C">
                              <w:pPr>
                                <w:jc w:val="center"/>
                              </w:pPr>
                              <w:r>
                                <w:rPr>
                                  <w:rFonts w:hint="eastAsia"/>
                                </w:rPr>
                                <w:t>支付点（</w:t>
                              </w:r>
                              <w:r>
                                <w:rPr>
                                  <w:rFonts w:hint="eastAsia"/>
                                </w:rPr>
                                <w:t>POP</w:t>
                              </w:r>
                              <w:r>
                                <w:rPr>
                                  <w:rFonts w:hint="eastAsia"/>
                                </w:rPr>
                                <w:t>）</w:t>
                              </w:r>
                            </w:p>
                          </w:txbxContent>
                        </v:textbox>
                      </v:shape>
                      <v:shape id="文本框 37" o:spid="_x0000_s1051" type="#_x0000_t202" style="position:absolute;left:14097;top:666;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uJMUA&#10;AADbAAAADwAAAGRycy9kb3ducmV2LnhtbESPQWvCQBSE70L/w/IK3szGFmyJboJYLD1URNsevD2y&#10;zySafRt3V43/vlsoeBxm5htmVvSmFRdyvrGsYJykIIhLqxuuFHx/LUevIHxA1thaJgU38lDkD4MZ&#10;ZtpeeUOXbahEhLDPUEEdQpdJ6cuaDPrEdsTR21tnMETpKqkdXiPctPIpTSfSYMNxocaOFjWVx+3Z&#10;KHhrF9ocXHfb7fTqfX36XP9olkoNH/v5FESgPtzD/+0PreD5Bf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Mq4kxQAAANsAAAAPAAAAAAAAAAAAAAAAAJgCAABkcnMv&#10;ZG93bnJldi54bWxQSwUGAAAAAAQABAD1AAAAigMAAAAA&#10;" fillcolor="#bfbfbf [2412]" strokeweight=".5pt">
                        <v:textbox>
                          <w:txbxContent>
                            <w:p w:rsidR="00097624" w:rsidRPr="005F7267" w:rsidRDefault="00097624" w:rsidP="00893B6C">
                              <w:pPr>
                                <w:jc w:val="center"/>
                                <w:rPr>
                                  <w:sz w:val="18"/>
                                  <w:szCs w:val="18"/>
                                </w:rPr>
                              </w:pPr>
                              <w:r w:rsidRPr="005F7267">
                                <w:rPr>
                                  <w:rFonts w:hint="eastAsia"/>
                                  <w:sz w:val="18"/>
                                  <w:szCs w:val="18"/>
                                </w:rPr>
                                <w:t>外设</w:t>
                              </w:r>
                            </w:p>
                          </w:txbxContent>
                        </v:textbox>
                      </v:shape>
                      <v:shape id="文本框 38" o:spid="_x0000_s1052" type="#_x0000_t202" style="position:absolute;left:14097;top:5048;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06VsIA&#10;AADbAAAADwAAAGRycy9kb3ducmV2LnhtbERPTWvCMBi+D/wP4RV2W1M3GKMzyqg4dnDI/Dh4e2ne&#10;tZ3NmyyJtf57cxA8Pjzf0/lgOtGTD61lBZMsB0FcWd1yrWC3XT69gQgRWWNnmRRcKMB8NnqYYqHt&#10;mX+o38RapBAOBSpoYnSFlKFqyGDIrCNO3K/1BmOCvpba4zmFm04+5/mrNNhyamjQUdlQddycjIJF&#10;V2rz593lcNDfn+v/1XqvWSr1OB4+3kFEGuJdfHN/aQUvaWz6kn6An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TpWwgAAANsAAAAPAAAAAAAAAAAAAAAAAJgCAABkcnMvZG93&#10;bnJldi54bWxQSwUGAAAAAAQABAD1AAAAhwMAAAAA&#10;" fillcolor="#bfbfbf [2412]" strokeweight=".5pt">
                        <v:textbox>
                          <w:txbxContent>
                            <w:p w:rsidR="00097624" w:rsidRPr="005F7267" w:rsidRDefault="00097624" w:rsidP="00893B6C">
                              <w:pPr>
                                <w:jc w:val="center"/>
                                <w:rPr>
                                  <w:sz w:val="18"/>
                                  <w:szCs w:val="18"/>
                                </w:rPr>
                              </w:pPr>
                              <w:r w:rsidRPr="005F7267">
                                <w:rPr>
                                  <w:rFonts w:hint="eastAsia"/>
                                  <w:sz w:val="18"/>
                                  <w:szCs w:val="18"/>
                                </w:rPr>
                                <w:t>外设</w:t>
                              </w:r>
                            </w:p>
                          </w:txbxContent>
                        </v:textbox>
                      </v:shape>
                    </v:group>
                    <v:group id="组合 39" o:spid="_x0000_s1053" style="position:absolute;left:31527;top:12477;width:17209;height:7068" coordorigin="2095,666" coordsize="17208,7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文本框 40" o:spid="_x0000_s1054" type="#_x0000_t202" style="position:absolute;left:2095;top:666;width:9239;height:6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1FLcIA&#10;AADbAAAADwAAAGRycy9kb3ducmV2LnhtbERPTWvCMBi+D/wP4RV2W1PHGKMzyqg4dnDI/Dh4e2ne&#10;tZ3NmyyJtf57cxA8Pjzf0/lgOtGTD61lBZMsB0FcWd1yrWC3XT69gQgRWWNnmRRcKMB8NnqYYqHt&#10;mX+o38RapBAOBSpoYnSFlKFqyGDIrCNO3K/1BmOCvpba4zmFm04+5/mrNNhyamjQUdlQddycjIJF&#10;V2rz593lcNDfn+v/1XqvWSr1OB4+3kFEGuJdfHN/aQUvaX36kn6An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3UUtwgAAANsAAAAPAAAAAAAAAAAAAAAAAJgCAABkcnMvZG93&#10;bnJldi54bWxQSwUGAAAAAAQABAD1AAAAhwMAAAAA&#10;" fillcolor="#bfbfbf [2412]" strokeweight=".5pt">
                        <v:textbox>
                          <w:txbxContent>
                            <w:p w:rsidR="00097624" w:rsidRDefault="00097624" w:rsidP="00893B6C">
                              <w:pPr>
                                <w:jc w:val="center"/>
                              </w:pPr>
                              <w:r>
                                <w:rPr>
                                  <w:rFonts w:hint="eastAsia"/>
                                </w:rPr>
                                <w:t>支付点（</w:t>
                              </w:r>
                              <w:r>
                                <w:rPr>
                                  <w:rFonts w:hint="eastAsia"/>
                                </w:rPr>
                                <w:t>POP</w:t>
                              </w:r>
                              <w:r>
                                <w:rPr>
                                  <w:rFonts w:hint="eastAsia"/>
                                </w:rPr>
                                <w:t>）</w:t>
                              </w:r>
                            </w:p>
                          </w:txbxContent>
                        </v:textbox>
                      </v:shape>
                      <v:shape id="文本框 41" o:spid="_x0000_s1055" type="#_x0000_t202" style="position:absolute;left:14097;top:666;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HgtsUA&#10;AADbAAAADwAAAGRycy9kb3ducmV2LnhtbESPQWvCQBSE70L/w/KE3nSTUopEVymWSg8twdgevD2y&#10;zyQ1+zbubmP8911B8DjMzDfMYjWYVvTkfGNZQTpNQBCXVjdcKfjevU9mIHxA1thaJgUX8rBaPowW&#10;mGl75i31RahEhLDPUEEdQpdJ6cuaDPqp7Yijd7DOYIjSVVI7PEe4aeVTkrxIgw3HhRo7WtdUHos/&#10;o+CtXWvz67rLfq+/NvnpM//RLJV6HA+vcxCBhnAP39ofWsFzCtcv8Q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eC2xQAAANsAAAAPAAAAAAAAAAAAAAAAAJgCAABkcnMv&#10;ZG93bnJldi54bWxQSwUGAAAAAAQABAD1AAAAigMAAAAA&#10;" fillcolor="#bfbfbf [2412]" strokeweight=".5pt">
                        <v:textbox>
                          <w:txbxContent>
                            <w:p w:rsidR="00097624" w:rsidRPr="005F7267" w:rsidRDefault="00097624" w:rsidP="00893B6C">
                              <w:pPr>
                                <w:jc w:val="center"/>
                                <w:rPr>
                                  <w:sz w:val="18"/>
                                  <w:szCs w:val="18"/>
                                </w:rPr>
                              </w:pPr>
                              <w:r w:rsidRPr="005F7267">
                                <w:rPr>
                                  <w:rFonts w:hint="eastAsia"/>
                                  <w:sz w:val="18"/>
                                  <w:szCs w:val="18"/>
                                </w:rPr>
                                <w:t>外设</w:t>
                              </w:r>
                            </w:p>
                          </w:txbxContent>
                        </v:textbox>
                      </v:shape>
                      <v:shape id="文本框 42" o:spid="_x0000_s1056" type="#_x0000_t202" style="position:absolute;left:14097;top:5048;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N+wcUA&#10;AADbAAAADwAAAGRycy9kb3ducmV2LnhtbESPT2sCMRTE74LfITyhN826lFJWo4ilpYcW0erB22Pz&#10;3F3dvGyTdP98+0Yo9DjMzG+Y5bo3tWjJ+cqygvksAUGcW11xoeD49Tp9BuEDssbaMikYyMN6NR4t&#10;MdO24z21h1CICGGfoYIyhCaT0uclGfQz2xBH72KdwRClK6R22EW4qWWaJE/SYMVxocSGtiXlt8OP&#10;UfBSb7W5umY4n/Xn2+77Y3fSLJV6mPSbBYhAffgP/7XftYLHFO5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Q37BxQAAANsAAAAPAAAAAAAAAAAAAAAAAJgCAABkcnMv&#10;ZG93bnJldi54bWxQSwUGAAAAAAQABAD1AAAAigMAAAAA&#10;" fillcolor="#bfbfbf [2412]" strokeweight=".5pt">
                        <v:textbox>
                          <w:txbxContent>
                            <w:p w:rsidR="00097624" w:rsidRPr="005F7267" w:rsidRDefault="00097624" w:rsidP="00893B6C">
                              <w:pPr>
                                <w:jc w:val="center"/>
                                <w:rPr>
                                  <w:sz w:val="18"/>
                                  <w:szCs w:val="18"/>
                                </w:rPr>
                              </w:pPr>
                              <w:r w:rsidRPr="005F7267">
                                <w:rPr>
                                  <w:rFonts w:hint="eastAsia"/>
                                  <w:sz w:val="18"/>
                                  <w:szCs w:val="18"/>
                                </w:rPr>
                                <w:t>外设</w:t>
                              </w:r>
                            </w:p>
                          </w:txbxContent>
                        </v:textbox>
                      </v:shape>
                    </v:group>
                    <v:shape id="文本框 43" o:spid="_x0000_s1057" type="#_x0000_t202" style="position:absolute;left:31527;top:21907;width:9335;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bWsUA&#10;AADbAAAADwAAAGRycy9kb3ducmV2LnhtbESPQWvCQBSE70L/w/IK3szGVkqJboJYLD1URNsevD2y&#10;zySafRt3V43/vlsoeBxm5htmVvSmFRdyvrGsYJykIIhLqxuuFHx/LUevIHxA1thaJgU38lDkD4MZ&#10;ZtpeeUOXbahEhLDPUEEdQpdJ6cuaDPrEdsTR21tnMETpKqkdXiPctPIpTV+kwYbjQo0dLWoqj9uz&#10;UfDWLrQ5uO622+nV+/r0uf7RLJUaPvbzKYhAfbiH/9sfWsHkGf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9taxQAAANsAAAAPAAAAAAAAAAAAAAAAAJgCAABkcnMv&#10;ZG93bnJldi54bWxQSwUGAAAAAAQABAD1AAAAigMAAAAA&#10;" fillcolor="#bfbfbf [2412]" strokeweight=".5pt">
                      <v:textbox>
                        <w:txbxContent>
                          <w:p w:rsidR="00097624" w:rsidRDefault="00097624" w:rsidP="00893B6C">
                            <w:pPr>
                              <w:jc w:val="center"/>
                            </w:pPr>
                            <w:r>
                              <w:rPr>
                                <w:rFonts w:hint="eastAsia"/>
                              </w:rPr>
                              <w:t>支付服务器</w:t>
                            </w:r>
                          </w:p>
                        </w:txbxContent>
                      </v:textbox>
                    </v:shape>
                    <v:group id="组合 44" o:spid="_x0000_s1058" style="position:absolute;left:19050;width:12109;height:30194" coordsize="12109,30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type id="_x0000_t32" coordsize="21600,21600" o:spt="32" o:oned="t" path="m,l21600,21600e" filled="f">
                        <v:path arrowok="t" fillok="f" o:connecttype="none"/>
                        <o:lock v:ext="edit" shapetype="t"/>
                      </v:shapetype>
                      <v:shape id="直接箭头连接符 45" o:spid="_x0000_s1059" type="#_x0000_t32" style="position:absolute;left:857;top:5429;width:10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z4MMMAAADbAAAADwAAAGRycy9kb3ducmV2LnhtbESPX0sDMRDE3wW/Q1ihL9LmKirttWlp&#10;LYJPUvvnfUnWy+Flc1y21/PbG0HwcZiZ3zDL9RAa1VOX6sgGppMCFLGNrubKwOn4Op6BSoLssIlM&#10;Br4pwXp1e7PE0sUrf1B/kEplCKcSDXiRttQ6WU8B0yS2xNn7jF1AybKrtOvwmuGh0Q9F8awD1pwX&#10;PLb04sl+HS7BQLTnXbXVJ5um84v0fv+e7oWMGd0NmwUooUH+w3/tN2fg8Ql+v+Qfo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M+DDDAAAA2wAAAA8AAAAAAAAAAAAA&#10;AAAAoQIAAGRycy9kb3ducmV2LnhtbFBLBQYAAAAABAAEAPkAAACRAwAAAAA=&#10;" strokecolor="black [3213]" strokeweight="3pt">
                        <v:stroke endarrow="block"/>
                      </v:shape>
                      <v:shape id="直接箭头连接符 46" o:spid="_x0000_s1060" type="#_x0000_t32" style="position:absolute;left:857;top:7620;width:10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aTMEAAADbAAAADwAAAGRycy9kb3ducmV2LnhtbESPwYrCQBBE7wv+w9CCF9GJsohERxFl&#10;YU/CZv2ANtMm0UxPyLSa/L0jLOyxqKpX1HrbuVo9qA2VZwOzaQKKOPe24sLA6fdrsgQVBNli7ZkM&#10;9BRguxl8rDG1/sk/9MikUBHCIUUDpUiTah3ykhyGqW+Io3fxrUOJsi20bfEZ4a7W8yRZaIcVx4US&#10;G9qXlN+yuzNwP5xZxv1Vjtxztu93Y8oPR2NGw263AiXUyX/4r/1tDXwu4P0l/gC9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v5pMwQAAANsAAAAPAAAAAAAAAAAAAAAA&#10;AKECAABkcnMvZG93bnJldi54bWxQSwUGAAAAAAQABAD5AAAAjwMAAAAA&#10;" strokecolor="black [3213]" strokeweight="3pt">
                        <v:stroke endarrow="block"/>
                      </v:shape>
                      <v:shape id="直接箭头连接符 47" o:spid="_x0000_s1061" type="#_x0000_t32" style="position:absolute;left:857;top:15335;width:10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D3MMAAADbAAAADwAAAGRycy9kb3ducmV2LnhtbESPX0sDMRDE3wW/Q1ihL9LmKqLttWlp&#10;LYJPUvvnfUnWy+Flc1y21/PbG0HwcZiZ3zDL9RAa1VOX6sgGppMCFLGNrubKwOn4Op6BSoLssIlM&#10;Br4pwXp1e7PE0sUrf1B/kEplCKcSDXiRttQ6WU8B0yS2xNn7jF1AybKrtOvwmuGh0Q9F8aQD1pwX&#10;PLb04sl+HS7BQLTnXbXVJ5um84v0fv+e7oWMGd0NmwUooUH+w3/tN2fg8Rl+v+Qfo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Sw9zDAAAA2wAAAA8AAAAAAAAAAAAA&#10;AAAAoQIAAGRycy9kb3ducmV2LnhtbFBLBQYAAAAABAAEAPkAAACRAwAAAAA=&#10;" strokecolor="black [3213]" strokeweight="3pt">
                        <v:stroke endarrow="block"/>
                      </v:shape>
                      <v:shape id="直接箭头连接符 48" o:spid="_x0000_s1062" type="#_x0000_t32" style="position:absolute;left:857;top:17526;width:10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rpb4AAADbAAAADwAAAGRycy9kb3ducmV2LnhtbERPzYrCMBC+L/gOYQQvoqmyLFKNIsrC&#10;noStPsDYjG21mZRm1PbtzUHw+PH9rzadq9WD2lB5NjCbJqCIc28rLgycjr+TBaggyBZrz2SgpwCb&#10;9eBrhan1T/6nRyaFiiEcUjRQijSp1iEvyWGY+oY4chffOpQI20LbFp8x3NV6niQ/2mHFsaHEhnYl&#10;5bfs7gzc92eWcX+VA/ec7frtmPL9wZjRsNsuQQl18hG/3X/WwHccG7/EH6DX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7bKulvgAAANsAAAAPAAAAAAAAAAAAAAAAAKEC&#10;AABkcnMvZG93bnJldi54bWxQSwUGAAAAAAQABAD5AAAAjAMAAAAA&#10;" strokecolor="black [3213]" strokeweight="3pt">
                        <v:stroke endarrow="block"/>
                      </v:shape>
                      <v:shape id="文本框 49" o:spid="_x0000_s1063" type="#_x0000_t202" style="position:absolute;top:2762;width:4489;height:2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4ksIA&#10;AADbAAAADwAAAGRycy9kb3ducmV2LnhtbESPUWvCMBSF34X9h3CFvchMO0S2ahQnDPZq9QfcNdek&#10;trkpTbTdv18EwcfDOec7nPV2dK24UR9qzwryeQaCuPK6ZqPgdPx++wARIrLG1jMp+KMA283LZI2F&#10;9gMf6FZGIxKEQ4EKbIxdIWWoLDkMc98RJ+/se4cxyd5I3eOQ4K6V71m2lA5rTgsWO9pbqpry6hSU&#10;h9/dzJTXy3Fmv3g/nJo8N41Sr9NxtwIRaYzP8KP9oxUsPuH+Jf0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7iSwgAAANsAAAAPAAAAAAAAAAAAAAAAAJgCAABkcnMvZG93&#10;bnJldi54bWxQSwUGAAAAAAQABAD1AAAAhwMAAAAA&#10;" fillcolor="white [3201]" stroked="f" strokeweight=".5pt">
                        <v:textbox>
                          <w:txbxContent>
                            <w:p w:rsidR="00097624" w:rsidRPr="00EF3B71" w:rsidRDefault="00097624" w:rsidP="00893B6C">
                              <w:pPr>
                                <w:rPr>
                                  <w:sz w:val="18"/>
                                  <w:szCs w:val="18"/>
                                </w:rPr>
                              </w:pPr>
                              <w:r w:rsidRPr="00EF3B71">
                                <w:rPr>
                                  <w:rFonts w:hint="eastAsia"/>
                                  <w:sz w:val="18"/>
                                  <w:szCs w:val="18"/>
                                </w:rPr>
                                <w:t>请求</w:t>
                              </w:r>
                            </w:p>
                          </w:txbxContent>
                        </v:textbox>
                      </v:shape>
                      <v:shape id="文本框 50" o:spid="_x0000_s1064" type="#_x0000_t202" style="position:absolute;left:7620;top:7810;width:4489;height:2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H0r4A&#10;AADbAAAADwAAAGRycy9kb3ducmV2LnhtbERPzYrCMBC+L/gOYQQvommFXZZqFBWEvVp9gNlmTGqb&#10;SWmi7b69OQh7/Pj+N7vRteJJfag9K8iXGQjiyuuajYLr5bT4BhEissbWMyn4owC77eRjg4X2A5/p&#10;WUYjUgiHAhXYGLtCylBZchiWviNO3M33DmOCvZG6xyGFu1ausuxLOqw5NVjs6GipasqHU1Cef/dz&#10;Uz7ul7k98HG4NnluGqVm03G/BhFpjP/it/tHK/hM69OX9AP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a4h9K+AAAA2wAAAA8AAAAAAAAAAAAAAAAAmAIAAGRycy9kb3ducmV2&#10;LnhtbFBLBQYAAAAABAAEAPUAAACDAwAAAAA=&#10;" fillcolor="white [3201]" stroked="f" strokeweight=".5pt">
                        <v:textbox>
                          <w:txbxContent>
                            <w:p w:rsidR="00097624" w:rsidRPr="00EF3B71" w:rsidRDefault="00097624" w:rsidP="00893B6C">
                              <w:pPr>
                                <w:rPr>
                                  <w:sz w:val="18"/>
                                  <w:szCs w:val="18"/>
                                </w:rPr>
                              </w:pPr>
                              <w:r>
                                <w:rPr>
                                  <w:rFonts w:hint="eastAsia"/>
                                  <w:sz w:val="18"/>
                                  <w:szCs w:val="18"/>
                                </w:rPr>
                                <w:t>响应</w:t>
                              </w:r>
                            </w:p>
                          </w:txbxContent>
                        </v:textbox>
                      </v:shape>
                      <v:shape id="文本框 51" o:spid="_x0000_s1065" type="#_x0000_t202" style="position:absolute;left:476;top:12573;width:4489;height:2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iScIA&#10;AADbAAAADwAAAGRycy9kb3ducmV2LnhtbESP0YrCMBRE34X9h3AFX2RNu6AsXaO4wsK+Wv2Aa3M3&#10;qW1uShNt9++NIPg4zMwZZr0dXStu1Ifas4J8kYEgrryu2Sg4HX/eP0GEiKyx9UwK/inAdvM2WWOh&#10;/cAHupXRiAThUKACG2NXSBkqSw7DwnfEyfvzvcOYZG+k7nFIcNfKjyxbSYc1pwWLHe0tVU15dQrK&#10;w3k3N+X1cpzbb94PpybPTaPUbDruvkBEGuMr/Gz/agXLHB5f0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CJJwgAAANsAAAAPAAAAAAAAAAAAAAAAAJgCAABkcnMvZG93&#10;bnJldi54bWxQSwUGAAAAAAQABAD1AAAAhwMAAAAA&#10;" fillcolor="white [3201]" stroked="f" strokeweight=".5pt">
                        <v:textbox>
                          <w:txbxContent>
                            <w:p w:rsidR="00097624" w:rsidRPr="00EF3B71" w:rsidRDefault="00097624" w:rsidP="00893B6C">
                              <w:pPr>
                                <w:rPr>
                                  <w:sz w:val="18"/>
                                  <w:szCs w:val="18"/>
                                </w:rPr>
                              </w:pPr>
                              <w:r w:rsidRPr="00EF3B71">
                                <w:rPr>
                                  <w:rFonts w:hint="eastAsia"/>
                                  <w:sz w:val="18"/>
                                  <w:szCs w:val="18"/>
                                </w:rPr>
                                <w:t>请求</w:t>
                              </w:r>
                            </w:p>
                          </w:txbxContent>
                        </v:textbox>
                      </v:shape>
                      <v:shape id="文本框 52" o:spid="_x0000_s1066" type="#_x0000_t202" style="position:absolute;left:7334;top:17907;width:4489;height:2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a8PsIA&#10;AADbAAAADwAAAGRycy9kb3ducmV2LnhtbESP0YrCMBRE34X9h3AXfJE1raBINYorLOyr1Q+4NneT&#10;2uamNNF2/94sLPg4zMwZZrsfXSse1Ifas4J8noEgrryu2Si4nL8+1iBCRNbYeiYFvxRgv3ubbLHQ&#10;fuATPcpoRIJwKFCBjbErpAyVJYdh7jvi5P343mFMsjdS9zgkuGvlIstW0mHNacFiR0dLVVPenYLy&#10;dD3MTHm/nWf2k4/Dpclz0yg1fR8PGxCRxvgK/7e/tYLlAv6+pB8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rw+wgAAANsAAAAPAAAAAAAAAAAAAAAAAJgCAABkcnMvZG93&#10;bnJldi54bWxQSwUGAAAAAAQABAD1AAAAhwMAAAAA&#10;" fillcolor="white [3201]" stroked="f" strokeweight=".5pt">
                        <v:textbox>
                          <w:txbxContent>
                            <w:p w:rsidR="00097624" w:rsidRPr="00EF3B71" w:rsidRDefault="00097624" w:rsidP="00893B6C">
                              <w:pPr>
                                <w:rPr>
                                  <w:sz w:val="18"/>
                                  <w:szCs w:val="18"/>
                                </w:rPr>
                              </w:pPr>
                              <w:r>
                                <w:rPr>
                                  <w:rFonts w:hint="eastAsia"/>
                                  <w:sz w:val="18"/>
                                  <w:szCs w:val="18"/>
                                </w:rPr>
                                <w:t>响应</w:t>
                              </w:r>
                            </w:p>
                          </w:txbxContent>
                        </v:textbox>
                      </v:shape>
                      <v:roundrect id="圆角矩形 53" o:spid="_x0000_s1067" style="position:absolute;left:4953;width:2381;height:301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O+cMA&#10;AADbAAAADwAAAGRycy9kb3ducmV2LnhtbESPT2vCQBTE74LfYXlCb2bjn4hNs4paWiS3aqHXR/aZ&#10;BLNvQ3Y16bd3C0KPw8z8hsm2g2nEnTpXW1Ywi2IQxIXVNZcKvs8f0zUI55E1NpZJwS852G7GowxT&#10;bXv+ovvJlyJA2KWooPK+TaV0RUUGXWRb4uBdbGfQB9mVUnfYB7hp5DyOV9JgzWGhwpYOFRXX080o&#10;8Izx6y2ffe6TerDL9U/yvssTpV4mw+4NhKfB/4ef7aNWkCzg70v4AX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pO+cMAAADbAAAADwAAAAAAAAAAAAAAAACYAgAAZHJzL2Rv&#10;d25yZXYueG1sUEsFBgAAAAAEAAQA9QAAAIgDAAAAAA==&#10;" fillcolor="white [3201]" strokecolor="black [3200]" strokeweight="2pt"/>
                    </v:group>
                  </v:group>
                  <v:shape id="文本框 54" o:spid="_x0000_s1068" type="#_x0000_t202" style="position:absolute;left:4762;top:190;width:981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097624" w:rsidRPr="00BE3B42" w:rsidRDefault="00097624" w:rsidP="00893B6C">
                          <w:pPr>
                            <w:rPr>
                              <w:b/>
                            </w:rPr>
                          </w:pPr>
                          <w:r w:rsidRPr="00BE3B42">
                            <w:rPr>
                              <w:rFonts w:hint="eastAsia"/>
                              <w:b/>
                            </w:rPr>
                            <w:t>RPOS System</w:t>
                          </w:r>
                        </w:p>
                      </w:txbxContent>
                    </v:textbox>
                  </v:shape>
                  <v:shape id="文本框 55" o:spid="_x0000_s1069" type="#_x0000_t202" style="position:absolute;left:23050;width:533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097624" w:rsidRPr="00BE3B42" w:rsidRDefault="00097624" w:rsidP="00893B6C">
                          <w:pPr>
                            <w:rPr>
                              <w:b/>
                            </w:rPr>
                          </w:pPr>
                          <w:r w:rsidRPr="00BE3B42">
                            <w:rPr>
                              <w:rFonts w:hint="eastAsia"/>
                              <w:b/>
                            </w:rPr>
                            <w:t>IFS</w:t>
                          </w:r>
                          <w:r>
                            <w:rPr>
                              <w:rFonts w:hint="eastAsia"/>
                              <w:b/>
                            </w:rPr>
                            <w:t>F</w:t>
                          </w:r>
                          <w:r w:rsidRPr="00BE3B42">
                            <w:rPr>
                              <w:rFonts w:hint="eastAsia"/>
                              <w:b/>
                            </w:rPr>
                            <w:t>F</w:t>
                          </w:r>
                        </w:p>
                      </w:txbxContent>
                    </v:textbox>
                  </v:shape>
                  <v:shape id="文本框 56" o:spid="_x0000_s1070" type="#_x0000_t202" style="position:absolute;left:38100;top:285;width:4667;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097624" w:rsidRPr="00BE3B42" w:rsidRDefault="00097624" w:rsidP="00893B6C">
                          <w:pPr>
                            <w:rPr>
                              <w:b/>
                            </w:rPr>
                          </w:pPr>
                          <w:r w:rsidRPr="00BE3B42">
                            <w:rPr>
                              <w:rFonts w:hint="eastAsia"/>
                              <w:b/>
                            </w:rPr>
                            <w:t>EPS</w:t>
                          </w:r>
                        </w:p>
                      </w:txbxContent>
                    </v:textbox>
                  </v:shape>
                </v:group>
                <v:line id="直接连接符 57" o:spid="_x0000_s1071" style="position:absolute;visibility:visible;mso-wrap-style:square" from="6572,7048" to="9429,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syMIAAADbAAAADwAAAGRycy9kb3ducmV2LnhtbESPT2sCMRTE70K/Q3gFb5q1otWtUYoo&#10;lXqqf+6Pzevu4uZlTaKm394UBI/DzPyGmS2iacSVnK8tKxj0MxDEhdU1lwoO+3VvAsIHZI2NZVLw&#10;Rx4W85fODHNtb/xD110oRYKwz1FBFUKbS+mLigz6vm2Jk/drncGQpCuldnhLcNPItywbS4M1p4UK&#10;W1pWVJx2F5Mog+PZyK/TFI/fbutWw3EcxbNS3df4+QEiUAzP8KO90QpG7/D/Jf0A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esyMIAAADbAAAADwAAAAAAAAAAAAAA&#10;AAChAgAAZHJzL2Rvd25yZXYueG1sUEsFBgAAAAAEAAQA+QAAAJADAAAAAA==&#10;" strokecolor="black [3040]"/>
                <v:line id="直接连接符 58" o:spid="_x0000_s1072" style="position:absolute;visibility:visible;mso-wrap-style:square" from="6572,11239" to="9343,1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4usIAAADbAAAADwAAAGRycy9kb3ducmV2LnhtbESPwW7CMAyG70h7h8iTuEHKEIgVApqm&#10;oU3bCRh3qzFtReOUJED29vNh0o7W7/+zv9Umu07dKMTWs4HJuABFXHnbcm3g+7AdLUDFhGyx80wG&#10;fijCZv0wWGFp/Z13dNunWgmEY4kGmpT6UutYNeQwjn1PLNnJB4dJxlBrG/AucNfpp6KYa4cty4UG&#10;e3ptqDrvr04ok+PF6ffzMx4/w1d4m87zLF+MGT7mlyWoRDn9L/+1P6yBmTwr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g4usIAAADbAAAADwAAAAAAAAAAAAAA&#10;AAChAgAAZHJzL2Rvd25yZXYueG1sUEsFBgAAAAAEAAQA+QAAAJADAAAAAA==&#10;" strokecolor="black [3040]"/>
                <v:line id="直接连接符 59" o:spid="_x0000_s1073" style="position:absolute;visibility:visible;mso-wrap-style:square" from="6572,16383" to="9429,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SdIcIAAADbAAAADwAAAGRycy9kb3ducmV2LnhtbESPQWsCMRSE7wX/Q3gFb5q1oujWKFIU&#10;Sz2p9f7YvO4ubl52k7im/74pFHocZuYbZrWJphE9OV9bVjAZZyCIC6trLhV8XvajBQgfkDU2lknB&#10;N3nYrAdPK8y1ffCJ+nMoRYKwz1FBFUKbS+mLigz6sW2Jk/dlncGQpCuldvhIcNPIlyybS4M1p4UK&#10;W3qrqLid7yZRJtfOyMNtidcPd3S76TzOYqfU8DluX0EEiuE//Nd+1wpmS/j9kn6AX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SdIcIAAADbAAAADwAAAAAAAAAAAAAA&#10;AAChAgAAZHJzL2Rvd25yZXYueG1sUEsFBgAAAAAEAAQA+QAAAJADAAAAAA==&#10;" strokecolor="black [3040]"/>
                <v:line id="直接连接符 60" o:spid="_x0000_s1074" style="position:absolute;visibility:visible;mso-wrap-style:square" from="6572,20574" to="942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L+AcIAAADbAAAADwAAAGRycy9kb3ducmV2LnhtbESPwU7DMAyG70i8Q2Sk3VhaEBXrlk0I&#10;DQ3BicHuVmPaao3TJtkW3h4fkDhav//P/lab7AZ1phB7zwbKeQGKuPG259bA1+fL7SOomJAtDp7J&#10;wA9F2Kyvr1ZYW3/hDzrvU6sEwrFGA11KY611bDpyGOd+JJbs2weHScbQahvwInA36LuiqLTDnuVC&#10;hyM9d9Qc9ycnlPIwOb07LvDwFt7D9r7KD3kyZnaTn5agEuX0v/zXfrUGKvleXMQD9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gL+AcIAAADbAAAADwAAAAAAAAAAAAAA&#10;AAChAgAAZHJzL2Rvd25yZXYueG1sUEsFBgAAAAAEAAQA+QAAAJADAAAAAA==&#10;" strokecolor="black [3040]"/>
                <v:line id="直接连接符 61" o:spid="_x0000_s1075" style="position:absolute;visibility:visible;mso-wrap-style:square" from="40862,7048" to="43434,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5bmsIAAADbAAAADwAAAGRycy9kb3ducmV2LnhtbESPT2sCMRTE7wW/Q3hCbzW7LV10NYpI&#10;pcWe/Hd/bJ67i5uXNYmafntTKPQ4zMxvmNkimk7cyPnWsoJ8lIEgrqxuuVZw2K9fxiB8QNbYWSYF&#10;P+RhMR88zbDU9s5buu1CLRKEfYkKmhD6UkpfNWTQj2xPnLyTdQZDkq6W2uE9wU0nX7OskAZbTgsN&#10;9rRqqDrvriZR8uPFyM/zBI8b9+0+3or4Hi9KPQ/jcgoiUAz/4b/2l1ZQ5PD7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U5bmsIAAADbAAAADwAAAAAAAAAAAAAA&#10;AAChAgAAZHJzL2Rvd25yZXYueG1sUEsFBgAAAAAEAAQA+QAAAJADAAAAAA==&#10;" strokecolor="black [3040]"/>
                <v:line id="直接连接符 62" o:spid="_x0000_s1076" style="position:absolute;visibility:visible;mso-wrap-style:square" from="40862,11239" to="43434,1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zF7cEAAADbAAAADwAAAGRycy9kb3ducmV2LnhtbESPQWsCMRSE70L/Q3iCt5pVcdHVKKW0&#10;KO1JW++PzXN3cfOyJqnGf98IgsdhZr5hlutoWnEh5xvLCkbDDARxaXXDlYLfn8/XGQgfkDW2lknB&#10;jTysVy+9JRbaXnlHl32oRIKwL1BBHUJXSOnLmgz6oe2Ik3e0zmBI0lVSO7wmuGnlOMtyabDhtFBj&#10;R+81laf9n0mU0eFs5OY0x8OX+3YfkzxO41mpQT++LUAEiuEZfrS3WkE+hv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nMXtwQAAANsAAAAPAAAAAAAAAAAAAAAA&#10;AKECAABkcnMvZG93bnJldi54bWxQSwUGAAAAAAQABAD5AAAAjwMAAAAA&#10;" strokecolor="black [3040]"/>
                <v:line id="直接连接符 63" o:spid="_x0000_s1077" style="position:absolute;visibility:visible;mso-wrap-style:square" from="40862,16668" to="43529,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BgdsIAAADbAAAADwAAAGRycy9kb3ducmV2LnhtbESPQWsCMRSE70L/Q3hCb5pV6aKrWSnS&#10;0lJP2np/bJ67y25e1iTV9N83hYLHYWa+YTbbaHpxJedbywpm0wwEcWV1y7WCr8/XyRKED8gae8uk&#10;4Ic8bMuH0QYLbW98oOsx1CJB2BeooAlhKKT0VUMG/dQOxMk7W2cwJOlqqR3eEtz0cp5luTTYclpo&#10;cKBdQ1V3/DaJMjtdjHzrVnj6cHv3ssjjU7wo9TiOz2sQgWK4h//b71pBvoC/L+kHy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BgdsIAAADbAAAADwAAAAAAAAAAAAAA&#10;AAChAgAAZHJzL2Rvd25yZXYueG1sUEsFBgAAAAAEAAQA+QAAAJADAAAAAA==&#10;" strokecolor="black [3040]"/>
                <v:line id="直接连接符 960" o:spid="_x0000_s1078" style="position:absolute;visibility:visible;mso-wrap-style:square" from="40862,20764" to="43529,20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f/X8MAAADcAAAADwAAAGRycy9kb3ducmV2LnhtbESPwW7CMAyG75P2DpEncRspm6hGR0DT&#10;tAnETrBxtxqvrWickmQQ3h4fkHa0fv+f/c2X2fXqRCF2ng1MxgUo4trbjhsDP9+fjy+gYkK22Hsm&#10;AxeKsFzc382xsv7MWzrtUqMEwrFCA21KQ6V1rFtyGMd+IJbs1weHScbQaBvwLHDX66eiKLXDjuVC&#10;iwO9t1Qfdn9OKJP90enVYYb7TfgKH89lnuajMaOH/PYKKlFO/8u39toamJXyvsiICO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X/1/DAAAA3AAAAA8AAAAAAAAAAAAA&#10;AAAAoQIAAGRycy9kb3ducmV2LnhtbFBLBQYAAAAABAAEAPkAAACRAwAAAAA=&#10;" strokecolor="black [3040]"/>
                <w10:anchorlock/>
              </v:group>
            </w:pict>
          </mc:Fallback>
        </mc:AlternateContent>
      </w:r>
    </w:p>
    <w:p w:rsidR="00893B6C" w:rsidRDefault="001D53E8" w:rsidP="001D53E8">
      <w:pPr>
        <w:pStyle w:val="a6"/>
        <w:ind w:firstLineChars="1200" w:firstLine="2520"/>
        <w:rPr>
          <w:rFonts w:ascii="幼圆" w:eastAsia="幼圆" w:hAnsi="幼圆"/>
        </w:rPr>
      </w:pPr>
      <w:r>
        <w:rPr>
          <w:rFonts w:ascii="幼圆" w:eastAsia="幼圆" w:hAnsi="幼圆"/>
          <w:noProof/>
        </w:rPr>
        <mc:AlternateContent>
          <mc:Choice Requires="wps">
            <w:drawing>
              <wp:inline distT="0" distB="0" distL="0" distR="0">
                <wp:extent cx="2216988" cy="310551"/>
                <wp:effectExtent l="0" t="0" r="0" b="0"/>
                <wp:docPr id="961" name="文本框 961"/>
                <wp:cNvGraphicFramePr/>
                <a:graphic xmlns:a="http://schemas.openxmlformats.org/drawingml/2006/main">
                  <a:graphicData uri="http://schemas.microsoft.com/office/word/2010/wordprocessingShape">
                    <wps:wsp>
                      <wps:cNvSpPr txBox="1"/>
                      <wps:spPr>
                        <a:xfrm>
                          <a:off x="0" y="0"/>
                          <a:ext cx="2216988" cy="3105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7A5CD2" w:rsidRDefault="00097624" w:rsidP="001D53E8">
                            <w:pPr>
                              <w:jc w:val="center"/>
                              <w:rPr>
                                <w:rFonts w:ascii="幼圆" w:eastAsia="幼圆" w:hAnsi="幼圆"/>
                              </w:rPr>
                            </w:pPr>
                            <w:r w:rsidRPr="00DD0BBA">
                              <w:rPr>
                                <w:rFonts w:ascii="幼圆" w:eastAsia="幼圆" w:hAnsi="幼圆" w:hint="eastAsia"/>
                                <w:sz w:val="18"/>
                              </w:rPr>
                              <w:t>图6-2 RPOS-EPS消息交互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961" o:spid="_x0000_s1079" type="#_x0000_t202" style="width:174.5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" fillcolor="white [3201]" stroked="f" strokeweight=".5pt">
                <v:textbox>
                  <w:txbxContent>
                    <w:p w:rsidR="00097624" w:rsidRPr="007A5CD2" w:rsidRDefault="00097624" w:rsidP="001D53E8">
                      <w:pPr>
                        <w:jc w:val="center"/>
                        <w:rPr>
                          <w:rFonts w:ascii="幼圆" w:eastAsia="幼圆" w:hAnsi="幼圆"/>
                        </w:rPr>
                      </w:pPr>
                      <w:r w:rsidRPr="00DD0BBA">
                        <w:rPr>
                          <w:rFonts w:ascii="幼圆" w:eastAsia="幼圆" w:hAnsi="幼圆" w:hint="eastAsia"/>
                          <w:sz w:val="18"/>
                        </w:rPr>
                        <w:t>图6-2 RPOS-EPS消息交互</w:t>
                      </w:r>
                    </w:p>
                  </w:txbxContent>
                </v:textbox>
                <w10:anchorlock/>
              </v:shape>
            </w:pict>
          </mc:Fallback>
        </mc:AlternateContent>
      </w:r>
    </w:p>
    <w:p w:rsidR="001D53E8" w:rsidRPr="00CA4976" w:rsidRDefault="00002234" w:rsidP="00CA4976">
      <w:pPr>
        <w:pStyle w:val="5"/>
      </w:pPr>
      <w:r w:rsidRPr="00CA4976">
        <w:rPr>
          <w:rFonts w:hint="eastAsia"/>
        </w:rPr>
        <w:t>物理架构</w:t>
      </w:r>
    </w:p>
    <w:p w:rsidR="00002234" w:rsidRPr="00281E01" w:rsidRDefault="00002234" w:rsidP="00002234">
      <w:pPr>
        <w:ind w:firstLine="420"/>
        <w:rPr>
          <w:rFonts w:ascii="幼圆" w:eastAsia="幼圆" w:hAnsi="幼圆"/>
        </w:rPr>
      </w:pPr>
      <w:r w:rsidRPr="00281E01">
        <w:rPr>
          <w:rFonts w:ascii="幼圆" w:eastAsia="幼圆" w:hAnsi="幼圆" w:hint="eastAsia"/>
        </w:rPr>
        <w:t>RPOS和电子支付系统之间的逻辑架构有着四种物理架构的示例，它们是单服务器架构、共享服务器架构、专用EPS架构和独立POS架构</w:t>
      </w:r>
    </w:p>
    <w:p w:rsidR="00002234" w:rsidRPr="00281E01" w:rsidRDefault="00002234" w:rsidP="00002234">
      <w:pPr>
        <w:ind w:firstLine="420"/>
        <w:rPr>
          <w:rFonts w:ascii="幼圆" w:eastAsia="幼圆" w:hAnsi="幼圆"/>
        </w:rPr>
      </w:pPr>
      <w:r w:rsidRPr="00281E01">
        <w:rPr>
          <w:rFonts w:ascii="幼圆" w:eastAsia="幼圆" w:hAnsi="幼圆" w:hint="eastAsia"/>
        </w:rPr>
        <w:t>1）单服务器架构</w:t>
      </w:r>
    </w:p>
    <w:p w:rsidR="00002234" w:rsidRPr="00281E01" w:rsidRDefault="00002234" w:rsidP="00002234">
      <w:pPr>
        <w:ind w:firstLine="420"/>
        <w:rPr>
          <w:rFonts w:ascii="幼圆" w:eastAsia="幼圆" w:hAnsi="幼圆"/>
        </w:rPr>
      </w:pPr>
      <w:r w:rsidRPr="00281E01">
        <w:rPr>
          <w:rFonts w:ascii="幼圆" w:eastAsia="幼圆" w:hAnsi="幼圆" w:hint="eastAsia"/>
        </w:rPr>
        <w:t>POS和电子支付系统之间的物理架构为单服务器架构时，其架构图如图</w:t>
      </w:r>
      <w:r w:rsidR="00DD0BBA" w:rsidRPr="00281E01">
        <w:rPr>
          <w:rFonts w:ascii="幼圆" w:eastAsia="幼圆" w:hAnsi="幼圆" w:hint="eastAsia"/>
        </w:rPr>
        <w:t>6</w:t>
      </w:r>
      <w:r w:rsidRPr="00281E01">
        <w:rPr>
          <w:rFonts w:ascii="幼圆" w:eastAsia="幼圆" w:hAnsi="幼圆" w:hint="eastAsia"/>
        </w:rPr>
        <w:t>-</w:t>
      </w:r>
      <w:r w:rsidR="00DD0BBA" w:rsidRPr="00281E01">
        <w:rPr>
          <w:rFonts w:ascii="幼圆" w:eastAsia="幼圆" w:hAnsi="幼圆" w:hint="eastAsia"/>
        </w:rPr>
        <w:t>3</w:t>
      </w:r>
      <w:r w:rsidRPr="00281E01">
        <w:rPr>
          <w:rFonts w:ascii="幼圆" w:eastAsia="幼圆" w:hAnsi="幼圆" w:hint="eastAsia"/>
        </w:rPr>
        <w:t>所示，这种架构的特点就是</w:t>
      </w:r>
      <w:r w:rsidR="00DD0BBA" w:rsidRPr="00281E01">
        <w:rPr>
          <w:rFonts w:ascii="幼圆" w:eastAsia="幼圆" w:hAnsi="幼圆" w:hint="eastAsia"/>
        </w:rPr>
        <w:t>R</w:t>
      </w:r>
      <w:r w:rsidRPr="00281E01">
        <w:rPr>
          <w:rFonts w:ascii="幼圆" w:eastAsia="幼圆" w:hAnsi="幼圆" w:hint="eastAsia"/>
        </w:rPr>
        <w:t>POS系统和电子支付系统运行在单个服务器上，该服务器管理所有的设备;服务器上包含</w:t>
      </w:r>
      <w:r w:rsidR="00DD0BBA" w:rsidRPr="00281E01">
        <w:rPr>
          <w:rFonts w:ascii="幼圆" w:eastAsia="幼圆" w:hAnsi="幼圆" w:hint="eastAsia"/>
        </w:rPr>
        <w:t>几个</w:t>
      </w:r>
      <w:r w:rsidRPr="00281E01">
        <w:rPr>
          <w:rFonts w:ascii="幼圆" w:eastAsia="幼圆" w:hAnsi="幼圆" w:hint="eastAsia"/>
        </w:rPr>
        <w:t>虚拟POS工作站，每一个虚拟POS工作站由一个POS系统实例和POS应用程序实例组成，每一个虚拟POS工作站上面包含有IFSF电子支付接口</w:t>
      </w:r>
      <w:r w:rsidR="00DD0BBA" w:rsidRPr="00281E01">
        <w:rPr>
          <w:rFonts w:ascii="幼圆" w:eastAsia="幼圆" w:hAnsi="幼圆" w:hint="eastAsia"/>
        </w:rPr>
        <w:t>R</w:t>
      </w:r>
      <w:r w:rsidRPr="00281E01">
        <w:rPr>
          <w:rFonts w:ascii="幼圆" w:eastAsia="幼圆" w:hAnsi="幼圆" w:hint="eastAsia"/>
        </w:rPr>
        <w:t>POS这端的实现;电子支付服务的实例和所有虚拟工作站运行在同一个服务器上，电子支付服务实例包含有IFSF电子支付接口EPS部分的实现;</w:t>
      </w:r>
      <w:r w:rsidR="00DD0BBA" w:rsidRPr="00281E01">
        <w:rPr>
          <w:rFonts w:ascii="幼圆" w:eastAsia="幼圆" w:hAnsi="幼圆" w:hint="eastAsia"/>
        </w:rPr>
        <w:t>支付外设</w:t>
      </w:r>
      <w:r w:rsidRPr="00281E01">
        <w:rPr>
          <w:rFonts w:ascii="幼圆" w:eastAsia="幼圆" w:hAnsi="幼圆" w:hint="eastAsia"/>
        </w:rPr>
        <w:t>通过以太网和服务器连接。</w:t>
      </w:r>
    </w:p>
    <w:p w:rsidR="00002234" w:rsidRDefault="00002234" w:rsidP="00002234">
      <w:pPr>
        <w:ind w:firstLine="420"/>
        <w:jc w:val="center"/>
      </w:pPr>
      <w:r>
        <w:rPr>
          <w:rFonts w:hint="eastAsia"/>
          <w:noProof/>
        </w:rPr>
        <mc:AlternateContent>
          <mc:Choice Requires="wpg">
            <w:drawing>
              <wp:inline distT="0" distB="0" distL="0" distR="0">
                <wp:extent cx="5257800" cy="2355266"/>
                <wp:effectExtent l="0" t="0" r="19050" b="6985"/>
                <wp:docPr id="962" name="组合 962"/>
                <wp:cNvGraphicFramePr/>
                <a:graphic xmlns:a="http://schemas.openxmlformats.org/drawingml/2006/main">
                  <a:graphicData uri="http://schemas.microsoft.com/office/word/2010/wordprocessingGroup">
                    <wpg:wgp>
                      <wpg:cNvGrpSpPr/>
                      <wpg:grpSpPr>
                        <a:xfrm>
                          <a:off x="0" y="0"/>
                          <a:ext cx="5257800" cy="2355266"/>
                          <a:chOff x="0" y="0"/>
                          <a:chExt cx="5257800" cy="2355266"/>
                        </a:xfrm>
                      </wpg:grpSpPr>
                      <wpg:grpSp>
                        <wpg:cNvPr id="963" name="组合 963"/>
                        <wpg:cNvGrpSpPr/>
                        <wpg:grpSpPr>
                          <a:xfrm>
                            <a:off x="0" y="0"/>
                            <a:ext cx="5257800" cy="1990725"/>
                            <a:chOff x="0" y="0"/>
                            <a:chExt cx="5257800" cy="1990725"/>
                          </a:xfrm>
                        </wpg:grpSpPr>
                        <wpg:grpSp>
                          <wpg:cNvPr id="964" name="组合 964"/>
                          <wpg:cNvGrpSpPr/>
                          <wpg:grpSpPr>
                            <a:xfrm>
                              <a:off x="0" y="76200"/>
                              <a:ext cx="4314825" cy="1857375"/>
                              <a:chOff x="0" y="0"/>
                              <a:chExt cx="4314825" cy="1857375"/>
                            </a:xfrm>
                          </wpg:grpSpPr>
                          <wpg:grpSp>
                            <wpg:cNvPr id="965" name="组合 965"/>
                            <wpg:cNvGrpSpPr/>
                            <wpg:grpSpPr>
                              <a:xfrm>
                                <a:off x="0" y="0"/>
                                <a:ext cx="4314825" cy="1857375"/>
                                <a:chOff x="0" y="0"/>
                                <a:chExt cx="4314825" cy="1857375"/>
                              </a:xfrm>
                            </wpg:grpSpPr>
                            <wps:wsp>
                              <wps:cNvPr id="966" name="圆角矩形 966"/>
                              <wps:cNvSpPr/>
                              <wps:spPr>
                                <a:xfrm>
                                  <a:off x="600075" y="0"/>
                                  <a:ext cx="3714750" cy="1857375"/>
                                </a:xfrm>
                                <a:prstGeom prst="roundRect">
                                  <a:avLst/>
                                </a:prstGeom>
                                <a:ln>
                                  <a:solidFill>
                                    <a:schemeClr val="bg1">
                                      <a:lumMod val="75000"/>
                                    </a:schemeClr>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文本框 967"/>
                              <wps:cNvSpPr txBox="1"/>
                              <wps:spPr>
                                <a:xfrm>
                                  <a:off x="0" y="381000"/>
                                  <a:ext cx="4000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文本框 968"/>
                              <wps:cNvSpPr txBox="1"/>
                              <wps:spPr>
                                <a:xfrm>
                                  <a:off x="19050" y="1162050"/>
                                  <a:ext cx="4000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69" name="组合 969"/>
                              <wpg:cNvGrpSpPr/>
                              <wpg:grpSpPr>
                                <a:xfrm>
                                  <a:off x="466725" y="447675"/>
                                  <a:ext cx="266700" cy="123825"/>
                                  <a:chOff x="0" y="0"/>
                                  <a:chExt cx="266700" cy="123825"/>
                                </a:xfrm>
                              </wpg:grpSpPr>
                              <wps:wsp>
                                <wps:cNvPr id="970" name="直接箭头连接符 970"/>
                                <wps:cNvCnPr/>
                                <wps:spPr>
                                  <a:xfrm>
                                    <a:off x="0" y="0"/>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71" name="直接箭头连接符 971"/>
                                <wps:cNvCnPr/>
                                <wps:spPr>
                                  <a:xfrm flipH="1">
                                    <a:off x="0" y="123825"/>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g:cNvPr id="972" name="组合 972"/>
                              <wpg:cNvGrpSpPr/>
                              <wpg:grpSpPr>
                                <a:xfrm>
                                  <a:off x="466725" y="1219200"/>
                                  <a:ext cx="266700" cy="123825"/>
                                  <a:chOff x="0" y="0"/>
                                  <a:chExt cx="266700" cy="123825"/>
                                </a:xfrm>
                              </wpg:grpSpPr>
                              <wps:wsp>
                                <wps:cNvPr id="973" name="直接箭头连接符 973"/>
                                <wps:cNvCnPr/>
                                <wps:spPr>
                                  <a:xfrm>
                                    <a:off x="0" y="0"/>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74" name="直接箭头连接符 974"/>
                                <wps:cNvCnPr/>
                                <wps:spPr>
                                  <a:xfrm flipH="1">
                                    <a:off x="0" y="123825"/>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g:grpSp>
                            <wpg:cNvPr id="975" name="组合 975"/>
                            <wpg:cNvGrpSpPr/>
                            <wpg:grpSpPr>
                              <a:xfrm>
                                <a:off x="790575" y="333366"/>
                                <a:ext cx="3400425" cy="1123959"/>
                                <a:chOff x="0" y="-9"/>
                                <a:chExt cx="3400425" cy="1123959"/>
                              </a:xfrm>
                            </wpg:grpSpPr>
                            <wpg:grpSp>
                              <wpg:cNvPr id="976" name="组合 976"/>
                              <wpg:cNvGrpSpPr/>
                              <wpg:grpSpPr>
                                <a:xfrm>
                                  <a:off x="0" y="-9"/>
                                  <a:ext cx="1381126" cy="323859"/>
                                  <a:chOff x="0" y="-9"/>
                                  <a:chExt cx="1381126" cy="323859"/>
                                </a:xfrm>
                              </wpg:grpSpPr>
                              <wps:wsp>
                                <wps:cNvPr id="977" name="文本框 977"/>
                                <wps:cNvSpPr txBox="1"/>
                                <wps:spPr>
                                  <a:xfrm>
                                    <a:off x="0" y="0"/>
                                    <a:ext cx="971550" cy="3238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文本框 978"/>
                                <wps:cNvSpPr txBox="1"/>
                                <wps:spPr>
                                  <a:xfrm>
                                    <a:off x="882950" y="-9"/>
                                    <a:ext cx="498176" cy="32385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79" name="组合 979"/>
                              <wpg:cNvGrpSpPr/>
                              <wpg:grpSpPr>
                                <a:xfrm>
                                  <a:off x="9525" y="800074"/>
                                  <a:ext cx="1381126" cy="323876"/>
                                  <a:chOff x="0" y="-26"/>
                                  <a:chExt cx="1381126" cy="323876"/>
                                </a:xfrm>
                              </wpg:grpSpPr>
                              <wps:wsp>
                                <wps:cNvPr id="980" name="文本框 980"/>
                                <wps:cNvSpPr txBox="1"/>
                                <wps:spPr>
                                  <a:xfrm>
                                    <a:off x="0" y="0"/>
                                    <a:ext cx="971550" cy="3238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文本框 981"/>
                                <wps:cNvSpPr txBox="1"/>
                                <wps:spPr>
                                  <a:xfrm>
                                    <a:off x="873426" y="-26"/>
                                    <a:ext cx="507700" cy="32385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82" name="组合 982"/>
                              <wpg:cNvGrpSpPr/>
                              <wpg:grpSpPr>
                                <a:xfrm>
                                  <a:off x="1924050" y="428625"/>
                                  <a:ext cx="1476375" cy="285750"/>
                                  <a:chOff x="0" y="0"/>
                                  <a:chExt cx="1476375" cy="285750"/>
                                </a:xfrm>
                              </wpg:grpSpPr>
                              <wps:wsp>
                                <wps:cNvPr id="983" name="文本框 983"/>
                                <wps:cNvSpPr txBox="1"/>
                                <wps:spPr>
                                  <a:xfrm>
                                    <a:off x="0" y="0"/>
                                    <a:ext cx="457200" cy="28575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文本框 984"/>
                                <wps:cNvSpPr txBox="1"/>
                                <wps:spPr>
                                  <a:xfrm>
                                    <a:off x="457200" y="0"/>
                                    <a:ext cx="1019175" cy="2857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sidRPr="00C06C60">
                                        <w:rPr>
                                          <w:rFonts w:hint="eastAsia"/>
                                          <w:sz w:val="16"/>
                                        </w:rPr>
                                        <w:t>支付服务器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5" name="肘形连接符 985"/>
                              <wps:cNvCnPr/>
                              <wps:spPr>
                                <a:xfrm>
                                  <a:off x="1390650" y="238125"/>
                                  <a:ext cx="533400" cy="285750"/>
                                </a:xfrm>
                                <a:prstGeom prst="bentConnector3">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86" name="肘形连接符 986"/>
                              <wps:cNvCnPr/>
                              <wps:spPr>
                                <a:xfrm flipV="1">
                                  <a:off x="1390650" y="628650"/>
                                  <a:ext cx="533400" cy="257175"/>
                                </a:xfrm>
                                <a:prstGeom prst="bentConnector3">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87" name="肘形连接符 987"/>
                              <wps:cNvCnPr/>
                              <wps:spPr>
                                <a:xfrm rot="10800000">
                                  <a:off x="1390650" y="114300"/>
                                  <a:ext cx="666115" cy="314325"/>
                                </a:xfrm>
                                <a:prstGeom prst="bentConnector3">
                                  <a:avLst>
                                    <a:gd name="adj1" fmla="val -2907"/>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89" name="肘形连接符 989"/>
                              <wps:cNvCnPr/>
                              <wps:spPr>
                                <a:xfrm rot="10800000" flipV="1">
                                  <a:off x="1381125" y="714375"/>
                                  <a:ext cx="675640" cy="295275"/>
                                </a:xfrm>
                                <a:prstGeom prst="bentConnector3">
                                  <a:avLst>
                                    <a:gd name="adj1" fmla="val -216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s:wsp>
                          <wps:cNvPr id="990" name="文本框 990"/>
                          <wps:cNvSpPr txBox="1"/>
                          <wps:spPr>
                            <a:xfrm>
                              <a:off x="4724400" y="457200"/>
                              <a:ext cx="5334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12364F" w:rsidRDefault="00097624" w:rsidP="00002234">
                                <w:pPr>
                                  <w:jc w:val="center"/>
                                  <w:rPr>
                                    <w:sz w:val="16"/>
                                  </w:rPr>
                                </w:pPr>
                                <w:r>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1" name="文本框 991"/>
                          <wps:cNvSpPr txBox="1"/>
                          <wps:spPr>
                            <a:xfrm>
                              <a:off x="4724400" y="1123950"/>
                              <a:ext cx="5334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12364F" w:rsidRDefault="00097624" w:rsidP="00002234">
                                <w:pPr>
                                  <w:jc w:val="center"/>
                                  <w:rPr>
                                    <w:sz w:val="16"/>
                                  </w:rPr>
                                </w:pPr>
                                <w:r>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直接连接符 992"/>
                          <wps:cNvCnPr/>
                          <wps:spPr>
                            <a:xfrm>
                              <a:off x="4543425" y="0"/>
                              <a:ext cx="0" cy="199072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993" name="直接连接符 993"/>
                          <wps:cNvCnPr/>
                          <wps:spPr>
                            <a:xfrm>
                              <a:off x="4191000" y="990600"/>
                              <a:ext cx="352425" cy="0"/>
                            </a:xfrm>
                            <a:prstGeom prst="line">
                              <a:avLst/>
                            </a:prstGeom>
                          </wps:spPr>
                          <wps:style>
                            <a:lnRef idx="1">
                              <a:schemeClr val="dk1"/>
                            </a:lnRef>
                            <a:fillRef idx="0">
                              <a:schemeClr val="dk1"/>
                            </a:fillRef>
                            <a:effectRef idx="0">
                              <a:schemeClr val="dk1"/>
                            </a:effectRef>
                            <a:fontRef idx="minor">
                              <a:schemeClr val="tx1"/>
                            </a:fontRef>
                          </wps:style>
                          <wps:bodyPr/>
                        </wps:wsp>
                        <wps:wsp>
                          <wps:cNvPr id="994" name="直接连接符 994"/>
                          <wps:cNvCnPr/>
                          <wps:spPr>
                            <a:xfrm>
                              <a:off x="4543425" y="590550"/>
                              <a:ext cx="180975" cy="0"/>
                            </a:xfrm>
                            <a:prstGeom prst="line">
                              <a:avLst/>
                            </a:prstGeom>
                          </wps:spPr>
                          <wps:style>
                            <a:lnRef idx="1">
                              <a:schemeClr val="dk1"/>
                            </a:lnRef>
                            <a:fillRef idx="0">
                              <a:schemeClr val="dk1"/>
                            </a:fillRef>
                            <a:effectRef idx="0">
                              <a:schemeClr val="dk1"/>
                            </a:effectRef>
                            <a:fontRef idx="minor">
                              <a:schemeClr val="tx1"/>
                            </a:fontRef>
                          </wps:style>
                          <wps:bodyPr/>
                        </wps:wsp>
                        <wps:wsp>
                          <wps:cNvPr id="995" name="直接连接符 995"/>
                          <wps:cNvCnPr/>
                          <wps:spPr>
                            <a:xfrm>
                              <a:off x="4543425" y="1295400"/>
                              <a:ext cx="180975" cy="0"/>
                            </a:xfrm>
                            <a:prstGeom prst="line">
                              <a:avLst/>
                            </a:prstGeom>
                          </wps:spPr>
                          <wps:style>
                            <a:lnRef idx="1">
                              <a:schemeClr val="dk1"/>
                            </a:lnRef>
                            <a:fillRef idx="0">
                              <a:schemeClr val="dk1"/>
                            </a:fillRef>
                            <a:effectRef idx="0">
                              <a:schemeClr val="dk1"/>
                            </a:effectRef>
                            <a:fontRef idx="minor">
                              <a:schemeClr val="tx1"/>
                            </a:fontRef>
                          </wps:style>
                          <wps:bodyPr/>
                        </wps:wsp>
                        <wps:wsp>
                          <wps:cNvPr id="996" name="文本框 996"/>
                          <wps:cNvSpPr txBox="1"/>
                          <wps:spPr>
                            <a:xfrm>
                              <a:off x="1162050" y="104775"/>
                              <a:ext cx="5715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r>
                                  <w:rPr>
                                    <w:rFonts w:hint="eastAsia"/>
                                  </w:rPr>
                                  <w:t>RPOS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7" name="文本框 997"/>
                          <wps:cNvSpPr txBox="1"/>
                          <wps:spPr>
                            <a:xfrm>
                              <a:off x="3295650" y="123825"/>
                              <a:ext cx="5715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r>
                                  <w:rPr>
                                    <w:rFonts w:hint="eastAsia"/>
                                  </w:rPr>
                                  <w: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8" name="文本框 998"/>
                          <wps:cNvSpPr txBox="1"/>
                          <wps:spPr>
                            <a:xfrm>
                              <a:off x="3705225" y="1609725"/>
                              <a:ext cx="4191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7C0FA1" w:rsidRDefault="00097624" w:rsidP="00002234">
                                <w:pPr>
                                  <w:rPr>
                                    <w:sz w:val="18"/>
                                  </w:rPr>
                                </w:pPr>
                                <w:r w:rsidRPr="007C0FA1">
                                  <w:rPr>
                                    <w:rFonts w:hint="eastAsia"/>
                                    <w:sz w:val="18"/>
                                  </w:rPr>
                                  <w:t>主机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9" name="文本框 999"/>
                          <wps:cNvSpPr txBox="1"/>
                          <wps:spPr>
                            <a:xfrm>
                              <a:off x="4572000" y="0"/>
                              <a:ext cx="6572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7C0FA1" w:rsidRDefault="00097624" w:rsidP="00002234">
                                <w:pPr>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00" name="文本框 1000"/>
                        <wps:cNvSpPr txBox="1"/>
                        <wps:spPr>
                          <a:xfrm>
                            <a:off x="1960474" y="2040941"/>
                            <a:ext cx="111315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DD0BBA" w:rsidRDefault="00097624"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6-3</w:t>
                              </w:r>
                              <w:r w:rsidRPr="00DD0BBA">
                                <w:rPr>
                                  <w:rFonts w:ascii="幼圆" w:eastAsia="幼圆" w:hAnsi="幼圆" w:hint="eastAsia"/>
                                  <w:sz w:val="18"/>
                                </w:rPr>
                                <w:t xml:space="preserve"> 单服务器架构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962" o:spid="_x0000_s1080" style="width:414pt;height:185.45pt;mso-position-horizontal-relative:char;mso-position-vertical-relative:line" coordsize="52578,23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">
                <v:group id="组合 963" o:spid="_x0000_s1081" style="position:absolute;width:52578;height:19907" coordsize="52578,19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group id="组合 964" o:spid="_x0000_s1082" style="position:absolute;top:762;width:43148;height:18573" coordsize="43148,18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z4gzMYAAADcAAAADwAAAGRycy9kb3ducmV2LnhtbESPQWvCQBSE74L/YXlC&#10;b3UTa6WNWUVEpQcpVAvF2yP7TEKyb0N2TeK/7xYKHoeZ+YZJ14OpRUetKy0riKcRCOLM6pJzBd/n&#10;/fMbCOeRNdaWScGdHKxX41GKibY9f1F38rkIEHYJKii8bxIpXVaQQTe1DXHwrrY16INsc6lb7APc&#10;1HIWRQt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PiDMxgAAANwA&#10;AAAPAAAAAAAAAAAAAAAAAKoCAABkcnMvZG93bnJldi54bWxQSwUGAAAAAAQABAD6AAAAnQMAAAAA&#10;">
                    <v:group id="组合 965" o:spid="_x0000_s1083" style="position:absolute;width:43148;height:18573" coordsize="43148,18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KFV8UAAADcAAAADwAAAGRycy9kb3ducmV2LnhtbESPQYvCMBSE78L+h/CE&#10;vWnaXRS3GkXEXTyIoC6It0fzbIvNS2liW/+9EQSPw8x8w8wWnSlFQ7UrLCuIhxEI4tTqgjMF/8ff&#10;wQSE88gaS8uk4E4OFvOP3gwTbVveU3PwmQgQdgkqyL2vEildmpNBN7QVcfAutjbog6wzqWtsA9yU&#10;8iuKxtJgwWEhx4pWOaXXw80o+GuxXX7H62Z7vazu5+Nod9rGpNRnv1tOQXjq/Dv8am+0g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yhVfFAAAA3AAA&#10;AA8AAAAAAAAAAAAAAAAAqgIAAGRycy9kb3ducmV2LnhtbFBLBQYAAAAABAAEAPoAAACcAwAAAAA=&#10;">
                      <v:roundrect id="圆角矩形 966" o:spid="_x0000_s1084" style="position:absolute;left:6000;width:37148;height:185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hTMYA&#10;AADcAAAADwAAAGRycy9kb3ducmV2LnhtbESPT2vCQBTE74V+h+UVvNVNC6YaXaUNFGx7in8Qb6/Z&#10;1yQ0+zbsrhq/vSsIHoeZ+Q0zW/SmFUdyvrGs4GWYgCAurW64UrBZfz6PQfiArLG1TArO5GExf3yY&#10;YabtiQs6rkIlIoR9hgrqELpMSl/WZNAPbUccvT/rDIYoXSW1w1OEm1a+JkkqDTYcF2rsKK+p/F8d&#10;jIKfbfHtfu3uzY/sV8gn5yLfdx9KDZ769ymIQH24h2/tpVYwSVO4nolH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AhTMYAAADcAAAADwAAAAAAAAAAAAAAAACYAgAAZHJz&#10;L2Rvd25yZXYueG1sUEsFBgAAAAAEAAQA9QAAAIsDAAAAAA==&#10;" fillcolor="white [3201]" strokecolor="#bfbfbf [2412]" strokeweight="2pt">
                        <v:stroke dashstyle="1 1"/>
                      </v:roundrect>
                      <v:shape id="文本框 967" o:spid="_x0000_s1085" type="#_x0000_t202" style="position:absolute;top:3810;width:4000;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shape id="文本框 968" o:spid="_x0000_s1086" type="#_x0000_t202" style="position:absolute;left:190;top:11620;width:4001;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group id="组合 969" o:spid="_x0000_s1087" style="position:absolute;left:4667;top:4476;width:2667;height:1239" coordsize="266700,123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PUsYAAADcAAAADwAAAGRycy9kb3ducmV2LnhtbESPQWvCQBSE7wX/w/KE&#10;3uomlkpN3YQgWnqQQlWQ3h7ZZxKSfRuyaxL/fbdQ6HGYmW+YTTaZVgzUu9qygngRgSAurK65VHA+&#10;7Z9eQTiPrLG1TAru5CBLZw8bTLQd+YuGoy9FgLBLUEHlfZdI6YqKDLqF7YiDd7W9QR9kX0rd4xjg&#10;ppXLKFpJgzWHhQo72lZUNMebUfA+4pg/x7vh0Fy39+/Ty+flEJNSj/MpfwPhafL/4b/2h1awXq3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P49SxgAAANwA&#10;AAAPAAAAAAAAAAAAAAAAAKoCAABkcnMvZG93bnJldi54bWxQSwUGAAAAAAQABAD6AAAAnQMAAAAA&#10;">
                        <v:shape id="直接箭头连接符 970" o:spid="_x0000_s1088" type="#_x0000_t32" style="position:absolute;width:2667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8d74AAADcAAAADwAAAGRycy9kb3ducmV2LnhtbERPy4rCMBTdD/gP4QpuBk0dZNRqFBEG&#10;6nLUD7g016bY3JQkffj3ZjEwy8N574+jbURPPtSOFSwXGQji0umaKwX32898AyJEZI2NY1LwogDH&#10;w+Rjj7l2A/9Sf42VSCEcclRgYmxzKUNpyGJYuJY4cQ/nLcYEfSW1xyGF20Z+Zdm3tFhzajDY0tlQ&#10;+bx2VoHr2VxWnzY+ZVfeTtgV58EXSs2m42kHItIY/8V/7kIr2K7T/H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ljx3vgAAANwAAAAPAAAAAAAAAAAAAAAAAKEC&#10;AABkcnMvZG93bnJldi54bWxQSwUGAAAAAAQABAD5AAAAjAMAAAAA&#10;" strokecolor="black [3040]">
                          <v:stroke endarrow="block"/>
                        </v:shape>
                        <v:shape id="直接箭头连接符 971" o:spid="_x0000_s1089" type="#_x0000_t32" style="position:absolute;top:123825;width:2667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pgcMAAADcAAAADwAAAGRycy9kb3ducmV2LnhtbESPQYvCMBSE7wv+h/AEb2vaPehajSKC&#10;sOhhsQp6fDTPttq8lCZq/PcbQdjjMDPfMLNFMI24U+dqywrSYQKCuLC65lLBYb/+/AbhPLLGxjIp&#10;eJKDxbz3McNM2wfv6J77UkQIuwwVVN63mZSuqMigG9qWOHpn2xn0UXal1B0+Itw08itJRtJgzXGh&#10;wpZWFRXX/GYUbI6X814e6oAmD6PNNln/NqdUqUE/LKcgPAX/H363f7SCyTiF15l4BO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KYHDAAAA3AAAAA8AAAAAAAAAAAAA&#10;AAAAoQIAAGRycy9kb3ducmV2LnhtbFBLBQYAAAAABAAEAPkAAACRAwAAAAA=&#10;" strokecolor="black [3040]">
                          <v:stroke endarrow="block"/>
                        </v:shape>
                      </v:group>
                      <v:group id="组合 972" o:spid="_x0000_s1090" style="position:absolute;left:4667;top:12192;width:2667;height:1238" coordsize="266700,123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KL/sYAAADcAAAADwAAAGRycy9kb3ducmV2LnhtbESPT2vCQBTE74LfYXmC&#10;t7qJ4p9GVxFR6UEK1ULp7ZF9JsHs25Bdk/jtu0LB4zAzv2FWm86UoqHaFZYVxKMIBHFqdcGZgu/L&#10;4W0BwnlkjaVlUvAgB5t1v7fCRNuWv6g5+0wECLsEFeTeV4mULs3JoBvZijh4V1sb9EHWmdQ1tgFu&#10;SjmOopk0WHBYyLGiXU7p7Xw3Co4ttttJvG9Ot+vu8XuZfv6cYlJqOOi2SxCeOv8K/7c/tIL3+Ri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Qov+xgAAANwA&#10;AAAPAAAAAAAAAAAAAAAAAKoCAABkcnMvZG93bnJldi54bWxQSwUGAAAAAAQABAD6AAAAnQMAAAAA&#10;">
                        <v:shape id="直接箭头连接符 973" o:spid="_x0000_s1091" type="#_x0000_t32" style="position:absolute;width:2667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SiAMIAAADcAAAADwAAAGRycy9kb3ducmV2LnhtbESP3WoCMRSE7wu+QziF3ohmbcXq1igi&#10;CNvLah/gsDluFjcnS5L98e2NUOjlMDPfMNv9aBvRkw+1YwWLeQaCuHS65krB7+U0W4MIEVlj45gU&#10;3CnAfjd52WKu3cA/1J9jJRKEQ44KTIxtLmUoDVkMc9cSJ+/qvMWYpK+k9jgkuG3ke5atpMWa04LB&#10;lo6Gytu5swpcz+Z7ObXxJrvycsCuOA6+UOrtdTx8gYg0xv/wX7vQCjafH/A8k46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SiAMIAAADcAAAADwAAAAAAAAAAAAAA&#10;AAChAgAAZHJzL2Rvd25yZXYueG1sUEsFBgAAAAAEAAQA+QAAAJADAAAAAA==&#10;" strokecolor="black [3040]">
                          <v:stroke endarrow="block"/>
                        </v:shape>
                        <v:shape id="直接箭头连接符 974" o:spid="_x0000_s1092" type="#_x0000_t32" style="position:absolute;top:123825;width:2667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CKGcQAAADcAAAADwAAAGRycy9kb3ducmV2LnhtbESPQYvCMBSE78L+h/CEvWnqsuhajbIs&#10;CKIHsQrr8dE822rzUpqo8d8bQfA4zMw3zHQeTC2u1LrKsoJBPwFBnFtdcaFgv1v0fkA4j6yxtkwK&#10;7uRgPvvoTDHV9sZbuma+EBHCLkUFpfdNKqXLSzLo+rYhjt7RtgZ9lG0hdYu3CDe1/EqSoTRYcVwo&#10;saG/kvJzdjEKVv+n407uq4AmC8PVOlls6sNAqc9u+J2A8BT8O/xqL7WC8egbnmfiEZ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kIoZxAAAANwAAAAPAAAAAAAAAAAA&#10;AAAAAKECAABkcnMvZG93bnJldi54bWxQSwUGAAAAAAQABAD5AAAAkgMAAAAA&#10;" strokecolor="black [3040]">
                          <v:stroke endarrow="block"/>
                        </v:shape>
                      </v:group>
                    </v:group>
                    <v:group id="组合 975" o:spid="_x0000_s1093" style="position:absolute;left:7905;top:3333;width:34005;height:11240" coordorigin="" coordsize="34004,1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sTisYAAADcAAAADwAAAGRycy9kb3ducmV2LnhtbESPT2vCQBTE74LfYXmC&#10;t7qJxWqjq4i0pYcgqIXS2yP7TILZtyG75s+37xYKHoeZ+Q2z2fWmEi01rrSsIJ5FIIgzq0vOFXxd&#10;3p9WIJxH1lhZJgUDOdhtx6MNJtp2fKL27HMRIOwSVFB4XydSuqwgg25ma+LgXW1j0AfZ5FI32AW4&#10;qeQ8il6kwZLDQoE1HQrKbue7UfDRYbd/jt/a9HY9DD+XxfE7jUmp6aTfr0F46v0j/N/+1Apel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qxOKxgAAANwA&#10;AAAPAAAAAAAAAAAAAAAAAKoCAABkcnMvZG93bnJldi54bWxQSwUGAAAAAAQABAD6AAAAnQMAAAAA&#10;">
                      <v:group id="组合 976" o:spid="_x0000_s1094" style="position:absolute;width:13811;height:3238" coordorigin="" coordsize="1381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mN/cYAAADcAAAADwAAAGRycy9kb3ducmV2LnhtbESPQWvCQBSE7wX/w/IE&#10;b3UTxWijq4jY0kMoVAult0f2mQSzb0N2TeK/dwuFHoeZ+YbZ7AZTi45aV1lWEE8jEMS51RUXCr7O&#10;r88rEM4ja6wtk4I7OdhtR08bTLXt+ZO6ky9EgLBLUUHpfZNK6fKSDLqpbYiDd7GtQR9kW0jdYh/g&#10;ppazKEqkwYrDQokNHUrKr6ebUfDWY7+fx8cuu14O95/z4uM7i0mpyXjYr0F4Gvx/+K/9rhW8LBP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eY39xgAAANwA&#10;AAAPAAAAAAAAAAAAAAAAAKoCAABkcnMvZG93bnJldi54bWxQSwUGAAAAAAQABAD6AAAAnQMAAAAA&#10;">
                        <v:shape id="文本框 977" o:spid="_x0000_s1095" type="#_x0000_t202" style="position:absolute;width:9715;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1V7sQA&#10;AADcAAAADwAAAGRycy9kb3ducmV2LnhtbESPX2vCQBDE3wt+h2MF3+pFpWpTT5FioX0R/9T3JbdN&#10;grm9NLc18dt7BcHHYWZ+wyxWnavUhZpQejYwGiagiDNvS84NfB8/nueggiBbrDyTgSsFWC17TwtM&#10;rW95T5eD5CpCOKRooBCpU61DVpDDMPQ1cfR+fONQomxybRtsI9xVepwkU+2w5LhQYE3vBWXnw58z&#10;sJvz70le1tvdZkJWjtn59NVujBn0u/UbKKFOHuF7+9MaeJ3N4P9MPAJ6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tVe7EAAAA3AAAAA8AAAAAAAAAAAAAAAAAmAIAAGRycy9k&#10;b3ducmV2LnhtbFBLBQYAAAAABAAEAPUAAACJAwAAAAA=&#10;" fillcolor="#d8d8d8 [2732]" strokeweight=".5pt">
                          <v:textbox>
                            <w:txbxContent>
                              <w:p w:rsidR="00097624" w:rsidRPr="00C06C60" w:rsidRDefault="00097624"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v:textbox>
                        </v:shape>
                        <v:shape id="文本框 978" o:spid="_x0000_s1096" type="#_x0000_t202" style="position:absolute;left:8829;width:4982;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H9cMA&#10;AADcAAAADwAAAGRycy9kb3ducmV2LnhtbERPy2rCQBTdF/oPwy10VydVqJpmFB8U2kUWRiEuL5lr&#10;Jpi5EzNTTf++sxBcHs47Ww62FVfqfeNYwfsoAUFcOd1wreCw/3qbgfABWWPrmBT8kYfl4vkpw1S7&#10;G+/oWoRaxBD2KSowIXSplL4yZNGPXEccuZPrLYYI+1rqHm8x3LZynCQf0mLDscFgRxtD1bn4tQom&#10;fl/OtudcX/L8sDY/ZTE+ngqlXl+G1SeIQEN4iO/ub61gPo1r45l4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kH9cMAAADcAAAADwAAAAAAAAAAAAAAAACYAgAAZHJzL2Rv&#10;d25yZXYueG1sUEsFBgAAAAAEAAQA9QAAAIgDAAAAAA==&#10;" fillcolor="#a5a5a5 [2092]" strokeweight=".5pt">
                          <v:textbox>
                            <w:txbxContent>
                              <w:p w:rsidR="00097624" w:rsidRDefault="00097624" w:rsidP="00002234">
                                <w:pPr>
                                  <w:jc w:val="center"/>
                                </w:pPr>
                                <w:r>
                                  <w:rPr>
                                    <w:rFonts w:hint="eastAsia"/>
                                  </w:rPr>
                                  <w:t>IFSF</w:t>
                                </w:r>
                              </w:p>
                            </w:txbxContent>
                          </v:textbox>
                        </v:shape>
                      </v:group>
                      <v:group id="组合 979" o:spid="_x0000_s1097" style="position:absolute;left:95;top:8000;width:13811;height:3239" coordorigin="" coordsize="1381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YZj8YAAADcAAAADwAAAGRycy9kb3ducmV2LnhtbESPT2vCQBTE74LfYXlC&#10;b3UTi9WkriKi0oMUqoXS2yP78gezb0N2TeK37xYKHoeZ+Q2z2gymFh21rrKsIJ5GIIgzqysuFHxd&#10;Ds9LEM4ja6wtk4I7Odisx6MVptr2/End2RciQNilqKD0vkmldFlJBt3UNsTBy21r0AfZFlK32Ae4&#10;qeUsil6lwYrDQokN7UrKruebUXDssd++xPvudM1395/L/OP7FJNST5Nh+wbC0+Af4f/2u1aQL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5hmPxgAAANwA&#10;AAAPAAAAAAAAAAAAAAAAAKoCAABkcnMvZG93bnJldi54bWxQSwUGAAAAAAQABAD6AAAAnQMAAAAA&#10;">
                        <v:shape id="文本框 980" o:spid="_x0000_s1098" type="#_x0000_t202" style="position:absolute;width:9715;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G9vcAA&#10;AADcAAAADwAAAGRycy9kb3ducmV2LnhtbERPTWvCQBC9F/wPywi91Y2KJUZXEVFoL8VqvQ/ZMQlm&#10;Z2N2NOm/dw+FHh/ve7nuXa0e1IbKs4HxKAFFnHtbcWHg57R/S0EFQbZYeyYDvxRgvRq8LDGzvuNv&#10;ehylUDGEQ4YGSpEm0zrkJTkMI98QR+7iW4cSYVto22IXw12tJ0nyrh1WHBtKbGhbUn493p2BQ8q3&#10;s8w2X4fdlKyc8uv5s9sZ8zrsNwtQQr38i//cH9bAPI3z45l4BP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RG9vcAAAADcAAAADwAAAAAAAAAAAAAAAACYAgAAZHJzL2Rvd25y&#10;ZXYueG1sUEsFBgAAAAAEAAQA9QAAAIUDAAAAAA==&#10;" fillcolor="#d8d8d8 [2732]" strokeweight=".5pt">
                          <v:textbox>
                            <w:txbxContent>
                              <w:p w:rsidR="00097624" w:rsidRPr="00C06C60" w:rsidRDefault="00097624"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v:textbox>
                        </v:shape>
                        <v:shape id="文本框 981" o:spid="_x0000_s1099" type="#_x0000_t202" style="position:absolute;left:8734;width:5077;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beT8UA&#10;AADcAAAADwAAAGRycy9kb3ducmV2LnhtbESPQWvCQBSE74X+h+UVvNWNChJTV6ktQj3k0Cjo8ZF9&#10;ZoPZtzG7avrvXaHgcZiZb5j5sreNuFLna8cKRsMEBHHpdM2Vgt12/Z6C8AFZY+OYFPyRh+Xi9WWO&#10;mXY3/qVrESoRIewzVGBCaDMpfWnIoh+6ljh6R9dZDFF2ldQd3iLcNnKcJFNpsea4YLClL0PlqbhY&#10;BRO/3affp1yf83y3Mpt9MT4cC6UGb/3nB4hAfXiG/9s/WsEsHcHj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5t5PxQAAANwAAAAPAAAAAAAAAAAAAAAAAJgCAABkcnMv&#10;ZG93bnJldi54bWxQSwUGAAAAAAQABAD1AAAAigMAAAAA&#10;" fillcolor="#a5a5a5 [2092]" strokeweight=".5pt">
                          <v:textbox>
                            <w:txbxContent>
                              <w:p w:rsidR="00097624" w:rsidRDefault="00097624" w:rsidP="00002234">
                                <w:pPr>
                                  <w:jc w:val="center"/>
                                </w:pPr>
                                <w:r>
                                  <w:rPr>
                                    <w:rFonts w:hint="eastAsia"/>
                                  </w:rPr>
                                  <w:t>IFSF</w:t>
                                </w:r>
                              </w:p>
                            </w:txbxContent>
                          </v:textbox>
                        </v:shape>
                      </v:group>
                      <v:group id="组合 982" o:spid="_x0000_s1100" style="position:absolute;left:19240;top:4286;width:14764;height:2857" coordsize="14763,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f72cUAAADcAAAADwAAAGRycy9kb3ducmV2LnhtbESPQYvCMBSE78L+h/CE&#10;vWlaF8WtRhFZlz2IoC6It0fzbIvNS2liW/+9EQSPw8x8w8yXnSlFQ7UrLCuIhxEI4tTqgjMF/8fN&#10;YArCeWSNpWVScCcHy8VHb46Jti3vqTn4TAQIuwQV5N5XiZQuzcmgG9qKOHgXWxv0QdaZ1DW2AW5K&#10;OYqiiTRYcFjIsaJ1Tun1cDMKfltsV1/xT7O9Xtb383G8O21jUuqz361mIDx1/h1+tf+0gu/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X+9nFAAAA3AAA&#10;AA8AAAAAAAAAAAAAAAAAqgIAAGRycy9kb3ducmV2LnhtbFBLBQYAAAAABAAEAPoAAACcAwAAAAA=&#10;">
                        <v:shape id="文本框 983" o:spid="_x0000_s1101" type="#_x0000_t202" style="position:absolute;width:4572;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lo8YA&#10;AADcAAAADwAAAGRycy9kb3ducmV2LnhtbESPQWvCQBSE7wX/w/KE3upGhRJjVtGWQnvIoVHQ4yP7&#10;kg1m36bZrab/vlsoeBxm5hsm3462E1cafOtYwXyWgCCunG65UXA8vD2lIHxA1tg5JgU/5GG7mTzk&#10;mGl340+6lqEREcI+QwUmhD6T0leGLPqZ64mjV7vBYohyaKQe8BbhtpOLJHmWFluOCwZ7ejFUXcpv&#10;q2DpD6f09VLor6I47s3HqVyc61Kpx+m4W4MINIZ7+L/9rhWs0iX8nY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jlo8YAAADcAAAADwAAAAAAAAAAAAAAAACYAgAAZHJz&#10;L2Rvd25yZXYueG1sUEsFBgAAAAAEAAQA9QAAAIsDAAAAAA==&#10;" fillcolor="#a5a5a5 [2092]" strokeweight=".5pt">
                          <v:textbox>
                            <w:txbxContent>
                              <w:p w:rsidR="00097624" w:rsidRDefault="00097624" w:rsidP="00002234">
                                <w:pPr>
                                  <w:jc w:val="center"/>
                                </w:pPr>
                                <w:r>
                                  <w:rPr>
                                    <w:rFonts w:hint="eastAsia"/>
                                  </w:rPr>
                                  <w:t>IFSF</w:t>
                                </w:r>
                              </w:p>
                            </w:txbxContent>
                          </v:textbox>
                        </v:shape>
                        <v:shape id="文本框 984" o:spid="_x0000_s1102" type="#_x0000_t202" style="position:absolute;left:4572;width:10191;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7vsQA&#10;AADcAAAADwAAAGRycy9kb3ducmV2LnhtbESPX2vCQBDE3wt+h2OFvtWLtpUYPUWKgn0p1j/vS25N&#10;grm9mNua9Nv3CoU+DjPzG2ax6l2t7tSGyrOB8SgBRZx7W3Fh4HTcPqWggiBbrD2TgW8KsFoOHhaY&#10;Wd/xJ90PUqgI4ZChgVKkybQOeUkOw8g3xNG7+NahRNkW2rbYRbir9SRJptphxXGhxIbeSsqvhy9n&#10;YJ/y7Syv64/95pmsHPPr+b3bGPM47NdzUEK9/If/2jtrYJa+wO+ZeAT0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qu77EAAAA3AAAAA8AAAAAAAAAAAAAAAAAmAIAAGRycy9k&#10;b3ducmV2LnhtbFBLBQYAAAAABAAEAPUAAACJAwAAAAA=&#10;" fillcolor="#d8d8d8 [2732]" strokeweight=".5pt">
                          <v:textbox>
                            <w:txbxContent>
                              <w:p w:rsidR="00097624" w:rsidRPr="00C06C60" w:rsidRDefault="00097624" w:rsidP="00002234">
                                <w:pPr>
                                  <w:jc w:val="center"/>
                                  <w:rPr>
                                    <w:sz w:val="16"/>
                                  </w:rPr>
                                </w:pPr>
                                <w:r w:rsidRPr="00C06C60">
                                  <w:rPr>
                                    <w:rFonts w:hint="eastAsia"/>
                                    <w:sz w:val="16"/>
                                  </w:rPr>
                                  <w:t>支付服务器</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985" o:spid="_x0000_s1103" type="#_x0000_t34" style="position:absolute;left:13906;top:2381;width:5334;height:28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mTz8cAAADcAAAADwAAAGRycy9kb3ducmV2LnhtbESPT2vCQBTE7wW/w/KEXopuLDTYNKuI&#10;JbQHqZhKz4/syx/Mvo3ZVdN++q4geBxm5jdMuhxMK87Uu8aygtk0AkFcWN1wpWD/nU3mIJxH1tha&#10;JgW/5GC5GD2kmGh74R2dc1+JAGGXoILa+y6R0hU1GXRT2xEHr7S9QR9kX0nd4yXATSufoyiWBhsO&#10;CzV2tK6pOOQnoyA+6ePH9in+2hQ/2+bvvWxdls2UehwPqzcQngZ/D9/an1rB6/wFrmfCEZ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ZPPxwAAANwAAAAPAAAAAAAA&#10;AAAAAAAAAKECAABkcnMvZG93bnJldi54bWxQSwUGAAAAAAQABAD5AAAAlQMAAAAA&#10;" strokecolor="black [3040]">
                        <v:stroke endarrow="block"/>
                      </v:shape>
                      <v:shape id="肘形连接符 986" o:spid="_x0000_s1104" type="#_x0000_t34" style="position:absolute;left:13906;top:6286;width:5334;height:25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8NwcMAAADcAAAADwAAAGRycy9kb3ducmV2LnhtbESPQWsCMRSE7wX/Q3hCbzWriNXVKCoI&#10;xYNQK4K3x+a5Wdy8rEnU9d+bQqHHYWa+YWaL1tbiTj5UjhX0exkI4sLpiksFh5/NxxhEiMgaa8ek&#10;4EkBFvPO2wxz7R78Tfd9LEWCcMhRgYmxyaUMhSGLoeca4uSdnbcYk/Sl1B4fCW5rOciykbRYcVow&#10;2NDaUHHZ36wCezytttUw4OfB66vZWbPOmlap9267nIKI1Mb/8F/7SyuYjEfweyYd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PDcHDAAAA3AAAAA8AAAAAAAAAAAAA&#10;AAAAoQIAAGRycy9kb3ducmV2LnhtbFBLBQYAAAAABAAEAPkAAACRAwAAAAA=&#10;" strokecolor="black [3040]">
                        <v:stroke endarrow="block"/>
                      </v:shape>
                      <v:shape id="肘形连接符 987" o:spid="_x0000_s1105" type="#_x0000_t34" style="position:absolute;left:13906;top:1143;width:6661;height:3143;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LYNcIAAADcAAAADwAAAGRycy9kb3ducmV2LnhtbESPwWrDMBBE74X+g9hCbo3cBFzbjRJM&#10;oZBrkua+WBvLxFoZSbGdv48KhRyHmXnDbHaz7cVIPnSOFXwsMxDEjdMdtwp+Tz/vBYgQkTX2jknB&#10;nQLstq8vG6y0m/hA4zG2IkE4VKjAxDhUUobGkMWwdANx8i7OW4xJ+lZqj1OC216usiyXFjtOCwYH&#10;+jbUXI83q+BwHutmMut8v7LXurz5oi3zoNTiba6/QESa4zP8395rBWXxCX9n0hGQ2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LYNcIAAADcAAAADwAAAAAAAAAAAAAA&#10;AAChAgAAZHJzL2Rvd25yZXYueG1sUEsFBgAAAAAEAAQA+QAAAJADAAAAAA==&#10;" adj="-628" strokecolor="black [3040]">
                        <v:stroke endarrow="block"/>
                      </v:shape>
                      <v:shape id="肘形连接符 989" o:spid="_x0000_s1106" type="#_x0000_t34" style="position:absolute;left:13811;top:7143;width:6756;height:295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LgF8UAAADcAAAADwAAAGRycy9kb3ducmV2LnhtbESPT2sCMRTE70K/Q3hCL1Kzeii6NSvS&#10;P+Chl66K18fm7WZ187IkUddvbwqFHoeZ+Q2zWg+2E1fyoXWsYDbNQBBXTrfcKNjvvl4WIEJE1tg5&#10;JgV3CrAunkYrzLW78Q9dy9iIBOGQowITY59LGSpDFsPU9cTJq523GJP0jdQebwluOznPsldpseW0&#10;YLCnd0PVubxYBVR227qSH8fZp5nML/5w2mffO6Wex8PmDUSkIf6H/9pbrWC5WMLvmXQEZP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8LgF8UAAADcAAAADwAAAAAAAAAA&#10;AAAAAAChAgAAZHJzL2Rvd25yZXYueG1sUEsFBgAAAAAEAAQA+QAAAJMDAAAAAA==&#10;" adj="-467" strokecolor="black [3040]">
                        <v:stroke endarrow="block"/>
                      </v:shape>
                    </v:group>
                  </v:group>
                  <v:shape id="文本框 990" o:spid="_x0000_s1107" type="#_x0000_t202" style="position:absolute;left:47244;top:4572;width:533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D5cAA&#10;AADcAAAADwAAAGRycy9kb3ducmV2LnhtbERPu2rDMBTdC/0HcQvdGrkdgu1GCWlJQqFTHnS+WDeS&#10;iHVlJMVx/74aChkP571YTb4XI8XkAit4nVUgiLugHRsFp+P2pQaRMrLGPjAp+KUEq+XjwwJbHW68&#10;p/GQjSghnFpUYHMeWilTZ8ljmoWBuHDnED3mAqOROuKthPtevlXVXHp0XBosDvRpqbscrl7B5sM0&#10;pqsx2k2tnRunn/O32Sn1/DSt30FkmvJd/O/+0gqapswv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ND5cAAAADcAAAADwAAAAAAAAAAAAAAAACYAgAAZHJzL2Rvd25y&#10;ZXYueG1sUEsFBgAAAAAEAAQA9QAAAIUDAAAAAA==&#10;" fillcolor="white [3201]" strokeweight=".5pt">
                    <v:textbox>
                      <w:txbxContent>
                        <w:p w:rsidR="00097624" w:rsidRPr="0012364F" w:rsidRDefault="00097624" w:rsidP="00002234">
                          <w:pPr>
                            <w:jc w:val="center"/>
                            <w:rPr>
                              <w:sz w:val="16"/>
                            </w:rPr>
                          </w:pPr>
                          <w:r>
                            <w:rPr>
                              <w:rFonts w:hint="eastAsia"/>
                              <w:sz w:val="16"/>
                            </w:rPr>
                            <w:t>外设</w:t>
                          </w:r>
                        </w:p>
                      </w:txbxContent>
                    </v:textbox>
                  </v:shape>
                  <v:shape id="文本框 991" o:spid="_x0000_s1108" type="#_x0000_t202" style="position:absolute;left:47244;top:11239;width:533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fsIA&#10;AADcAAAADwAAAGRycy9kb3ducmV2LnhtbESPQUsDMRSE74L/ITyhN5uth7K7Ni0qVYSeWsXzY/Oa&#10;BDcvSxK323/fCIUeh5n5hlltJt+LkWJygRUs5hUI4i5ox0bB99f7Yw0iZWSNfWBScKYEm/X93Qpb&#10;HU68p/GQjSgQTi0qsDkPrZSps+QxzcNAXLxjiB5zkdFIHfFU4L6XT1W1lB4dlwWLA71Z6n4Pf17B&#10;9tU0pqsx2m2tnRunn+POfCg1e5henkFkmvItfG1/agVNs4D/M+UIyP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X+Z+wgAAANwAAAAPAAAAAAAAAAAAAAAAAJgCAABkcnMvZG93&#10;bnJldi54bWxQSwUGAAAAAAQABAD1AAAAhwMAAAAA&#10;" fillcolor="white [3201]" strokeweight=".5pt">
                    <v:textbox>
                      <w:txbxContent>
                        <w:p w:rsidR="00097624" w:rsidRPr="0012364F" w:rsidRDefault="00097624" w:rsidP="00002234">
                          <w:pPr>
                            <w:jc w:val="center"/>
                            <w:rPr>
                              <w:sz w:val="16"/>
                            </w:rPr>
                          </w:pPr>
                          <w:r>
                            <w:rPr>
                              <w:rFonts w:hint="eastAsia"/>
                              <w:sz w:val="16"/>
                            </w:rPr>
                            <w:t>外设</w:t>
                          </w:r>
                        </w:p>
                      </w:txbxContent>
                    </v:textbox>
                  </v:shape>
                  <v:line id="直接连接符 992" o:spid="_x0000_s1109" style="position:absolute;visibility:visible;mso-wrap-style:square" from="45434,0" to="45434,19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OTT8QAAADcAAAADwAAAGRycy9kb3ducmV2LnhtbESPQWsCMRSE7wX/Q3iCt5p1W4quRikt&#10;lfZYXdDjY/PcLG5eliRdV399Uyh4HGbmG2a1GWwrevKhcaxgNs1AEFdON1wrKPcfj3MQISJrbB2T&#10;gisF2KxHDysstLvwN/W7WIsE4VCgAhNjV0gZKkMWw9R1xMk7OW8xJulrqT1eEty2Ms+yF2mx4bRg&#10;sKM3Q9V592MVHLemrN5r//V8yI55z09nf8NSqcl4eF2CiDTEe/i//akVLBY5/J1JR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M5NPxAAAANwAAAAPAAAAAAAAAAAA&#10;AAAAAKECAABkcnMvZG93bnJldi54bWxQSwUGAAAAAAQABAD5AAAAkgMAAAAA&#10;" strokecolor="black [3040]" strokeweight="2.25pt"/>
                  <v:line id="直接连接符 993" o:spid="_x0000_s1110" style="position:absolute;visibility:visible;mso-wrap-style:square" from="41910,9906" to="454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ARD8MAAADcAAAADwAAAGRycy9kb3ducmV2LnhtbESPT2sCMRTE74LfITyht5pVqbirUURa&#10;WuzJf/fH5rm7uHlZk1TTb28KBY/DzPyGWayiacWNnG8sKxgNMxDEpdUNVwqOh4/XGQgfkDW2lknB&#10;L3lYLfu9BRba3nlHt32oRIKwL1BBHUJXSOnLmgz6oe2Ik3e2zmBI0lVSO7wnuGnlOMum0mDDaaHG&#10;jjY1lZf9j0mU0elq5Oclx9PWfbv3yTS+xatSL4O4noMIFMMz/N/+0gryfAJ/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QEQ/DAAAA3AAAAA8AAAAAAAAAAAAA&#10;AAAAoQIAAGRycy9kb3ducmV2LnhtbFBLBQYAAAAABAAEAPkAAACRAwAAAAA=&#10;" strokecolor="black [3040]"/>
                  <v:line id="直接连接符 994" o:spid="_x0000_s1111" style="position:absolute;visibility:visible;mso-wrap-style:square" from="45434,5905" to="47244,5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mJe8MAAADcAAAADwAAAGRycy9kb3ducmV2LnhtbESPQWsCMRSE7wX/Q3hCbzVra6W7GqWI&#10;otSTWu+PzXN3cfOyJlHTf98IhR6HmfmGmc6jacWNnG8sKxgOMhDEpdUNVwq+D6uXDxA+IGtsLZOC&#10;H/Iwn/Weplhoe+cd3fahEgnCvkAFdQhdIaUvazLoB7YjTt7JOoMhSVdJ7fCe4KaVr1k2lgYbTgs1&#10;drSoqTzvryZRhseLketzjscvt3XLt3F8jxelnvvxcwIiUAz/4b/2RivI8xE8zqQj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5iXvDAAAA3AAAAA8AAAAAAAAAAAAA&#10;AAAAoQIAAGRycy9kb3ducmV2LnhtbFBLBQYAAAAABAAEAPkAAACRAwAAAAA=&#10;" strokecolor="black [3040]"/>
                  <v:line id="直接连接符 995" o:spid="_x0000_s1112" style="position:absolute;visibility:visible;mso-wrap-style:square" from="45434,12954" to="47244,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Us4MMAAADcAAAADwAAAGRycy9kb3ducmV2LnhtbESPT2sCMRTE7wW/Q3hCbzWrRXFXo4hY&#10;WtqT/+6PzXN3cfOyJlHTb98IQo/DzPyGmS+jacWNnG8sKxgOMhDEpdUNVwoO+4+3KQgfkDW2lknB&#10;L3lYLnovcyy0vfOWbrtQiQRhX6CCOoSukNKXNRn0A9sRJ+9kncGQpKukdnhPcNPKUZZNpMGG00KN&#10;Ha1rKs+7q0mU4fFi5Oc5x+O3+3Gb90kcx4tSr/24moEIFMN/+Nn+0gryfAyPM+kI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1LODDAAAA3AAAAA8AAAAAAAAAAAAA&#10;AAAAoQIAAGRycy9kb3ducmV2LnhtbFBLBQYAAAAABAAEAPkAAACRAwAAAAA=&#10;" strokecolor="black [3040]"/>
                  <v:shape id="文本框 996" o:spid="_x0000_s1113" type="#_x0000_t202" style="position:absolute;left:11620;top:1047;width:571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HOpccA&#10;AADcAAAADwAAAGRycy9kb3ducmV2LnhtbESPW2vCQBSE3wv+h+UIfSm6sVIv0VVEesM3jRd8O2SP&#10;STB7NmS3Sfrvu4VCH4eZ+YZZrjtTioZqV1hWMBpGIIhTqwvOFByTt8EMhPPIGkvLpOCbHKxXvYcl&#10;xtq2vKfm4DMRIOxiVJB7X8VSujQng25oK+Lg3Wxt0AdZZ1LX2Aa4KeVzFE2kwYLDQo4VbXNK74cv&#10;o+D6lF12rns/teOXcfX60STTs06Ueux3mwUIT53/D/+1P7WC+XwC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BzqXHAAAA3AAAAA8AAAAAAAAAAAAAAAAAmAIAAGRy&#10;cy9kb3ducmV2LnhtbFBLBQYAAAAABAAEAPUAAACMAwAAAAA=&#10;" fillcolor="white [3201]" stroked="f" strokeweight=".5pt">
                    <v:textbox>
                      <w:txbxContent>
                        <w:p w:rsidR="00097624" w:rsidRDefault="00097624" w:rsidP="00002234">
                          <w:r>
                            <w:rPr>
                              <w:rFonts w:hint="eastAsia"/>
                            </w:rPr>
                            <w:t>RPOS</w:t>
                          </w:r>
                        </w:p>
                      </w:txbxContent>
                    </v:textbox>
                  </v:shape>
                  <v:shape id="文本框 997" o:spid="_x0000_s1114" type="#_x0000_t202" style="position:absolute;left:32956;top:1238;width:571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1rPscA&#10;AADcAAAADwAAAGRycy9kb3ducmV2LnhtbESPW2vCQBSE3wv+h+UIfSm6sVIv0VVEeqNvGi/4dsge&#10;k2D2bMhuk/TfdwsFH4eZ+YZZrjtTioZqV1hWMBpGIIhTqwvOFBySt8EMhPPIGkvLpOCHHKxXvYcl&#10;xtq2vKNm7zMRIOxiVJB7X8VSujQng25oK+LgXW1t0AdZZ1LX2Aa4KeVzFE2kwYLDQo4VbXNKb/tv&#10;o+DylJ2/XPd+bMcv4+r1o0mmJ50o9djvNgsQnjp/D/+3P7WC+XwK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Naz7HAAAA3AAAAA8AAAAAAAAAAAAAAAAAmAIAAGRy&#10;cy9kb3ducmV2LnhtbFBLBQYAAAAABAAEAPUAAACMAwAAAAA=&#10;" fillcolor="white [3201]" stroked="f" strokeweight=".5pt">
                    <v:textbox>
                      <w:txbxContent>
                        <w:p w:rsidR="00097624" w:rsidRDefault="00097624" w:rsidP="00002234">
                          <w:r>
                            <w:rPr>
                              <w:rFonts w:hint="eastAsia"/>
                            </w:rPr>
                            <w:t>EPS</w:t>
                          </w:r>
                        </w:p>
                      </w:txbxContent>
                    </v:textbox>
                  </v:shape>
                  <v:shape id="文本框 998" o:spid="_x0000_s1115" type="#_x0000_t202" style="position:absolute;left:37052;top:16097;width:419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L/TMMA&#10;AADcAAAADwAAAGRycy9kb3ducmV2LnhtbERPTWvCQBC9F/wPywheSt2oaGt0FZG2lt40VfE2ZMck&#10;mJ0N2W0S/717KPT4eN/LdWdK0VDtCssKRsMIBHFqdcGZgp/k4+UNhPPIGkvLpOBODtar3tMSY21b&#10;3lNz8JkIIexiVJB7X8VSujQng25oK+LAXW1t0AdYZ1LX2IZwU8pxFM2kwYJDQ44VbXNKb4dfo+Dy&#10;nJ2/Xfd5bCfTSfW+a5LXk06UGvS7zQKEp87/i//cX1rBfB7Whj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L/TMMAAADcAAAADwAAAAAAAAAAAAAAAACYAgAAZHJzL2Rv&#10;d25yZXYueG1sUEsFBgAAAAAEAAQA9QAAAIgDAAAAAA==&#10;" fillcolor="white [3201]" stroked="f" strokeweight=".5pt">
                    <v:textbox>
                      <w:txbxContent>
                        <w:p w:rsidR="00097624" w:rsidRPr="007C0FA1" w:rsidRDefault="00097624" w:rsidP="00002234">
                          <w:pPr>
                            <w:rPr>
                              <w:sz w:val="18"/>
                            </w:rPr>
                          </w:pPr>
                          <w:r w:rsidRPr="007C0FA1">
                            <w:rPr>
                              <w:rFonts w:hint="eastAsia"/>
                              <w:sz w:val="18"/>
                            </w:rPr>
                            <w:t>主机</w:t>
                          </w:r>
                        </w:p>
                      </w:txbxContent>
                    </v:textbox>
                  </v:shape>
                  <v:shape id="文本框 999" o:spid="_x0000_s1116" type="#_x0000_t202" style="position:absolute;left:45720;width:657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5a18cA&#10;AADcAAAADwAAAGRycy9kb3ducmV2LnhtbESPQWvCQBSE74L/YXmFXqRuWrE20VVKaa30pmkVb4/s&#10;axLMvg3ZbZL+e1cQPA4z8w2zWPWmEi01rrSs4HEcgSDOrC45V/Cdfjy8gHAeWWNlmRT8k4PVcjhY&#10;YKJtx1tqdz4XAcIuQQWF93UipcsKMujGtiYO3q9tDPogm1zqBrsAN5V8iqJnabDksFBgTW8FZafd&#10;n1FwHOWHL9evf7rJdFK/f7bpbK9Tpe7v+tc5CE+9v4Wv7Y1WEMcxXM6EIyC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eWtfHAAAA3AAAAA8AAAAAAAAAAAAAAAAAmAIAAGRy&#10;cy9kb3ducmV2LnhtbFBLBQYAAAAABAAEAPUAAACMAwAAAAA=&#10;" fillcolor="white [3201]" stroked="f" strokeweight=".5pt">
                    <v:textbox>
                      <w:txbxContent>
                        <w:p w:rsidR="00097624" w:rsidRPr="007C0FA1" w:rsidRDefault="00097624" w:rsidP="00002234">
                          <w:pPr>
                            <w:rPr>
                              <w:sz w:val="18"/>
                            </w:rPr>
                          </w:pPr>
                          <w:r>
                            <w:rPr>
                              <w:rFonts w:hint="eastAsia"/>
                              <w:sz w:val="18"/>
                            </w:rPr>
                            <w:t>以太网</w:t>
                          </w:r>
                        </w:p>
                      </w:txbxContent>
                    </v:textbox>
                  </v:shape>
                </v:group>
                <v:shape id="文本框 1000" o:spid="_x0000_s1117" type="#_x0000_t202" style="position:absolute;left:19604;top:20409;width:1113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rvMgA&#10;AADdAAAADwAAAGRycy9kb3ducmV2LnhtbESPT0vDQBDF74LfYRmhF2l3bVFL2m2RUv/gzaZVehuy&#10;YxLMzobsmsRv7xwEbzO8N+/9Zr0dfaN66mId2MLNzIAiLoKrubRwzB+nS1AxITtsApOFH4qw3Vxe&#10;rDFzYeA36g+pVBLCMUMLVUptpnUsKvIYZ6ElFu0zdB6TrF2pXYeDhPtGz4250x5rloYKW9pVVHwd&#10;vr2F83X58RrHp9OwuF20++c+v393ubWTq/FhBSrRmP7Nf9cvTvCNEX7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0Ku8yAAAAN0AAAAPAAAAAAAAAAAAAAAAAJgCAABk&#10;cnMvZG93bnJldi54bWxQSwUGAAAAAAQABAD1AAAAjQMAAAAA&#10;" fillcolor="white [3201]" stroked="f" strokeweight=".5pt">
                  <v:textbox>
                    <w:txbxContent>
                      <w:p w:rsidR="00097624" w:rsidRPr="00DD0BBA" w:rsidRDefault="00097624"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6-3</w:t>
                        </w:r>
                        <w:r w:rsidRPr="00DD0BBA">
                          <w:rPr>
                            <w:rFonts w:ascii="幼圆" w:eastAsia="幼圆" w:hAnsi="幼圆" w:hint="eastAsia"/>
                            <w:sz w:val="18"/>
                          </w:rPr>
                          <w:t xml:space="preserve"> 单服务器架构</w:t>
                        </w:r>
                      </w:p>
                    </w:txbxContent>
                  </v:textbox>
                </v:shape>
                <w10:anchorlock/>
              </v:group>
            </w:pict>
          </mc:Fallback>
        </mc:AlternateContent>
      </w:r>
    </w:p>
    <w:p w:rsidR="00002234" w:rsidRDefault="00002234" w:rsidP="00002234">
      <w:pPr>
        <w:ind w:firstLine="420"/>
      </w:pPr>
    </w:p>
    <w:p w:rsidR="00002234" w:rsidRPr="00281E01" w:rsidRDefault="00002234" w:rsidP="00002234">
      <w:pPr>
        <w:ind w:firstLine="420"/>
        <w:rPr>
          <w:rFonts w:ascii="幼圆" w:eastAsia="幼圆" w:hAnsi="幼圆"/>
        </w:rPr>
      </w:pPr>
      <w:r>
        <w:rPr>
          <w:rFonts w:hint="eastAsia"/>
        </w:rPr>
        <w:t>2</w:t>
      </w:r>
      <w:r>
        <w:rPr>
          <w:rFonts w:hint="eastAsia"/>
        </w:rPr>
        <w:t>）</w:t>
      </w:r>
      <w:r w:rsidRPr="00281E01">
        <w:rPr>
          <w:rFonts w:ascii="幼圆" w:eastAsia="幼圆" w:hAnsi="幼圆" w:hint="eastAsia"/>
        </w:rPr>
        <w:t>共享服务器架构</w:t>
      </w:r>
    </w:p>
    <w:p w:rsidR="00002234" w:rsidRPr="00281E01" w:rsidRDefault="008A0B0B" w:rsidP="00002234">
      <w:pPr>
        <w:ind w:firstLine="420"/>
        <w:rPr>
          <w:rFonts w:ascii="幼圆" w:eastAsia="幼圆" w:hAnsi="幼圆"/>
        </w:rPr>
      </w:pPr>
      <w:r w:rsidRPr="00281E01">
        <w:rPr>
          <w:rFonts w:ascii="幼圆" w:eastAsia="幼圆" w:hAnsi="幼圆" w:hint="eastAsia"/>
        </w:rPr>
        <w:t>R</w:t>
      </w:r>
      <w:r w:rsidR="00002234" w:rsidRPr="00281E01">
        <w:rPr>
          <w:rFonts w:ascii="幼圆" w:eastAsia="幼圆" w:hAnsi="幼圆" w:hint="eastAsia"/>
        </w:rPr>
        <w:t>POS和电子支付系统之间的架构为共享服务器架构时，其架构图如图</w:t>
      </w:r>
      <w:r w:rsidRPr="00281E01">
        <w:rPr>
          <w:rFonts w:ascii="幼圆" w:eastAsia="幼圆" w:hAnsi="幼圆" w:hint="eastAsia"/>
        </w:rPr>
        <w:t>6-4</w:t>
      </w:r>
      <w:r w:rsidR="00002234" w:rsidRPr="00281E01">
        <w:rPr>
          <w:rFonts w:ascii="幼圆" w:eastAsia="幼圆" w:hAnsi="幼圆" w:hint="eastAsia"/>
        </w:rPr>
        <w:t>所示，这种架构的特</w:t>
      </w:r>
      <w:r w:rsidR="00002234" w:rsidRPr="00281E01">
        <w:rPr>
          <w:rFonts w:ascii="幼圆" w:eastAsia="幼圆" w:hAnsi="幼圆" w:hint="eastAsia"/>
        </w:rPr>
        <w:lastRenderedPageBreak/>
        <w:t>点就是</w:t>
      </w:r>
      <w:r w:rsidRPr="00281E01">
        <w:rPr>
          <w:rFonts w:ascii="幼圆" w:eastAsia="幼圆" w:hAnsi="幼圆" w:hint="eastAsia"/>
        </w:rPr>
        <w:t>R</w:t>
      </w:r>
      <w:r w:rsidR="00002234" w:rsidRPr="00281E01">
        <w:rPr>
          <w:rFonts w:ascii="幼圆" w:eastAsia="幼圆" w:hAnsi="幼圆" w:hint="eastAsia"/>
        </w:rPr>
        <w:t>POS系统由多个</w:t>
      </w:r>
      <w:r w:rsidRPr="00281E01">
        <w:rPr>
          <w:rFonts w:ascii="幼圆" w:eastAsia="幼圆" w:hAnsi="幼圆" w:hint="eastAsia"/>
        </w:rPr>
        <w:t>R</w:t>
      </w:r>
      <w:r w:rsidR="00002234" w:rsidRPr="00281E01">
        <w:rPr>
          <w:rFonts w:ascii="幼圆" w:eastAsia="幼圆" w:hAnsi="幼圆" w:hint="eastAsia"/>
        </w:rPr>
        <w:t>POS物理工作站组成，每个物理工作站</w:t>
      </w:r>
      <w:r w:rsidRPr="00281E01">
        <w:rPr>
          <w:rFonts w:ascii="幼圆" w:eastAsia="幼圆" w:hAnsi="幼圆" w:hint="eastAsia"/>
        </w:rPr>
        <w:t>由</w:t>
      </w:r>
      <w:r w:rsidR="00002234" w:rsidRPr="00281E01">
        <w:rPr>
          <w:rFonts w:ascii="幼圆" w:eastAsia="幼圆" w:hAnsi="幼圆" w:hint="eastAsia"/>
        </w:rPr>
        <w:t>一个Server</w:t>
      </w:r>
      <w:r w:rsidRPr="00281E01">
        <w:rPr>
          <w:rFonts w:ascii="幼圆" w:eastAsia="幼圆" w:hAnsi="幼圆" w:hint="eastAsia"/>
        </w:rPr>
        <w:t>（BOS）</w:t>
      </w:r>
      <w:r w:rsidR="00002234" w:rsidRPr="00281E01">
        <w:rPr>
          <w:rFonts w:ascii="幼圆" w:eastAsia="幼圆" w:hAnsi="幼圆" w:hint="eastAsia"/>
        </w:rPr>
        <w:t>统一管理</w:t>
      </w:r>
      <w:r w:rsidRPr="00281E01">
        <w:rPr>
          <w:rFonts w:ascii="幼圆" w:eastAsia="幼圆" w:hAnsi="幼圆" w:hint="eastAsia"/>
        </w:rPr>
        <w:t>R</w:t>
      </w:r>
      <w:r w:rsidR="00002234" w:rsidRPr="00281E01">
        <w:rPr>
          <w:rFonts w:ascii="幼圆" w:eastAsia="幼圆" w:hAnsi="幼圆" w:hint="eastAsia"/>
        </w:rPr>
        <w:t>POS设备和</w:t>
      </w:r>
      <w:r w:rsidRPr="00281E01">
        <w:rPr>
          <w:rFonts w:ascii="幼圆" w:eastAsia="幼圆" w:hAnsi="幼圆" w:hint="eastAsia"/>
        </w:rPr>
        <w:t>R</w:t>
      </w:r>
      <w:r w:rsidR="00002234" w:rsidRPr="00281E01">
        <w:rPr>
          <w:rFonts w:ascii="幼圆" w:eastAsia="幼圆" w:hAnsi="幼圆" w:hint="eastAsia"/>
        </w:rPr>
        <w:t>POS应用程序，它上面包含有IFSF电子支付接口</w:t>
      </w:r>
      <w:r w:rsidRPr="00281E01">
        <w:rPr>
          <w:rFonts w:ascii="幼圆" w:eastAsia="幼圆" w:hAnsi="幼圆" w:hint="eastAsia"/>
        </w:rPr>
        <w:t>R</w:t>
      </w:r>
      <w:r w:rsidR="00002234" w:rsidRPr="00281E01">
        <w:rPr>
          <w:rFonts w:ascii="幼圆" w:eastAsia="幼圆" w:hAnsi="幼圆" w:hint="eastAsia"/>
        </w:rPr>
        <w:t>POS这端的实现;一个用于</w:t>
      </w:r>
      <w:r w:rsidRPr="00281E01">
        <w:rPr>
          <w:rFonts w:ascii="幼圆" w:eastAsia="幼圆" w:hAnsi="幼圆" w:hint="eastAsia"/>
        </w:rPr>
        <w:t>R</w:t>
      </w:r>
      <w:r w:rsidR="00002234" w:rsidRPr="00281E01">
        <w:rPr>
          <w:rFonts w:ascii="幼圆" w:eastAsia="幼圆" w:hAnsi="幼圆" w:hint="eastAsia"/>
        </w:rPr>
        <w:t>POS交易结算的物理专用服务器</w:t>
      </w:r>
      <w:r w:rsidRPr="00281E01">
        <w:rPr>
          <w:rFonts w:ascii="幼圆" w:eastAsia="幼圆" w:hAnsi="幼圆" w:hint="eastAsia"/>
        </w:rPr>
        <w:t>（BOS）</w:t>
      </w:r>
      <w:r w:rsidR="00002234" w:rsidRPr="00281E01">
        <w:rPr>
          <w:rFonts w:ascii="幼圆" w:eastAsia="幼圆" w:hAnsi="幼圆" w:hint="eastAsia"/>
        </w:rPr>
        <w:t>和各物理工作站通过以太网相连;电子支付服务的实例运行在</w:t>
      </w:r>
      <w:r w:rsidRPr="00281E01">
        <w:rPr>
          <w:rFonts w:ascii="幼圆" w:eastAsia="幼圆" w:hAnsi="幼圆" w:hint="eastAsia"/>
        </w:rPr>
        <w:t>BOS</w:t>
      </w:r>
      <w:r w:rsidR="00002234" w:rsidRPr="00281E01">
        <w:rPr>
          <w:rFonts w:ascii="幼圆" w:eastAsia="幼圆" w:hAnsi="幼圆" w:hint="eastAsia"/>
        </w:rPr>
        <w:t>服务器上，电子支付服务实例包含有IFSF电子支付接口EPS部分的实现;</w:t>
      </w:r>
      <w:r w:rsidRPr="00281E01">
        <w:rPr>
          <w:rFonts w:ascii="幼圆" w:eastAsia="幼圆" w:hAnsi="幼圆" w:hint="eastAsia"/>
        </w:rPr>
        <w:t>支付外设</w:t>
      </w:r>
      <w:r w:rsidR="00002234" w:rsidRPr="00281E01">
        <w:rPr>
          <w:rFonts w:ascii="幼圆" w:eastAsia="幼圆" w:hAnsi="幼圆" w:hint="eastAsia"/>
        </w:rPr>
        <w:t>通过以太网和运行电子支付系统的交易结算服务器连接。</w:t>
      </w:r>
    </w:p>
    <w:p w:rsidR="00002234" w:rsidRDefault="00002234" w:rsidP="00002234">
      <w:pPr>
        <w:ind w:firstLine="420"/>
        <w:jc w:val="center"/>
      </w:pPr>
      <w:r>
        <w:rPr>
          <w:noProof/>
        </w:rPr>
        <mc:AlternateContent>
          <mc:Choice Requires="wpg">
            <w:drawing>
              <wp:inline distT="0" distB="0" distL="0" distR="0" wp14:anchorId="58F16B5F" wp14:editId="40B0F38E">
                <wp:extent cx="4449445" cy="2303145"/>
                <wp:effectExtent l="0" t="0" r="141605" b="1905"/>
                <wp:docPr id="123" name="组合 123"/>
                <wp:cNvGraphicFramePr/>
                <a:graphic xmlns:a="http://schemas.openxmlformats.org/drawingml/2006/main">
                  <a:graphicData uri="http://schemas.microsoft.com/office/word/2010/wordprocessingGroup">
                    <wpg:wgp>
                      <wpg:cNvGrpSpPr/>
                      <wpg:grpSpPr>
                        <a:xfrm>
                          <a:off x="0" y="0"/>
                          <a:ext cx="4449445" cy="2303145"/>
                          <a:chOff x="0" y="0"/>
                          <a:chExt cx="4449445" cy="2303145"/>
                        </a:xfrm>
                      </wpg:grpSpPr>
                      <wpg:grpSp>
                        <wpg:cNvPr id="119" name="组合 119"/>
                        <wpg:cNvGrpSpPr/>
                        <wpg:grpSpPr>
                          <a:xfrm>
                            <a:off x="0" y="0"/>
                            <a:ext cx="4449445" cy="2303145"/>
                            <a:chOff x="0" y="0"/>
                            <a:chExt cx="4449445" cy="2303145"/>
                          </a:xfrm>
                        </wpg:grpSpPr>
                        <wpg:grpSp>
                          <wpg:cNvPr id="116" name="组合 116"/>
                          <wpg:cNvGrpSpPr/>
                          <wpg:grpSpPr>
                            <a:xfrm>
                              <a:off x="0" y="0"/>
                              <a:ext cx="4449445" cy="2303145"/>
                              <a:chOff x="0" y="0"/>
                              <a:chExt cx="4450004" cy="2303425"/>
                            </a:xfrm>
                          </wpg:grpSpPr>
                          <wps:wsp>
                            <wps:cNvPr id="91" name="文本框 91"/>
                            <wps:cNvSpPr txBox="1"/>
                            <wps:spPr>
                              <a:xfrm>
                                <a:off x="0" y="468173"/>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14631" y="1250899"/>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直接箭头连接符 93"/>
                            <wps:cNvCnPr/>
                            <wps:spPr>
                              <a:xfrm>
                                <a:off x="468173" y="534010"/>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4" name="直接箭头连接符 94"/>
                            <wps:cNvCnPr/>
                            <wps:spPr>
                              <a:xfrm flipH="1">
                                <a:off x="460858" y="658368"/>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5" name="直接箭头连接符 95"/>
                            <wps:cNvCnPr/>
                            <wps:spPr>
                              <a:xfrm>
                                <a:off x="468173" y="1302106"/>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6" name="直接箭头连接符 96"/>
                            <wps:cNvCnPr/>
                            <wps:spPr>
                              <a:xfrm flipH="1">
                                <a:off x="460858" y="1426464"/>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7" name="文本框 97"/>
                            <wps:cNvSpPr txBox="1"/>
                            <wps:spPr>
                              <a:xfrm>
                                <a:off x="790042" y="424282"/>
                                <a:ext cx="971550" cy="32321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98"/>
                            <wps:cNvSpPr txBox="1"/>
                            <wps:spPr>
                              <a:xfrm>
                                <a:off x="1690989" y="424282"/>
                                <a:ext cx="481549" cy="32321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文本框 99"/>
                            <wps:cNvSpPr txBox="1"/>
                            <wps:spPr>
                              <a:xfrm>
                                <a:off x="797357" y="1221639"/>
                                <a:ext cx="971550" cy="32321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文本框 100"/>
                            <wps:cNvSpPr txBox="1"/>
                            <wps:spPr>
                              <a:xfrm>
                                <a:off x="1690989" y="1221639"/>
                                <a:ext cx="488865" cy="32321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直接连接符 101"/>
                            <wps:cNvCnPr/>
                            <wps:spPr>
                              <a:xfrm>
                                <a:off x="2574951" y="0"/>
                                <a:ext cx="0" cy="199009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02" name="文本框 102"/>
                            <wps:cNvSpPr txBox="1"/>
                            <wps:spPr>
                              <a:xfrm>
                                <a:off x="2969971" y="724205"/>
                                <a:ext cx="457200" cy="28511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文本框 103"/>
                            <wps:cNvSpPr txBox="1"/>
                            <wps:spPr>
                              <a:xfrm>
                                <a:off x="3430829" y="724205"/>
                                <a:ext cx="1019175" cy="28511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sidRPr="00C06C60">
                                    <w:rPr>
                                      <w:rFonts w:hint="eastAsia"/>
                                      <w:sz w:val="16"/>
                                    </w:rPr>
                                    <w:t>支付服务器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文本框 104"/>
                            <wps:cNvSpPr txBox="1"/>
                            <wps:spPr>
                              <a:xfrm>
                                <a:off x="2969971" y="1009498"/>
                                <a:ext cx="1480033" cy="292786"/>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BOS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肘形连接符 105"/>
                            <wps:cNvCnPr/>
                            <wps:spPr>
                              <a:xfrm>
                                <a:off x="2172615" y="658368"/>
                                <a:ext cx="796925" cy="160655"/>
                              </a:xfrm>
                              <a:prstGeom prst="bentConnector3">
                                <a:avLst>
                                  <a:gd name="adj1" fmla="val 3623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06" name="肘形连接符 106"/>
                            <wps:cNvCnPr/>
                            <wps:spPr>
                              <a:xfrm flipV="1">
                                <a:off x="2179930" y="921715"/>
                                <a:ext cx="788416" cy="380518"/>
                              </a:xfrm>
                              <a:prstGeom prst="bentConnector3">
                                <a:avLst>
                                  <a:gd name="adj1" fmla="val 36986"/>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07" name="直接连接符 107"/>
                            <wps:cNvCnPr/>
                            <wps:spPr>
                              <a:xfrm>
                                <a:off x="2179930" y="534010"/>
                                <a:ext cx="39502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8" name="直接连接符 108"/>
                            <wps:cNvCnPr/>
                            <wps:spPr>
                              <a:xfrm>
                                <a:off x="2179930" y="1426464"/>
                                <a:ext cx="38839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9" name="文本框 109"/>
                            <wps:cNvSpPr txBox="1"/>
                            <wps:spPr>
                              <a:xfrm>
                                <a:off x="2984602" y="212141"/>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文本框 110"/>
                            <wps:cNvSpPr txBox="1"/>
                            <wps:spPr>
                              <a:xfrm>
                                <a:off x="2984602" y="1550823"/>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肘形连接符 111"/>
                            <wps:cNvCnPr/>
                            <wps:spPr>
                              <a:xfrm rot="10800000" flipV="1">
                                <a:off x="3379623" y="965607"/>
                                <a:ext cx="1069340" cy="730885"/>
                              </a:xfrm>
                              <a:prstGeom prst="bentConnector3">
                                <a:avLst>
                                  <a:gd name="adj1" fmla="val -1156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2" name="肘形连接符 112"/>
                            <wps:cNvCnPr/>
                            <wps:spPr>
                              <a:xfrm flipH="1" flipV="1">
                                <a:off x="3379623" y="336499"/>
                                <a:ext cx="1065352" cy="519380"/>
                              </a:xfrm>
                              <a:prstGeom prst="bentConnector3">
                                <a:avLst>
                                  <a:gd name="adj1" fmla="val -12506"/>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3" name="直接连接符 113"/>
                            <wps:cNvCnPr/>
                            <wps:spPr>
                              <a:xfrm flipH="1">
                                <a:off x="2574951" y="336499"/>
                                <a:ext cx="4095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直接连接符 114"/>
                            <wps:cNvCnPr/>
                            <wps:spPr>
                              <a:xfrm>
                                <a:off x="2574951" y="1697127"/>
                                <a:ext cx="4096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文本框 115"/>
                            <wps:cNvSpPr txBox="1"/>
                            <wps:spPr>
                              <a:xfrm>
                                <a:off x="1997050" y="1989735"/>
                                <a:ext cx="129479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DD0BBA" w:rsidRDefault="00097624"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6-4</w:t>
                                  </w:r>
                                  <w:r w:rsidRPr="00DD0BBA">
                                    <w:rPr>
                                      <w:rFonts w:ascii="幼圆" w:eastAsia="幼圆" w:hAnsi="幼圆" w:hint="eastAsia"/>
                                      <w:sz w:val="18"/>
                                    </w:rPr>
                                    <w:t xml:space="preserve"> 共享服务器架构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8" name="直接连接符 118"/>
                          <wps:cNvCnPr/>
                          <wps:spPr>
                            <a:xfrm flipH="1">
                              <a:off x="2560320" y="1075334"/>
                              <a:ext cx="408940"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120" name="文本框 120"/>
                        <wps:cNvSpPr txBox="1"/>
                        <wps:spPr>
                          <a:xfrm>
                            <a:off x="1901952" y="29260"/>
                            <a:ext cx="657225"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7C0FA1" w:rsidRDefault="00097624" w:rsidP="00002234">
                              <w:pPr>
                                <w:jc w:val="right"/>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文本框 121"/>
                        <wps:cNvSpPr txBox="1"/>
                        <wps:spPr>
                          <a:xfrm>
                            <a:off x="1170432" y="80467"/>
                            <a:ext cx="571500"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r>
                                <w:rPr>
                                  <w:rFonts w:hint="eastAsia"/>
                                </w:rPr>
                                <w:t>RPOS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文本框 122"/>
                        <wps:cNvSpPr txBox="1"/>
                        <wps:spPr>
                          <a:xfrm>
                            <a:off x="3518612" y="416966"/>
                            <a:ext cx="571500"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r>
                                <w:rPr>
                                  <w:rFonts w:hint="eastAsia"/>
                                </w:rPr>
                                <w: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123" o:spid="_x0000_s1118" style="width:350.35pt;height:181.35pt;mso-position-horizontal-relative:char;mso-position-vertical-relative:line" coordsize="44494,23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">
                <v:group id="组合 119" o:spid="_x0000_s1119" style="position:absolute;width:44494;height:23031" coordsize="44494,23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组合 116" o:spid="_x0000_s1120" style="position:absolute;width:44494;height:23031" coordsize="44500,23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文本框 91" o:spid="_x0000_s1121" type="#_x0000_t202" style="position:absolute;top:4681;width:4000;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shape id="文本框 92" o:spid="_x0000_s1122" type="#_x0000_t202" style="position:absolute;left:146;top:12508;width:4000;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shape id="直接箭头连接符 93" o:spid="_x0000_s1123" type="#_x0000_t32" style="position:absolute;left:4681;top:5340;width:26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XMC8EAAADbAAAADwAAAGRycy9kb3ducmV2LnhtbESP3WoCMRSE7wu+QzhCb4pmbUV0NYoI&#10;he2lPw9w2Bw3i5uTJcn+9O2bguDlMDPfMLvDaBvRkw+1YwWLeQaCuHS65krB7fo9W4MIEVlj45gU&#10;/FKAw37ytsNcu4HP1F9iJRKEQ44KTIxtLmUoDVkMc9cSJ+/uvMWYpK+k9jgkuG3kZ5atpMWa04LB&#10;lk6Gyselswpcz+Zn+WHjQ3bl9YhdcRp8odT7dDxuQUQa4yv8bBdaweYL/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RcwLwQAAANsAAAAPAAAAAAAAAAAAAAAA&#10;AKECAABkcnMvZG93bnJldi54bWxQSwUGAAAAAAQABAD5AAAAjwMAAAAA&#10;" strokecolor="black [3040]">
                      <v:stroke endarrow="block"/>
                    </v:shape>
                    <v:shape id="直接箭头连接符 94" o:spid="_x0000_s1124" type="#_x0000_t32" style="position:absolute;left:4608;top:6583;width:26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2NEsQAAADbAAAADwAAAGRycy9kb3ducmV2LnhtbESPQWvCQBSE7wX/w/KE3ppNSpGauooI&#10;gWIPxSRgj4/sM0mbfRuyW13/vVsQehxm5htmtQlmEGeaXG9ZQZakIIgbq3tuFdRV8fQKwnlkjYNl&#10;UnAlB5v17GGFubYXPtC59K2IEHY5Kui8H3MpXdORQZfYkTh6JzsZ9FFOrdQTXiLcDPI5TRfSYM9x&#10;ocORdh01P+WvUbA/fp8qWfcBTRkW+4+0+By+MqUe52H7BsJT8P/he/tdK1i+wN+X+AP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Y0SxAAAANsAAAAPAAAAAAAAAAAA&#10;AAAAAKECAABkcnMvZG93bnJldi54bWxQSwUGAAAAAAQABAD5AAAAkgMAAAAA&#10;" strokecolor="black [3040]">
                      <v:stroke endarrow="block"/>
                    </v:shape>
                    <v:shape id="直接箭头连接符 95" o:spid="_x0000_s1125" type="#_x0000_t32" style="position:absolute;left:4681;top:13021;width:26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Dx5MEAAADbAAAADwAAAGRycy9kb3ducmV2LnhtbESP3WoCMRSE7wu+QzhCb4pmLVV0NYoI&#10;he2lPw9w2Bw3i5uTJcn+9O2bguDlMDPfMLvDaBvRkw+1YwWLeQaCuHS65krB7fo9W4MIEVlj45gU&#10;/FKAw37ytsNcu4HP1F9iJRKEQ44KTIxtLmUoDVkMc9cSJ+/uvMWYpK+k9jgkuG3kZ5atpMWa04LB&#10;lk6Gyselswpcz+bn68PGh+zK6xG74jT4Qqn36Xjcgog0xlf42S60gs0S/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4PHkwQAAANsAAAAPAAAAAAAAAAAAAAAA&#10;AKECAABkcnMvZG93bnJldi54bWxQSwUGAAAAAAQABAD5AAAAjwMAAAAA&#10;" strokecolor="black [3040]">
                      <v:stroke endarrow="block"/>
                    </v:shape>
                    <v:shape id="直接箭头连接符 96" o:spid="_x0000_s1126" type="#_x0000_t32" style="position:absolute;left:4608;top:14264;width:26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O2/sIAAADbAAAADwAAAGRycy9kb3ducmV2LnhtbESPQYvCMBSE78L+h/AW9qapeyhajbIs&#10;CIsexFrQ46N5ttXmpTRRs//eCILHYWa+YebLYFpxo941lhWMRwkI4tLqhisFxX41nIBwHllja5kU&#10;/JOD5eJjMMdM2zvv6Jb7SkQIuwwV1N53mZSurMmgG9mOOHon2xv0UfaV1D3eI9y08jtJUmmw4bhQ&#10;Y0e/NZWX/GoUrA/n014WTUCTh3S9SVbb9jhW6usz/MxAeAr+HX61/7SCaQrPL/EH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O2/sIAAADbAAAADwAAAAAAAAAAAAAA&#10;AAChAgAAZHJzL2Rvd25yZXYueG1sUEsFBgAAAAAEAAQA+QAAAJADAAAAAA==&#10;" strokecolor="black [3040]">
                      <v:stroke endarrow="block"/>
                    </v:shape>
                    <v:shape id="文本框 97" o:spid="_x0000_s1127" type="#_x0000_t202" style="position:absolute;left:7900;top:4242;width:9715;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wbQcQA&#10;AADbAAAADwAAAGRycy9kb3ducmV2LnhtbESPX2vCQBDE3wt+h2OFvjWXWmo1eooUC+2L+Ke+L7lt&#10;EsztxdzWpN++Jwg+DjPzG2a+7F2tLtSGyrOB5yQFRZx7W3Fh4Pvw8TQBFQTZYu2ZDPxRgOVi8DDH&#10;zPqOd3TZS6EihEOGBkqRJtM65CU5DIlviKP341uHEmVbaNtiF+Gu1qM0HWuHFceFEht6Lyk/7X+d&#10;ge2Ez0d5XW226xeycshPx69ubczjsF/NQAn1cg/f2p/WwPQNrl/iD9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sG0HEAAAA2wAAAA8AAAAAAAAAAAAAAAAAmAIAAGRycy9k&#10;b3ducmV2LnhtbFBLBQYAAAAABAAEAPUAAACJAwAAAAA=&#10;" fillcolor="#d8d8d8 [2732]" strokeweight=".5pt">
                      <v:textbox>
                        <w:txbxContent>
                          <w:p w:rsidR="00097624" w:rsidRPr="00C06C60" w:rsidRDefault="00097624" w:rsidP="00002234">
                            <w:pPr>
                              <w:jc w:val="center"/>
                              <w:rPr>
                                <w:sz w:val="16"/>
                              </w:rPr>
                            </w:pPr>
                            <w:r w:rsidRPr="00C06C60">
                              <w:rPr>
                                <w:rFonts w:hint="eastAsia"/>
                                <w:sz w:val="16"/>
                              </w:rPr>
                              <w:t>POS</w:t>
                            </w:r>
                            <w:r w:rsidRPr="00C06C60">
                              <w:rPr>
                                <w:rFonts w:hint="eastAsia"/>
                                <w:sz w:val="16"/>
                              </w:rPr>
                              <w:t>工作站</w:t>
                            </w:r>
                          </w:p>
                        </w:txbxContent>
                      </v:textbox>
                    </v:shape>
                    <v:shape id="文本框 98" o:spid="_x0000_s1128" type="#_x0000_t202" style="position:absolute;left:16909;top:4242;width:4816;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X288IA&#10;AADbAAAADwAAAGRycy9kb3ducmV2LnhtbERPz2vCMBS+D/Y/hDfYbabrYGg1lrkhbIceVgv1+Gie&#10;TbF5qU3U7r83B2HHj+/3Kp9sLy40+s6xgtdZAoK4cbrjVkG1277MQfiArLF3TAr+yEO+fnxYYabd&#10;lX/pUoZWxBD2GSowIQyZlL4xZNHP3EAcuYMbLYYIx1bqEa8x3PYyTZJ3abHj2GBwoE9DzbE8WwVv&#10;flfPv46FPhVFtTE/dZnuD6VSz0/TxxJEoCn8i+/ub61gEcfGL/E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RfbzwgAAANsAAAAPAAAAAAAAAAAAAAAAAJgCAABkcnMvZG93&#10;bnJldi54bWxQSwUGAAAAAAQABAD1AAAAhwMAAAAA&#10;" fillcolor="#a5a5a5 [2092]" strokeweight=".5pt">
                      <v:textbox>
                        <w:txbxContent>
                          <w:p w:rsidR="00097624" w:rsidRDefault="00097624" w:rsidP="00002234">
                            <w:pPr>
                              <w:jc w:val="center"/>
                            </w:pPr>
                            <w:r>
                              <w:rPr>
                                <w:rFonts w:hint="eastAsia"/>
                              </w:rPr>
                              <w:t>IFSF</w:t>
                            </w:r>
                          </w:p>
                        </w:txbxContent>
                      </v:textbox>
                    </v:shape>
                    <v:shape id="文本框 99" o:spid="_x0000_s1129" type="#_x0000_t202" style="position:absolute;left:7973;top:12216;width:9716;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8qqMMA&#10;AADbAAAADwAAAGRycy9kb3ducmV2LnhtbESPX2vCQBDE34V+h2MLfdOLlYqmniKi0L6If+r7kluT&#10;YG4v5rYm/fY9QfBxmJnfMLNF5yp1oyaUng0MBwko4szbknMDP8dNfwIqCLLFyjMZ+KMAi/lLb4ap&#10;9S3v6XaQXEUIhxQNFCJ1qnXICnIYBr4mjt7ZNw4lyibXtsE2wl2l35NkrB2WHBcKrGlVUHY5/DoD&#10;uwlfT/Kx3O7WI7JyzC6n73ZtzNtrt/wEJdTJM/xof1kD0yncv8Qfo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8qqMMAAADbAAAADwAAAAAAAAAAAAAAAACYAgAAZHJzL2Rv&#10;d25yZXYueG1sUEsFBgAAAAAEAAQA9QAAAIgDAAAAAA==&#10;" fillcolor="#d8d8d8 [2732]" strokeweight=".5pt">
                      <v:textbox>
                        <w:txbxContent>
                          <w:p w:rsidR="00097624" w:rsidRPr="00C06C60" w:rsidRDefault="00097624" w:rsidP="00002234">
                            <w:pPr>
                              <w:jc w:val="center"/>
                              <w:rPr>
                                <w:sz w:val="16"/>
                              </w:rPr>
                            </w:pPr>
                            <w:r w:rsidRPr="00C06C60">
                              <w:rPr>
                                <w:rFonts w:hint="eastAsia"/>
                                <w:sz w:val="16"/>
                              </w:rPr>
                              <w:t>POS</w:t>
                            </w:r>
                            <w:r w:rsidRPr="00C06C60">
                              <w:rPr>
                                <w:rFonts w:hint="eastAsia"/>
                                <w:sz w:val="16"/>
                              </w:rPr>
                              <w:t>工作站</w:t>
                            </w:r>
                          </w:p>
                        </w:txbxContent>
                      </v:textbox>
                    </v:shape>
                    <v:shape id="文本框 100" o:spid="_x0000_s1130" type="#_x0000_t202" style="position:absolute;left:16909;top:12216;width:4889;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hvcUA&#10;AADcAAAADwAAAGRycy9kb3ducmV2LnhtbESPQWvCQBCF7wX/wzJCb3WjQpHUVdQi2EMOjYI9Dtkx&#10;G8zOptlV03/fORR6m+G9ee+b5XrwrbpTH5vABqaTDBRxFWzDtYHTcf+yABUTssU2MBn4oQjr1ehp&#10;ibkND/6ke5lqJSEcczTgUupyrWPlyGOchI5YtEvoPSZZ+1rbHh8S7ls9y7JX7bFhaXDY0c5RdS1v&#10;3sA8Hs+L92thv4vitHUf53L2dSmNeR4PmzdQiYb0b/67PljBzwRf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yG9xQAAANwAAAAPAAAAAAAAAAAAAAAAAJgCAABkcnMv&#10;ZG93bnJldi54bWxQSwUGAAAAAAQABAD1AAAAigMAAAAA&#10;" fillcolor="#a5a5a5 [2092]" strokeweight=".5pt">
                      <v:textbox>
                        <w:txbxContent>
                          <w:p w:rsidR="00097624" w:rsidRDefault="00097624" w:rsidP="00002234">
                            <w:pPr>
                              <w:jc w:val="center"/>
                            </w:pPr>
                            <w:r>
                              <w:rPr>
                                <w:rFonts w:hint="eastAsia"/>
                              </w:rPr>
                              <w:t>IFSF</w:t>
                            </w:r>
                          </w:p>
                        </w:txbxContent>
                      </v:textbox>
                    </v:shape>
                    <v:line id="直接连接符 101" o:spid="_x0000_s1131" style="position:absolute;visibility:visible;mso-wrap-style:square" from="25749,0" to="25749,19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BjMEAAADcAAAADwAAAGRycy9kb3ducmV2LnhtbERPS2sCMRC+F/wPYYTeauKDIlujFEVp&#10;j9WFehw2083iZrIkcd321zdCobf5+J6z2gyuFT2F2HjWMJ0oEMSVNw3XGsrT/mkJIiZkg61n0vBN&#10;ETbr0cMKC+Nv/EH9MdUih3AsUINNqSukjJUlh3HiO+LMffngMGUYamkC3nK4a+VMqWfpsOHcYLGj&#10;raXqcrw6DeeDLatdHd4Xn+o863l+CT9Yav04Hl5fQCQa0r/4z/1m8nw1hfsz+Q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9cGMwQAAANwAAAAPAAAAAAAAAAAAAAAA&#10;AKECAABkcnMvZG93bnJldi54bWxQSwUGAAAAAAQABAD5AAAAjwMAAAAA&#10;" strokecolor="black [3040]" strokeweight="2.25pt"/>
                    <v:shape id="文本框 102" o:spid="_x0000_s1132" type="#_x0000_t202" style="position:absolute;left:29699;top:7242;width:4572;height: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aUcIA&#10;AADcAAAADwAAAGRycy9kb3ducmV2LnhtbERPTYvCMBC9L/gfwgh7W1O7sEg1irosuIcerIIeh2Zs&#10;is2kNlG7/34jCN7m8T5ntuhtI27U+dqxgvEoAUFcOl1zpWC/+/mYgPABWWPjmBT8kYfFfPA2w0y7&#10;O2/pVoRKxBD2GSowIbSZlL40ZNGPXEscuZPrLIYIu0rqDu8x3DYyTZIvabHm2GCwpbWh8lxcrYJP&#10;vztMvs+5vuT5fmV+D0V6PBVKvQ/75RREoD68xE/3Rsf5SQqPZ+IF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RpRwgAAANwAAAAPAAAAAAAAAAAAAAAAAJgCAABkcnMvZG93&#10;bnJldi54bWxQSwUGAAAAAAQABAD1AAAAhwMAAAAA&#10;" fillcolor="#a5a5a5 [2092]" strokeweight=".5pt">
                      <v:textbox>
                        <w:txbxContent>
                          <w:p w:rsidR="00097624" w:rsidRDefault="00097624" w:rsidP="00002234">
                            <w:pPr>
                              <w:jc w:val="center"/>
                            </w:pPr>
                            <w:r>
                              <w:rPr>
                                <w:rFonts w:hint="eastAsia"/>
                              </w:rPr>
                              <w:t>IFSF</w:t>
                            </w:r>
                          </w:p>
                        </w:txbxContent>
                      </v:textbox>
                    </v:shape>
                    <v:shape id="文本框 103" o:spid="_x0000_s1133" type="#_x0000_t202" style="position:absolute;left:34308;top:7242;width:10192;height: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5o8AA&#10;AADcAAAADwAAAGRycy9kb3ducmV2LnhtbERPS2vCQBC+F/wPywje6sZKRaKriCjYS/F5H7JjEszO&#10;ptnRpP++WxC8zcf3nPmyc5V6UBNKzwZGwwQUceZtybmB82n7PgUVBNli5ZkM/FKA5aL3NsfU+pYP&#10;9DhKrmIIhxQNFCJ1qnXICnIYhr4mjtzVNw4lwibXtsE2hrtKfyTJRDssOTYUWNO6oOx2vDsD+yn/&#10;XORz9b3fjMnKKbtdvtqNMYN+t5qBEurkJX66dzbOT8bw/0y8Q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55o8AAAADcAAAADwAAAAAAAAAAAAAAAACYAgAAZHJzL2Rvd25y&#10;ZXYueG1sUEsFBgAAAAAEAAQA9QAAAIUDAAAAAA==&#10;" fillcolor="#d8d8d8 [2732]" strokeweight=".5pt">
                      <v:textbox>
                        <w:txbxContent>
                          <w:p w:rsidR="00097624" w:rsidRPr="00C06C60" w:rsidRDefault="00097624" w:rsidP="00002234">
                            <w:pPr>
                              <w:jc w:val="center"/>
                              <w:rPr>
                                <w:sz w:val="16"/>
                              </w:rPr>
                            </w:pPr>
                            <w:r w:rsidRPr="00C06C60">
                              <w:rPr>
                                <w:rFonts w:hint="eastAsia"/>
                                <w:sz w:val="16"/>
                              </w:rPr>
                              <w:t>支付服务器</w:t>
                            </w:r>
                          </w:p>
                        </w:txbxContent>
                      </v:textbox>
                    </v:shape>
                    <v:shape id="文本框 104" o:spid="_x0000_s1134" type="#_x0000_t202" style="position:absolute;left:29699;top:10094;width:14801;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948EA&#10;AADcAAAADwAAAGRycy9kb3ducmV2LnhtbERPTWsCMRC9F/ofwhR6EU2spcjWKCIIBUWoFfQ4bKa7&#10;wc1kSaK7/fdGEHqbx/uc2aJ3jbhSiNazhvFIgSAuvbFcaTj8rIdTEDEhG2w8k4Y/irCYPz/NsDC+&#10;42+67lMlcgjHAjXUKbWFlLGsyWEc+ZY4c78+OEwZhkqagF0Od418U+pDOrScG2psaVVTed5fnAZL&#10;6my7sHXHwW48nQz8Jpw2QevXl375CSJRn/7FD/eXyfPVO9yfy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lfePBAAAA3AAAAA8AAAAAAAAAAAAAAAAAmAIAAGRycy9kb3du&#10;cmV2LnhtbFBLBQYAAAAABAAEAPUAAACGAwAAAAA=&#10;" fillcolor="#d8d8d8 [2732]" strokeweight=".5pt">
                      <v:textbox>
                        <w:txbxContent>
                          <w:p w:rsidR="00097624" w:rsidRDefault="00097624" w:rsidP="00002234">
                            <w:pPr>
                              <w:jc w:val="center"/>
                            </w:pPr>
                            <w:r>
                              <w:rPr>
                                <w:rFonts w:hint="eastAsia"/>
                              </w:rPr>
                              <w:t>BOS</w:t>
                            </w:r>
                          </w:p>
                        </w:txbxContent>
                      </v:textbox>
                    </v:shape>
                    <v:shape id="肘形连接符 105" o:spid="_x0000_s1135" type="#_x0000_t34" style="position:absolute;left:21726;top:6583;width:7969;height:16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6e5sEAAADcAAAADwAAAGRycy9kb3ducmV2LnhtbERPS2vCQBC+C/6HZYTezEZpQ5O6ii0U&#10;hJ4SpechO3nQ7GzIrjH5911B8DYf33N2h8l0YqTBtZYVbKIYBHFpdcu1gsv5e/0OwnlkjZ1lUjCT&#10;g8N+udhhpu2NcxoLX4sQwi5DBY33fSalKxsy6CLbEweusoNBH+BQSz3gLYSbTm7jOJEGWw4NDfb0&#10;1VD5V1yNgiqdr7NOp/xz/Hntyt9tzj7JlXpZTccPEJ4m/xQ/3Ccd5sdvcH8mXCD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Pp7mwQAAANwAAAAPAAAAAAAAAAAAAAAA&#10;AKECAABkcnMvZG93bnJldi54bWxQSwUGAAAAAAQABAD5AAAAjwMAAAAA&#10;" adj="7826" strokecolor="black [3040]">
                      <v:stroke endarrow="block"/>
                    </v:shape>
                    <v:shape id="肘形连接符 106" o:spid="_x0000_s1136" type="#_x0000_t34" style="position:absolute;left:21799;top:9217;width:7884;height:380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L2cEAAADcAAAADwAAAGRycy9kb3ducmV2LnhtbERPyWrDMBC9F/oPYgq91XJzMMGxEkKg&#10;UJJTnRRyHKyppdQaGUv18vdVoZDbPN461W52nRhpCNazgtcsB0HceG25VXA5v72sQYSIrLHzTAoW&#10;CrDbPj5UWGo/8QeNdWxFCuFQogITY19KGRpDDkPme+LEffnBYUxwaKUecErhrpOrPC+kQ8upwWBP&#10;B0PNd/3jFNwm/FxOoe4Ka0+34zXasdaLUs9P834DItIc7+J/97tO8/MC/p5JF8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TUvZwQAAANwAAAAPAAAAAAAAAAAAAAAA&#10;AKECAABkcnMvZG93bnJldi54bWxQSwUGAAAAAAQABAD5AAAAjwMAAAAA&#10;" adj="7989" strokecolor="black [3040]">
                      <v:stroke endarrow="block"/>
                    </v:shape>
                    <v:line id="直接连接符 107" o:spid="_x0000_s1137" style="position:absolute;visibility:visible;mso-wrap-style:square" from="21799,5340" to="25749,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NHJsIAAADcAAAADwAAAGRycy9kb3ducmV2LnhtbERPzWoCMRC+F3yHMEJvNamUtqxGKdJC&#10;PSy41gcYN+MmuplsN6lu374RCt7m4/ud+XLwrThTH11gDY8TBYK4DsZxo2H39fHwCiImZINtYNLw&#10;SxGWi9HdHAsTLlzReZsakUM4FqjBptQVUsbaksc4CR1x5g6h95gy7BtperzkcN/KqVLP0qPj3GCx&#10;o5Wl+rT98RqOm2l4H+Larr+f9uXKqcqVZaX1/Xh4m4FINKSb+N/9afJ89QLXZ/IF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VNHJsIAAADcAAAADwAAAAAAAAAAAAAA&#10;AAChAgAAZHJzL2Rvd25yZXYueG1sUEsFBgAAAAAEAAQA+QAAAJADAAAAAA==&#10;" strokecolor="black [3040]" strokeweight="1pt"/>
                    <v:line id="直接连接符 108" o:spid="_x0000_s1138" style="position:absolute;visibility:visible;mso-wrap-style:square" from="21799,14264" to="25683,14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zTVMUAAADcAAAADwAAAGRycy9kb3ducmV2LnhtbESPQUsDMRCF74L/IYzgzSYWEVmbFikV&#10;7GHBbfsDpptxE91MtpvYrv/eOQjeZnhv3vtmsZpir8405pDYwv3MgCJukwvcWTjsX++eQOWC7LBP&#10;TBZ+KMNqeX21wMqlCzd03pVOSQjnCi34UoZK69x6iphnaSAW7SONEYusY6fdiBcJj72eG/OoIwaW&#10;Bo8DrT21X7vvaOHzfZ42U9767enhWK+DaUJdN9be3kwvz6AKTeXf/Hf95gTfCK08IxPo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zTVMUAAADcAAAADwAAAAAAAAAA&#10;AAAAAAChAgAAZHJzL2Rvd25yZXYueG1sUEsFBgAAAAAEAAQA+QAAAJMDAAAAAA==&#10;" strokecolor="black [3040]" strokeweight="1pt"/>
                    <v:shape id="文本框 109" o:spid="_x0000_s1139" type="#_x0000_t202" style="position:absolute;left:29846;top:2121;width:4000;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mzMAA&#10;AADcAAAADwAAAGRycy9kb3ducmV2LnhtbERPTWsCMRC9F/ofwgjeatYeZF2NosWWQk9q6XnYjElw&#10;M1mSdN3++6ZQ8DaP9znr7eg7MVBMLrCC+awCQdwG7dgo+Dy/PtUgUkbW2AUmBT+UYLt5fFhjo8ON&#10;jzScshElhFODCmzOfSNlai15TLPQExfuEqLHXGA0Uke8lXDfyeeqWkiPjkuDxZ5eLLXX07dXcNib&#10;pWlrjPZQa+eG8evyYd6Umk7G3QpEpjHfxf/ud13mV0v4e6Zc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0mzMAAAADcAAAADwAAAAAAAAAAAAAAAACYAgAAZHJzL2Rvd25y&#10;ZXYueG1sUEsFBgAAAAAEAAQA9QAAAIUDA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shape id="文本框 110" o:spid="_x0000_s1140" type="#_x0000_t202" style="position:absolute;left:29846;top:15508;width:4000;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ZjMIA&#10;AADcAAAADwAAAGRycy9kb3ducmV2LnhtbESPQUsDMRCF70L/Q5iCN5utB1nXpsWWKoInq3geNtMk&#10;uJksSdyu/945CN5meG/e+2azm+OgJsolJDawXjWgiPtkAzsDH+9PNy2oUpEtDonJwA8V2G0XVxvs&#10;bLrwG02n6pSEcOnQgK917LQuvaeIZZVGYtHOKUessmanbcaLhMdB3zbNnY4YWBo8jnTw1H+dvqOB&#10;497du77F7I+tDWGaP8+v7tmY6+X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3hmMwgAAANwAAAAPAAAAAAAAAAAAAAAAAJgCAABkcnMvZG93&#10;bnJldi54bWxQSwUGAAAAAAQABAD1AAAAhwM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shape id="肘形连接符 111" o:spid="_x0000_s1141" type="#_x0000_t34" style="position:absolute;left:33796;top:9656;width:10693;height:730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pzsMAAADcAAAADwAAAGRycy9kb3ducmV2LnhtbERPS2vCQBC+C/0PyxR6kbpJa4OkWaUE&#10;KnqS2nofs5OHZmdjdqvpv3cFobf5+J6TLQbTijP1rrGsIJ5EIIgLqxuuFPx8fz7PQDiPrLG1TAr+&#10;yMFi/jDKMNX2wl903vpKhBB2KSqove9SKV1Rk0E3sR1x4ErbG/QB9pXUPV5CuGnlSxQl0mDDoaHG&#10;jvKaiuP21yg4jE+b42n3Ni3XmB98suflLH9V6ulx+HgH4Wnw/+K7e6XD/DiG2zPhAjm/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P6c7DAAAA3AAAAA8AAAAAAAAAAAAA&#10;AAAAoQIAAGRycy9kb3ducmV2LnhtbFBLBQYAAAAABAAEAPkAAACRAwAAAAA=&#10;" adj="-2497" strokecolor="black [3040]">
                      <v:stroke endarrow="block"/>
                    </v:shape>
                    <v:shape id="肘形连接符 112" o:spid="_x0000_s1142" type="#_x0000_t34" style="position:absolute;left:33796;top:3364;width:10653;height:519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nJf8EAAADcAAAADwAAAGRycy9kb3ducmV2LnhtbERPTYvCMBC9L/gfwgheFk310F2qUUQU&#10;FEFYVwRvQzO2xWZSkqj13xtB8DaP9zmTWWtqcSPnK8sKhoMEBHFudcWFgsP/qv8LwgdkjbVlUvAg&#10;D7Np52uCmbZ3/qPbPhQihrDPUEEZQpNJ6fOSDPqBbYgjd7bOYIjQFVI7vMdwU8tRkqTSYMWxocSG&#10;FiXll/3VKGjWO8mmWO5MnW6/wyb9SU5Hp1Sv287HIAK14SN+u9c6zh+O4PVMvEB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Ocl/wQAAANwAAAAPAAAAAAAAAAAAAAAA&#10;AKECAABkcnMvZG93bnJldi54bWxQSwUGAAAAAAQABAD5AAAAjwMAAAAA&#10;" adj="-2701" strokecolor="black [3040]">
                      <v:stroke endarrow="block"/>
                    </v:shape>
                    <v:line id="直接连接符 113" o:spid="_x0000_s1143" style="position:absolute;flip:x;visibility:visible;mso-wrap-style:square" from="25749,3364" to="29845,3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TMcQAAADcAAAADwAAAGRycy9kb3ducmV2LnhtbERP32vCMBB+H/g/hBP2MmZaB1OqUcQx&#10;3EBBu+39aM62mFxKkmndX28Gg73dx/fz5sveGnEmH1rHCvJRBoK4crrlWsHnx+vjFESIyBqNY1Jw&#10;pQDLxeBujoV2Fz7QuYy1SCEcClTQxNgVUoaqIYth5DrixB2dtxgT9LXUHi8p3Bo5zrJnabHl1NBg&#10;R+uGqlP5bRVsT91k9zU2/vryvinL/Y+RD5tcqfthv5qBiNTHf/Gf+02n+fkT/D6TLp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b5MxxAAAANwAAAAPAAAAAAAAAAAA&#10;AAAAAKECAABkcnMvZG93bnJldi54bWxQSwUGAAAAAAQABAD5AAAAkgMAAAAA&#10;" strokecolor="black [3040]" strokeweight="1pt"/>
                    <v:line id="直接连接符 114" o:spid="_x0000_s1144" style="position:absolute;visibility:visible;mso-wrap-style:square" from="25749,16971" to="29846,16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hPjMIAAADcAAAADwAAAGRycy9kb3ducmV2LnhtbERPzWoCMRC+F3yHMIK3mlWkyGoUEQv1&#10;sNC1fYBxM26im8m6ibp9+6ZQ8DYf3+8s171rxJ26YD0rmIwzEMSV15ZrBd9f769zECEia2w8k4If&#10;CrBeDV6WmGv/4JLuh1iLFMIhRwUmxjaXMlSGHIaxb4kTd/Kdw5hgV0vd4SOFu0ZOs+xNOrScGgy2&#10;tDVUXQ43p+D8OfW7PuzN/jo7FlublbYoSqVGw36zABGpj0/xv/tDp/mTG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FhPjMIAAADcAAAADwAAAAAAAAAAAAAA&#10;AAChAgAAZHJzL2Rvd25yZXYueG1sUEsFBgAAAAAEAAQA+QAAAJADAAAAAA==&#10;" strokecolor="black [3040]" strokeweight="1pt"/>
                    <v:shape id="文本框 115" o:spid="_x0000_s1145" type="#_x0000_t202" style="position:absolute;left:19970;top:19897;width:1294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4Ku8MA&#10;AADcAAAADwAAAGRycy9kb3ducmV2LnhtbERPS2vCQBC+C/6HZQQvRTcqPkhdRUpfeNOopbchO02C&#10;2dmQ3Sbx37uFgrf5+J6z3namFA3VrrCsYDKOQBCnVhecKTglb6MVCOeRNZaWScGNHGw3/d4aY21b&#10;PlBz9JkIIexiVJB7X8VSujQng25sK+LA/djaoA+wzqSusQ3hppTTKFpIgwWHhhwreskpvR5/jYLv&#10;p+xr77r3czubz6rXjyZZXnSi1HDQ7Z5BeOr8Q/zv/tRh/mQOf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4Ku8MAAADcAAAADwAAAAAAAAAAAAAAAACYAgAAZHJzL2Rv&#10;d25yZXYueG1sUEsFBgAAAAAEAAQA9QAAAIgDAAAAAA==&#10;" fillcolor="white [3201]" stroked="f" strokeweight=".5pt">
                      <v:textbox>
                        <w:txbxContent>
                          <w:p w:rsidR="00097624" w:rsidRPr="00DD0BBA" w:rsidRDefault="00097624"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6-4</w:t>
                            </w:r>
                            <w:r w:rsidRPr="00DD0BBA">
                              <w:rPr>
                                <w:rFonts w:ascii="幼圆" w:eastAsia="幼圆" w:hAnsi="幼圆" w:hint="eastAsia"/>
                                <w:sz w:val="18"/>
                              </w:rPr>
                              <w:t xml:space="preserve"> 共享服务器架构</w:t>
                            </w:r>
                          </w:p>
                        </w:txbxContent>
                      </v:textbox>
                    </v:shape>
                  </v:group>
                  <v:line id="直接连接符 118" o:spid="_x0000_s1146" style="position:absolute;flip:x;visibility:visible;mso-wrap-style:square" from="25603,10753" to="29692,10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sBQMYAAADcAAAADwAAAGRycy9kb3ducmV2LnhtbESPQUsDMRCF70L/Q5iCF7HZ7UFlbVpK&#10;RaqgUNf2PmzG3aXJZEliu/XXOwfB2wzvzXvfLFajd+pEMfWBDZSzAhRxE2zPrYH95/PtA6iUkS26&#10;wGTgQglWy8nVAisbzvxBpzq3SkI4VWigy3motE5NRx7TLAzEon2F6DHLGlttI54l3Ds9L4o77bFn&#10;aehwoE1HzbH+9gbejsP9+2Hu4uXpdVvXux+nb7alMdfTcf0IKtOY/81/1y9W8E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LAUDGAAAA3AAAAA8AAAAAAAAA&#10;AAAAAAAAoQIAAGRycy9kb3ducmV2LnhtbFBLBQYAAAAABAAEAPkAAACUAwAAAAA=&#10;" strokecolor="black [3040]" strokeweight="1pt"/>
                </v:group>
                <v:shape id="文本框 120" o:spid="_x0000_s1147" type="#_x0000_t202" style="position:absolute;left:19019;top:292;width:6572;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VjnscA&#10;AADcAAAADwAAAGRycy9kb3ducmV2LnhtbESPT2vCQBDF7wW/wzJCL6VuVGpL6ioi/Yc3TVvxNmSn&#10;STA7G7LbJH5751DobYb35r3fLNeDq1VHbag8G5hOElDEubcVFwY+s9f7J1AhIlusPZOBCwVYr0Y3&#10;S0yt73lP3SEWSkI4pGigjLFJtQ55SQ7DxDfEov341mGUtS20bbGXcFfrWZIstMOKpaHEhrYl5efD&#10;rzNwuiuOuzC8ffXzh3nz8t5lj982M+Z2PGyeQUUa4r/57/rDCv5M8OUZmUC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FY57HAAAA3AAAAA8AAAAAAAAAAAAAAAAAmAIAAGRy&#10;cy9kb3ducmV2LnhtbFBLBQYAAAAABAAEAPUAAACMAwAAAAA=&#10;" fillcolor="white [3201]" stroked="f" strokeweight=".5pt">
                  <v:textbox>
                    <w:txbxContent>
                      <w:p w:rsidR="00097624" w:rsidRPr="007C0FA1" w:rsidRDefault="00097624" w:rsidP="00002234">
                        <w:pPr>
                          <w:jc w:val="right"/>
                          <w:rPr>
                            <w:sz w:val="18"/>
                          </w:rPr>
                        </w:pPr>
                        <w:r>
                          <w:rPr>
                            <w:rFonts w:hint="eastAsia"/>
                            <w:sz w:val="18"/>
                          </w:rPr>
                          <w:t>以太网</w:t>
                        </w:r>
                      </w:p>
                    </w:txbxContent>
                  </v:textbox>
                </v:shape>
                <v:shape id="文本框 121" o:spid="_x0000_s1148" type="#_x0000_t202" style="position:absolute;left:11704;top:804;width:571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GBcQA&#10;AADcAAAADwAAAGRycy9kb3ducmV2LnhtbERPTWvCQBC9C/0PyxS8lLpRsS3RVaTUKt5qtOJtyI5J&#10;MDsbstsk/ntXKHibx/uc2aIzpWiodoVlBcNBBII4tbrgTME+Wb1+gHAeWWNpmRRcycFi/tSbYaxt&#10;yz/U7HwmQgi7GBXk3lexlC7NyaAb2Io4cGdbG/QB1pnUNbYh3JRyFEVv0mDBoSHHij5zSi+7P6Pg&#10;9JIdt677PrTjybj6WjfJ+69OlOo/d8spCE+df4j/3Rsd5o+GcH8mX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xgXEAAAA3AAAAA8AAAAAAAAAAAAAAAAAmAIAAGRycy9k&#10;b3ducmV2LnhtbFBLBQYAAAAABAAEAPUAAACJAwAAAAA=&#10;" fillcolor="white [3201]" stroked="f" strokeweight=".5pt">
                  <v:textbox>
                    <w:txbxContent>
                      <w:p w:rsidR="00097624" w:rsidRDefault="00097624" w:rsidP="00002234">
                        <w:r>
                          <w:rPr>
                            <w:rFonts w:hint="eastAsia"/>
                          </w:rPr>
                          <w:t>RPOS</w:t>
                        </w:r>
                      </w:p>
                    </w:txbxContent>
                  </v:textbox>
                </v:shape>
                <v:shape id="文本框 122" o:spid="_x0000_s1149" type="#_x0000_t202" style="position:absolute;left:35186;top:4169;width:571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YcsQA&#10;AADcAAAADwAAAGRycy9kb3ducmV2LnhtbERPS2vCQBC+F/wPywheSt000lZSVyniC2+a2tLbkB2T&#10;YHY2ZNck/nu3UOhtPr7nzBa9qURLjSstK3geRyCIM6tLzhV8puunKQjnkTVWlknBjRws5oOHGSba&#10;dnyg9uhzEULYJaig8L5OpHRZQQbd2NbEgTvbxqAPsMmlbrAL4aaScRS9SoMlh4YCa1oWlF2OV6Pg&#10;5zH/3rt+c+omL5N6tW3Tty+dKjUa9h/vIDz1/l/8597pMD+O4feZcIG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WHLEAAAA3AAAAA8AAAAAAAAAAAAAAAAAmAIAAGRycy9k&#10;b3ducmV2LnhtbFBLBQYAAAAABAAEAPUAAACJAwAAAAA=&#10;" fillcolor="white [3201]" stroked="f" strokeweight=".5pt">
                  <v:textbox>
                    <w:txbxContent>
                      <w:p w:rsidR="00097624" w:rsidRDefault="00097624" w:rsidP="00002234">
                        <w:r>
                          <w:rPr>
                            <w:rFonts w:hint="eastAsia"/>
                          </w:rPr>
                          <w:t>EPS</w:t>
                        </w:r>
                      </w:p>
                    </w:txbxContent>
                  </v:textbox>
                </v:shape>
                <w10:anchorlock/>
              </v:group>
            </w:pict>
          </mc:Fallback>
        </mc:AlternateContent>
      </w:r>
    </w:p>
    <w:p w:rsidR="00002234" w:rsidRPr="00281E01" w:rsidRDefault="00002234" w:rsidP="00281E01">
      <w:pPr>
        <w:ind w:firstLine="420"/>
        <w:rPr>
          <w:rFonts w:ascii="幼圆" w:eastAsia="幼圆" w:hAnsi="幼圆"/>
        </w:rPr>
      </w:pPr>
      <w:r>
        <w:rPr>
          <w:rFonts w:hint="eastAsia"/>
        </w:rPr>
        <w:t>3</w:t>
      </w:r>
      <w:r>
        <w:rPr>
          <w:rFonts w:hint="eastAsia"/>
        </w:rPr>
        <w:t>）</w:t>
      </w:r>
      <w:r w:rsidRPr="00281E01">
        <w:rPr>
          <w:rFonts w:ascii="幼圆" w:eastAsia="幼圆" w:hAnsi="幼圆" w:hint="eastAsia"/>
        </w:rPr>
        <w:t>专用EPS架构</w:t>
      </w:r>
    </w:p>
    <w:p w:rsidR="00002234" w:rsidRPr="00281E01" w:rsidRDefault="0080634B" w:rsidP="00002234">
      <w:pPr>
        <w:ind w:firstLine="420"/>
        <w:rPr>
          <w:rFonts w:ascii="幼圆" w:eastAsia="幼圆" w:hAnsi="幼圆"/>
        </w:rPr>
      </w:pPr>
      <w:r w:rsidRPr="00281E01">
        <w:rPr>
          <w:rFonts w:ascii="幼圆" w:eastAsia="幼圆" w:hAnsi="幼圆" w:hint="eastAsia"/>
        </w:rPr>
        <w:t>R</w:t>
      </w:r>
      <w:r w:rsidR="00002234" w:rsidRPr="00281E01">
        <w:rPr>
          <w:rFonts w:ascii="幼圆" w:eastAsia="幼圆" w:hAnsi="幼圆" w:hint="eastAsia"/>
        </w:rPr>
        <w:t>POS和电子支付系统之间的物理架构为专用EPS架构时，其架构图如图</w:t>
      </w:r>
      <w:r w:rsidR="008A0B0B" w:rsidRPr="00281E01">
        <w:rPr>
          <w:rFonts w:ascii="幼圆" w:eastAsia="幼圆" w:hAnsi="幼圆" w:hint="eastAsia"/>
        </w:rPr>
        <w:t>6-5</w:t>
      </w:r>
      <w:r w:rsidR="00002234" w:rsidRPr="00281E01">
        <w:rPr>
          <w:rFonts w:ascii="幼圆" w:eastAsia="幼圆" w:hAnsi="幼圆" w:hint="eastAsia"/>
        </w:rPr>
        <w:t>所示，这种架构的特点就是</w:t>
      </w:r>
      <w:r w:rsidRPr="00281E01">
        <w:rPr>
          <w:rFonts w:ascii="幼圆" w:eastAsia="幼圆" w:hAnsi="幼圆" w:hint="eastAsia"/>
        </w:rPr>
        <w:t>R</w:t>
      </w:r>
      <w:r w:rsidR="00002234" w:rsidRPr="00281E01">
        <w:rPr>
          <w:rFonts w:ascii="幼圆" w:eastAsia="幼圆" w:hAnsi="幼圆" w:hint="eastAsia"/>
        </w:rPr>
        <w:t>POS系统由一个专用服务器</w:t>
      </w:r>
      <w:r w:rsidRPr="00281E01">
        <w:rPr>
          <w:rFonts w:ascii="幼圆" w:eastAsia="幼圆" w:hAnsi="幼圆" w:hint="eastAsia"/>
        </w:rPr>
        <w:t>（BOS）</w:t>
      </w:r>
      <w:r w:rsidR="00002234" w:rsidRPr="00281E01">
        <w:rPr>
          <w:rFonts w:ascii="幼圆" w:eastAsia="幼圆" w:hAnsi="幼圆" w:hint="eastAsia"/>
        </w:rPr>
        <w:t>管理站级别的</w:t>
      </w:r>
      <w:r w:rsidRPr="00281E01">
        <w:rPr>
          <w:rFonts w:ascii="幼圆" w:eastAsia="幼圆" w:hAnsi="幼圆" w:hint="eastAsia"/>
        </w:rPr>
        <w:t>R</w:t>
      </w:r>
      <w:r w:rsidR="00002234" w:rsidRPr="00281E01">
        <w:rPr>
          <w:rFonts w:ascii="幼圆" w:eastAsia="幼圆" w:hAnsi="幼圆" w:hint="eastAsia"/>
        </w:rPr>
        <w:t>POS功能，同时该服务器上包含IFSF电子支付接口POS这端的实现;一个或多个物理POS工作站通过以太网连接到专用服务器，POS工作站管理各自的POS设备和POS应用程序;电子支付服务的实例运行在另外一个专用服务器上，电子支付服务实例包含有IFSF电子支付接口EPS部分的实现;</w:t>
      </w:r>
      <w:r w:rsidR="00903943" w:rsidRPr="00281E01">
        <w:rPr>
          <w:rFonts w:ascii="幼圆" w:eastAsia="幼圆" w:hAnsi="幼圆" w:hint="eastAsia"/>
        </w:rPr>
        <w:t>支付外设</w:t>
      </w:r>
      <w:r w:rsidR="00002234" w:rsidRPr="00281E01">
        <w:rPr>
          <w:rFonts w:ascii="幼圆" w:eastAsia="幼圆" w:hAnsi="幼圆" w:hint="eastAsia"/>
        </w:rPr>
        <w:t>通过以太网和运行电子支付系统的专用服务器连接。</w:t>
      </w:r>
    </w:p>
    <w:p w:rsidR="00002234" w:rsidRPr="00002234" w:rsidRDefault="00D86998" w:rsidP="00002234">
      <w:pPr>
        <w:jc w:val="center"/>
      </w:pPr>
      <w:r>
        <w:rPr>
          <w:noProof/>
        </w:rPr>
        <mc:AlternateContent>
          <mc:Choice Requires="wps">
            <w:drawing>
              <wp:anchor distT="0" distB="0" distL="114300" distR="114300" simplePos="0" relativeHeight="251668992" behindDoc="0" locked="0" layoutInCell="1" allowOverlap="1" wp14:anchorId="000D1325" wp14:editId="10A414D6">
                <wp:simplePos x="0" y="0"/>
                <wp:positionH relativeFrom="column">
                  <wp:posOffset>2295896</wp:posOffset>
                </wp:positionH>
                <wp:positionV relativeFrom="paragraph">
                  <wp:posOffset>192405</wp:posOffset>
                </wp:positionV>
                <wp:extent cx="657225" cy="275590"/>
                <wp:effectExtent l="0" t="0" r="9525" b="0"/>
                <wp:wrapNone/>
                <wp:docPr id="172" name="文本框 172"/>
                <wp:cNvGraphicFramePr/>
                <a:graphic xmlns:a="http://schemas.openxmlformats.org/drawingml/2006/main">
                  <a:graphicData uri="http://schemas.microsoft.com/office/word/2010/wordprocessingShape">
                    <wps:wsp>
                      <wps:cNvSpPr txBox="1"/>
                      <wps:spPr>
                        <a:xfrm>
                          <a:off x="0" y="0"/>
                          <a:ext cx="657225"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7C0FA1" w:rsidRDefault="00097624" w:rsidP="00D86998">
                            <w:pPr>
                              <w:jc w:val="right"/>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72" o:spid="_x0000_s1150" type="#_x0000_t202" style="position:absolute;left:0;text-align:left;margin-left:180.8pt;margin-top:15.15pt;width:51.75pt;height:21.7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" fillcolor="white [3201]" stroked="f" strokeweight=".5pt">
                <v:textbox>
                  <w:txbxContent>
                    <w:p w:rsidR="00097624" w:rsidRPr="007C0FA1" w:rsidRDefault="00097624" w:rsidP="00D86998">
                      <w:pPr>
                        <w:jc w:val="right"/>
                        <w:rPr>
                          <w:sz w:val="18"/>
                        </w:rPr>
                      </w:pPr>
                      <w:r>
                        <w:rPr>
                          <w:rFonts w:hint="eastAsia"/>
                          <w:sz w:val="18"/>
                        </w:rPr>
                        <w:t>以太网</w:t>
                      </w:r>
                    </w:p>
                  </w:txbxContent>
                </v:textbox>
              </v:shape>
            </w:pict>
          </mc:Fallback>
        </mc:AlternateContent>
      </w:r>
    </w:p>
    <w:p w:rsidR="00002234" w:rsidRPr="006F5EB3" w:rsidRDefault="0080634B" w:rsidP="00002234">
      <w:pPr>
        <w:jc w:val="center"/>
      </w:pPr>
      <w:r>
        <w:rPr>
          <w:noProof/>
        </w:rPr>
        <mc:AlternateContent>
          <mc:Choice Requires="wps">
            <w:drawing>
              <wp:anchor distT="0" distB="0" distL="114300" distR="114300" simplePos="0" relativeHeight="251663872" behindDoc="0" locked="0" layoutInCell="1" allowOverlap="1" wp14:anchorId="6C8E7BF9" wp14:editId="3136EA28">
                <wp:simplePos x="0" y="0"/>
                <wp:positionH relativeFrom="column">
                  <wp:posOffset>2965450</wp:posOffset>
                </wp:positionH>
                <wp:positionV relativeFrom="paragraph">
                  <wp:posOffset>382905</wp:posOffset>
                </wp:positionV>
                <wp:extent cx="577850" cy="0"/>
                <wp:effectExtent l="0" t="0" r="12700" b="19050"/>
                <wp:wrapNone/>
                <wp:docPr id="168" name="直接连接符 168"/>
                <wp:cNvGraphicFramePr/>
                <a:graphic xmlns:a="http://schemas.openxmlformats.org/drawingml/2006/main">
                  <a:graphicData uri="http://schemas.microsoft.com/office/word/2010/wordprocessingShape">
                    <wps:wsp>
                      <wps:cNvCnPr/>
                      <wps:spPr>
                        <a:xfrm>
                          <a:off x="0" y="0"/>
                          <a:ext cx="57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直接连接符 168" o:spid="_x0000_s1026" style="position:absolute;left:0;text-align:lef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5pt,30.15pt" to="279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" strokecolor="black [3040]"/>
            </w:pict>
          </mc:Fallback>
        </mc:AlternateContent>
      </w:r>
      <w:r>
        <w:rPr>
          <w:noProof/>
        </w:rPr>
        <mc:AlternateContent>
          <mc:Choice Requires="wps">
            <w:drawing>
              <wp:anchor distT="0" distB="0" distL="114300" distR="114300" simplePos="0" relativeHeight="251666944" behindDoc="0" locked="0" layoutInCell="1" allowOverlap="1" wp14:anchorId="0CEB9B17" wp14:editId="45A9831B">
                <wp:simplePos x="0" y="0"/>
                <wp:positionH relativeFrom="column">
                  <wp:posOffset>4010768</wp:posOffset>
                </wp:positionH>
                <wp:positionV relativeFrom="paragraph">
                  <wp:posOffset>1147853</wp:posOffset>
                </wp:positionV>
                <wp:extent cx="479581" cy="517731"/>
                <wp:effectExtent l="38100" t="0" r="15875" b="92075"/>
                <wp:wrapNone/>
                <wp:docPr id="171" name="肘形连接符 171"/>
                <wp:cNvGraphicFramePr/>
                <a:graphic xmlns:a="http://schemas.openxmlformats.org/drawingml/2006/main">
                  <a:graphicData uri="http://schemas.microsoft.com/office/word/2010/wordprocessingShape">
                    <wps:wsp>
                      <wps:cNvCnPr/>
                      <wps:spPr>
                        <a:xfrm flipH="1">
                          <a:off x="0" y="0"/>
                          <a:ext cx="479581" cy="517731"/>
                        </a:xfrm>
                        <a:prstGeom prst="bentConnector3">
                          <a:avLst>
                            <a:gd name="adj1" fmla="val 1418"/>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肘形连接符 171" o:spid="_x0000_s1026" type="#_x0000_t34" style="position:absolute;left:0;text-align:left;margin-left:315.8pt;margin-top:90.4pt;width:37.75pt;height:40.75pt;flip:x;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" adj="306" strokecolor="black [3040]">
                <v:stroke endarrow="block"/>
              </v:shape>
            </w:pict>
          </mc:Fallback>
        </mc:AlternateContent>
      </w:r>
      <w:r>
        <w:rPr>
          <w:noProof/>
        </w:rPr>
        <mc:AlternateContent>
          <mc:Choice Requires="wps">
            <w:drawing>
              <wp:anchor distT="0" distB="0" distL="114300" distR="114300" simplePos="0" relativeHeight="251665920" behindDoc="0" locked="0" layoutInCell="1" allowOverlap="1" wp14:anchorId="1317786B" wp14:editId="06735553">
                <wp:simplePos x="0" y="0"/>
                <wp:positionH relativeFrom="column">
                  <wp:posOffset>3942403</wp:posOffset>
                </wp:positionH>
                <wp:positionV relativeFrom="paragraph">
                  <wp:posOffset>386543</wp:posOffset>
                </wp:positionV>
                <wp:extent cx="550126" cy="475374"/>
                <wp:effectExtent l="38100" t="76200" r="21590" b="20320"/>
                <wp:wrapNone/>
                <wp:docPr id="170" name="肘形连接符 170"/>
                <wp:cNvGraphicFramePr/>
                <a:graphic xmlns:a="http://schemas.openxmlformats.org/drawingml/2006/main">
                  <a:graphicData uri="http://schemas.microsoft.com/office/word/2010/wordprocessingShape">
                    <wps:wsp>
                      <wps:cNvCnPr/>
                      <wps:spPr>
                        <a:xfrm flipH="1" flipV="1">
                          <a:off x="0" y="0"/>
                          <a:ext cx="550126" cy="475374"/>
                        </a:xfrm>
                        <a:prstGeom prst="bentConnector3">
                          <a:avLst>
                            <a:gd name="adj1" fmla="val 1370"/>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肘形连接符 170" o:spid="_x0000_s1026" type="#_x0000_t34" style="position:absolute;left:0;text-align:left;margin-left:310.45pt;margin-top:30.45pt;width:43.3pt;height:37.45pt;flip:x 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" adj="296" strokecolor="black [3040]">
                <v:stroke endarrow="block"/>
              </v:shape>
            </w:pict>
          </mc:Fallback>
        </mc:AlternateContent>
      </w:r>
      <w:r>
        <w:rPr>
          <w:noProof/>
        </w:rPr>
        <mc:AlternateContent>
          <mc:Choice Requires="wps">
            <w:drawing>
              <wp:anchor distT="0" distB="0" distL="114300" distR="114300" simplePos="0" relativeHeight="251664896" behindDoc="0" locked="0" layoutInCell="1" allowOverlap="1" wp14:anchorId="119D0A53" wp14:editId="50A1DC55">
                <wp:simplePos x="0" y="0"/>
                <wp:positionH relativeFrom="column">
                  <wp:posOffset>2965654</wp:posOffset>
                </wp:positionH>
                <wp:positionV relativeFrom="paragraph">
                  <wp:posOffset>1642637</wp:posOffset>
                </wp:positionV>
                <wp:extent cx="638354" cy="0"/>
                <wp:effectExtent l="0" t="0" r="9525" b="19050"/>
                <wp:wrapNone/>
                <wp:docPr id="169" name="直接连接符 169"/>
                <wp:cNvGraphicFramePr/>
                <a:graphic xmlns:a="http://schemas.openxmlformats.org/drawingml/2006/main">
                  <a:graphicData uri="http://schemas.microsoft.com/office/word/2010/wordprocessingShape">
                    <wps:wsp>
                      <wps:cNvCnPr/>
                      <wps:spPr>
                        <a:xfrm>
                          <a:off x="0" y="0"/>
                          <a:ext cx="6383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直接连接符 169" o:spid="_x0000_s1026" style="position:absolute;left:0;text-align:left;z-index:251664896;visibility:visible;mso-wrap-style:square;mso-wrap-distance-left:9pt;mso-wrap-distance-top:0;mso-wrap-distance-right:9pt;mso-wrap-distance-bottom:0;mso-position-horizontal:absolute;mso-position-horizontal-relative:text;mso-position-vertical:absolute;mso-position-vertical-relative:text" from="233.5pt,129.35pt" to="283.7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" strokecolor="black [3040]"/>
            </w:pict>
          </mc:Fallback>
        </mc:AlternateContent>
      </w:r>
      <w:r>
        <w:rPr>
          <w:noProof/>
        </w:rPr>
        <mc:AlternateContent>
          <mc:Choice Requires="wps">
            <w:drawing>
              <wp:anchor distT="0" distB="0" distL="114300" distR="114300" simplePos="0" relativeHeight="251662848" behindDoc="0" locked="0" layoutInCell="1" allowOverlap="1" wp14:anchorId="3C6D0B19" wp14:editId="3E4F9AFE">
                <wp:simplePos x="0" y="0"/>
                <wp:positionH relativeFrom="column">
                  <wp:posOffset>3603654</wp:posOffset>
                </wp:positionH>
                <wp:positionV relativeFrom="paragraph">
                  <wp:posOffset>1523447</wp:posOffset>
                </wp:positionV>
                <wp:extent cx="398780" cy="255270"/>
                <wp:effectExtent l="0" t="0" r="20320" b="11430"/>
                <wp:wrapNone/>
                <wp:docPr id="167" name="文本框 167"/>
                <wp:cNvGraphicFramePr/>
                <a:graphic xmlns:a="http://schemas.openxmlformats.org/drawingml/2006/main">
                  <a:graphicData uri="http://schemas.microsoft.com/office/word/2010/wordprocessingShape">
                    <wps:wsp>
                      <wps:cNvSpPr txBox="1"/>
                      <wps:spPr>
                        <a:xfrm>
                          <a:off x="0" y="0"/>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80634B">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7" o:spid="_x0000_s1151" type="#_x0000_t202" style="position:absolute;left:0;text-align:left;margin-left:283.75pt;margin-top:119.95pt;width:31.4pt;height:20.1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" fillcolor="white [3201]" strokeweight=".5pt">
                <v:textbox>
                  <w:txbxContent>
                    <w:p w:rsidR="00097624" w:rsidRPr="00B118C1" w:rsidRDefault="00097624" w:rsidP="0080634B">
                      <w:pPr>
                        <w:jc w:val="center"/>
                        <w:rPr>
                          <w:sz w:val="16"/>
                        </w:rPr>
                      </w:pPr>
                      <w:r w:rsidRPr="00B118C1">
                        <w:rPr>
                          <w:rFonts w:hint="eastAsia"/>
                          <w:sz w:val="16"/>
                        </w:rPr>
                        <w:t>外设</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DDC299D" wp14:editId="12353D8F">
                <wp:simplePos x="0" y="0"/>
                <wp:positionH relativeFrom="column">
                  <wp:posOffset>3542030</wp:posOffset>
                </wp:positionH>
                <wp:positionV relativeFrom="paragraph">
                  <wp:posOffset>268605</wp:posOffset>
                </wp:positionV>
                <wp:extent cx="398780" cy="255270"/>
                <wp:effectExtent l="0" t="0" r="20320" b="11430"/>
                <wp:wrapNone/>
                <wp:docPr id="166" name="文本框 166"/>
                <wp:cNvGraphicFramePr/>
                <a:graphic xmlns:a="http://schemas.openxmlformats.org/drawingml/2006/main">
                  <a:graphicData uri="http://schemas.microsoft.com/office/word/2010/wordprocessingShape">
                    <wps:wsp>
                      <wps:cNvSpPr txBox="1"/>
                      <wps:spPr>
                        <a:xfrm>
                          <a:off x="0" y="0"/>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80634B">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6" o:spid="_x0000_s1152" type="#_x0000_t202" style="position:absolute;left:0;text-align:left;margin-left:278.9pt;margin-top:21.15pt;width:31.4pt;height:20.1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" fillcolor="white [3201]" strokeweight=".5pt">
                <v:textbox>
                  <w:txbxContent>
                    <w:p w:rsidR="00097624" w:rsidRPr="00B118C1" w:rsidRDefault="00097624" w:rsidP="0080634B">
                      <w:pPr>
                        <w:jc w:val="center"/>
                        <w:rPr>
                          <w:sz w:val="16"/>
                        </w:rPr>
                      </w:pPr>
                      <w:r w:rsidRPr="00B118C1">
                        <w:rPr>
                          <w:rFonts w:hint="eastAsia"/>
                          <w:sz w:val="16"/>
                        </w:rPr>
                        <w:t>外设</w:t>
                      </w:r>
                    </w:p>
                  </w:txbxContent>
                </v:textbox>
              </v:shape>
            </w:pict>
          </mc:Fallback>
        </mc:AlternateContent>
      </w:r>
      <w:r w:rsidR="00002234">
        <w:rPr>
          <w:noProof/>
        </w:rPr>
        <mc:AlternateContent>
          <mc:Choice Requires="wpg">
            <w:drawing>
              <wp:inline distT="0" distB="0" distL="0" distR="0" wp14:anchorId="2486AC41" wp14:editId="5D8AF9FA">
                <wp:extent cx="4353560" cy="2332990"/>
                <wp:effectExtent l="0" t="0" r="27940" b="0"/>
                <wp:docPr id="84" name="组合 84"/>
                <wp:cNvGraphicFramePr/>
                <a:graphic xmlns:a="http://schemas.openxmlformats.org/drawingml/2006/main">
                  <a:graphicData uri="http://schemas.microsoft.com/office/word/2010/wordprocessingGroup">
                    <wpg:wgp>
                      <wpg:cNvGrpSpPr/>
                      <wpg:grpSpPr>
                        <a:xfrm>
                          <a:off x="0" y="0"/>
                          <a:ext cx="4353560" cy="2332990"/>
                          <a:chOff x="0" y="0"/>
                          <a:chExt cx="4353788" cy="2333549"/>
                        </a:xfrm>
                      </wpg:grpSpPr>
                      <wpg:grpSp>
                        <wpg:cNvPr id="85" name="组合 85"/>
                        <wpg:cNvGrpSpPr/>
                        <wpg:grpSpPr>
                          <a:xfrm>
                            <a:off x="351129" y="804672"/>
                            <a:ext cx="1381862" cy="322580"/>
                            <a:chOff x="0" y="0"/>
                            <a:chExt cx="1381862" cy="322580"/>
                          </a:xfrm>
                        </wpg:grpSpPr>
                        <wps:wsp>
                          <wps:cNvPr id="86" name="文本框 86"/>
                          <wps:cNvSpPr txBox="1"/>
                          <wps:spPr>
                            <a:xfrm>
                              <a:off x="0" y="0"/>
                              <a:ext cx="970915" cy="3225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Pr>
                                    <w:rFonts w:hint="eastAsia"/>
                                    <w:sz w:val="16"/>
                                  </w:rPr>
                                  <w:t>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文本框 87"/>
                          <wps:cNvSpPr txBox="1"/>
                          <wps:spPr>
                            <a:xfrm>
                              <a:off x="908392" y="0"/>
                              <a:ext cx="473470" cy="3225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组合 88"/>
                        <wpg:cNvGrpSpPr/>
                        <wpg:grpSpPr>
                          <a:xfrm>
                            <a:off x="2874873" y="841248"/>
                            <a:ext cx="1478915" cy="284480"/>
                            <a:chOff x="0" y="0"/>
                            <a:chExt cx="1479398" cy="284480"/>
                          </a:xfrm>
                        </wpg:grpSpPr>
                        <wps:wsp>
                          <wps:cNvPr id="89" name="文本框 89"/>
                          <wps:cNvSpPr txBox="1"/>
                          <wps:spPr>
                            <a:xfrm>
                              <a:off x="0" y="0"/>
                              <a:ext cx="456565" cy="2844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文本框 90"/>
                          <wps:cNvSpPr txBox="1"/>
                          <wps:spPr>
                            <a:xfrm>
                              <a:off x="460858" y="0"/>
                              <a:ext cx="1018540" cy="2844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sidRPr="00C06C60">
                                  <w:rPr>
                                    <w:rFonts w:hint="eastAsia"/>
                                    <w:sz w:val="16"/>
                                  </w:rPr>
                                  <w:t>支付服务器</w:t>
                                </w:r>
                              </w:p>
                              <w:p w:rsidR="00097624" w:rsidRPr="00C06C60" w:rsidRDefault="00097624" w:rsidP="00002234">
                                <w:pPr>
                                  <w:jc w:val="center"/>
                                  <w:rPr>
                                    <w:sz w:val="16"/>
                                  </w:rPr>
                                </w:pPr>
                                <w:r>
                                  <w:rPr>
                                    <w:rFonts w:hint="eastAsia"/>
                                    <w:noProof/>
                                    <w:sz w:val="16"/>
                                  </w:rPr>
                                  <w:drawing>
                                    <wp:inline distT="0" distB="0" distL="0" distR="0" wp14:anchorId="1FB924B7" wp14:editId="1CC25647">
                                      <wp:extent cx="829310" cy="163451"/>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 name="文本框 117"/>
                        <wps:cNvSpPr txBox="1"/>
                        <wps:spPr>
                          <a:xfrm>
                            <a:off x="863193" y="248717"/>
                            <a:ext cx="872236" cy="2844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54062440" wp14:editId="0AA99BB9">
                                    <wp:extent cx="829310" cy="163451"/>
                                    <wp:effectExtent l="0" t="0" r="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文本框 124"/>
                        <wps:cNvSpPr txBox="1"/>
                        <wps:spPr>
                          <a:xfrm>
                            <a:off x="863193" y="1360627"/>
                            <a:ext cx="872236" cy="2844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25726A49" wp14:editId="316448EA">
                                    <wp:extent cx="829310" cy="163451"/>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文本框 125"/>
                        <wps:cNvSpPr txBox="1"/>
                        <wps:spPr>
                          <a:xfrm>
                            <a:off x="0" y="270663"/>
                            <a:ext cx="399415" cy="255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文本框 126"/>
                        <wps:cNvSpPr txBox="1"/>
                        <wps:spPr>
                          <a:xfrm>
                            <a:off x="0" y="1360627"/>
                            <a:ext cx="399415" cy="255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直接连接符 127"/>
                        <wps:cNvCnPr/>
                        <wps:spPr>
                          <a:xfrm>
                            <a:off x="2282342" y="0"/>
                            <a:ext cx="0" cy="198945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28" name="直接连接符 128"/>
                        <wps:cNvCnPr/>
                        <wps:spPr>
                          <a:xfrm>
                            <a:off x="1733702" y="365760"/>
                            <a:ext cx="54673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0" name="直接连接符 130"/>
                        <wps:cNvCnPr/>
                        <wps:spPr>
                          <a:xfrm>
                            <a:off x="1733702" y="1499616"/>
                            <a:ext cx="54673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2" name="直接连接符 132"/>
                        <wps:cNvCnPr/>
                        <wps:spPr>
                          <a:xfrm>
                            <a:off x="2282342" y="1075335"/>
                            <a:ext cx="59245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4" name="直接连接符 134"/>
                        <wps:cNvCnPr/>
                        <wps:spPr>
                          <a:xfrm>
                            <a:off x="1733702" y="870509"/>
                            <a:ext cx="54673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5" name="直接箭头连接符 135"/>
                        <wps:cNvCnPr/>
                        <wps:spPr>
                          <a:xfrm>
                            <a:off x="1733702" y="980237"/>
                            <a:ext cx="1139825"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6" name="直接箭头连接符 136"/>
                        <wps:cNvCnPr/>
                        <wps:spPr>
                          <a:xfrm>
                            <a:off x="395021" y="402336"/>
                            <a:ext cx="468172"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7" name="直接箭头连接符 137"/>
                        <wps:cNvCnPr/>
                        <wps:spPr>
                          <a:xfrm>
                            <a:off x="395021" y="1499616"/>
                            <a:ext cx="468172"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8" name="文本框 138"/>
                        <wps:cNvSpPr txBox="1"/>
                        <wps:spPr>
                          <a:xfrm>
                            <a:off x="1594713" y="2040941"/>
                            <a:ext cx="1433779" cy="29260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DD0BBA" w:rsidRDefault="00097624"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6-5</w:t>
                              </w:r>
                              <w:r w:rsidRPr="00DD0BBA">
                                <w:rPr>
                                  <w:rFonts w:ascii="幼圆" w:eastAsia="幼圆" w:hAnsi="幼圆" w:hint="eastAsia"/>
                                  <w:sz w:val="18"/>
                                </w:rPr>
                                <w:t xml:space="preserve"> 专用EPS架构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84" o:spid="_x0000_s1153" style="width:342.8pt;height:183.7pt;mso-position-horizontal-relative:char;mso-position-vertical-relative:line" coordsize="43537,2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">
                <v:group id="组合 85" o:spid="_x0000_s1154" style="position:absolute;left:3511;top:8046;width:13818;height:3226" coordsize="13818,3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文本框 86" o:spid="_x0000_s1155" type="#_x0000_t202" style="position:absolute;width:9709;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oB8MA&#10;AADbAAAADwAAAGRycy9kb3ducmV2LnhtbESPX2vCQBDE3wW/w7FC3/RipRKip4hYsC/F+ud9ya1J&#10;MLeX5rYmfnuvUOjjMDO/YZbr3tXqTm2oPBuYThJQxLm3FRcGzqf3cQoqCLLF2jMZeFCA9Wo4WGJm&#10;fcdfdD9KoSKEQ4YGSpEm0zrkJTkME98QR+/qW4cSZVto22IX4a7Wr0ky1w4rjgslNrQtKb8df5yB&#10;Q8rfF3nbfB52M7Jyym+Xj25nzMuo3yxACfXyH/5r762BdA6/X+IP0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oB8MAAADbAAAADwAAAAAAAAAAAAAAAACYAgAAZHJzL2Rv&#10;d25yZXYueG1sUEsFBgAAAAAEAAQA9QAAAIgDAAAAAA==&#10;" fillcolor="#d8d8d8 [2732]" strokeweight=".5pt">
                    <v:textbox>
                      <w:txbxContent>
                        <w:p w:rsidR="00097624" w:rsidRPr="00C06C60" w:rsidRDefault="00097624" w:rsidP="00002234">
                          <w:pPr>
                            <w:jc w:val="center"/>
                            <w:rPr>
                              <w:sz w:val="16"/>
                            </w:rPr>
                          </w:pPr>
                          <w:r>
                            <w:rPr>
                              <w:rFonts w:hint="eastAsia"/>
                              <w:sz w:val="16"/>
                            </w:rPr>
                            <w:t>BOS</w:t>
                          </w:r>
                        </w:p>
                      </w:txbxContent>
                    </v:textbox>
                  </v:shape>
                  <v:shape id="文本框 87" o:spid="_x0000_s1156" type="#_x0000_t202" style="position:absolute;left:9083;width:4735;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P0XMQA&#10;AADbAAAADwAAAGRycy9kb3ducmV2LnhtbESPQWvCQBSE7wX/w/KE3upGBRuiq2hFaA85NAr2+Mg+&#10;s8Hs2zS7avrvXUHocZiZb5jFqreNuFLna8cKxqMEBHHpdM2VgsN+95aC8AFZY+OYFPyRh9Vy8LLA&#10;TLsbf9O1CJWIEPYZKjAhtJmUvjRk0Y9cSxy9k+sshii7SuoObxFuGzlJkpm0WHNcMNjSh6HyXFys&#10;gqnfH9PtOde/eX7YmK9jMfk5FUq9Dvv1HESgPvyHn+1PrSB9h8eX+A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D9FzEAAAA2wAAAA8AAAAAAAAAAAAAAAAAmAIAAGRycy9k&#10;b3ducmV2LnhtbFBLBQYAAAAABAAEAPUAAACJAwAAAAA=&#10;" fillcolor="#a5a5a5 [2092]" strokeweight=".5pt">
                    <v:textbox>
                      <w:txbxContent>
                        <w:p w:rsidR="00097624" w:rsidRDefault="00097624" w:rsidP="00002234">
                          <w:pPr>
                            <w:jc w:val="center"/>
                          </w:pPr>
                          <w:r>
                            <w:rPr>
                              <w:rFonts w:hint="eastAsia"/>
                            </w:rPr>
                            <w:t>IFSF</w:t>
                          </w:r>
                        </w:p>
                      </w:txbxContent>
                    </v:textbox>
                  </v:shape>
                </v:group>
                <v:group id="组合 88" o:spid="_x0000_s1157" style="position:absolute;left:28748;top:8412;width:14789;height:2845" coordsize="14793,2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文本框 89" o:spid="_x0000_s1158" type="#_x0000_t202" style="position:absolute;width:4565;height:2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DFtcUA&#10;AADbAAAADwAAAGRycy9kb3ducmV2LnhtbESPzWrDMBCE74W+g9hCb42cFIrrWgn5IdAefKgTSI+L&#10;tbZMrJVjKYn79lGg0OMwM98w+WK0nbjQ4FvHCqaTBARx5XTLjYL9bvuSgvABWWPnmBT8kofF/PEh&#10;x0y7K3/TpQyNiBD2GSowIfSZlL4yZNFPXE8cvdoNFkOUQyP1gNcIt52cJcmbtNhyXDDY09pQdSzP&#10;VsGr3x3SzbHQp6LYr8zXoZz91KVSz0/j8gNEoDH8h//an1pB+g7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0MW1xQAAANsAAAAPAAAAAAAAAAAAAAAAAJgCAABkcnMv&#10;ZG93bnJldi54bWxQSwUGAAAAAAQABAD1AAAAigMAAAAA&#10;" fillcolor="#a5a5a5 [2092]" strokeweight=".5pt">
                    <v:textbox>
                      <w:txbxContent>
                        <w:p w:rsidR="00097624" w:rsidRDefault="00097624" w:rsidP="00002234">
                          <w:pPr>
                            <w:jc w:val="center"/>
                          </w:pPr>
                          <w:r>
                            <w:rPr>
                              <w:rFonts w:hint="eastAsia"/>
                            </w:rPr>
                            <w:t>IFSF</w:t>
                          </w:r>
                        </w:p>
                      </w:txbxContent>
                    </v:textbox>
                  </v:shape>
                  <v:shape id="文本框 90" o:spid="_x0000_s1159" type="#_x0000_t202" style="position:absolute;left:4608;width:10185;height:2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WDNb8A&#10;AADbAAAADwAAAGRycy9kb3ducmV2LnhtbERPS2vCQBC+C/0PyxR6000tSpq6ihQL9SI+70N2mgSz&#10;s2l2NPHfuwfB48f3ni16V6srtaHybOB9lIAizr2tuDBwPPwMU1BBkC3WnsnAjQIs5i+DGWbWd7yj&#10;614KFUM4ZGigFGkyrUNeksMw8g1x5P5861AibAttW+xiuKv1OEmm2mHFsaHEhr5Lys/7izOwTfn/&#10;JJPlZrv6ICuH/Hxadytj3l775RcooV6e4of71xr4jOvjl/gD9Pw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xYM1vwAAANsAAAAPAAAAAAAAAAAAAAAAAJgCAABkcnMvZG93bnJl&#10;di54bWxQSwUGAAAAAAQABAD1AAAAhAMAAAAA&#10;" fillcolor="#d8d8d8 [2732]" strokeweight=".5pt">
                    <v:textbox>
                      <w:txbxContent>
                        <w:p w:rsidR="00097624" w:rsidRPr="00C06C60" w:rsidRDefault="00097624" w:rsidP="00002234">
                          <w:pPr>
                            <w:jc w:val="center"/>
                            <w:rPr>
                              <w:sz w:val="16"/>
                            </w:rPr>
                          </w:pPr>
                          <w:r w:rsidRPr="00C06C60">
                            <w:rPr>
                              <w:rFonts w:hint="eastAsia"/>
                              <w:sz w:val="16"/>
                            </w:rPr>
                            <w:t>支付服务器</w:t>
                          </w:r>
                        </w:p>
                        <w:p w:rsidR="00097624" w:rsidRPr="00C06C60" w:rsidRDefault="00097624" w:rsidP="00002234">
                          <w:pPr>
                            <w:jc w:val="center"/>
                            <w:rPr>
                              <w:sz w:val="16"/>
                            </w:rPr>
                          </w:pPr>
                          <w:r>
                            <w:rPr>
                              <w:rFonts w:hint="eastAsia"/>
                              <w:noProof/>
                              <w:sz w:val="16"/>
                            </w:rPr>
                            <w:drawing>
                              <wp:inline distT="0" distB="0" distL="0" distR="0" wp14:anchorId="1FB924B7" wp14:editId="1CC25647">
                                <wp:extent cx="829310" cy="163451"/>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group>
                <v:shape id="文本框 117" o:spid="_x0000_s1160" type="#_x0000_t202" style="position:absolute;left:8631;top:2487;width:8723;height:2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pfcEA&#10;AADcAAAADwAAAGRycy9kb3ducmV2LnhtbERPS2vCQBC+C/6HZQRvdWOlrURXkaLQXor1cR+yYxLM&#10;zsbsaNJ/3xUEb/PxPWe+7FylbtSE0rOB8SgBRZx5W3Ju4LDfvExBBUG2WHkmA38UYLno9+aYWt/y&#10;L912kqsYwiFFA4VInWodsoIchpGviSN38o1DibDJtW2wjeGu0q9J8q4dlhwbCqzps6DsvLs6A9sp&#10;X47ytvrZridkZZ+dj9/t2pjhoFvNQAl18hQ/3F82zh9/wP2ZeIF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s6X3BAAAA3AAAAA8AAAAAAAAAAAAAAAAAmAIAAGRycy9kb3du&#10;cmV2LnhtbFBLBQYAAAAABAAEAPUAAACGAwAAAAA=&#10;" fillcolor="#d8d8d8 [2732]" strokeweight=".5pt">
                  <v:textbox>
                    <w:txbxContent>
                      <w:p w:rsidR="00097624" w:rsidRPr="00C06C60" w:rsidRDefault="00097624"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54062440" wp14:editId="0AA99BB9">
                              <wp:extent cx="829310" cy="163451"/>
                              <wp:effectExtent l="0" t="0" r="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shape id="文本框 124" o:spid="_x0000_s1161" type="#_x0000_t202" style="position:absolute;left:8631;top:13606;width:8723;height:2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9t8IA&#10;AADcAAAADwAAAGRycy9kb3ducmV2LnhtbERPTWvCQBC9F/oflil4041ai6RZRcRCexGrzX3Ijkkw&#10;OxuzU5P+e7dQ6G0e73Oy9eAadaMu1J4NTCcJKOLC25pLA1+nt/ESVBBki41nMvBDAdarx4cMU+t7&#10;/qTbUUoVQzikaKASaVOtQ1GRwzDxLXHkzr5zKBF2pbYd9jHcNXqWJC/aYc2xocKWthUVl+O3M3BY&#10;8jWXxWZ/2M3Jyqm45B/9zpjR07B5BSU0yL/4z/1u4/zZM/w+Ey/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r23wgAAANwAAAAPAAAAAAAAAAAAAAAAAJgCAABkcnMvZG93&#10;bnJldi54bWxQSwUGAAAAAAQABAD1AAAAhwMAAAAA&#10;" fillcolor="#d8d8d8 [2732]" strokeweight=".5pt">
                  <v:textbox>
                    <w:txbxContent>
                      <w:p w:rsidR="00097624" w:rsidRPr="00C06C60" w:rsidRDefault="00097624"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25726A49" wp14:editId="316448EA">
                              <wp:extent cx="829310" cy="163451"/>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shape id="文本框 125" o:spid="_x0000_s1162" type="#_x0000_t202" style="position:absolute;top:2706;width:39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wqcAA&#10;AADcAAAADwAAAGRycy9kb3ducmV2LnhtbERPTWsCMRC9F/ofwhS81WwFZV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VwqcAAAADcAAAADwAAAAAAAAAAAAAAAACYAgAAZHJzL2Rvd25y&#10;ZXYueG1sUEsFBgAAAAAEAAQA9QAAAIUDA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shape id="文本框 126" o:spid="_x0000_s1163" type="#_x0000_t202" style="position:absolute;top:13606;width:39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u3sAA&#10;AADcAAAADwAAAGRycy9kb3ducmV2LnhtbERPTWsCMRC9F/ofwhR6q1k9yHY1ihZbCj1VxfOwGZPg&#10;ZrIk6br9901B8DaP9znL9eg7MVBMLrCC6aQCQdwG7dgoOB7eX2oQKSNr7AKTgl9KsF49Piyx0eHK&#10;3zTssxElhFODCmzOfSNlai15TJPQExfuHKLHXGA0Uke8lnDfyVlVzaVHx6XBYk9vltrL/scr2G3N&#10;q2lrjHZXa+eG8XT+Mh9KPT+NmwWITGO+i2/uT13mz+bw/0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fu3sAAAADcAAAADwAAAAAAAAAAAAAAAACYAgAAZHJzL2Rvd25y&#10;ZXYueG1sUEsFBgAAAAAEAAQA9QAAAIUDA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line id="直接连接符 127" o:spid="_x0000_s1164" style="position:absolute;visibility:visible;mso-wrap-style:square" from="22823,0" to="22823,19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WgA8IAAADcAAAADwAAAGRycy9kb3ducmV2LnhtbERP32vCMBB+H/g/hBP2NlM72UZnFFE2&#10;9HGuMB+P5myKzaUksVb/ejMY7O0+vp83Xw62FT350DhWMJ1kIIgrpxuuFZTfH09vIEJE1tg6JgVX&#10;CrBcjB7mWGh34S/q97EWKYRDgQpMjF0hZagMWQwT1xEn7ui8xZigr6X2eEnhtpV5lr1Iiw2nBoMd&#10;rQ1Vp/3ZKjh8mrLa1H43+8kOec/PJ3/DUqnH8bB6BxFpiP/iP/dWp/n5K/w+ky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WgA8IAAADcAAAADwAAAAAAAAAAAAAA&#10;AAChAgAAZHJzL2Rvd25yZXYueG1sUEsFBgAAAAAEAAQA+QAAAJADAAAAAA==&#10;" strokecolor="black [3040]" strokeweight="2.25pt"/>
                <v:line id="直接连接符 128" o:spid="_x0000_s1165" style="position:absolute;visibility:visible;mso-wrap-style:square" from="17337,3657" to="22804,3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mPNMUAAADcAAAADwAAAGRycy9kb3ducmV2LnhtbESPQU/DMAyF70j8h8hIu7GUCiFUlk1o&#10;GhI7VKIbP8A0psnWOF0Ttu7f4wMSN1vv+b3Pi9UUenWmMfnIBh7mBSjiNlrPnYHP/dv9M6iUkS32&#10;kcnAlRKslrc3C6xsvHBD513ulIRwqtCAy3motE6to4BpHgdi0b7jGDDLOnbajniR8NDrsiiedEDP&#10;0uBwoLWj9rj7CQYOH2XcTGnrtqfHr3rti8bXdWPM7G56fQGVacr/5r/rdyv4pdDKMzKBX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mPNMUAAADcAAAADwAAAAAAAAAA&#10;AAAAAAChAgAAZHJzL2Rvd25yZXYueG1sUEsFBgAAAAAEAAQA+QAAAJMDAAAAAA==&#10;" strokecolor="black [3040]" strokeweight="1pt"/>
                <v:line id="直接连接符 130" o:spid="_x0000_s1166" style="position:absolute;visibility:visible;mso-wrap-style:square" from="17337,14996" to="22804,14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YV78UAAADcAAAADwAAAGRycy9kb3ducmV2LnhtbESPQU/DMAyF70j8h8hI3FjKmNBUlk1o&#10;2iR2qEQ3foBpTBNonK7JtvLv5wMSN1vv+b3Pi9UYOnWmIfnIBh4nBSjiJlrPrYGPw/ZhDiplZItd&#10;ZDLwSwlWy9ubBZY2Xrim8z63SkI4lWjA5dyXWqfGUcA0iT2xaF9xCJhlHVptB7xIeOj0tCiedUDP&#10;0uCwp7Wj5md/Cga+36dxM6ad2x1nn9XaF7WvqtqY+7vx9QVUpjH/m/+u36zgPwm+PCMT6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YV78UAAADcAAAADwAAAAAAAAAA&#10;AAAAAAChAgAAZHJzL2Rvd25yZXYueG1sUEsFBgAAAAAEAAQA+QAAAJMDAAAAAA==&#10;" strokecolor="black [3040]" strokeweight="1pt"/>
                <v:line id="直接连接符 132" o:spid="_x0000_s1167" style="position:absolute;visibility:visible;mso-wrap-style:square" from="22823,10753" to="28747,10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guA8IAAADcAAAADwAAAGRycy9kb3ducmV2LnhtbERP3WrCMBS+H+wdwhl4N9N1MqQaZcgG&#10;86Jg1Qc4NscmW3PSNZnWtzfCwLvz8f2e+XJwrThRH6xnBS/jDARx7bXlRsF+9/k8BREissbWMym4&#10;UIDl4vFhjoX2Z67otI2NSCEcClRgYuwKKUNtyGEY+444cUffO4wJ9o3UPZ5TuGtlnmVv0qHl1GCw&#10;o5Wh+mf75xR8b3L/MYS1Wf9ODuXKZpUty0qp0dPwPgMRaYh38b/7S6f5rzncnkkXyM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0guA8IAAADcAAAADwAAAAAAAAAAAAAA&#10;AAChAgAAZHJzL2Rvd25yZXYueG1sUEsFBgAAAAAEAAQA+QAAAJADAAAAAA==&#10;" strokecolor="black [3040]" strokeweight="1pt"/>
                <v:line id="直接连接符 134" o:spid="_x0000_s1168" style="position:absolute;visibility:visible;mso-wrap-style:square" from="17337,8705" to="22804,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T7MIAAADcAAAADwAAAGRycy9kb3ducmV2LnhtbERPzWoCMRC+F3yHMEJvNauVIqtRirSg&#10;h4Wu9QHGzbiJ3UzWTdT17U2h0Nt8fL+zWPWuEVfqgvWsYDzKQBBXXluuFey/P19mIEJE1th4JgV3&#10;CrBaDp4WmGt/45Kuu1iLFMIhRwUmxjaXMlSGHIaRb4kTd/Sdw5hgV0vd4S2Fu0ZOsuxNOrScGgy2&#10;tDZU/ewuTsHpa+I/+rA12/P0UKxtVtqiKJV6HvbvcxCR+vgv/nNvdJr/OoXfZ9IF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0T7MIAAADcAAAADwAAAAAAAAAAAAAA&#10;AAChAgAAZHJzL2Rvd25yZXYueG1sUEsFBgAAAAAEAAQA+QAAAJADAAAAAA==&#10;" strokecolor="black [3040]" strokeweight="1pt"/>
                <v:shape id="直接箭头连接符 135" o:spid="_x0000_s1169" type="#_x0000_t32" style="position:absolute;left:17337;top:9802;width:113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kRmcQAAADcAAAADwAAAGRycy9kb3ducmV2LnhtbERPTWsCMRC9C/6HMEJvNWtbi26NIrYF&#10;aaHUVfE6bKabxc1kSVLd9tc3QsHbPN7nzBadbcSJfKgdKxgNMxDEpdM1Vwp229fbCYgQkTU2jknB&#10;DwVYzPu9GebanXlDpyJWIoVwyFGBibHNpQylIYth6FrixH05bzEm6CupPZ5TuG3kXZY9Sos1pwaD&#10;La0Mlcfi2yp4Wz/vf5cfD5/mMC04lCs/rV7elboZdMsnEJG6eBX/u9c6zb8fw+WZdIG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eRGZxAAAANwAAAAPAAAAAAAAAAAA&#10;AAAAAKECAABkcnMvZG93bnJldi54bWxQSwUGAAAAAAQABAD5AAAAkgMAAAAA&#10;" strokecolor="black [3040]">
                  <v:stroke startarrow="block" endarrow="block"/>
                </v:shape>
                <v:shape id="直接箭头连接符 136" o:spid="_x0000_s1170" type="#_x0000_t32" style="position:absolute;left:3950;top:4023;width:46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uP7sQAAADcAAAADwAAAGRycy9kb3ducmV2LnhtbERPTWsCMRC9F/wPYQreara2iG6NItqC&#10;tFDqqngdNtPN4mayJFG3/npTKPQ2j/c503lnG3EmH2rHCh4HGQji0umaKwW77dvDGESIyBobx6Tg&#10;hwLMZ727KebaXXhD5yJWIoVwyFGBibHNpQylIYth4FrixH07bzEm6CupPV5SuG3kMMtG0mLNqcFg&#10;S0tD5bE4WQXv69X+uvh8/jKHScGhXPpJ9fqhVP++W7yAiNTFf/Gfe63T/KcR/D6TLp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q4/uxAAAANwAAAAPAAAAAAAAAAAA&#10;AAAAAKECAABkcnMvZG93bnJldi54bWxQSwUGAAAAAAQABAD5AAAAkgMAAAAA&#10;" strokecolor="black [3040]">
                  <v:stroke startarrow="block" endarrow="block"/>
                </v:shape>
                <v:shape id="直接箭头连接符 137" o:spid="_x0000_s1171" type="#_x0000_t32" style="position:absolute;left:3950;top:14996;width:46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cqdcQAAADcAAAADwAAAGRycy9kb3ducmV2LnhtbERPTWsCMRC9C/6HMEJvNWtbrG6NIrYF&#10;aaHUVfE6bKabxc1kSVLd9tc3QsHbPN7nzBadbcSJfKgdKxgNMxDEpdM1Vwp229fbCYgQkTU2jknB&#10;DwVYzPu9GebanXlDpyJWIoVwyFGBibHNpQylIYth6FrixH05bzEm6CupPZ5TuG3kXZaNpcWaU4PB&#10;llaGymPxbRW8rZ/3v8uPh09zmBYcypWfVi/vSt0MuuUTiEhdvIr/3Wud5t8/wuWZdIG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5yp1xAAAANwAAAAPAAAAAAAAAAAA&#10;AAAAAKECAABkcnMvZG93bnJldi54bWxQSwUGAAAAAAQABAD5AAAAkgMAAAAA&#10;" strokecolor="black [3040]">
                  <v:stroke startarrow="block" endarrow="block"/>
                </v:shape>
                <v:shape id="文本框 138" o:spid="_x0000_s1172" type="#_x0000_t202" style="position:absolute;left:15947;top:20409;width:14337;height:2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r5Rc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0Mo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q+UXHAAAA3AAAAA8AAAAAAAAAAAAAAAAAmAIAAGRy&#10;cy9kb3ducmV2LnhtbFBLBQYAAAAABAAEAPUAAACMAwAAAAA=&#10;" fillcolor="white [3201]" stroked="f" strokeweight=".5pt">
                  <v:textbox>
                    <w:txbxContent>
                      <w:p w:rsidR="00097624" w:rsidRPr="00DD0BBA" w:rsidRDefault="00097624"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6-5</w:t>
                        </w:r>
                        <w:r w:rsidRPr="00DD0BBA">
                          <w:rPr>
                            <w:rFonts w:ascii="幼圆" w:eastAsia="幼圆" w:hAnsi="幼圆" w:hint="eastAsia"/>
                            <w:sz w:val="18"/>
                          </w:rPr>
                          <w:t xml:space="preserve"> 专用EPS架构</w:t>
                        </w:r>
                      </w:p>
                    </w:txbxContent>
                  </v:textbox>
                </v:shape>
                <w10:anchorlock/>
              </v:group>
            </w:pict>
          </mc:Fallback>
        </mc:AlternateContent>
      </w:r>
    </w:p>
    <w:p w:rsidR="00002234" w:rsidRPr="006F5EB3" w:rsidRDefault="00002234" w:rsidP="00002234"/>
    <w:p w:rsidR="00002234" w:rsidRPr="00281E01" w:rsidRDefault="00002234" w:rsidP="00281E01">
      <w:pPr>
        <w:ind w:firstLine="420"/>
        <w:rPr>
          <w:rFonts w:ascii="幼圆" w:eastAsia="幼圆" w:hAnsi="幼圆"/>
        </w:rPr>
      </w:pPr>
      <w:r>
        <w:rPr>
          <w:rFonts w:hint="eastAsia"/>
        </w:rPr>
        <w:t>4</w:t>
      </w:r>
      <w:r>
        <w:rPr>
          <w:rFonts w:hint="eastAsia"/>
        </w:rPr>
        <w:t>）</w:t>
      </w:r>
      <w:r w:rsidRPr="00281E01">
        <w:rPr>
          <w:rFonts w:ascii="幼圆" w:eastAsia="幼圆" w:hAnsi="幼圆" w:hint="eastAsia"/>
        </w:rPr>
        <w:t>独立POS架构</w:t>
      </w:r>
    </w:p>
    <w:p w:rsidR="00002234" w:rsidRPr="00281E01" w:rsidRDefault="005F0C6E" w:rsidP="00281E01">
      <w:pPr>
        <w:ind w:firstLine="420"/>
        <w:rPr>
          <w:rFonts w:ascii="幼圆" w:eastAsia="幼圆" w:hAnsi="幼圆"/>
        </w:rPr>
      </w:pPr>
      <w:r w:rsidRPr="00281E01">
        <w:rPr>
          <w:rFonts w:ascii="幼圆" w:eastAsia="幼圆" w:hAnsi="幼圆" w:hint="eastAsia"/>
        </w:rPr>
        <w:t>R</w:t>
      </w:r>
      <w:r w:rsidR="00002234" w:rsidRPr="00281E01">
        <w:rPr>
          <w:rFonts w:ascii="幼圆" w:eastAsia="幼圆" w:hAnsi="幼圆" w:hint="eastAsia"/>
        </w:rPr>
        <w:t>POS和电子支付系统之间的物理架构为独立POS架构时，其架构图如图</w:t>
      </w:r>
      <w:r w:rsidRPr="00281E01">
        <w:rPr>
          <w:rFonts w:ascii="幼圆" w:eastAsia="幼圆" w:hAnsi="幼圆" w:hint="eastAsia"/>
        </w:rPr>
        <w:t>6</w:t>
      </w:r>
      <w:r w:rsidR="00002234" w:rsidRPr="00281E01">
        <w:rPr>
          <w:rFonts w:ascii="幼圆" w:eastAsia="幼圆" w:hAnsi="幼圆" w:hint="eastAsia"/>
        </w:rPr>
        <w:t>-</w:t>
      </w:r>
      <w:r w:rsidRPr="00281E01">
        <w:rPr>
          <w:rFonts w:ascii="幼圆" w:eastAsia="幼圆" w:hAnsi="幼圆" w:hint="eastAsia"/>
        </w:rPr>
        <w:t>6</w:t>
      </w:r>
      <w:r w:rsidR="00002234" w:rsidRPr="00281E01">
        <w:rPr>
          <w:rFonts w:ascii="幼圆" w:eastAsia="幼圆" w:hAnsi="幼圆" w:hint="eastAsia"/>
        </w:rPr>
        <w:t>所示，这种架构的特点是</w:t>
      </w:r>
      <w:r w:rsidRPr="00281E01">
        <w:rPr>
          <w:rFonts w:ascii="幼圆" w:eastAsia="幼圆" w:hAnsi="幼圆" w:hint="eastAsia"/>
        </w:rPr>
        <w:t>R</w:t>
      </w:r>
      <w:r w:rsidR="00002234" w:rsidRPr="00281E01">
        <w:rPr>
          <w:rFonts w:ascii="幼圆" w:eastAsia="幼圆" w:hAnsi="幼圆" w:hint="eastAsia"/>
        </w:rPr>
        <w:t>POS系统由独立的POS工作站组成，工作站和它们的设备通过基于RS232的串口通信，并且每一个独立POS工作站包含有精简版的IFSF电子支付协议接口POS这端的实现;电子支付服务的实例运行在一个专用服务器上，电子支付服务实例包含有IFSF电子支付接口EPS部分的实现;</w:t>
      </w:r>
      <w:r w:rsidRPr="00281E01">
        <w:rPr>
          <w:rFonts w:ascii="幼圆" w:eastAsia="幼圆" w:hAnsi="幼圆" w:hint="eastAsia"/>
        </w:rPr>
        <w:t>支付设备</w:t>
      </w:r>
      <w:r w:rsidR="00002234" w:rsidRPr="00281E01">
        <w:rPr>
          <w:rFonts w:ascii="幼圆" w:eastAsia="幼圆" w:hAnsi="幼圆" w:hint="eastAsia"/>
        </w:rPr>
        <w:t>通过以太网和运行电子支付系统的专用服务器连接。</w:t>
      </w:r>
    </w:p>
    <w:p w:rsidR="00002234" w:rsidRPr="006F5EB3" w:rsidRDefault="00002234" w:rsidP="00002234"/>
    <w:p w:rsidR="00002234" w:rsidRDefault="00002234" w:rsidP="00002234"/>
    <w:p w:rsidR="00002234" w:rsidRDefault="00002234" w:rsidP="00002234"/>
    <w:p w:rsidR="00002234" w:rsidRPr="00002234" w:rsidRDefault="00002234" w:rsidP="00002234">
      <w:pPr>
        <w:ind w:firstLine="420"/>
      </w:pPr>
      <w:r>
        <w:rPr>
          <w:noProof/>
        </w:rPr>
        <mc:AlternateContent>
          <mc:Choice Requires="wpg">
            <w:drawing>
              <wp:inline distT="0" distB="0" distL="0" distR="0">
                <wp:extent cx="4614748" cy="2047748"/>
                <wp:effectExtent l="0" t="0" r="0" b="0"/>
                <wp:docPr id="139" name="组合 139"/>
                <wp:cNvGraphicFramePr/>
                <a:graphic xmlns:a="http://schemas.openxmlformats.org/drawingml/2006/main">
                  <a:graphicData uri="http://schemas.microsoft.com/office/word/2010/wordprocessingGroup">
                    <wpg:wgp>
                      <wpg:cNvGrpSpPr/>
                      <wpg:grpSpPr>
                        <a:xfrm>
                          <a:off x="0" y="0"/>
                          <a:ext cx="4614748" cy="2047748"/>
                          <a:chOff x="0" y="0"/>
                          <a:chExt cx="4614748" cy="2047748"/>
                        </a:xfrm>
                      </wpg:grpSpPr>
                      <wps:wsp>
                        <wps:cNvPr id="140" name="文本框 140"/>
                        <wps:cNvSpPr txBox="1"/>
                        <wps:spPr>
                          <a:xfrm rot="1695808">
                            <a:off x="2282342" y="468172"/>
                            <a:ext cx="548640" cy="255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r>
                                <w:rPr>
                                  <w:rFonts w:hint="eastAsia"/>
                                </w:rPr>
                                <w:t>RS232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文本框 141"/>
                        <wps:cNvSpPr txBox="1"/>
                        <wps:spPr>
                          <a:xfrm rot="20371408">
                            <a:off x="2194560" y="1316736"/>
                            <a:ext cx="548640" cy="2915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r>
                                <w:rPr>
                                  <w:rFonts w:hint="eastAsia"/>
                                </w:rPr>
                                <w:t>RS232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 name="组合 142"/>
                        <wpg:cNvGrpSpPr/>
                        <wpg:grpSpPr>
                          <a:xfrm>
                            <a:off x="672998" y="409549"/>
                            <a:ext cx="1374051" cy="322682"/>
                            <a:chOff x="0" y="-102"/>
                            <a:chExt cx="1374457" cy="323278"/>
                          </a:xfrm>
                        </wpg:grpSpPr>
                        <wps:wsp>
                          <wps:cNvPr id="143" name="文本框 143"/>
                          <wps:cNvSpPr txBox="1"/>
                          <wps:spPr>
                            <a:xfrm>
                              <a:off x="0" y="0"/>
                              <a:ext cx="971428" cy="323176"/>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文本框 144"/>
                          <wps:cNvSpPr txBox="1"/>
                          <wps:spPr>
                            <a:xfrm>
                              <a:off x="905905" y="-102"/>
                              <a:ext cx="468552" cy="3225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5" name="组合 145"/>
                        <wpg:cNvGrpSpPr/>
                        <wpg:grpSpPr>
                          <a:xfrm>
                            <a:off x="672998" y="1265215"/>
                            <a:ext cx="1381670" cy="322894"/>
                            <a:chOff x="0" y="-315"/>
                            <a:chExt cx="1381771" cy="323491"/>
                          </a:xfrm>
                        </wpg:grpSpPr>
                        <wps:wsp>
                          <wps:cNvPr id="146" name="文本框 146"/>
                          <wps:cNvSpPr txBox="1"/>
                          <wps:spPr>
                            <a:xfrm>
                              <a:off x="0" y="0"/>
                              <a:ext cx="971428" cy="323176"/>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文本框 147"/>
                          <wps:cNvSpPr txBox="1"/>
                          <wps:spPr>
                            <a:xfrm>
                              <a:off x="905634" y="-315"/>
                              <a:ext cx="476137" cy="3225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 name="文本框 148"/>
                        <wps:cNvSpPr txBox="1"/>
                        <wps:spPr>
                          <a:xfrm>
                            <a:off x="0" y="453542"/>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文本框 149"/>
                        <wps:cNvSpPr txBox="1"/>
                        <wps:spPr>
                          <a:xfrm>
                            <a:off x="0" y="1309420"/>
                            <a:ext cx="399394" cy="2558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文本框 150"/>
                        <wps:cNvSpPr txBox="1"/>
                        <wps:spPr>
                          <a:xfrm>
                            <a:off x="2728449" y="921486"/>
                            <a:ext cx="506455" cy="28384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Default="00097624"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文本框 151"/>
                        <wps:cNvSpPr txBox="1"/>
                        <wps:spPr>
                          <a:xfrm>
                            <a:off x="3189427" y="921715"/>
                            <a:ext cx="1017905" cy="28384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C06C60" w:rsidRDefault="00097624" w:rsidP="00002234">
                              <w:pPr>
                                <w:jc w:val="center"/>
                                <w:rPr>
                                  <w:sz w:val="16"/>
                                </w:rPr>
                              </w:pPr>
                              <w:r w:rsidRPr="00C06C60">
                                <w:rPr>
                                  <w:rFonts w:hint="eastAsia"/>
                                  <w:sz w:val="16"/>
                                </w:rPr>
                                <w:t>支付服务器</w:t>
                              </w:r>
                            </w:p>
                            <w:p w:rsidR="00097624" w:rsidRPr="00C06C60" w:rsidRDefault="00097624" w:rsidP="00002234">
                              <w:pPr>
                                <w:jc w:val="center"/>
                                <w:rPr>
                                  <w:sz w:val="16"/>
                                </w:rPr>
                              </w:pPr>
                              <w:r>
                                <w:rPr>
                                  <w:rFonts w:hint="eastAsia"/>
                                  <w:noProof/>
                                  <w:sz w:val="16"/>
                                </w:rPr>
                                <w:drawing>
                                  <wp:inline distT="0" distB="0" distL="0" distR="0" wp14:anchorId="0E17963E" wp14:editId="39EB80A6">
                                    <wp:extent cx="829310" cy="163451"/>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直接连接符 152"/>
                        <wps:cNvCnPr/>
                        <wps:spPr>
                          <a:xfrm>
                            <a:off x="2055571" y="453542"/>
                            <a:ext cx="877824" cy="46817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3" name="直接连接符 153"/>
                        <wps:cNvCnPr/>
                        <wps:spPr>
                          <a:xfrm flipV="1">
                            <a:off x="2055571" y="1207008"/>
                            <a:ext cx="877570" cy="33147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4" name="肘形连接符 154"/>
                        <wps:cNvCnPr/>
                        <wps:spPr>
                          <a:xfrm>
                            <a:off x="2055571" y="651052"/>
                            <a:ext cx="672465" cy="335407"/>
                          </a:xfrm>
                          <a:prstGeom prst="bentConnector3">
                            <a:avLst>
                              <a:gd name="adj1" fmla="val 31508"/>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5" name="肘形连接符 155"/>
                        <wps:cNvCnPr/>
                        <wps:spPr>
                          <a:xfrm flipV="1">
                            <a:off x="2055571" y="1111910"/>
                            <a:ext cx="672541" cy="234086"/>
                          </a:xfrm>
                          <a:prstGeom prst="bentConnector3">
                            <a:avLst>
                              <a:gd name="adj1" fmla="val 3259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6" name="直接箭头连接符 156"/>
                        <wps:cNvCnPr/>
                        <wps:spPr>
                          <a:xfrm>
                            <a:off x="395021" y="585216"/>
                            <a:ext cx="274218"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7" name="直接箭头连接符 157"/>
                        <wps:cNvCnPr/>
                        <wps:spPr>
                          <a:xfrm>
                            <a:off x="395021" y="1433779"/>
                            <a:ext cx="273685"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8" name="直接连接符 158"/>
                        <wps:cNvCnPr/>
                        <wps:spPr>
                          <a:xfrm>
                            <a:off x="4491533" y="226771"/>
                            <a:ext cx="0" cy="162369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9" name="文本框 159"/>
                        <wps:cNvSpPr txBox="1"/>
                        <wps:spPr>
                          <a:xfrm>
                            <a:off x="3760013" y="395020"/>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文本框 160"/>
                        <wps:cNvSpPr txBox="1"/>
                        <wps:spPr>
                          <a:xfrm>
                            <a:off x="3723437" y="1441094"/>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97624" w:rsidRPr="00B118C1" w:rsidRDefault="00097624"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直接连接符 161"/>
                        <wps:cNvCnPr/>
                        <wps:spPr>
                          <a:xfrm>
                            <a:off x="4155034" y="526694"/>
                            <a:ext cx="33375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2" name="直接连接符 162"/>
                        <wps:cNvCnPr/>
                        <wps:spPr>
                          <a:xfrm>
                            <a:off x="4125773" y="1565452"/>
                            <a:ext cx="370332"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3" name="直接连接符 163"/>
                        <wps:cNvCnPr/>
                        <wps:spPr>
                          <a:xfrm>
                            <a:off x="4206240" y="1068019"/>
                            <a:ext cx="28864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4" name="文本框 164"/>
                        <wps:cNvSpPr txBox="1"/>
                        <wps:spPr>
                          <a:xfrm>
                            <a:off x="3957523" y="0"/>
                            <a:ext cx="657225"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7C0FA1" w:rsidRDefault="00097624" w:rsidP="00002234">
                              <w:pPr>
                                <w:jc w:val="left"/>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文本框 165"/>
                        <wps:cNvSpPr txBox="1"/>
                        <wps:spPr>
                          <a:xfrm>
                            <a:off x="1667866" y="1755648"/>
                            <a:ext cx="14331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624" w:rsidRPr="00F4144B" w:rsidRDefault="00097624" w:rsidP="00F4144B">
                              <w:pPr>
                                <w:jc w:val="center"/>
                                <w:rPr>
                                  <w:rFonts w:ascii="幼圆" w:eastAsia="幼圆" w:hAnsi="幼圆"/>
                                  <w:sz w:val="18"/>
                                </w:rPr>
                              </w:pPr>
                              <w:r w:rsidRPr="00F4144B">
                                <w:rPr>
                                  <w:rFonts w:ascii="幼圆" w:eastAsia="幼圆" w:hAnsi="幼圆" w:hint="eastAsia"/>
                                  <w:sz w:val="18"/>
                                </w:rPr>
                                <w:t>图6-6 独立POS架构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139" o:spid="_x0000_s1173" style="width:363.35pt;height:161.25pt;mso-position-horizontal-relative:char;mso-position-vertical-relative:line" coordsize="46147,2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">
                <v:shape id="文本框 140" o:spid="_x0000_s1174" type="#_x0000_t202" style="position:absolute;left:22823;top:4681;width:5486;height:2553;rotation:185227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cJZMYA&#10;AADcAAAADwAAAGRycy9kb3ducmV2LnhtbESPQWvCQBCF70L/wzIFL1I3FY0SXaUIQumhaLR4HbLT&#10;JJidTbNbTf995yB4m+G9ee+b1aZ3jbpSF2rPBl7HCSjiwtuaSwOn4+5lASpEZIuNZzLwRwE266fB&#10;CjPrb3ygax5LJSEcMjRQxdhmWoeiIodh7Fti0b595zDK2pXadniTcNfoSZKk2mHN0lBhS9uKikv+&#10;6wxMf46ztLjs5ryY5OfP0T4dnb4+jBk+929LUJH6+DDfr9+t4E8FX56RCf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cJZMYAAADcAAAADwAAAAAAAAAAAAAAAACYAgAAZHJz&#10;L2Rvd25yZXYueG1sUEsFBgAAAAAEAAQA9QAAAIsDAAAAAA==&#10;" fillcolor="white [3201]" stroked="f" strokeweight=".5pt">
                  <v:textbox>
                    <w:txbxContent>
                      <w:p w:rsidR="00097624" w:rsidRDefault="00097624" w:rsidP="00002234">
                        <w:r>
                          <w:rPr>
                            <w:rFonts w:hint="eastAsia"/>
                          </w:rPr>
                          <w:t>RS232</w:t>
                        </w:r>
                      </w:p>
                    </w:txbxContent>
                  </v:textbox>
                </v:shape>
                <v:shape id="文本框 141" o:spid="_x0000_s1175" type="#_x0000_t202" style="position:absolute;left:21945;top:13167;width:5487;height:2915;rotation:-134195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jxYMAA&#10;AADcAAAADwAAAGRycy9kb3ducmV2LnhtbERPS4vCMBC+L/gfwgh726YVEanGIoIiwh501fPYTB/Y&#10;TEoTbf33ZmFhb/PxPWeZDaYRT+pcbVlBEsUgiHOray4VnH+2X3MQziNrbCyTghc5yFajjyWm2vZ8&#10;pOfJlyKEsEtRQeV9m0rp8ooMusi2xIErbGfQB9iVUnfYh3DTyEkcz6TBmkNDhS1tKsrvp4dRML8U&#10;h+K2t5Mav1+7Kzkc4n6m1Od4WC9AeBr8v/jPvddh/jSB32fCBX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jxYMAAAADcAAAADwAAAAAAAAAAAAAAAACYAgAAZHJzL2Rvd25y&#10;ZXYueG1sUEsFBgAAAAAEAAQA9QAAAIUDAAAAAA==&#10;" fillcolor="white [3201]" stroked="f" strokeweight=".5pt">
                  <v:textbox>
                    <w:txbxContent>
                      <w:p w:rsidR="00097624" w:rsidRDefault="00097624" w:rsidP="00002234">
                        <w:r>
                          <w:rPr>
                            <w:rFonts w:hint="eastAsia"/>
                          </w:rPr>
                          <w:t>RS232</w:t>
                        </w:r>
                      </w:p>
                    </w:txbxContent>
                  </v:textbox>
                </v:shape>
                <v:group id="组合 142" o:spid="_x0000_s1176" style="position:absolute;left:6729;top:4095;width:13741;height:3227" coordorigin=",-1" coordsize="13744,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文本框 143" o:spid="_x0000_s1177" type="#_x0000_t202" style="position:absolute;width:9714;height:3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AY8IA&#10;AADcAAAADwAAAGRycy9kb3ducmV2LnhtbERPTWvCQBC9F/oflil40421FkmziohCexGrzX3Ijkkw&#10;OxuzU5P+e7dQ6G0e73Oy1eAadaMu1J4NTCcJKOLC25pLA1+n3XgBKgiyxcYzGfihAKvl40OGqfU9&#10;f9LtKKWKIRxSNFCJtKnWoajIYZj4ljhyZ985lAi7UtsO+xjuGv2cJK/aYc2xocKWNhUVl+O3M3BY&#10;8DWX+Xp/2M7Iyqm45B/91pjR07B+AyU0yL/4z/1u4/yXGfw+Ey/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MBjwgAAANwAAAAPAAAAAAAAAAAAAAAAAJgCAABkcnMvZG93&#10;bnJldi54bWxQSwUGAAAAAAQABAD1AAAAhwMAAAAA&#10;" fillcolor="#d8d8d8 [2732]" strokeweight=".5pt">
                    <v:textbox>
                      <w:txbxContent>
                        <w:p w:rsidR="00097624" w:rsidRPr="00C06C60" w:rsidRDefault="00097624" w:rsidP="00002234">
                          <w:pPr>
                            <w:jc w:val="center"/>
                            <w:rPr>
                              <w:sz w:val="16"/>
                            </w:rPr>
                          </w:pPr>
                          <w:r w:rsidRPr="00C06C60">
                            <w:rPr>
                              <w:rFonts w:hint="eastAsia"/>
                              <w:sz w:val="16"/>
                            </w:rPr>
                            <w:t>POS</w:t>
                          </w:r>
                          <w:r w:rsidRPr="00C06C60">
                            <w:rPr>
                              <w:rFonts w:hint="eastAsia"/>
                              <w:sz w:val="16"/>
                            </w:rPr>
                            <w:t>工作站</w:t>
                          </w:r>
                        </w:p>
                      </w:txbxContent>
                    </v:textbox>
                  </v:shape>
                  <v:shape id="文本框 144" o:spid="_x0000_s1178" type="#_x0000_t202" style="position:absolute;left:9059;top:-1;width:4685;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efsMA&#10;AADcAAAADwAAAGRycy9kb3ducmV2LnhtbERPTYvCMBC9C/6HMMLeNNWVRapRdBdhPfSwVdDj0IxN&#10;sZnUJmr335uFBW/zeJ+zWHW2FndqfeVYwXiUgCAunK64VHDYb4czED4ga6wdk4Jf8rBa9nsLTLV7&#10;8A/d81CKGMI+RQUmhCaV0heGLPqRa4gjd3atxRBhW0rd4iOG21pOkuRDWqw4Nhhs6NNQcclvVsG7&#10;3x9nX5dMX7PssDG7Yz45nXOl3gbdeg4iUBde4n/3t47zp1P4eyZe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aefsMAAADcAAAADwAAAAAAAAAAAAAAAACYAgAAZHJzL2Rv&#10;d25yZXYueG1sUEsFBgAAAAAEAAQA9QAAAIgDAAAAAA==&#10;" fillcolor="#a5a5a5 [2092]" strokeweight=".5pt">
                    <v:textbox>
                      <w:txbxContent>
                        <w:p w:rsidR="00097624" w:rsidRDefault="00097624" w:rsidP="00002234">
                          <w:pPr>
                            <w:jc w:val="center"/>
                          </w:pPr>
                          <w:r>
                            <w:rPr>
                              <w:rFonts w:hint="eastAsia"/>
                            </w:rPr>
                            <w:t>IFSF</w:t>
                          </w:r>
                        </w:p>
                      </w:txbxContent>
                    </v:textbox>
                  </v:shape>
                </v:group>
                <v:group id="组合 145" o:spid="_x0000_s1179" style="position:absolute;left:6729;top:12652;width:13817;height:3229" coordorigin=",-3" coordsize="13817,32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shape id="文本框 146" o:spid="_x0000_s1180" type="#_x0000_t202" style="position:absolute;width:9714;height:3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Nj+8IA&#10;AADcAAAADwAAAGRycy9kb3ducmV2LnhtbERPTWvCQBC9F/oflil4qxtrK5JmFREFvRSrzX3Ijkkw&#10;OxuzUxP/fbdQ6G0e73Oy5eAadaMu1J4NTMYJKOLC25pLA1+n7fMcVBBki41nMnCnAMvF40OGqfU9&#10;f9LtKKWKIRxSNFCJtKnWoajIYRj7ljhyZ985lAi7UtsO+xjuGv2SJDPtsObYUGFL64qKy/HbGTjM&#10;+ZrL2+rjsJmSlVNxyff9xpjR07B6ByU0yL/4z72zcf7rDH6fiRfox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2P7wgAAANwAAAAPAAAAAAAAAAAAAAAAAJgCAABkcnMvZG93&#10;bnJldi54bWxQSwUGAAAAAAQABAD1AAAAhwMAAAAA&#10;" fillcolor="#d8d8d8 [2732]" strokeweight=".5pt">
                    <v:textbox>
                      <w:txbxContent>
                        <w:p w:rsidR="00097624" w:rsidRPr="00C06C60" w:rsidRDefault="00097624" w:rsidP="00002234">
                          <w:pPr>
                            <w:jc w:val="center"/>
                            <w:rPr>
                              <w:sz w:val="16"/>
                            </w:rPr>
                          </w:pPr>
                          <w:r w:rsidRPr="00C06C60">
                            <w:rPr>
                              <w:rFonts w:hint="eastAsia"/>
                              <w:sz w:val="16"/>
                            </w:rPr>
                            <w:t>POS</w:t>
                          </w:r>
                          <w:r w:rsidRPr="00C06C60">
                            <w:rPr>
                              <w:rFonts w:hint="eastAsia"/>
                              <w:sz w:val="16"/>
                            </w:rPr>
                            <w:t>工作站</w:t>
                          </w:r>
                        </w:p>
                      </w:txbxContent>
                    </v:textbox>
                  </v:shape>
                  <v:shape id="文本框 147" o:spid="_x0000_s1181" type="#_x0000_t202" style="position:absolute;left:9056;top:-3;width:4761;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CcMA&#10;AADcAAAADwAAAGRycy9kb3ducmV2LnhtbERPTWvCQBC9C/6HZQRvulFLlegqVim0hxyMgh6H7JgN&#10;ZmfT7FbTf98tFLzN433OatPZWtyp9ZVjBZNxAoK4cLriUsHp+D5agPABWWPtmBT8kIfNut9bYard&#10;gw90z0MpYgj7FBWYEJpUSl8YsujHriGO3NW1FkOEbSl1i48Ybms5TZJXabHi2GCwoZ2h4pZ/WwUz&#10;fzwv9rdMf2XZ6c18nvPp5ZorNRx02yWIQF14iv/dHzrOf5nD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CcMAAADcAAAADwAAAAAAAAAAAAAAAACYAgAAZHJzL2Rv&#10;d25yZXYueG1sUEsFBgAAAAAEAAQA9QAAAIgDAAAAAA==&#10;" fillcolor="#a5a5a5 [2092]" strokeweight=".5pt">
                    <v:textbox>
                      <w:txbxContent>
                        <w:p w:rsidR="00097624" w:rsidRDefault="00097624" w:rsidP="00002234">
                          <w:pPr>
                            <w:jc w:val="center"/>
                          </w:pPr>
                          <w:r>
                            <w:rPr>
                              <w:rFonts w:hint="eastAsia"/>
                            </w:rPr>
                            <w:t>IFSF</w:t>
                          </w:r>
                        </w:p>
                      </w:txbxContent>
                    </v:textbox>
                  </v:shape>
                </v:group>
                <v:shape id="文本框 148" o:spid="_x0000_s1182" type="#_x0000_t202" style="position:absolute;top:4535;width:3987;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6l8IA&#10;AADcAAAADwAAAGRycy9kb3ducmV2LnhtbESPQUsDMRCF74L/IYzgzWaVIuvatNjSiuDJKp6HzTQJ&#10;biZLErfrv3cOgrcZ3pv3vllt5jioiXIJiQ3cLhpQxH2ygZ2Bj/fDTQuqVGSLQ2Iy8EMFNuvLixV2&#10;Np35jaZjdUpCuHRowNc6dlqX3lPEskgjsWinlCNWWbPTNuNZwuOg75rmXkcMLA0eR9p56r+O39HA&#10;fuseXN9i9vvWhjDNn6dX92zM9dX89Aiq0lz/zX/XL1bwl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GzqXwgAAANwAAAAPAAAAAAAAAAAAAAAAAJgCAABkcnMvZG93&#10;bnJldi54bWxQSwUGAAAAAAQABAD1AAAAhwM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shape id="文本框 149" o:spid="_x0000_s1183" type="#_x0000_t202" style="position:absolute;top:13094;width:3993;height:2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jr8A&#10;AADbAAAADwAAAGRycy9kb3ducmV2LnhtbERPTWsCMRC9F/ofwgi91aweynY1ihZbhJ6qpedhMybB&#10;zWRJ0nX7701B8DaP9znL9eg7MVBMLrCC2bQCQdwG7dgo+D6+P9cgUkbW2AUmBX+UYL16fFhio8OF&#10;v2g4ZCNKCKcGFdic+0bK1FrymKahJy7cKUSPucBopI54KeG+k/OqepEeHZcGiz29WWrPh1+vYLc1&#10;r6atMdpdrZ0bxp/Tp/lQ6mkybhYgMo35Lr6597rMn8P/L+UAu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yVCOvwAAANsAAAAPAAAAAAAAAAAAAAAAAJgCAABkcnMvZG93bnJl&#10;di54bWxQSwUGAAAAAAQABAD1AAAAhAM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shape id="文本框 150" o:spid="_x0000_s1184" type="#_x0000_t202" style="position:absolute;left:27284;top:9214;width:5065;height:2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OoMYA&#10;AADcAAAADwAAAGRycy9kb3ducmV2LnhtbESPQWvCQBCF7wX/wzJCb3Wj0iLRVbRFaA85NAp6HLJj&#10;NpidTbNbTf9951DobYb35r1vVpvBt+pGfWwCG5hOMlDEVbAN1waOh/3TAlRMyBbbwGTghyJs1qOH&#10;FeY23PmTbmWqlYRwzNGAS6nLtY6VI49xEjpi0S6h95hk7Wtte7xLuG/1LMtetMeGpcFhR6+Oqmv5&#10;7Q3M4+G0eLsW9qsojjv3cSpn50tpzON42C5BJRrSv/nv+t0K/rPgyzMygV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QOoMYAAADcAAAADwAAAAAAAAAAAAAAAACYAgAAZHJz&#10;L2Rvd25yZXYueG1sUEsFBgAAAAAEAAQA9QAAAIsDAAAAAA==&#10;" fillcolor="#a5a5a5 [2092]" strokeweight=".5pt">
                  <v:textbox>
                    <w:txbxContent>
                      <w:p w:rsidR="00097624" w:rsidRDefault="00097624" w:rsidP="00002234">
                        <w:pPr>
                          <w:jc w:val="center"/>
                        </w:pPr>
                        <w:r>
                          <w:rPr>
                            <w:rFonts w:hint="eastAsia"/>
                          </w:rPr>
                          <w:t>IFSF</w:t>
                        </w:r>
                      </w:p>
                    </w:txbxContent>
                  </v:textbox>
                </v:shape>
                <v:shape id="文本框 151" o:spid="_x0000_s1185" type="#_x0000_t202" style="position:absolute;left:31894;top:9217;width:10179;height:2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UsEA&#10;AADcAAAADwAAAGRycy9kb3ducmV2LnhtbERPS2vCQBC+F/wPywi91Y2KIqmriFiwF/FR70N2TILZ&#10;2ZidmvjvXaHQ23x8z5kvO1epOzWh9GxgOEhAEWfelpwb+Dl9fcxABUG2WHkmAw8KsFz03uaYWt/y&#10;ge5HyVUM4ZCigUKkTrUOWUEOw8DXxJG7+MahRNjk2jbYxnBX6VGSTLXDkmNDgTWtC8qux19nYD/j&#10;21kmq91+MyYrp+x6/m43xrz3u9UnKKFO/sV/7q2N8ydDeD0TL9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jbVLBAAAA3AAAAA8AAAAAAAAAAAAAAAAAmAIAAGRycy9kb3du&#10;cmV2LnhtbFBLBQYAAAAABAAEAPUAAACGAwAAAAA=&#10;" fillcolor="#d8d8d8 [2732]" strokeweight=".5pt">
                  <v:textbox>
                    <w:txbxContent>
                      <w:p w:rsidR="00097624" w:rsidRPr="00C06C60" w:rsidRDefault="00097624" w:rsidP="00002234">
                        <w:pPr>
                          <w:jc w:val="center"/>
                          <w:rPr>
                            <w:sz w:val="16"/>
                          </w:rPr>
                        </w:pPr>
                        <w:r w:rsidRPr="00C06C60">
                          <w:rPr>
                            <w:rFonts w:hint="eastAsia"/>
                            <w:sz w:val="16"/>
                          </w:rPr>
                          <w:t>支付服务器</w:t>
                        </w:r>
                      </w:p>
                      <w:p w:rsidR="00097624" w:rsidRPr="00C06C60" w:rsidRDefault="00097624" w:rsidP="00002234">
                        <w:pPr>
                          <w:jc w:val="center"/>
                          <w:rPr>
                            <w:sz w:val="16"/>
                          </w:rPr>
                        </w:pPr>
                        <w:r>
                          <w:rPr>
                            <w:rFonts w:hint="eastAsia"/>
                            <w:noProof/>
                            <w:sz w:val="16"/>
                          </w:rPr>
                          <w:drawing>
                            <wp:inline distT="0" distB="0" distL="0" distR="0" wp14:anchorId="0E17963E" wp14:editId="39EB80A6">
                              <wp:extent cx="829310" cy="163451"/>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line id="直接连接符 152" o:spid="_x0000_s1186" style="position:absolute;visibility:visible;mso-wrap-style:square" from="20555,4535" to="29333,9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TF2sAAAADcAAAADwAAAGRycy9kb3ducmV2LnhtbERPTWvCQBC9F/oflil4q5sIlhBdQ7FI&#10;ezUKehyy02xodjZkp5r+e1coeJvH+5x1NfleXWiMXWAD+TwDRdwE23Fr4HjYvRagoiBb7AOTgT+K&#10;UG2en9ZY2nDlPV1qaVUK4ViiAScylFrHxpHHOA8DceK+w+hREhxbbUe8pnDf60WWvWmPHacGhwNt&#10;HTU/9a834E9d3+Qkhw/hc7srarctPvfGzF6m9xUooUke4n/3l03zlwu4P5Mu0Jsb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5kxdrAAAAA3AAAAA8AAAAAAAAAAAAAAAAA&#10;oQIAAGRycy9kb3ducmV2LnhtbFBLBQYAAAAABAAEAPkAAACOAwAAAAA=&#10;" strokecolor="black [3040]" strokeweight="1.5pt"/>
                <v:line id="直接连接符 153" o:spid="_x0000_s1187" style="position:absolute;flip:y;visibility:visible;mso-wrap-style:square" from="20555,12070" to="29331,15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wMNMQAAADcAAAADwAAAGRycy9kb3ducmV2LnhtbERPS2vCQBC+F/oflin0ppu2KCW6kVoo&#10;qTcfgeptzE4ebXY2ZleN/94VhN7m43vOdNabRpyoc7VlBS/DCARxbnXNpYJs8zV4B+E8ssbGMim4&#10;kINZ8vgwxVjbM6/otPalCCHsYlRQed/GUrq8IoNuaFviwBW2M+gD7EqpOzyHcNPI1ygaS4M1h4YK&#10;W/qsKP9bH42C3U/6Ox8V2zRP7Xy5P9hscVhFSj0/9R8TEJ56/y++u791mD96g9sz4QKZ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HAw0xAAAANwAAAAPAAAAAAAAAAAA&#10;AAAAAKECAABkcnMvZG93bnJldi54bWxQSwUGAAAAAAQABAD5AAAAkgMAAAAA&#10;" strokecolor="black [3040]" strokeweight="1.5pt"/>
                <v:shape id="肘形连接符 154" o:spid="_x0000_s1188" type="#_x0000_t34" style="position:absolute;left:20555;top:6510;width:6725;height:33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3i5cMAAADcAAAADwAAAGRycy9kb3ducmV2LnhtbERPS2vCQBC+F/wPyxS81U21aUt0FRHU&#10;3Ir2cR6z0yQ0O5vsrpr6612h0Nt8fM+ZLXrTiBM5X1tW8DhKQBAXVtdcKvh4Xz+8gvABWWNjmRT8&#10;kofFfHA3w0zbM+/otA+liCHsM1RQhdBmUvqiIoN+ZFviyH1bZzBE6EqpHZ5juGnkOEmepcGaY0OF&#10;La0qKn72R6Mg7Tbb/OJ2k8+Xw1v6tcw73287pYb3/XIKIlAf/sV/7lzH+ekT3J6JF8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94uXDAAAA3AAAAA8AAAAAAAAAAAAA&#10;AAAAoQIAAGRycy9kb3ducmV2LnhtbFBLBQYAAAAABAAEAPkAAACRAwAAAAA=&#10;" adj="6806" strokecolor="black [3040]">
                  <v:stroke startarrow="block" endarrow="block"/>
                </v:shape>
                <v:shape id="肘形连接符 155" o:spid="_x0000_s1189" type="#_x0000_t34" style="position:absolute;left:20555;top:11119;width:6726;height:234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4+qsMAAADcAAAADwAAAGRycy9kb3ducmV2LnhtbERPyW7CMBC9I/EP1iBxA4cKCgoYVBVB&#10;l0PZ76N4SELjcRq7IeXr60qVuM3TW2e2aEwhaqpcblnBoB+BIE6szjlVcDysehMQziNrLCyTgh9y&#10;sJi3WzOMtb3yjuq9T0UIYRejgsz7MpbSJRkZdH1bEgfubCuDPsAqlbrCawg3hXyIokdpMOfQkGFJ&#10;zxkln/tvo8B9DPVEL/3l/fb2dSo3Y67X2xelup3maQrCU+Pv4n/3qw7zRyP4eyZc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ePqrDAAAA3AAAAA8AAAAAAAAAAAAA&#10;AAAAoQIAAGRycy9kb3ducmV2LnhtbFBLBQYAAAAABAAEAPkAAACRAwAAAAA=&#10;" adj="7040" strokecolor="black [3040]">
                  <v:stroke startarrow="block" endarrow="block"/>
                </v:shape>
                <v:shape id="直接箭头连接符 156" o:spid="_x0000_s1190" type="#_x0000_t32" style="position:absolute;left:3950;top:5852;width:27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RqTsQAAADcAAAADwAAAGRycy9kb3ducmV2LnhtbERPTWsCMRC9F/wPYQrearbSim6NItqC&#10;tFDqqngdNtPN4mayJFG3/npTKPQ2j/c503lnG3EmH2rHCh4HGQji0umaKwW77dvDGESIyBobx6Tg&#10;hwLMZ727KebaXXhD5yJWIoVwyFGBibHNpQylIYth4FrixH07bzEm6CupPV5SuG3kMMtG0mLNqcFg&#10;S0tD5bE4WQXv69X+uvh8+jKHScGhXPpJ9fqhVP++W7yAiNTFf/Gfe63T/OcR/D6TLp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dGpOxAAAANwAAAAPAAAAAAAAAAAA&#10;AAAAAKECAABkcnMvZG93bnJldi54bWxQSwUGAAAAAAQABAD5AAAAkgMAAAAA&#10;" strokecolor="black [3040]">
                  <v:stroke startarrow="block" endarrow="block"/>
                </v:shape>
                <v:shape id="直接箭头连接符 157" o:spid="_x0000_s1191" type="#_x0000_t32" style="position:absolute;left:3950;top:14337;width:2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jP1cQAAADcAAAADwAAAGRycy9kb3ducmV2LnhtbERPTWsCMRC9C/6HMEJvNWtprW6NIrYF&#10;aaHUVfE6bKabxc1kSVLd9tc3QsHbPN7nzBadbcSJfKgdKxgNMxDEpdM1Vwp229fbCYgQkTU2jknB&#10;DwVYzPu9GebanXlDpyJWIoVwyFGBibHNpQylIYth6FrixH05bzEm6CupPZ5TuG3kXZaNpcWaU4PB&#10;llaGymPxbRW8rZ/3v8uP+09zmBYcypWfVi/vSt0MuuUTiEhdvIr/3Wud5j88wuWZdIG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OM/VxAAAANwAAAAPAAAAAAAAAAAA&#10;AAAAAKECAABkcnMvZG93bnJldi54bWxQSwUGAAAAAAQABAD5AAAAkgMAAAAA&#10;" strokecolor="black [3040]">
                  <v:stroke startarrow="block" endarrow="block"/>
                </v:shape>
                <v:line id="直接连接符 158" o:spid="_x0000_s1192" style="position:absolute;visibility:visible;mso-wrap-style:square" from="44915,2267" to="44915,1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zyMMIAAADcAAAADwAAAGRycy9kb3ducmV2LnhtbESPQWvDMAyF74P+B6PCbqvTwUbI6pbS&#10;UrZr00F3FLEah8ZyiLU2+/fTYbCbxHt679NqM8Xe3GjMXWIHy0UBhrhJvuPWwefp8FSCyYLssU9M&#10;Dn4ow2Y9e1hh5dOdj3SrpTUawrlCB0FkqKzNTaCIeZEGYtUuaYwouo6t9SPeNTz29rkoXm3EjrUh&#10;4EC7QM21/o4O4rnrmyXJaS/81R7KOuzK96Nzj/Np+wZGaJJ/89/1h1f8F6XVZ3QCu/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4zyMMIAAADcAAAADwAAAAAAAAAAAAAA&#10;AAChAgAAZHJzL2Rvd25yZXYueG1sUEsFBgAAAAAEAAQA+QAAAJADAAAAAA==&#10;" strokecolor="black [3040]" strokeweight="1.5pt"/>
                <v:shape id="文本框 159" o:spid="_x0000_s1193" type="#_x0000_t202" style="position:absolute;left:37600;top:3950;width:3987;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4J0cAA&#10;AADcAAAADwAAAGRycy9kb3ducmV2LnhtbERPTUsDMRC9C/6HMII3m1VQtmuzS5W2CJ6s4nnYTJPQ&#10;zWRJ0u323xtB8DaP9zmrbvaDmCgmF1jB/aICQdwH7dgo+Prc3tUgUkbWOAQmBRdK0LXXVytsdDjz&#10;B037bEQJ4dSgApvz2EiZekse0yKMxIU7hOgxFxiN1BHPJdwP8qGqnqRHx6XB4kivlvrj/uQVbF7M&#10;0vQ1RruptXPT/H14Nzulbm/m9TOITHP+F/+533SZ/7i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Y4J0cAAAADcAAAADwAAAAAAAAAAAAAAAACYAgAAZHJzL2Rvd25y&#10;ZXYueG1sUEsFBgAAAAAEAAQA9QAAAIUDA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shape id="文本框 160" o:spid="_x0000_s1194" type="#_x0000_t202" style="position:absolute;left:37234;top:14410;width:3988;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q8cIA&#10;AADcAAAADwAAAGRycy9kb3ducmV2LnhtbESPQUsDMRCF74L/IYzgzWbbQ1nXpsWWKoInq3geNtMk&#10;uJksSdyu/945CN5meG/e+2azm+OgJsolJDawXDSgiPtkAzsDH+9Pdy2oUpEtDonJwA8V2G2vrzbY&#10;2XThN5pO1SkJ4dKhAV/r2Gldek8RyyKNxKKdU45YZc1O24wXCY+DXjXNWkcMLA0eRzp46r9O39HA&#10;ce/uXd9i9sfWhjDNn+dX92zM7c3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GrxwgAAANwAAAAPAAAAAAAAAAAAAAAAAJgCAABkcnMvZG93&#10;bnJldi54bWxQSwUGAAAAAAQABAD1AAAAhwMAAAAA&#10;" fillcolor="white [3201]" strokeweight=".5pt">
                  <v:textbox>
                    <w:txbxContent>
                      <w:p w:rsidR="00097624" w:rsidRPr="00B118C1" w:rsidRDefault="00097624" w:rsidP="00002234">
                        <w:pPr>
                          <w:jc w:val="center"/>
                          <w:rPr>
                            <w:sz w:val="16"/>
                          </w:rPr>
                        </w:pPr>
                        <w:r w:rsidRPr="00B118C1">
                          <w:rPr>
                            <w:rFonts w:hint="eastAsia"/>
                            <w:sz w:val="16"/>
                          </w:rPr>
                          <w:t>外设</w:t>
                        </w:r>
                      </w:p>
                    </w:txbxContent>
                  </v:textbox>
                </v:shape>
                <v:line id="直接连接符 161" o:spid="_x0000_s1195" style="position:absolute;visibility:visible;mso-wrap-style:square" from="41550,5266" to="44887,5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qREL8AAADcAAAADwAAAGRycy9kb3ducmV2LnhtbERPTWvCQBC9C/0PyxR6M5t4kJC6SrGI&#10;Xo2CPQ7ZaTY0Oxuyo8Z/7xYKvc3jfc5qM/le3WiMXWADRZaDIm6C7bg1cD7t5iWoKMgW+8Bk4EER&#10;NuuX2QorG+58pFstrUohHCs04ESGSuvYOPIYszAQJ+47jB4lwbHVdsR7Cve9XuT5UnvsODU4HGjr&#10;qPmpr96Av3R9U5CcPoW/2l1Zu225Pxrz9jp9vIMSmuRf/Oc+2DR/WcDvM+kCvX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NqREL8AAADcAAAADwAAAAAAAAAAAAAAAACh&#10;AgAAZHJzL2Rvd25yZXYueG1sUEsFBgAAAAAEAAQA+QAAAI0DAAAAAA==&#10;" strokecolor="black [3040]" strokeweight="1.5pt"/>
                <v:line id="直接连接符 162" o:spid="_x0000_s1196" style="position:absolute;visibility:visible;mso-wrap-style:square" from="41257,15654" to="44961,15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PZ74AAADcAAAADwAAAGRycy9kb3ducmV2LnhtbERPTYvCMBC9L+x/CCPsbU31IKUaRRTR&#10;q1XQ49CMTbGZlGZWu/9+syB4m8f7nMVq8K16UB+bwAYm4wwUcRVsw7WB82n3nYOKgmyxDUwGfinC&#10;avn5scDChicf6VFKrVIIxwINOJGu0DpWjjzGceiIE3cLvUdJsK+17fGZwn2rp1k20x4bTg0OO9o4&#10;qu7ljzfgL01bTUhOW+FrvctLt8n3R2O+RsN6DkpokLf45T7YNH82hf9n0gV6+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CA9nvgAAANwAAAAPAAAAAAAAAAAAAAAAAKEC&#10;AABkcnMvZG93bnJldi54bWxQSwUGAAAAAAQABAD5AAAAjAMAAAAA&#10;" strokecolor="black [3040]" strokeweight="1.5pt"/>
                <v:line id="直接连接符 163" o:spid="_x0000_s1197" style="position:absolute;visibility:visible;mso-wrap-style:square" from="42062,10680" to="44948,10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0Sq/MAAAADcAAAADwAAAGRycy9kb3ducmV2LnhtbERPTWvCQBC9F/oflil4q5u0ICG6hmIR&#10;ezUW9Dhkp9nQ7GzITjX+e1cQepvH+5xVNflenWmMXWAD+TwDRdwE23Fr4PuwfS1ARUG22AcmA1eK&#10;UK2fn1ZY2nDhPZ1raVUK4ViiAScylFrHxpHHOA8DceJ+wuhREhxbbUe8pHDf67csW2iPHacGhwNt&#10;HDW/9Z834I9d3+Qkh0/hU7starcpdntjZi/TxxKU0CT/4of7y6b5i3e4P5Mu0Osb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9EqvzAAAAA3AAAAA8AAAAAAAAAAAAAAAAA&#10;oQIAAGRycy9kb3ducmV2LnhtbFBLBQYAAAAABAAEAPkAAACOAwAAAAA=&#10;" strokecolor="black [3040]" strokeweight="1.5pt"/>
                <v:shape id="文本框 164" o:spid="_x0000_s1198" type="#_x0000_t202" style="position:absolute;left:39575;width:657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cXcQA&#10;AADcAAAADwAAAGRycy9kb3ducmV2LnhtbERPS2vCQBC+F/oflin0UnTT+irRVUrRKt402tLbkB2T&#10;0OxsyK5J+u9dQfA2H99zZovOlKKh2hWWFbz2IxDEqdUFZwoOyar3DsJ5ZI2lZVLwTw4W88eHGcba&#10;tryjZu8zEULYxagg976KpXRpTgZd31bEgTvZ2qAPsM6krrEN4aaUb1E0lgYLDg05VvSZU/q3PxsF&#10;vy/Zz9Z1X8d2MBpUy3WTTL51otTzU/cxBeGp83fxzb3RYf54C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3F3EAAAA3AAAAA8AAAAAAAAAAAAAAAAAmAIAAGRycy9k&#10;b3ducmV2LnhtbFBLBQYAAAAABAAEAPUAAACJAwAAAAA=&#10;" fillcolor="white [3201]" stroked="f" strokeweight=".5pt">
                  <v:textbox>
                    <w:txbxContent>
                      <w:p w:rsidR="00097624" w:rsidRPr="007C0FA1" w:rsidRDefault="00097624" w:rsidP="00002234">
                        <w:pPr>
                          <w:jc w:val="left"/>
                          <w:rPr>
                            <w:sz w:val="18"/>
                          </w:rPr>
                        </w:pPr>
                        <w:r>
                          <w:rPr>
                            <w:rFonts w:hint="eastAsia"/>
                            <w:sz w:val="18"/>
                          </w:rPr>
                          <w:t>以太网</w:t>
                        </w:r>
                      </w:p>
                    </w:txbxContent>
                  </v:textbox>
                </v:shape>
                <v:shape id="文本框 165" o:spid="_x0000_s1199" type="#_x0000_t202" style="position:absolute;left:16678;top:17556;width:14332;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097624" w:rsidRPr="00F4144B" w:rsidRDefault="00097624" w:rsidP="00F4144B">
                        <w:pPr>
                          <w:jc w:val="center"/>
                          <w:rPr>
                            <w:rFonts w:ascii="幼圆" w:eastAsia="幼圆" w:hAnsi="幼圆"/>
                            <w:sz w:val="18"/>
                          </w:rPr>
                        </w:pPr>
                        <w:r w:rsidRPr="00F4144B">
                          <w:rPr>
                            <w:rFonts w:ascii="幼圆" w:eastAsia="幼圆" w:hAnsi="幼圆" w:hint="eastAsia"/>
                            <w:sz w:val="18"/>
                          </w:rPr>
                          <w:t>图6-6 独立POS架构</w:t>
                        </w:r>
                      </w:p>
                    </w:txbxContent>
                  </v:textbox>
                </v:shape>
                <w10:anchorlock/>
              </v:group>
            </w:pict>
          </mc:Fallback>
        </mc:AlternateContent>
      </w:r>
    </w:p>
    <w:p w:rsidR="00002234" w:rsidRPr="00CA4976" w:rsidRDefault="00F63199" w:rsidP="00CA4976">
      <w:pPr>
        <w:pStyle w:val="5"/>
      </w:pPr>
      <w:r w:rsidRPr="00CA4976">
        <w:rPr>
          <w:rFonts w:hint="eastAsia"/>
        </w:rPr>
        <w:t>基于</w:t>
      </w:r>
      <w:r w:rsidRPr="00CA4976">
        <w:rPr>
          <w:rFonts w:hint="eastAsia"/>
        </w:rPr>
        <w:t>IFSF POS-EPS</w:t>
      </w:r>
      <w:r w:rsidRPr="00CA4976">
        <w:rPr>
          <w:rFonts w:hint="eastAsia"/>
        </w:rPr>
        <w:t>电子支付架构的优劣</w:t>
      </w:r>
    </w:p>
    <w:tbl>
      <w:tblPr>
        <w:tblStyle w:val="37"/>
        <w:tblW w:w="0" w:type="auto"/>
        <w:tblLook w:val="04A0" w:firstRow="1" w:lastRow="0" w:firstColumn="1" w:lastColumn="0" w:noHBand="0" w:noVBand="1"/>
      </w:tblPr>
      <w:tblGrid>
        <w:gridCol w:w="3095"/>
        <w:gridCol w:w="3096"/>
        <w:gridCol w:w="3096"/>
      </w:tblGrid>
      <w:tr w:rsidR="0036476A" w:rsidRPr="0036476A" w:rsidTr="0036476A">
        <w:trPr>
          <w:cnfStyle w:val="100000000000" w:firstRow="1" w:lastRow="0" w:firstColumn="0" w:lastColumn="0" w:oddVBand="0" w:evenVBand="0" w:oddHBand="0" w:evenHBand="0" w:firstRowFirstColumn="0" w:firstRowLastColumn="0" w:lastRowFirstColumn="0" w:lastRowLastColumn="0"/>
        </w:trPr>
        <w:tc>
          <w:tcPr>
            <w:tcW w:w="3095" w:type="dxa"/>
          </w:tcPr>
          <w:p w:rsidR="00F63199" w:rsidRPr="0036476A" w:rsidRDefault="00F63199" w:rsidP="00002234">
            <w:pPr>
              <w:pStyle w:val="a6"/>
              <w:ind w:firstLineChars="0" w:firstLine="0"/>
              <w:jc w:val="left"/>
              <w:rPr>
                <w:rFonts w:ascii="幼圆" w:eastAsia="幼圆" w:hAnsi="幼圆"/>
                <w:color w:val="auto"/>
              </w:rPr>
            </w:pPr>
            <w:r w:rsidRPr="0036476A">
              <w:rPr>
                <w:rFonts w:ascii="幼圆" w:eastAsia="幼圆" w:hAnsi="幼圆" w:hint="eastAsia"/>
                <w:color w:val="auto"/>
              </w:rPr>
              <w:t>架构方式</w:t>
            </w:r>
          </w:p>
        </w:tc>
        <w:tc>
          <w:tcPr>
            <w:tcW w:w="3096" w:type="dxa"/>
          </w:tcPr>
          <w:p w:rsidR="00F63199" w:rsidRPr="0036476A" w:rsidRDefault="00F63199" w:rsidP="00F63199">
            <w:pPr>
              <w:pStyle w:val="a6"/>
              <w:ind w:firstLineChars="0" w:firstLine="0"/>
              <w:jc w:val="center"/>
              <w:rPr>
                <w:rFonts w:ascii="幼圆" w:eastAsia="幼圆" w:hAnsi="幼圆"/>
                <w:color w:val="auto"/>
              </w:rPr>
            </w:pPr>
            <w:r w:rsidRPr="0036476A">
              <w:rPr>
                <w:rFonts w:ascii="幼圆" w:eastAsia="幼圆" w:hAnsi="幼圆" w:hint="eastAsia"/>
                <w:color w:val="auto"/>
              </w:rPr>
              <w:t>优点</w:t>
            </w:r>
          </w:p>
        </w:tc>
        <w:tc>
          <w:tcPr>
            <w:tcW w:w="3096" w:type="dxa"/>
          </w:tcPr>
          <w:p w:rsidR="00F63199" w:rsidRPr="0036476A" w:rsidRDefault="00F63199" w:rsidP="00F63199">
            <w:pPr>
              <w:pStyle w:val="a6"/>
              <w:ind w:firstLineChars="0" w:firstLine="0"/>
              <w:jc w:val="center"/>
              <w:rPr>
                <w:rFonts w:ascii="幼圆" w:eastAsia="幼圆" w:hAnsi="幼圆"/>
                <w:color w:val="auto"/>
              </w:rPr>
            </w:pPr>
            <w:r w:rsidRPr="0036476A">
              <w:rPr>
                <w:rFonts w:ascii="幼圆" w:eastAsia="幼圆" w:hAnsi="幼圆" w:hint="eastAsia"/>
                <w:color w:val="auto"/>
              </w:rPr>
              <w:t>缺点</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单服务器架构</w:t>
            </w:r>
          </w:p>
        </w:tc>
        <w:tc>
          <w:tcPr>
            <w:tcW w:w="3096" w:type="dxa"/>
          </w:tcPr>
          <w:p w:rsidR="00F63199" w:rsidRDefault="00F63199" w:rsidP="00F63199">
            <w:pPr>
              <w:pStyle w:val="a6"/>
              <w:ind w:firstLineChars="0" w:firstLine="0"/>
              <w:jc w:val="left"/>
              <w:rPr>
                <w:rFonts w:ascii="幼圆" w:eastAsia="幼圆" w:hAnsi="幼圆"/>
              </w:rPr>
            </w:pPr>
            <w:r>
              <w:rPr>
                <w:rFonts w:ascii="幼圆" w:eastAsia="幼圆" w:hAnsi="幼圆" w:hint="eastAsia"/>
              </w:rPr>
              <w:t xml:space="preserve">结构简单，部署方便 </w:t>
            </w:r>
          </w:p>
        </w:tc>
        <w:tc>
          <w:tcPr>
            <w:tcW w:w="3096"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由于所有服务全部部署在一台主机上，扩展能力有限。</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共享服务器架构</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结构相对简单，和RPOS前端分离，有利于支付终端的扩展。</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和BOS系统共享主机资源，可能相互干扰，不利于系统扩展。</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专用EPS架构</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各个系统独立部署，最大保留了系统的扩展性和部署灵活度。</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结构相对复杂，部署相对繁琐。</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独立POS架构</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结构简单，消息采用TLV结构编码，效率较高。</w:t>
            </w:r>
          </w:p>
        </w:tc>
        <w:tc>
          <w:tcPr>
            <w:tcW w:w="3096" w:type="dxa"/>
          </w:tcPr>
          <w:p w:rsidR="00F63199" w:rsidRPr="0036476A" w:rsidRDefault="0036476A" w:rsidP="00002234">
            <w:pPr>
              <w:pStyle w:val="a6"/>
              <w:ind w:firstLineChars="0" w:firstLine="0"/>
              <w:jc w:val="left"/>
              <w:rPr>
                <w:rFonts w:ascii="幼圆" w:eastAsia="幼圆" w:hAnsi="幼圆"/>
              </w:rPr>
            </w:pPr>
            <w:r>
              <w:rPr>
                <w:rFonts w:ascii="幼圆" w:eastAsia="幼圆" w:hAnsi="幼圆" w:hint="eastAsia"/>
              </w:rPr>
              <w:t>RPOS和电子支付系统之间使用串口通信，</w:t>
            </w:r>
            <w:r w:rsidR="00CA6C9D">
              <w:rPr>
                <w:rFonts w:ascii="幼圆" w:eastAsia="幼圆" w:hAnsi="幼圆" w:hint="eastAsia"/>
              </w:rPr>
              <w:t>无法灵活部署。TLV编码消息相对复杂，开发效率低，维护成本稍高。</w:t>
            </w:r>
          </w:p>
        </w:tc>
      </w:tr>
    </w:tbl>
    <w:p w:rsidR="00F63199" w:rsidRDefault="00532D98" w:rsidP="00002234">
      <w:pPr>
        <w:pStyle w:val="a6"/>
        <w:ind w:firstLineChars="202" w:firstLine="424"/>
        <w:jc w:val="left"/>
        <w:rPr>
          <w:rFonts w:ascii="幼圆" w:eastAsia="幼圆" w:hAnsi="幼圆"/>
        </w:rPr>
      </w:pPr>
      <w:r>
        <w:rPr>
          <w:rFonts w:ascii="幼圆" w:eastAsia="幼圆" w:hAnsi="幼圆" w:hint="eastAsia"/>
        </w:rPr>
        <w:t>经过以上分析，再结合我们需要将电子支付功能从RPOS系统中分离出来的目的以及对扩展性和集成性的考虑，我们推荐采用专用EPS架构对接RPOS</w:t>
      </w:r>
      <w:r w:rsidR="00E14F5F">
        <w:rPr>
          <w:rFonts w:ascii="幼圆" w:eastAsia="幼圆" w:hAnsi="幼圆" w:hint="eastAsia"/>
        </w:rPr>
        <w:t>系统。这样，</w:t>
      </w:r>
      <w:r w:rsidR="00B018BE">
        <w:rPr>
          <w:rFonts w:ascii="幼圆" w:eastAsia="幼圆" w:hAnsi="幼圆" w:hint="eastAsia"/>
        </w:rPr>
        <w:t>各种IPT（Indoor Payment Terminal）通过电子支付系统和RPOS通信，完成支付扩展和系统集成的目标。</w:t>
      </w:r>
    </w:p>
    <w:p w:rsidR="00353A0A" w:rsidRDefault="0054287A" w:rsidP="0054287A">
      <w:pPr>
        <w:pStyle w:val="4"/>
      </w:pPr>
      <w:r w:rsidRPr="0054287A">
        <w:rPr>
          <w:rFonts w:hint="eastAsia"/>
        </w:rPr>
        <w:t>系统构件</w:t>
      </w:r>
    </w:p>
    <w:p w:rsidR="0054287A" w:rsidRPr="00355D8F" w:rsidRDefault="0054287A" w:rsidP="00355D8F">
      <w:pPr>
        <w:pStyle w:val="a6"/>
        <w:ind w:firstLineChars="202" w:firstLine="424"/>
        <w:jc w:val="left"/>
        <w:rPr>
          <w:rFonts w:ascii="幼圆" w:eastAsia="幼圆" w:hAnsi="幼圆"/>
        </w:rPr>
      </w:pPr>
      <w:r w:rsidRPr="00355D8F">
        <w:rPr>
          <w:rFonts w:ascii="幼圆" w:eastAsia="幼圆" w:hAnsi="幼圆" w:hint="eastAsia"/>
        </w:rPr>
        <w:t>如图6-7为系统构件图</w:t>
      </w:r>
      <w:r w:rsidR="005F4C36" w:rsidRPr="00355D8F">
        <w:rPr>
          <w:rFonts w:ascii="幼圆" w:eastAsia="幼圆" w:hAnsi="幼圆" w:hint="eastAsia"/>
        </w:rPr>
        <w:t>（图例中灰色部分为加油站和总部现有系统），</w:t>
      </w:r>
      <w:r w:rsidRPr="00355D8F">
        <w:rPr>
          <w:rFonts w:ascii="幼圆" w:eastAsia="幼圆" w:hAnsi="幼圆" w:hint="eastAsia"/>
        </w:rPr>
        <w:t>组成电子支付系统的构件主要有EPS站级系统和EPS总部级系统，其中站级系统主要包括RPOS集成模块、</w:t>
      </w:r>
      <w:r w:rsidR="00BB1DB7" w:rsidRPr="00355D8F">
        <w:rPr>
          <w:rFonts w:ascii="幼圆" w:eastAsia="幼圆" w:hAnsi="幼圆" w:hint="eastAsia"/>
        </w:rPr>
        <w:t>Fuel Server集成模块（预留）、</w:t>
      </w:r>
      <w:r w:rsidRPr="00355D8F">
        <w:rPr>
          <w:rFonts w:ascii="幼圆" w:eastAsia="幼圆" w:hAnsi="幼圆" w:hint="eastAsia"/>
        </w:rPr>
        <w:t>EPS站级管理系统和EPS站级设备集成模块，EPS总部系统主要包括EPS管理模块、</w:t>
      </w:r>
      <w:r w:rsidR="002E64A5" w:rsidRPr="00355D8F">
        <w:rPr>
          <w:rFonts w:ascii="幼圆" w:eastAsia="幼圆" w:hAnsi="幼圆" w:hint="eastAsia"/>
        </w:rPr>
        <w:t>系统集成API和</w:t>
      </w:r>
      <w:r w:rsidRPr="00355D8F">
        <w:rPr>
          <w:rFonts w:ascii="幼圆" w:eastAsia="幼圆" w:hAnsi="幼圆" w:hint="eastAsia"/>
        </w:rPr>
        <w:t>EPS支付管理模块。</w:t>
      </w:r>
    </w:p>
    <w:p w:rsidR="0054287A" w:rsidRDefault="004D0AA5" w:rsidP="002B4CCE">
      <w:pPr>
        <w:pStyle w:val="a6"/>
        <w:ind w:firstLineChars="0" w:firstLine="0"/>
        <w:jc w:val="center"/>
      </w:pPr>
      <w:r w:rsidRPr="004D0AA5">
        <w:object w:dxaOrig="13919" w:dyaOrig="8873">
          <v:shape id="_x0000_i1027" type="#_x0000_t75" style="width:455.75pt;height:290.05pt" o:ole="">
            <v:imagedata r:id="rId25" o:title=""/>
          </v:shape>
          <o:OLEObject Type="Embed" ProgID="Visio.Drawing.11" ShapeID="_x0000_i1027" DrawAspect="Content" ObjectID="_1530970529" r:id="rId26"/>
        </w:object>
      </w:r>
      <w:r w:rsidR="00A63249">
        <w:rPr>
          <w:rFonts w:hint="eastAsia"/>
        </w:rPr>
        <w:t>图</w:t>
      </w:r>
      <w:r w:rsidR="00A63249">
        <w:rPr>
          <w:rFonts w:hint="eastAsia"/>
        </w:rPr>
        <w:t>6-7 EPS</w:t>
      </w:r>
      <w:r w:rsidR="00A63249">
        <w:rPr>
          <w:rFonts w:hint="eastAsia"/>
        </w:rPr>
        <w:t>系统构件图</w:t>
      </w:r>
    </w:p>
    <w:p w:rsidR="00B97AD3" w:rsidRDefault="00B97AD3" w:rsidP="0054287A">
      <w:pPr>
        <w:pStyle w:val="a6"/>
        <w:ind w:left="221" w:firstLineChars="95" w:firstLine="199"/>
      </w:pPr>
    </w:p>
    <w:p w:rsidR="00D27934" w:rsidRDefault="00D27934" w:rsidP="00CA4976">
      <w:pPr>
        <w:pStyle w:val="5"/>
      </w:pPr>
      <w:r>
        <w:rPr>
          <w:rFonts w:hint="eastAsia"/>
        </w:rPr>
        <w:t>EPS</w:t>
      </w:r>
      <w:r>
        <w:rPr>
          <w:rFonts w:hint="eastAsia"/>
        </w:rPr>
        <w:t>站级系统</w:t>
      </w:r>
    </w:p>
    <w:p w:rsidR="00D27934" w:rsidRPr="00355D8F" w:rsidRDefault="00D27934" w:rsidP="0054287A">
      <w:pPr>
        <w:pStyle w:val="a6"/>
        <w:ind w:left="221" w:firstLineChars="95" w:firstLine="199"/>
        <w:rPr>
          <w:rFonts w:ascii="幼圆" w:eastAsia="幼圆" w:hAnsi="幼圆"/>
        </w:rPr>
      </w:pPr>
      <w:r>
        <w:rPr>
          <w:rFonts w:hint="eastAsia"/>
        </w:rPr>
        <w:tab/>
      </w:r>
      <w:r w:rsidRPr="00355D8F">
        <w:rPr>
          <w:rFonts w:ascii="幼圆" w:eastAsia="幼圆" w:hAnsi="幼圆" w:hint="eastAsia"/>
        </w:rPr>
        <w:t>1）RPOS集成API</w:t>
      </w:r>
    </w:p>
    <w:p w:rsidR="00D27934" w:rsidRPr="00355D8F" w:rsidRDefault="00D27934"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主要负责EPS站级系统和RPOS系统集成，使用扩展的IFSF POS-EPS协议和RPOS系统通信，</w:t>
      </w:r>
      <w:r w:rsidR="002926EA" w:rsidRPr="00355D8F">
        <w:rPr>
          <w:rFonts w:ascii="幼圆" w:eastAsia="幼圆" w:hAnsi="幼圆" w:hint="eastAsia"/>
        </w:rPr>
        <w:t>将</w:t>
      </w:r>
      <w:r w:rsidR="00965652" w:rsidRPr="00355D8F">
        <w:rPr>
          <w:rFonts w:ascii="幼圆" w:eastAsia="幼圆" w:hAnsi="幼圆" w:hint="eastAsia"/>
        </w:rPr>
        <w:t>RPOS</w:t>
      </w:r>
      <w:r w:rsidR="002926EA" w:rsidRPr="00355D8F">
        <w:rPr>
          <w:rFonts w:ascii="幼圆" w:eastAsia="幼圆" w:hAnsi="幼圆" w:hint="eastAsia"/>
        </w:rPr>
        <w:t>支付请求转发</w:t>
      </w:r>
      <w:proofErr w:type="gramStart"/>
      <w:r w:rsidR="002926EA" w:rsidRPr="00355D8F">
        <w:rPr>
          <w:rFonts w:ascii="幼圆" w:eastAsia="幼圆" w:hAnsi="幼圆" w:hint="eastAsia"/>
        </w:rPr>
        <w:t>至相应</w:t>
      </w:r>
      <w:proofErr w:type="gramEnd"/>
      <w:r w:rsidR="002926EA" w:rsidRPr="00355D8F">
        <w:rPr>
          <w:rFonts w:ascii="幼圆" w:eastAsia="幼圆" w:hAnsi="幼圆" w:hint="eastAsia"/>
        </w:rPr>
        <w:t>的支付终端设备，并将支付结果通知RPOS系统。</w:t>
      </w:r>
    </w:p>
    <w:p w:rsidR="002926EA" w:rsidRDefault="002926EA" w:rsidP="0054287A">
      <w:pPr>
        <w:pStyle w:val="a6"/>
        <w:ind w:left="221" w:firstLineChars="95" w:firstLine="199"/>
      </w:pPr>
      <w:r w:rsidRPr="00355D8F">
        <w:rPr>
          <w:rFonts w:ascii="幼圆" w:eastAsia="幼圆" w:hAnsi="幼圆" w:hint="eastAsia"/>
        </w:rPr>
        <w:tab/>
        <w:t>2）Fuel Server集成API</w:t>
      </w:r>
    </w:p>
    <w:p w:rsidR="002926EA" w:rsidRPr="00355D8F" w:rsidRDefault="002926EA"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此接口为预留接口，主要处理来自Fuel Server的消息。预留此接口的目的主要是为了将来扩展室外支付设备和EPS的交互。由于室外加油交易不经过RPOS，室外交易数据将直接保存在EPS系统的内置数据库中，</w:t>
      </w:r>
      <w:r w:rsidR="00D938FB" w:rsidRPr="00355D8F">
        <w:rPr>
          <w:rFonts w:ascii="幼圆" w:eastAsia="幼圆" w:hAnsi="幼圆" w:hint="eastAsia"/>
        </w:rPr>
        <w:t>EPS系统提供了TS应用程序接口（Transaction Service API）与RPOS交互（图中虚线表示），RPOS可以通过调用此接口来获取室外加油交易数据。</w:t>
      </w:r>
    </w:p>
    <w:p w:rsidR="005F4C36" w:rsidRDefault="005F4C36" w:rsidP="0054287A">
      <w:pPr>
        <w:pStyle w:val="a6"/>
        <w:ind w:left="221" w:firstLineChars="95" w:firstLine="199"/>
      </w:pPr>
      <w:r>
        <w:rPr>
          <w:rFonts w:hint="eastAsia"/>
        </w:rPr>
        <w:tab/>
      </w:r>
      <w:r w:rsidRPr="00355D8F">
        <w:rPr>
          <w:rFonts w:ascii="幼圆" w:eastAsia="幼圆" w:hAnsi="幼圆" w:hint="eastAsia"/>
        </w:rPr>
        <w:t>3）EPS站级管理模块</w:t>
      </w:r>
    </w:p>
    <w:p w:rsidR="005F4C36" w:rsidRPr="00355D8F" w:rsidRDefault="005F4C36"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此模块主要实现和EPS管理中心交互以及本地配置功能。EPS站级系统通过此模块上管理中心上报此EPS的运行状况并接收来自EPS管理中心的消息，如升级信息等。</w:t>
      </w:r>
    </w:p>
    <w:p w:rsidR="005F4C36" w:rsidRDefault="005F4C36" w:rsidP="0054287A">
      <w:pPr>
        <w:pStyle w:val="a6"/>
        <w:ind w:left="221" w:firstLineChars="95" w:firstLine="199"/>
      </w:pPr>
      <w:r>
        <w:rPr>
          <w:rFonts w:hint="eastAsia"/>
        </w:rPr>
        <w:tab/>
      </w:r>
      <w:r w:rsidRPr="00355D8F">
        <w:rPr>
          <w:rFonts w:ascii="幼圆" w:eastAsia="幼圆" w:hAnsi="幼圆" w:hint="eastAsia"/>
        </w:rPr>
        <w:t>4）支付</w:t>
      </w:r>
      <w:r>
        <w:rPr>
          <w:rFonts w:hint="eastAsia"/>
        </w:rPr>
        <w:t>终端集成模块</w:t>
      </w:r>
    </w:p>
    <w:p w:rsidR="005F4C36" w:rsidRPr="00355D8F" w:rsidRDefault="005F4C36"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主要负责处理和外部支付终端的集成</w:t>
      </w:r>
      <w:r w:rsidR="004018F6" w:rsidRPr="00355D8F">
        <w:rPr>
          <w:rFonts w:ascii="幼圆" w:eastAsia="幼圆" w:hAnsi="幼圆" w:hint="eastAsia"/>
        </w:rPr>
        <w:t>以及和EPS管理中心交互支付授权信息</w:t>
      </w:r>
      <w:r w:rsidRPr="00355D8F">
        <w:rPr>
          <w:rFonts w:ascii="幼圆" w:eastAsia="幼圆" w:hAnsi="幼圆" w:hint="eastAsia"/>
        </w:rPr>
        <w:t>。</w:t>
      </w:r>
      <w:r w:rsidR="004018F6" w:rsidRPr="00355D8F">
        <w:rPr>
          <w:rFonts w:ascii="幼圆" w:eastAsia="幼圆" w:hAnsi="幼圆" w:hint="eastAsia"/>
        </w:rPr>
        <w:t>此接口模块将RPOS的支付请求中的支付方式，转换为特定设备的可以处理的支付请求。同时根据支付类型的不同，向EPS管理端请求相关的支付授权。</w:t>
      </w:r>
    </w:p>
    <w:p w:rsidR="00D27934" w:rsidRDefault="00D27934" w:rsidP="00CA4976">
      <w:pPr>
        <w:pStyle w:val="5"/>
      </w:pPr>
      <w:r>
        <w:rPr>
          <w:rFonts w:hint="eastAsia"/>
        </w:rPr>
        <w:lastRenderedPageBreak/>
        <w:t>EPS</w:t>
      </w:r>
      <w:r>
        <w:rPr>
          <w:rFonts w:hint="eastAsia"/>
        </w:rPr>
        <w:t>总部级系统</w:t>
      </w:r>
    </w:p>
    <w:p w:rsidR="002E64A5" w:rsidRPr="00355D8F" w:rsidRDefault="002E64A5" w:rsidP="0054287A">
      <w:pPr>
        <w:pStyle w:val="a6"/>
        <w:ind w:left="221" w:firstLineChars="95" w:firstLine="199"/>
        <w:rPr>
          <w:rFonts w:ascii="幼圆" w:eastAsia="幼圆" w:hAnsi="幼圆"/>
        </w:rPr>
      </w:pPr>
      <w:r>
        <w:rPr>
          <w:rFonts w:hint="eastAsia"/>
        </w:rPr>
        <w:tab/>
      </w:r>
      <w:r w:rsidRPr="00355D8F">
        <w:rPr>
          <w:rFonts w:ascii="幼圆" w:eastAsia="幼圆" w:hAnsi="幼圆" w:hint="eastAsia"/>
        </w:rPr>
        <w:t>1）EPS管理模块</w:t>
      </w:r>
    </w:p>
    <w:p w:rsidR="002E64A5" w:rsidRPr="00355D8F" w:rsidRDefault="002E64A5"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集中化管理所有EPS油站端系统，包括统一配置和组件的更新。</w:t>
      </w:r>
      <w:r w:rsidR="004D0AA5" w:rsidRPr="00355D8F">
        <w:rPr>
          <w:rFonts w:ascii="幼圆" w:eastAsia="幼圆" w:hAnsi="幼圆" w:hint="eastAsia"/>
        </w:rPr>
        <w:t>同时，还可以汇总各个油站EPS系统的交易数据</w:t>
      </w:r>
      <w:r w:rsidR="00770157" w:rsidRPr="00355D8F">
        <w:rPr>
          <w:rFonts w:ascii="幼圆" w:eastAsia="幼圆" w:hAnsi="幼圆" w:hint="eastAsia"/>
        </w:rPr>
        <w:t>，此交易数据不仅可以在EPS管理端使用，形成对账文件，还可以通过系统集成API提供给其他系统如统计系统，形成统计报表。</w:t>
      </w:r>
    </w:p>
    <w:p w:rsidR="004D0AA5" w:rsidRPr="00355D8F" w:rsidRDefault="004D0AA5" w:rsidP="0054287A">
      <w:pPr>
        <w:pStyle w:val="a6"/>
        <w:ind w:left="221" w:firstLineChars="95" w:firstLine="199"/>
        <w:rPr>
          <w:rFonts w:ascii="幼圆" w:eastAsia="幼圆" w:hAnsi="幼圆"/>
        </w:rPr>
      </w:pPr>
      <w:r>
        <w:rPr>
          <w:rFonts w:hint="eastAsia"/>
        </w:rPr>
        <w:tab/>
      </w:r>
      <w:r w:rsidRPr="00355D8F">
        <w:rPr>
          <w:rFonts w:ascii="幼圆" w:eastAsia="幼圆" w:hAnsi="幼圆" w:hint="eastAsia"/>
        </w:rPr>
        <w:t>2）系统集成API模块</w:t>
      </w:r>
    </w:p>
    <w:p w:rsidR="004D0AA5" w:rsidRPr="00355D8F" w:rsidRDefault="004D0AA5"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提供主流方式的通信协议，包括Restful风格的Web服务，基于Protobuf标准的通信协议等。方便和</w:t>
      </w:r>
      <w:proofErr w:type="gramStart"/>
      <w:r w:rsidRPr="00355D8F">
        <w:rPr>
          <w:rFonts w:ascii="幼圆" w:eastAsia="幼圆" w:hAnsi="幼圆" w:hint="eastAsia"/>
        </w:rPr>
        <w:t>其它第三</w:t>
      </w:r>
      <w:proofErr w:type="gramEnd"/>
      <w:r w:rsidRPr="00355D8F">
        <w:rPr>
          <w:rFonts w:ascii="幼圆" w:eastAsia="幼圆" w:hAnsi="幼圆" w:hint="eastAsia"/>
        </w:rPr>
        <w:t>方系统（平台）的集成。</w:t>
      </w:r>
    </w:p>
    <w:p w:rsidR="004D0AA5" w:rsidRPr="00355D8F" w:rsidRDefault="004D0AA5" w:rsidP="0054287A">
      <w:pPr>
        <w:pStyle w:val="a6"/>
        <w:ind w:left="221" w:firstLineChars="95" w:firstLine="199"/>
        <w:rPr>
          <w:rFonts w:ascii="幼圆" w:eastAsia="幼圆" w:hAnsi="幼圆"/>
        </w:rPr>
      </w:pPr>
      <w:r>
        <w:rPr>
          <w:rFonts w:hint="eastAsia"/>
        </w:rPr>
        <w:tab/>
      </w:r>
      <w:r w:rsidRPr="00355D8F">
        <w:rPr>
          <w:rFonts w:ascii="幼圆" w:eastAsia="幼圆" w:hAnsi="幼圆" w:hint="eastAsia"/>
        </w:rPr>
        <w:t>3）</w:t>
      </w:r>
      <w:r w:rsidR="00770157" w:rsidRPr="00355D8F">
        <w:rPr>
          <w:rFonts w:ascii="幼圆" w:eastAsia="幼圆" w:hAnsi="幼圆" w:hint="eastAsia"/>
        </w:rPr>
        <w:t>支付管理API模块</w:t>
      </w:r>
    </w:p>
    <w:p w:rsidR="00770157" w:rsidRPr="00355D8F" w:rsidRDefault="00770157"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提供和金融系统的接口对接，包括各大银行的支付网关，银联等金融机构，也支持流行的第三方支付平台（微信、支付宝等），同时也集成了和车队卡系统的接口，方便使用壳牌加油卡的支付。</w:t>
      </w:r>
    </w:p>
    <w:p w:rsidR="00A951A8" w:rsidRDefault="00891972" w:rsidP="00891972">
      <w:pPr>
        <w:pStyle w:val="3"/>
      </w:pPr>
      <w:r>
        <w:rPr>
          <w:rFonts w:hint="eastAsia"/>
        </w:rPr>
        <w:t>系统设计</w:t>
      </w:r>
    </w:p>
    <w:p w:rsidR="00891972" w:rsidRPr="00355D8F" w:rsidRDefault="00891972" w:rsidP="00355D8F">
      <w:pPr>
        <w:pStyle w:val="a6"/>
        <w:ind w:firstLineChars="202" w:firstLine="424"/>
        <w:jc w:val="left"/>
        <w:rPr>
          <w:rFonts w:ascii="幼圆" w:eastAsia="幼圆" w:hAnsi="幼圆"/>
        </w:rPr>
      </w:pPr>
      <w:r w:rsidRPr="00355D8F">
        <w:rPr>
          <w:rFonts w:ascii="幼圆" w:eastAsia="幼圆" w:hAnsi="幼圆" w:hint="eastAsia"/>
        </w:rPr>
        <w:t>电子支付系统整体由站级系统和总部级系统两部分组成，站级系统主要负责和站级设备及系统集成，总部级系统主要处理总部级系统集成和外围系统（金融系统、第三方支付系统、</w:t>
      </w:r>
      <w:proofErr w:type="gramStart"/>
      <w:r w:rsidRPr="00355D8F">
        <w:rPr>
          <w:rFonts w:ascii="幼圆" w:eastAsia="幼圆" w:hAnsi="幼圆" w:hint="eastAsia"/>
        </w:rPr>
        <w:t>其他第三</w:t>
      </w:r>
      <w:proofErr w:type="gramEnd"/>
      <w:r w:rsidRPr="00355D8F">
        <w:rPr>
          <w:rFonts w:ascii="幼圆" w:eastAsia="幼圆" w:hAnsi="幼圆" w:hint="eastAsia"/>
        </w:rPr>
        <w:t>方系统）</w:t>
      </w:r>
      <w:proofErr w:type="gramStart"/>
      <w:r w:rsidR="00B12DA0" w:rsidRPr="00355D8F">
        <w:rPr>
          <w:rFonts w:ascii="幼圆" w:eastAsia="幼圆" w:hAnsi="幼圆" w:hint="eastAsia"/>
        </w:rPr>
        <w:t>交互</w:t>
      </w:r>
      <w:r w:rsidRPr="00355D8F">
        <w:rPr>
          <w:rFonts w:ascii="幼圆" w:eastAsia="幼圆" w:hAnsi="幼圆" w:hint="eastAsia"/>
        </w:rPr>
        <w:t>等</w:t>
      </w:r>
      <w:proofErr w:type="gramEnd"/>
      <w:r w:rsidR="00B12DA0" w:rsidRPr="00355D8F">
        <w:rPr>
          <w:rFonts w:ascii="幼圆" w:eastAsia="幼圆" w:hAnsi="幼圆" w:hint="eastAsia"/>
        </w:rPr>
        <w:t>功能，并且总部级系统可以集中管理站级系统，站级系统将油站信息传送给总部级系统。</w:t>
      </w:r>
    </w:p>
    <w:p w:rsidR="00891972" w:rsidRDefault="00891972" w:rsidP="00B12DA0">
      <w:pPr>
        <w:pStyle w:val="4"/>
      </w:pPr>
      <w:r>
        <w:rPr>
          <w:rFonts w:hint="eastAsia"/>
        </w:rPr>
        <w:t>站级电子支付系统设计</w:t>
      </w:r>
    </w:p>
    <w:p w:rsidR="00B12DA0" w:rsidRPr="00355D8F" w:rsidRDefault="00B12DA0" w:rsidP="00355D8F">
      <w:pPr>
        <w:pStyle w:val="a6"/>
        <w:ind w:firstLineChars="202" w:firstLine="424"/>
        <w:jc w:val="left"/>
        <w:rPr>
          <w:rFonts w:ascii="幼圆" w:eastAsia="幼圆" w:hAnsi="幼圆"/>
        </w:rPr>
      </w:pPr>
      <w:r w:rsidRPr="00355D8F">
        <w:rPr>
          <w:rFonts w:ascii="幼圆" w:eastAsia="幼圆" w:hAnsi="幼圆" w:hint="eastAsia"/>
        </w:rPr>
        <w:t>站级电子支付系统采用状态机原理编程，其内部各组件的功能都由状态机来实现，我们需要设计出一个状态机引擎，它给各个模块提供状态机和一些基本的可以继承的状态类，各模块可以根据需要实例化一个或多个状态机，每个状态机生成自己的状态并定义状态间的转换就可以实现特定的功能了; 电子支付系统各组件之间都是通过TCP/IP通信，加油站RPOS系统或室外支付终端和EPS模块之间使用扩展的IFSF EPS-POS协议通过TCP/IP通信，加油站其他设备系统（如车队卡支付终端、忠诚度终端设备）通过自定义的</w:t>
      </w:r>
      <w:r w:rsidR="00CA4976" w:rsidRPr="00355D8F">
        <w:rPr>
          <w:rFonts w:ascii="幼圆" w:eastAsia="幼圆" w:hAnsi="幼圆" w:hint="eastAsia"/>
        </w:rPr>
        <w:t>协议进行通信。</w:t>
      </w:r>
    </w:p>
    <w:p w:rsidR="00CA4976" w:rsidRDefault="00CA4976" w:rsidP="00CA4976">
      <w:pPr>
        <w:pStyle w:val="5"/>
      </w:pPr>
      <w:r>
        <w:rPr>
          <w:rFonts w:hint="eastAsia"/>
        </w:rPr>
        <w:t>状态机引擎库设计</w:t>
      </w:r>
    </w:p>
    <w:p w:rsidR="00CA4976" w:rsidRPr="00355D8F" w:rsidRDefault="00CA4976" w:rsidP="00355D8F">
      <w:pPr>
        <w:pStyle w:val="a6"/>
        <w:ind w:firstLineChars="202" w:firstLine="424"/>
        <w:jc w:val="left"/>
        <w:rPr>
          <w:rFonts w:ascii="幼圆" w:eastAsia="幼圆" w:hAnsi="幼圆"/>
        </w:rPr>
      </w:pPr>
      <w:r w:rsidRPr="00355D8F">
        <w:rPr>
          <w:rFonts w:ascii="幼圆" w:eastAsia="幼圆" w:hAnsi="幼圆" w:hint="eastAsia"/>
        </w:rPr>
        <w:t>状态机引擎是根据有限自动机的原理实现的一个库，我们可以通过这个库里面提供的方法来实例化一个状态机，用它来表示一个具有多个不同状态并且需要根据当前状态对事件</w:t>
      </w:r>
      <w:proofErr w:type="gramStart"/>
      <w:r w:rsidRPr="00355D8F">
        <w:rPr>
          <w:rFonts w:ascii="幼圆" w:eastAsia="幼圆" w:hAnsi="幼圆" w:hint="eastAsia"/>
        </w:rPr>
        <w:t>不同响应</w:t>
      </w:r>
      <w:proofErr w:type="gramEnd"/>
      <w:r w:rsidRPr="00355D8F">
        <w:rPr>
          <w:rFonts w:ascii="幼圆" w:eastAsia="幼圆" w:hAnsi="幼圆" w:hint="eastAsia"/>
        </w:rPr>
        <w:t>的对象，这种实现模式称为状态机模式，状态机模式允许一个对象根据它的内部状态而拥有多个不同的行为。状态机引擎的实现遵循四个基本规则，首先状态机的每一个状态由一个对象来表示;其次，进入状态机的事件也是由对象来表示，并且都从一个公共的抽象类继承;再次，事件总是由状态机的当前状态来识别并处理，事件处理完后，当前状态需要发送一个状态转换的对象给状态机;最后，状态机必须维护一张状态转换类型和状态转换的表，这张表决定着状态转换后状态机从当前状态将要进入的状</w:t>
      </w:r>
      <w:r w:rsidRPr="00355D8F">
        <w:rPr>
          <w:rFonts w:ascii="幼圆" w:eastAsia="幼圆" w:hAnsi="幼圆" w:hint="eastAsia"/>
        </w:rPr>
        <w:lastRenderedPageBreak/>
        <w:t>态。状态机引擎提供以下基本类型和功能:</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(1) State类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该类是所有其它状态类的基类，它提供三个可以重载的方法Enter,  Exit和HandleEvent。</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(2) PseudoState类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PseudoState类继承自State类，它用来表示状态机不能停留且需要直接转换的状态。我们通常把PseudoState用来</w:t>
      </w:r>
      <w:proofErr w:type="gramStart"/>
      <w:r w:rsidRPr="00355D8F">
        <w:rPr>
          <w:rFonts w:ascii="幼圆" w:eastAsia="幼圆" w:hAnsi="幼圆" w:hint="eastAsia"/>
        </w:rPr>
        <w:t>做条件</w:t>
      </w:r>
      <w:proofErr w:type="gramEnd"/>
      <w:r w:rsidRPr="00355D8F">
        <w:rPr>
          <w:rFonts w:ascii="幼圆" w:eastAsia="幼圆" w:hAnsi="幼圆" w:hint="eastAsia"/>
        </w:rPr>
        <w:t>判断的State，它会根据状态机当前环境的一些变量将状态机转入另外一个状态。在PseudoState，我们不能使用Enter, Exit和HandleEvent方法，取而代之的是每一个具体的PesudoState</w:t>
      </w:r>
      <w:proofErr w:type="gramStart"/>
      <w:r w:rsidRPr="00355D8F">
        <w:rPr>
          <w:rFonts w:ascii="幼圆" w:eastAsia="幼圆" w:hAnsi="幼圆" w:hint="eastAsia"/>
        </w:rPr>
        <w:t>类都必须</w:t>
      </w:r>
      <w:proofErr w:type="gramEnd"/>
      <w:r w:rsidRPr="00355D8F">
        <w:rPr>
          <w:rFonts w:ascii="幼圆" w:eastAsia="幼圆" w:hAnsi="幼圆" w:hint="eastAsia"/>
        </w:rPr>
        <w:t>强制继承抽象方法CreatePseudoStateTransition方法，该方法用来设定PesudoState的状态转换。</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(3) InitialState类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初始状态类是一个从PseudoState类继承的类，但是相比它</w:t>
      </w:r>
      <w:proofErr w:type="gramStart"/>
      <w:r w:rsidRPr="00355D8F">
        <w:rPr>
          <w:rFonts w:ascii="幼圆" w:eastAsia="幼圆" w:hAnsi="幼圆" w:hint="eastAsia"/>
        </w:rPr>
        <w:t>的基类并没有</w:t>
      </w:r>
      <w:proofErr w:type="gramEnd"/>
      <w:r w:rsidRPr="00355D8F">
        <w:rPr>
          <w:rFonts w:ascii="幼圆" w:eastAsia="幼圆" w:hAnsi="幼圆" w:hint="eastAsia"/>
        </w:rPr>
        <w:t>任何新功能的增加。一个状态机只能有一个初始状态，它在状态机开始的时候自动进入，同时一个状态机也不能没有初始状态，否则它不知道从什么地方开始。</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(4) CompositeState类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组合状态是一个特殊的状态，它拥有表示自己所包含</w:t>
      </w:r>
      <w:proofErr w:type="gramStart"/>
      <w:r w:rsidRPr="00355D8F">
        <w:rPr>
          <w:rFonts w:ascii="幼圆" w:eastAsia="幼圆" w:hAnsi="幼圆" w:hint="eastAsia"/>
        </w:rPr>
        <w:t>子状态</w:t>
      </w:r>
      <w:proofErr w:type="gramEnd"/>
      <w:r w:rsidRPr="00355D8F">
        <w:rPr>
          <w:rFonts w:ascii="幼圆" w:eastAsia="幼圆" w:hAnsi="幼圆" w:hint="eastAsia"/>
        </w:rPr>
        <w:t>的独立状态机，一个组合状态可能重载Enter和Exit方法，不会重载HandleEvent方法，但是它会重载BeforeHandleEvent和UnhandledEvent方法，进入组合状态的事件在交给组合状态的状态机处理之前，它可以在BeforeHandleEvent中被处理，如果组合状态的状态机没有处理这个事件，这个事件会在UnhandledEvent方法中被处理。</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(5) FinalState类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结束状态表示状态机的结束点，它通常用在组合状态中来表示一个处理的结束。同一个状态机内可能有多个结束状态，但是每个结束状态不能再转向任何其它状态，当状态机到达一个结束状态时，状态机会自动的发送一个BasicTypeTransitionType.Done转换给它的父状态机，我们可以通过重载FinalState的Enter方法用定制的转换来替换这个默认转换。</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(6) StateMachine类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状态机类是状态机的引擎，它拥有所有状态，它必须与可以生产状态对象的状态工厂关联，一般情况下我们不用从这个类继承产生一个新状态机类，我们只需要实例化一个StateMachine对象并配置它就可以了。一个StateMachine对象只能通过静态的工厂方法StateMachine.Create()来生成，该方法可以生成两种类型的StateMachine对象，它们是线程状态机对象和同步状态机对象。线程状态机对象有自己的线程，所有状态机上的代码都在这个线程上运行，状态机程序的执行是通过事件触发的，事件被其它的线程送到状态机并存放在队列里面，状态机线程会从队列中取出事件并处理它;同步状态机的实现不包含自己的线程，状态机上程序都在发送事件给状态机的线程上执行。</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(7)事件处理机制</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当一个事件进入状态机的时候，它首先被放到incoming event队列里，状态机会从队列中取出最先到的事件然后发送给当前状态来处理。如果当前状态处理完该事件后没有将这个事件的</w:t>
      </w:r>
      <w:r w:rsidRPr="00355D8F">
        <w:rPr>
          <w:rFonts w:ascii="幼圆" w:eastAsia="幼圆" w:hAnsi="幼圆" w:hint="eastAsia"/>
        </w:rPr>
        <w:lastRenderedPageBreak/>
        <w:t>handled标识设置为true的话，事件会被放入resend队列。当状态机的状态发生改变的时候，所有在resend队列中的事件被移放到incoming event队列，等待着被状态机重新处理。状态机的事件队列是一个优先级队列，事件的优先级和到达时间决定着它被处理的顺序，所以</w:t>
      </w:r>
      <w:proofErr w:type="gramStart"/>
      <w:r w:rsidRPr="00355D8F">
        <w:rPr>
          <w:rFonts w:ascii="幼圆" w:eastAsia="幼圆" w:hAnsi="幼圆" w:hint="eastAsia"/>
        </w:rPr>
        <w:t>当事件</w:t>
      </w:r>
      <w:proofErr w:type="gramEnd"/>
      <w:r w:rsidRPr="00355D8F">
        <w:rPr>
          <w:rFonts w:ascii="幼圆" w:eastAsia="幼圆" w:hAnsi="幼圆" w:hint="eastAsia"/>
        </w:rPr>
        <w:t>被处理后将它的handled标识设置为true是非常必要的，否则的话该事件将会一直存在于状态机的整个生命周期，不断重复的被状态机处理。</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(8) TimeoutState&lt;T&gt;类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当状态机处于某一状态等待事件的时候，我们希望在等待一个事件一定时间后就跳出该状态进入处理等待事件超时的下一个状态。我们可以在状态类的Enter方法里面设置了一个定时器，定时器超时后，发送给状态机一个超时事件，然后该状态会在它的HandleEvent方法中处理超时事件并使状态机跳转到一个特定的状态。TimeoutState&lt;T&gt;这个类封装了这些机制，并提供可以重载的Timeout方法来处理状态超时的情况。</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(9) StateMachine和State类图</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如图</w:t>
      </w:r>
      <w:r w:rsidR="00DB76B6">
        <w:rPr>
          <w:rFonts w:ascii="幼圆" w:eastAsia="幼圆" w:hAnsi="幼圆" w:hint="eastAsia"/>
        </w:rPr>
        <w:t>6-8</w:t>
      </w:r>
      <w:r w:rsidRPr="00355D8F">
        <w:rPr>
          <w:rFonts w:ascii="幼圆" w:eastAsia="幼圆" w:hAnsi="幼圆" w:hint="eastAsia"/>
        </w:rPr>
        <w:t>所示为StateMachine的类图，从图中可以看出有两个类从StateMachine继承，它们是RootStateMachine和CompositeStateMachine,  RootStateMachine表示它不被其它状态机包含的状态，CompositeStateMachine即组合状态拥有的状态机，它被组合状态所在的状态机包含;如图</w:t>
      </w:r>
      <w:r w:rsidR="00DB76B6">
        <w:rPr>
          <w:rFonts w:ascii="幼圆" w:eastAsia="幼圆" w:hAnsi="幼圆" w:hint="eastAsia"/>
        </w:rPr>
        <w:t>6-9</w:t>
      </w:r>
      <w:r w:rsidRPr="00355D8F">
        <w:rPr>
          <w:rFonts w:ascii="幼圆" w:eastAsia="幼圆" w:hAnsi="幼圆" w:hint="eastAsia"/>
        </w:rPr>
        <w:t>所示为状态机引擎库的通用状态类类图，所有其它具体</w:t>
      </w:r>
      <w:proofErr w:type="gramStart"/>
      <w:r w:rsidRPr="00355D8F">
        <w:rPr>
          <w:rFonts w:ascii="幼圆" w:eastAsia="幼圆" w:hAnsi="幼圆" w:hint="eastAsia"/>
        </w:rPr>
        <w:t>状态类都从</w:t>
      </w:r>
      <w:proofErr w:type="gramEnd"/>
      <w:r w:rsidRPr="00355D8F">
        <w:rPr>
          <w:rFonts w:ascii="幼圆" w:eastAsia="幼圆" w:hAnsi="幼圆" w:hint="eastAsia"/>
        </w:rPr>
        <w:t>它们继承。</w:t>
      </w:r>
    </w:p>
    <w:p w:rsidR="007F18A1" w:rsidRDefault="00DB76B6" w:rsidP="007F18A1">
      <w:pPr>
        <w:pStyle w:val="a6"/>
        <w:ind w:firstLine="420"/>
      </w:pPr>
      <w:r>
        <w:rPr>
          <w:rFonts w:hint="eastAsia"/>
          <w:noProof/>
        </w:rPr>
        <w:lastRenderedPageBreak/>
        <w:drawing>
          <wp:inline distT="0" distB="0" distL="0" distR="0">
            <wp:extent cx="5753735" cy="6064250"/>
            <wp:effectExtent l="0" t="0" r="0" b="0"/>
            <wp:docPr id="1002" name="图片 1002" descr="I:\文档\pic\state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文档\pic\state_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6064250"/>
                    </a:xfrm>
                    <a:prstGeom prst="rect">
                      <a:avLst/>
                    </a:prstGeom>
                    <a:noFill/>
                    <a:ln>
                      <a:noFill/>
                    </a:ln>
                  </pic:spPr>
                </pic:pic>
              </a:graphicData>
            </a:graphic>
          </wp:inline>
        </w:drawing>
      </w:r>
    </w:p>
    <w:p w:rsidR="00DB76B6" w:rsidRDefault="00DB76B6" w:rsidP="00DB76B6">
      <w:pPr>
        <w:pStyle w:val="a6"/>
        <w:ind w:firstLine="420"/>
        <w:jc w:val="center"/>
      </w:pPr>
      <w:r>
        <w:rPr>
          <w:rFonts w:hint="eastAsia"/>
        </w:rPr>
        <w:t>图</w:t>
      </w:r>
      <w:r>
        <w:rPr>
          <w:rFonts w:hint="eastAsia"/>
        </w:rPr>
        <w:t xml:space="preserve">6-8 </w:t>
      </w:r>
      <w:r>
        <w:rPr>
          <w:rFonts w:hint="eastAsia"/>
        </w:rPr>
        <w:t>状态机类图</w:t>
      </w:r>
    </w:p>
    <w:p w:rsidR="00DB76B6" w:rsidRDefault="00DB76B6" w:rsidP="00DB76B6">
      <w:pPr>
        <w:pStyle w:val="a6"/>
        <w:ind w:firstLine="420"/>
        <w:jc w:val="center"/>
      </w:pPr>
    </w:p>
    <w:p w:rsidR="00DB76B6" w:rsidRDefault="00C10C62" w:rsidP="00DB76B6">
      <w:pPr>
        <w:pStyle w:val="a6"/>
        <w:ind w:firstLine="420"/>
        <w:jc w:val="center"/>
      </w:pPr>
      <w:r>
        <w:rPr>
          <w:rFonts w:hint="eastAsia"/>
          <w:noProof/>
        </w:rPr>
        <w:lastRenderedPageBreak/>
        <w:drawing>
          <wp:inline distT="0" distB="0" distL="0" distR="0">
            <wp:extent cx="5753735" cy="4563110"/>
            <wp:effectExtent l="0" t="0" r="0" b="8890"/>
            <wp:docPr id="1003" name="图片 1003" descr="I:\文档\pic\state_desig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文档\pic\state_design_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735" cy="4563110"/>
                    </a:xfrm>
                    <a:prstGeom prst="rect">
                      <a:avLst/>
                    </a:prstGeom>
                    <a:noFill/>
                    <a:ln>
                      <a:noFill/>
                    </a:ln>
                  </pic:spPr>
                </pic:pic>
              </a:graphicData>
            </a:graphic>
          </wp:inline>
        </w:drawing>
      </w:r>
    </w:p>
    <w:p w:rsidR="00C10C62" w:rsidRPr="00CA4976" w:rsidRDefault="00C10C62" w:rsidP="00DB76B6">
      <w:pPr>
        <w:pStyle w:val="a6"/>
        <w:ind w:firstLine="420"/>
        <w:jc w:val="center"/>
      </w:pPr>
      <w:r>
        <w:rPr>
          <w:rFonts w:hint="eastAsia"/>
        </w:rPr>
        <w:t>图</w:t>
      </w:r>
      <w:r>
        <w:rPr>
          <w:rFonts w:hint="eastAsia"/>
        </w:rPr>
        <w:t xml:space="preserve">6-9 </w:t>
      </w:r>
      <w:r>
        <w:rPr>
          <w:rFonts w:hint="eastAsia"/>
        </w:rPr>
        <w:t>通用状态类图</w:t>
      </w:r>
    </w:p>
    <w:p w:rsidR="00CA4976" w:rsidRDefault="00CA4976" w:rsidP="00CA4976">
      <w:pPr>
        <w:pStyle w:val="5"/>
      </w:pPr>
      <w:r>
        <w:rPr>
          <w:rFonts w:hint="eastAsia"/>
        </w:rPr>
        <w:t>电子支付服务</w:t>
      </w:r>
    </w:p>
    <w:p w:rsidR="004103A0" w:rsidRPr="00355D8F" w:rsidRDefault="004103A0" w:rsidP="00355D8F">
      <w:pPr>
        <w:pStyle w:val="a6"/>
        <w:ind w:firstLineChars="202" w:firstLine="424"/>
        <w:jc w:val="left"/>
        <w:rPr>
          <w:rFonts w:ascii="幼圆" w:eastAsia="幼圆" w:hAnsi="幼圆"/>
        </w:rPr>
      </w:pPr>
      <w:r w:rsidRPr="00355D8F">
        <w:rPr>
          <w:rFonts w:ascii="幼圆" w:eastAsia="幼圆" w:hAnsi="幼圆" w:hint="eastAsia"/>
        </w:rPr>
        <w:t>电子支付服务模块和RPOS(指加油站室内POS或负责管理室外加油的支付终端)之间的通信协议是TCP/IP，它们之间通信的消息都是基于XML的格式，这些消息的类型有三种，它们是Service, CardService和Device消息，下面是站级EPS需要支持的消息类型。</w:t>
      </w:r>
    </w:p>
    <w:p w:rsidR="004103A0" w:rsidRPr="00355D8F" w:rsidRDefault="004103A0" w:rsidP="004103A0">
      <w:pPr>
        <w:pStyle w:val="a6"/>
        <w:ind w:firstLine="420"/>
        <w:rPr>
          <w:rFonts w:ascii="幼圆" w:eastAsia="幼圆" w:hAnsi="幼圆"/>
        </w:rPr>
      </w:pPr>
      <w:r w:rsidRPr="00355D8F">
        <w:rPr>
          <w:rFonts w:ascii="幼圆" w:eastAsia="幼圆" w:hAnsi="幼圆" w:hint="eastAsia"/>
        </w:rPr>
        <w:t>(1) Card Service请求</w:t>
      </w:r>
    </w:p>
    <w:p w:rsidR="004103A0" w:rsidRPr="00355D8F" w:rsidRDefault="004103A0" w:rsidP="00355D8F">
      <w:pPr>
        <w:pStyle w:val="a6"/>
        <w:ind w:firstLineChars="202" w:firstLine="424"/>
        <w:jc w:val="left"/>
        <w:rPr>
          <w:rFonts w:ascii="幼圆" w:eastAsia="幼圆" w:hAnsi="幼圆"/>
        </w:rPr>
      </w:pPr>
      <w:r w:rsidRPr="00355D8F">
        <w:rPr>
          <w:rFonts w:ascii="幼圆" w:eastAsia="幼圆" w:hAnsi="幼圆" w:hint="eastAsia"/>
        </w:rPr>
        <w:t>Card Service请求在卡交易的过程中使用，它是</w:t>
      </w:r>
      <w:r w:rsidR="009B3508">
        <w:rPr>
          <w:rFonts w:ascii="幼圆" w:eastAsia="幼圆" w:hAnsi="幼圆" w:hint="eastAsia"/>
        </w:rPr>
        <w:t>R</w:t>
      </w:r>
      <w:r w:rsidRPr="00355D8F">
        <w:rPr>
          <w:rFonts w:ascii="幼圆" w:eastAsia="幼圆" w:hAnsi="幼圆" w:hint="eastAsia"/>
        </w:rPr>
        <w:t>POS发送给EPS的请求。EPS支持的CardService请求有CardRead, CardPayment, CardPreAuthorization, CardFinancialAdvice,PaymentReversal, PaymentRefund, CardBalanceQuery,  StoreValueInCard,RepeatLastMessage和AbortRequest等请求。</w:t>
      </w:r>
    </w:p>
    <w:p w:rsidR="004103A0" w:rsidRPr="00355D8F" w:rsidRDefault="004103A0" w:rsidP="004103A0">
      <w:pPr>
        <w:pStyle w:val="a6"/>
        <w:ind w:firstLine="420"/>
        <w:rPr>
          <w:rFonts w:ascii="幼圆" w:eastAsia="幼圆" w:hAnsi="幼圆"/>
        </w:rPr>
      </w:pPr>
      <w:r w:rsidRPr="00355D8F">
        <w:rPr>
          <w:rFonts w:ascii="幼圆" w:eastAsia="幼圆" w:hAnsi="幼圆" w:hint="eastAsia"/>
        </w:rPr>
        <w:t>(2) Service请求</w:t>
      </w:r>
    </w:p>
    <w:p w:rsidR="004103A0" w:rsidRPr="00355D8F" w:rsidRDefault="004103A0" w:rsidP="00355D8F">
      <w:pPr>
        <w:pStyle w:val="a6"/>
        <w:ind w:firstLineChars="202" w:firstLine="424"/>
        <w:jc w:val="left"/>
        <w:rPr>
          <w:rFonts w:ascii="幼圆" w:eastAsia="幼圆" w:hAnsi="幼圆"/>
        </w:rPr>
      </w:pPr>
      <w:r w:rsidRPr="00355D8F">
        <w:rPr>
          <w:rFonts w:ascii="幼圆" w:eastAsia="幼圆" w:hAnsi="幼圆" w:hint="eastAsia"/>
        </w:rPr>
        <w:t>Service请求在一个交易的过程之外被使用，它可以从POS发送给EPS也可以从EPS发送给</w:t>
      </w:r>
      <w:r w:rsidR="009B3508">
        <w:rPr>
          <w:rFonts w:ascii="幼圆" w:eastAsia="幼圆" w:hAnsi="幼圆" w:hint="eastAsia"/>
        </w:rPr>
        <w:t>R</w:t>
      </w:r>
      <w:r w:rsidRPr="00355D8F">
        <w:rPr>
          <w:rFonts w:ascii="幼圆" w:eastAsia="幼圆" w:hAnsi="幼圆" w:hint="eastAsia"/>
        </w:rPr>
        <w:t>POS。</w:t>
      </w:r>
      <w:r w:rsidR="009B3508">
        <w:rPr>
          <w:rFonts w:ascii="幼圆" w:eastAsia="幼圆" w:hAnsi="幼圆" w:hint="eastAsia"/>
        </w:rPr>
        <w:t>R</w:t>
      </w:r>
      <w:r w:rsidRPr="00355D8F">
        <w:rPr>
          <w:rFonts w:ascii="幼圆" w:eastAsia="幼圆" w:hAnsi="幼圆" w:hint="eastAsia"/>
        </w:rPr>
        <w:t>POS发送给EPS的Service请求有Login, Logoff, ReconciliationWithClosure,Reconciliation、AdministrativeExchange, DataRequest, ChangeCardReaderStatus(Activate&amp;Deativate),  SendAlarms和SendJournal等请求;EPS发送给</w:t>
      </w:r>
      <w:r w:rsidR="00E362FE">
        <w:rPr>
          <w:rFonts w:ascii="幼圆" w:eastAsia="幼圆" w:hAnsi="幼圆" w:hint="eastAsia"/>
        </w:rPr>
        <w:t>R</w:t>
      </w:r>
      <w:r w:rsidRPr="00355D8F">
        <w:rPr>
          <w:rFonts w:ascii="幼圆" w:eastAsia="幼圆" w:hAnsi="幼圆" w:hint="eastAsia"/>
        </w:rPr>
        <w:t>POS的Service请求有AlarmUpdate, JournalAvailable和AdminstrativeExchange等请求。</w:t>
      </w:r>
    </w:p>
    <w:p w:rsidR="004103A0" w:rsidRPr="00355D8F" w:rsidRDefault="004103A0" w:rsidP="004103A0">
      <w:pPr>
        <w:pStyle w:val="a6"/>
        <w:ind w:firstLine="420"/>
        <w:rPr>
          <w:rFonts w:ascii="幼圆" w:eastAsia="幼圆" w:hAnsi="幼圆"/>
        </w:rPr>
      </w:pPr>
      <w:r w:rsidRPr="00355D8F">
        <w:rPr>
          <w:rFonts w:ascii="幼圆" w:eastAsia="幼圆" w:hAnsi="幼圆" w:hint="eastAsia"/>
        </w:rPr>
        <w:lastRenderedPageBreak/>
        <w:t>(3) Device请求</w:t>
      </w:r>
    </w:p>
    <w:p w:rsidR="004103A0" w:rsidRPr="00355D8F" w:rsidRDefault="004103A0" w:rsidP="00355D8F">
      <w:pPr>
        <w:pStyle w:val="a6"/>
        <w:ind w:firstLineChars="202" w:firstLine="424"/>
        <w:jc w:val="left"/>
        <w:rPr>
          <w:rFonts w:ascii="幼圆" w:eastAsia="幼圆" w:hAnsi="幼圆"/>
        </w:rPr>
      </w:pPr>
      <w:r w:rsidRPr="00355D8F">
        <w:rPr>
          <w:rFonts w:ascii="幼圆" w:eastAsia="幼圆" w:hAnsi="幼圆" w:hint="eastAsia"/>
        </w:rPr>
        <w:t>Device请求可以在交易的过程中或交易过程之外使用，它可以从</w:t>
      </w:r>
      <w:r w:rsidR="00E362FE">
        <w:rPr>
          <w:rFonts w:ascii="幼圆" w:eastAsia="幼圆" w:hAnsi="幼圆" w:hint="eastAsia"/>
        </w:rPr>
        <w:t>R</w:t>
      </w:r>
      <w:r w:rsidRPr="00355D8F">
        <w:rPr>
          <w:rFonts w:ascii="幼圆" w:eastAsia="幼圆" w:hAnsi="幼圆" w:hint="eastAsia"/>
        </w:rPr>
        <w:t>POS发给EPS也可以从EPS发送给</w:t>
      </w:r>
      <w:r w:rsidR="00E362FE">
        <w:rPr>
          <w:rFonts w:ascii="幼圆" w:eastAsia="幼圆" w:hAnsi="幼圆" w:hint="eastAsia"/>
        </w:rPr>
        <w:t>R</w:t>
      </w:r>
      <w:r w:rsidRPr="00355D8F">
        <w:rPr>
          <w:rFonts w:ascii="幼圆" w:eastAsia="幼圆" w:hAnsi="幼圆" w:hint="eastAsia"/>
        </w:rPr>
        <w:t>POS。从</w:t>
      </w:r>
      <w:r w:rsidR="00E362FE">
        <w:rPr>
          <w:rFonts w:ascii="幼圆" w:eastAsia="幼圆" w:hAnsi="幼圆" w:hint="eastAsia"/>
        </w:rPr>
        <w:t>R</w:t>
      </w:r>
      <w:r w:rsidRPr="00355D8F">
        <w:rPr>
          <w:rFonts w:ascii="幼圆" w:eastAsia="幼圆" w:hAnsi="幼圆" w:hint="eastAsia"/>
        </w:rPr>
        <w:t>POS发送给EPS的Device请求可分为显示消息、显示消息同时要求数据输入、请求用户刷卡以及打印小票等请求，这些请求包括GetDecimals ,GetConfirmation,  GetAnyKey,  GetAnyKeyOrCard、GetChar, ReadCard和ProcessPIN</w:t>
      </w:r>
      <w:r w:rsidR="00E362FE">
        <w:rPr>
          <w:rFonts w:ascii="幼圆" w:eastAsia="幼圆" w:hAnsi="幼圆" w:hint="eastAsia"/>
        </w:rPr>
        <w:t>等请求，它们</w:t>
      </w:r>
      <w:r w:rsidRPr="00355D8F">
        <w:rPr>
          <w:rFonts w:ascii="幼圆" w:eastAsia="幼圆" w:hAnsi="幼圆" w:hint="eastAsia"/>
        </w:rPr>
        <w:t>请求EPS的输出设备可以是Printer或PinPad，输入设备可以是Pinpad或CardReader(刷卡或无接触式感应输入设备)。</w:t>
      </w:r>
    </w:p>
    <w:p w:rsidR="004103A0" w:rsidRPr="00355D8F" w:rsidRDefault="004103A0" w:rsidP="00355D8F">
      <w:pPr>
        <w:pStyle w:val="a6"/>
        <w:ind w:firstLineChars="202" w:firstLine="424"/>
        <w:jc w:val="left"/>
        <w:rPr>
          <w:rFonts w:ascii="幼圆" w:eastAsia="幼圆" w:hAnsi="幼圆"/>
        </w:rPr>
      </w:pPr>
      <w:r w:rsidRPr="00355D8F">
        <w:rPr>
          <w:rFonts w:ascii="幼圆" w:eastAsia="幼圆" w:hAnsi="幼圆" w:hint="eastAsia"/>
        </w:rPr>
        <w:t>EPS在交易的过程中可以不发或发多个Device请求给</w:t>
      </w:r>
      <w:r w:rsidR="00E362FE">
        <w:rPr>
          <w:rFonts w:ascii="幼圆" w:eastAsia="幼圆" w:hAnsi="幼圆" w:hint="eastAsia"/>
        </w:rPr>
        <w:t>R</w:t>
      </w:r>
      <w:r w:rsidRPr="00355D8F">
        <w:rPr>
          <w:rFonts w:ascii="幼圆" w:eastAsia="幼圆" w:hAnsi="幼圆" w:hint="eastAsia"/>
        </w:rPr>
        <w:t>POS，这些请求可以是显示消息、显示消息并要求数据输入、小票打印、警报显示和日志保存等请求。</w:t>
      </w:r>
      <w:r w:rsidR="00E362FE">
        <w:rPr>
          <w:rFonts w:ascii="幼圆" w:eastAsia="幼圆" w:hAnsi="幼圆" w:hint="eastAsia"/>
        </w:rPr>
        <w:t>R</w:t>
      </w:r>
      <w:r w:rsidRPr="00355D8F">
        <w:rPr>
          <w:rFonts w:ascii="幼圆" w:eastAsia="幼圆" w:hAnsi="幼圆" w:hint="eastAsia"/>
        </w:rPr>
        <w:t>POS的输出设备包括CashierDisplay, Printer, CustomerDisplay, AlarmDisplay和Journal，输入设备可以是</w:t>
      </w:r>
      <w:r w:rsidR="009B3508">
        <w:rPr>
          <w:rFonts w:ascii="幼圆" w:eastAsia="幼圆" w:hAnsi="幼圆" w:hint="eastAsia"/>
        </w:rPr>
        <w:t>R</w:t>
      </w:r>
      <w:r w:rsidRPr="00355D8F">
        <w:rPr>
          <w:rFonts w:ascii="幼圆" w:eastAsia="幼圆" w:hAnsi="幼圆" w:hint="eastAsia"/>
        </w:rPr>
        <w:t>POS连接的用户输入设备也可以是</w:t>
      </w:r>
      <w:r w:rsidR="009B3508">
        <w:rPr>
          <w:rFonts w:ascii="幼圆" w:eastAsia="幼圆" w:hAnsi="幼圆" w:hint="eastAsia"/>
        </w:rPr>
        <w:t>R</w:t>
      </w:r>
      <w:r w:rsidRPr="00355D8F">
        <w:rPr>
          <w:rFonts w:ascii="幼圆" w:eastAsia="幼圆" w:hAnsi="幼圆" w:hint="eastAsia"/>
        </w:rPr>
        <w:t>POS上面的UI界面，EPS可以发送给POS的输入Device请求包括GetDecimals,  GetConfirmation,  GetAnyKey和GetChar等请求。</w:t>
      </w:r>
    </w:p>
    <w:p w:rsidR="00CA4976" w:rsidRDefault="00CA4976" w:rsidP="00CA4976">
      <w:pPr>
        <w:pStyle w:val="5"/>
      </w:pPr>
      <w:r>
        <w:rPr>
          <w:rFonts w:hint="eastAsia"/>
        </w:rPr>
        <w:t>终端支付设备控制模块</w:t>
      </w:r>
    </w:p>
    <w:p w:rsidR="00355D8F" w:rsidRPr="00355D8F" w:rsidRDefault="00355D8F" w:rsidP="00355D8F">
      <w:pPr>
        <w:pStyle w:val="a6"/>
        <w:ind w:firstLineChars="202" w:firstLine="424"/>
        <w:jc w:val="left"/>
        <w:rPr>
          <w:rFonts w:ascii="幼圆" w:eastAsia="幼圆" w:hAnsi="幼圆"/>
        </w:rPr>
      </w:pPr>
      <w:r w:rsidRPr="00355D8F">
        <w:rPr>
          <w:rFonts w:ascii="幼圆" w:eastAsia="幼圆" w:hAnsi="幼圆" w:hint="eastAsia"/>
        </w:rPr>
        <w:t>电子支付系统中的</w:t>
      </w:r>
      <w:r w:rsidR="00F008A5">
        <w:rPr>
          <w:rFonts w:ascii="幼圆" w:eastAsia="幼圆" w:hAnsi="幼圆" w:hint="eastAsia"/>
        </w:rPr>
        <w:t>支付集成</w:t>
      </w:r>
      <w:r w:rsidRPr="00355D8F">
        <w:rPr>
          <w:rFonts w:ascii="幼圆" w:eastAsia="幼圆" w:hAnsi="幼圆" w:hint="eastAsia"/>
        </w:rPr>
        <w:t>模块</w:t>
      </w:r>
      <w:r w:rsidR="00F008A5">
        <w:rPr>
          <w:rFonts w:ascii="幼圆" w:eastAsia="幼圆" w:hAnsi="幼圆" w:hint="eastAsia"/>
        </w:rPr>
        <w:t>（PIM，Payment Integrated Module）</w:t>
      </w:r>
      <w:r w:rsidRPr="00355D8F">
        <w:rPr>
          <w:rFonts w:ascii="幼圆" w:eastAsia="幼圆" w:hAnsi="幼圆" w:hint="eastAsia"/>
        </w:rPr>
        <w:t>负责管理和</w:t>
      </w:r>
      <w:r w:rsidR="00F008A5">
        <w:rPr>
          <w:rFonts w:ascii="幼圆" w:eastAsia="幼圆" w:hAnsi="幼圆" w:hint="eastAsia"/>
        </w:rPr>
        <w:t>EPS总部系统</w:t>
      </w:r>
      <w:r w:rsidRPr="00355D8F">
        <w:rPr>
          <w:rFonts w:ascii="幼圆" w:eastAsia="幼圆" w:hAnsi="幼圆" w:hint="eastAsia"/>
        </w:rPr>
        <w:t>的通信并实现</w:t>
      </w:r>
      <w:r w:rsidR="00F008A5">
        <w:rPr>
          <w:rFonts w:ascii="幼圆" w:eastAsia="幼圆" w:hAnsi="幼圆" w:hint="eastAsia"/>
        </w:rPr>
        <w:t>EPS站级和总部级</w:t>
      </w:r>
      <w:r w:rsidRPr="00355D8F">
        <w:rPr>
          <w:rFonts w:ascii="幼圆" w:eastAsia="幼圆" w:hAnsi="幼圆" w:hint="eastAsia"/>
        </w:rPr>
        <w:t>的协议，</w:t>
      </w:r>
      <w:r w:rsidR="00F008A5">
        <w:rPr>
          <w:rFonts w:ascii="幼圆" w:eastAsia="幼圆" w:hAnsi="幼圆" w:hint="eastAsia"/>
        </w:rPr>
        <w:t>PIM</w:t>
      </w:r>
      <w:r w:rsidRPr="00355D8F">
        <w:rPr>
          <w:rFonts w:ascii="幼圆" w:eastAsia="幼圆" w:hAnsi="幼圆" w:hint="eastAsia"/>
        </w:rPr>
        <w:t>需要提供给EPS(电子支付服务)模块统一的接口，EPS模块通过这些接口完成室内交易电子支付、</w:t>
      </w:r>
      <w:proofErr w:type="gramStart"/>
      <w:r w:rsidRPr="00355D8F">
        <w:rPr>
          <w:rFonts w:ascii="幼圆" w:eastAsia="幼圆" w:hAnsi="幼圆" w:hint="eastAsia"/>
        </w:rPr>
        <w:t>卡预授权</w:t>
      </w:r>
      <w:proofErr w:type="gramEnd"/>
      <w:r w:rsidRPr="00355D8F">
        <w:rPr>
          <w:rFonts w:ascii="幼圆" w:eastAsia="幼圆" w:hAnsi="幼圆" w:hint="eastAsia"/>
        </w:rPr>
        <w:t>、交易数据上</w:t>
      </w:r>
      <w:proofErr w:type="gramStart"/>
      <w:r w:rsidRPr="00355D8F">
        <w:rPr>
          <w:rFonts w:ascii="幼圆" w:eastAsia="幼圆" w:hAnsi="幼圆" w:hint="eastAsia"/>
        </w:rPr>
        <w:t>传以及</w:t>
      </w:r>
      <w:proofErr w:type="gramEnd"/>
      <w:r w:rsidRPr="00355D8F">
        <w:rPr>
          <w:rFonts w:ascii="幼圆" w:eastAsia="幼圆" w:hAnsi="幼圆" w:hint="eastAsia"/>
        </w:rPr>
        <w:t>交易结算等功能，它们之间通信的协议我们称之为</w:t>
      </w:r>
      <w:r w:rsidR="00F008A5">
        <w:rPr>
          <w:rFonts w:ascii="幼圆" w:eastAsia="幼圆" w:hAnsi="幼圆" w:hint="eastAsia"/>
        </w:rPr>
        <w:t>支付终端</w:t>
      </w:r>
      <w:r w:rsidRPr="00355D8F">
        <w:rPr>
          <w:rFonts w:ascii="幼圆" w:eastAsia="幼圆" w:hAnsi="幼圆" w:hint="eastAsia"/>
        </w:rPr>
        <w:t>协议</w:t>
      </w:r>
      <w:r w:rsidR="00F008A5">
        <w:rPr>
          <w:rFonts w:ascii="幼圆" w:eastAsia="幼圆" w:hAnsi="幼圆" w:hint="eastAsia"/>
        </w:rPr>
        <w:t>（PTP，Payment Terminal Protocol）</w:t>
      </w:r>
      <w:r w:rsidRPr="00355D8F">
        <w:rPr>
          <w:rFonts w:ascii="幼圆" w:eastAsia="幼圆" w:hAnsi="幼圆" w:hint="eastAsia"/>
        </w:rPr>
        <w:t>。EPS模块这端有</w:t>
      </w:r>
      <w:r w:rsidR="00F008A5">
        <w:rPr>
          <w:rFonts w:ascii="幼圆" w:eastAsia="幼圆" w:hAnsi="幼圆" w:hint="eastAsia"/>
        </w:rPr>
        <w:t>PTP</w:t>
      </w:r>
      <w:r w:rsidRPr="00355D8F">
        <w:rPr>
          <w:rFonts w:ascii="幼圆" w:eastAsia="幼圆" w:hAnsi="幼圆" w:hint="eastAsia"/>
        </w:rPr>
        <w:t>客户端的实现，负责将</w:t>
      </w:r>
      <w:r w:rsidR="00F008A5">
        <w:rPr>
          <w:rFonts w:ascii="幼圆" w:eastAsia="幼圆" w:hAnsi="幼圆" w:hint="eastAsia"/>
        </w:rPr>
        <w:t>RPOS请求</w:t>
      </w:r>
      <w:r w:rsidRPr="00355D8F">
        <w:rPr>
          <w:rFonts w:ascii="幼圆" w:eastAsia="幼圆" w:hAnsi="幼圆" w:hint="eastAsia"/>
        </w:rPr>
        <w:t>转化为相应的</w:t>
      </w:r>
      <w:r w:rsidR="00F008A5">
        <w:rPr>
          <w:rFonts w:ascii="幼圆" w:eastAsia="幼圆" w:hAnsi="幼圆" w:hint="eastAsia"/>
        </w:rPr>
        <w:t>PTP</w:t>
      </w:r>
      <w:r w:rsidRPr="00355D8F">
        <w:rPr>
          <w:rFonts w:ascii="幼圆" w:eastAsia="幼圆" w:hAnsi="幼圆" w:hint="eastAsia"/>
        </w:rPr>
        <w:t>消息;</w:t>
      </w:r>
      <w:r w:rsidR="00F008A5">
        <w:rPr>
          <w:rFonts w:ascii="幼圆" w:eastAsia="幼圆" w:hAnsi="幼圆" w:hint="eastAsia"/>
        </w:rPr>
        <w:t>PIM</w:t>
      </w:r>
      <w:r w:rsidRPr="00355D8F">
        <w:rPr>
          <w:rFonts w:ascii="幼圆" w:eastAsia="幼圆" w:hAnsi="幼圆" w:hint="eastAsia"/>
        </w:rPr>
        <w:t>这端有</w:t>
      </w:r>
      <w:r w:rsidR="00F008A5">
        <w:rPr>
          <w:rFonts w:ascii="幼圆" w:eastAsia="幼圆" w:hAnsi="幼圆" w:hint="eastAsia"/>
        </w:rPr>
        <w:t>PTP</w:t>
      </w:r>
      <w:r w:rsidRPr="00355D8F">
        <w:rPr>
          <w:rFonts w:ascii="幼圆" w:eastAsia="幼圆" w:hAnsi="幼圆" w:hint="eastAsia"/>
        </w:rPr>
        <w:t>服务端的实现，它接收</w:t>
      </w:r>
      <w:proofErr w:type="gramStart"/>
      <w:r w:rsidRPr="00355D8F">
        <w:rPr>
          <w:rFonts w:ascii="幼圆" w:eastAsia="幼圆" w:hAnsi="幼圆" w:hint="eastAsia"/>
        </w:rPr>
        <w:t>来</w:t>
      </w:r>
      <w:proofErr w:type="gramEnd"/>
      <w:r w:rsidRPr="00355D8F">
        <w:rPr>
          <w:rFonts w:ascii="幼圆" w:eastAsia="幼圆" w:hAnsi="幼圆" w:hint="eastAsia"/>
        </w:rPr>
        <w:t>来自EPS的</w:t>
      </w:r>
      <w:r w:rsidR="00F008A5">
        <w:rPr>
          <w:rFonts w:ascii="幼圆" w:eastAsia="幼圆" w:hAnsi="幼圆" w:hint="eastAsia"/>
        </w:rPr>
        <w:t>PTP</w:t>
      </w:r>
      <w:r w:rsidRPr="00355D8F">
        <w:rPr>
          <w:rFonts w:ascii="幼圆" w:eastAsia="幼圆" w:hAnsi="幼圆" w:hint="eastAsia"/>
        </w:rPr>
        <w:t>消息，将</w:t>
      </w:r>
      <w:r w:rsidR="00F008A5">
        <w:rPr>
          <w:rFonts w:ascii="幼圆" w:eastAsia="幼圆" w:hAnsi="幼圆" w:hint="eastAsia"/>
        </w:rPr>
        <w:t>PTP</w:t>
      </w:r>
      <w:r w:rsidRPr="00355D8F">
        <w:rPr>
          <w:rFonts w:ascii="幼圆" w:eastAsia="幼圆" w:hAnsi="幼圆" w:hint="eastAsia"/>
        </w:rPr>
        <w:t>消息转化为特定</w:t>
      </w:r>
      <w:r w:rsidR="00F008A5">
        <w:rPr>
          <w:rFonts w:ascii="幼圆" w:eastAsia="幼圆" w:hAnsi="幼圆" w:hint="eastAsia"/>
        </w:rPr>
        <w:t>支付终端协议发送给响应的支付终端；支付终端</w:t>
      </w:r>
      <w:r w:rsidRPr="00355D8F">
        <w:rPr>
          <w:rFonts w:ascii="幼圆" w:eastAsia="幼圆" w:hAnsi="幼圆" w:hint="eastAsia"/>
        </w:rPr>
        <w:t>待收到</w:t>
      </w:r>
      <w:r w:rsidR="00F008A5">
        <w:rPr>
          <w:rFonts w:ascii="幼圆" w:eastAsia="幼圆" w:hAnsi="幼圆" w:hint="eastAsia"/>
        </w:rPr>
        <w:t>交易信息后，进行支付结算，将</w:t>
      </w:r>
      <w:r w:rsidRPr="00355D8F">
        <w:rPr>
          <w:rFonts w:ascii="幼圆" w:eastAsia="幼圆" w:hAnsi="幼圆" w:hint="eastAsia"/>
        </w:rPr>
        <w:t>处理结果后回复</w:t>
      </w:r>
      <w:r w:rsidR="00F008A5">
        <w:rPr>
          <w:rFonts w:ascii="幼圆" w:eastAsia="幼圆" w:hAnsi="幼圆" w:hint="eastAsia"/>
        </w:rPr>
        <w:t>PTP</w:t>
      </w:r>
      <w:r w:rsidRPr="00355D8F">
        <w:rPr>
          <w:rFonts w:ascii="幼圆" w:eastAsia="幼圆" w:hAnsi="幼圆" w:hint="eastAsia"/>
        </w:rPr>
        <w:t>响应消息给EPS模块。</w:t>
      </w:r>
      <w:r w:rsidR="00F008A5">
        <w:rPr>
          <w:rFonts w:ascii="幼圆" w:eastAsia="幼圆" w:hAnsi="幼圆" w:hint="eastAsia"/>
        </w:rPr>
        <w:t>EPS模块再将支付结果通知给RPOS系统。</w:t>
      </w:r>
      <w:r w:rsidRPr="00355D8F">
        <w:rPr>
          <w:rFonts w:ascii="幼圆" w:eastAsia="幼圆" w:hAnsi="幼圆" w:hint="eastAsia"/>
        </w:rPr>
        <w:t>为了满足EPS模块和</w:t>
      </w:r>
      <w:r w:rsidR="00F008A5">
        <w:rPr>
          <w:rFonts w:ascii="幼圆" w:eastAsia="幼圆" w:hAnsi="幼圆" w:hint="eastAsia"/>
        </w:rPr>
        <w:t>PTP</w:t>
      </w:r>
      <w:r w:rsidRPr="00355D8F">
        <w:rPr>
          <w:rFonts w:ascii="幼圆" w:eastAsia="幼圆" w:hAnsi="幼圆" w:hint="eastAsia"/>
        </w:rPr>
        <w:t>模块交换数据的要求，</w:t>
      </w:r>
      <w:r w:rsidR="00F008A5">
        <w:rPr>
          <w:rFonts w:ascii="幼圆" w:eastAsia="幼圆" w:hAnsi="幼圆" w:hint="eastAsia"/>
        </w:rPr>
        <w:t>PTP</w:t>
      </w:r>
      <w:r w:rsidRPr="00355D8F">
        <w:rPr>
          <w:rFonts w:ascii="幼圆" w:eastAsia="幼圆" w:hAnsi="幼圆" w:hint="eastAsia"/>
        </w:rPr>
        <w:t>需要提供五种类型的请求/响应对，它们是Purchase消息、Preauth消息、Rollback</w:t>
      </w:r>
      <w:r w:rsidR="008B6461">
        <w:rPr>
          <w:rFonts w:ascii="幼圆" w:eastAsia="幼圆" w:hAnsi="幼圆" w:hint="eastAsia"/>
        </w:rPr>
        <w:t>消息和</w:t>
      </w:r>
      <w:r w:rsidRPr="00355D8F">
        <w:rPr>
          <w:rFonts w:ascii="幼圆" w:eastAsia="幼圆" w:hAnsi="幼圆" w:hint="eastAsia"/>
        </w:rPr>
        <w:t>Reconciliation消息:</w:t>
      </w:r>
    </w:p>
    <w:p w:rsidR="00355D8F" w:rsidRPr="00355D8F" w:rsidRDefault="00355D8F" w:rsidP="00355D8F">
      <w:pPr>
        <w:pStyle w:val="a6"/>
        <w:ind w:firstLine="420"/>
        <w:rPr>
          <w:rFonts w:ascii="幼圆" w:eastAsia="幼圆" w:hAnsi="幼圆"/>
        </w:rPr>
      </w:pPr>
      <w:r w:rsidRPr="00355D8F">
        <w:rPr>
          <w:rFonts w:ascii="幼圆" w:eastAsia="幼圆" w:hAnsi="幼圆" w:hint="eastAsia"/>
        </w:rPr>
        <w:t>(1) Purchase消息</w:t>
      </w:r>
    </w:p>
    <w:p w:rsidR="00355D8F" w:rsidRPr="00355D8F" w:rsidRDefault="00355D8F" w:rsidP="00355D8F">
      <w:pPr>
        <w:pStyle w:val="a6"/>
        <w:ind w:firstLineChars="202" w:firstLine="424"/>
        <w:jc w:val="left"/>
        <w:rPr>
          <w:rFonts w:ascii="幼圆" w:eastAsia="幼圆" w:hAnsi="幼圆"/>
        </w:rPr>
      </w:pPr>
      <w:r>
        <w:rPr>
          <w:rFonts w:hint="eastAsia"/>
        </w:rPr>
        <w:t xml:space="preserve"> </w:t>
      </w:r>
      <w:r w:rsidRPr="00355D8F">
        <w:rPr>
          <w:rFonts w:ascii="幼圆" w:eastAsia="幼圆" w:hAnsi="幼圆" w:hint="eastAsia"/>
        </w:rPr>
        <w:t>Purchase消息是为了不需要预授权的室内交易的电子支付而设计的，</w:t>
      </w:r>
      <w:r w:rsidR="00B670D3">
        <w:rPr>
          <w:rFonts w:ascii="幼圆" w:eastAsia="幼圆" w:hAnsi="幼圆" w:hint="eastAsia"/>
        </w:rPr>
        <w:t>对应RPOS模式</w:t>
      </w:r>
      <w:proofErr w:type="gramStart"/>
      <w:r w:rsidR="00B670D3">
        <w:rPr>
          <w:rFonts w:ascii="幼圆" w:eastAsia="幼圆" w:hAnsi="幼圆" w:hint="eastAsia"/>
        </w:rPr>
        <w:t>一</w:t>
      </w:r>
      <w:proofErr w:type="gramEnd"/>
      <w:r w:rsidR="00B670D3">
        <w:rPr>
          <w:rFonts w:ascii="幼圆" w:eastAsia="幼圆" w:hAnsi="幼圆" w:hint="eastAsia"/>
        </w:rPr>
        <w:t>，此方式是最常用的方式。</w:t>
      </w:r>
      <w:r w:rsidRPr="00355D8F">
        <w:rPr>
          <w:rFonts w:ascii="幼圆" w:eastAsia="幼圆" w:hAnsi="幼圆" w:hint="eastAsia"/>
        </w:rPr>
        <w:t>EPS模块处理该类型的交易时，它将交易信息转化为Purchase消息发送给</w:t>
      </w:r>
      <w:r w:rsidR="00537CDE">
        <w:rPr>
          <w:rFonts w:ascii="幼圆" w:eastAsia="幼圆" w:hAnsi="幼圆" w:hint="eastAsia"/>
        </w:rPr>
        <w:t>特定支付终端</w:t>
      </w:r>
      <w:r w:rsidRPr="00355D8F">
        <w:rPr>
          <w:rFonts w:ascii="幼圆" w:eastAsia="幼圆" w:hAnsi="幼圆" w:hint="eastAsia"/>
        </w:rPr>
        <w:t>要求</w:t>
      </w:r>
      <w:r w:rsidR="00537CDE">
        <w:rPr>
          <w:rFonts w:ascii="幼圆" w:eastAsia="幼圆" w:hAnsi="幼圆" w:hint="eastAsia"/>
        </w:rPr>
        <w:t>特定支付终端</w:t>
      </w:r>
      <w:r w:rsidRPr="00355D8F">
        <w:rPr>
          <w:rFonts w:ascii="幼圆" w:eastAsia="幼圆" w:hAnsi="幼圆" w:hint="eastAsia"/>
        </w:rPr>
        <w:t>完成电子交易支付，</w:t>
      </w:r>
      <w:r w:rsidR="00537CDE">
        <w:rPr>
          <w:rFonts w:ascii="幼圆" w:eastAsia="幼圆" w:hAnsi="幼圆" w:hint="eastAsia"/>
        </w:rPr>
        <w:t>支付终端</w:t>
      </w:r>
      <w:r w:rsidRPr="00355D8F">
        <w:rPr>
          <w:rFonts w:ascii="幼圆" w:eastAsia="幼圆" w:hAnsi="幼圆" w:hint="eastAsia"/>
        </w:rPr>
        <w:t>处理请求结束后返回PurchaseResponse消息给EPS模块。</w:t>
      </w:r>
      <w:r w:rsidR="00537CDE" w:rsidRPr="00355D8F">
        <w:rPr>
          <w:rFonts w:ascii="幼圆" w:eastAsia="幼圆" w:hAnsi="幼圆" w:hint="eastAsia"/>
        </w:rPr>
        <w:t>顾客</w:t>
      </w:r>
      <w:proofErr w:type="gramStart"/>
      <w:r w:rsidR="00537CDE">
        <w:rPr>
          <w:rFonts w:ascii="幼圆" w:eastAsia="幼圆" w:hAnsi="幼圆" w:hint="eastAsia"/>
        </w:rPr>
        <w:t>加油挂枪后</w:t>
      </w:r>
      <w:proofErr w:type="gramEnd"/>
      <w:r w:rsidRPr="00355D8F">
        <w:rPr>
          <w:rFonts w:ascii="幼圆" w:eastAsia="幼圆" w:hAnsi="幼圆" w:hint="eastAsia"/>
        </w:rPr>
        <w:t>室内的</w:t>
      </w:r>
      <w:r w:rsidR="00537CDE">
        <w:rPr>
          <w:rFonts w:ascii="幼圆" w:eastAsia="幼圆" w:hAnsi="幼圆" w:hint="eastAsia"/>
        </w:rPr>
        <w:t>支付</w:t>
      </w:r>
      <w:r w:rsidRPr="00355D8F">
        <w:rPr>
          <w:rFonts w:ascii="幼圆" w:eastAsia="幼圆" w:hAnsi="幼圆" w:hint="eastAsia"/>
        </w:rPr>
        <w:t>是用这种类型的交易，当顾客到收银台来结账的时候，顾客所</w:t>
      </w:r>
      <w:r w:rsidR="00537CDE">
        <w:rPr>
          <w:rFonts w:ascii="幼圆" w:eastAsia="幼圆" w:hAnsi="幼圆" w:hint="eastAsia"/>
        </w:rPr>
        <w:t>需支付交易</w:t>
      </w:r>
      <w:r w:rsidRPr="00355D8F">
        <w:rPr>
          <w:rFonts w:ascii="幼圆" w:eastAsia="幼圆" w:hAnsi="幼圆" w:hint="eastAsia"/>
        </w:rPr>
        <w:t>是确定的，所以这笔交易不需要预授权，可以直接支付。</w:t>
      </w:r>
    </w:p>
    <w:p w:rsidR="00355D8F" w:rsidRPr="00355D8F" w:rsidRDefault="00355D8F" w:rsidP="00355D8F">
      <w:pPr>
        <w:pStyle w:val="a6"/>
        <w:ind w:firstLine="420"/>
        <w:rPr>
          <w:rFonts w:ascii="幼圆" w:eastAsia="幼圆" w:hAnsi="幼圆"/>
        </w:rPr>
      </w:pPr>
      <w:r w:rsidRPr="00355D8F">
        <w:rPr>
          <w:rFonts w:ascii="幼圆" w:eastAsia="幼圆" w:hAnsi="幼圆" w:hint="eastAsia"/>
        </w:rPr>
        <w:t>(2)Preauth消息</w:t>
      </w:r>
      <w:r w:rsidR="00B670D3">
        <w:rPr>
          <w:rFonts w:ascii="幼圆" w:eastAsia="幼圆" w:hAnsi="幼圆" w:hint="eastAsia"/>
        </w:rPr>
        <w:t>（预留）</w:t>
      </w:r>
    </w:p>
    <w:p w:rsidR="00355D8F" w:rsidRPr="00355D8F" w:rsidRDefault="00355D8F" w:rsidP="00355D8F">
      <w:pPr>
        <w:pStyle w:val="a6"/>
        <w:ind w:firstLineChars="202" w:firstLine="424"/>
        <w:jc w:val="left"/>
        <w:rPr>
          <w:rFonts w:ascii="幼圆" w:eastAsia="幼圆" w:hAnsi="幼圆"/>
        </w:rPr>
      </w:pPr>
      <w:r>
        <w:rPr>
          <w:rFonts w:hint="eastAsia"/>
        </w:rPr>
        <w:t xml:space="preserve"> </w:t>
      </w:r>
      <w:r w:rsidR="00B670D3">
        <w:rPr>
          <w:rFonts w:ascii="幼圆" w:eastAsia="幼圆" w:hAnsi="幼圆" w:hint="eastAsia"/>
        </w:rPr>
        <w:t>对于需要</w:t>
      </w:r>
      <w:r w:rsidRPr="00355D8F">
        <w:rPr>
          <w:rFonts w:ascii="幼圆" w:eastAsia="幼圆" w:hAnsi="幼圆" w:hint="eastAsia"/>
        </w:rPr>
        <w:t>预授权的交易，</w:t>
      </w:r>
      <w:r w:rsidR="00B670D3">
        <w:rPr>
          <w:rFonts w:ascii="幼圆" w:eastAsia="幼圆" w:hAnsi="幼圆" w:hint="eastAsia"/>
        </w:rPr>
        <w:t>对应RPOS的模式二，此种方式为预留方式，主要处理EPS系统和Fuel Server对接支持室外支付终端（OPT）的情形，此种情况只能通过非现金方式进行，</w:t>
      </w:r>
      <w:r w:rsidRPr="00355D8F">
        <w:rPr>
          <w:rFonts w:ascii="幼圆" w:eastAsia="幼圆" w:hAnsi="幼圆" w:hint="eastAsia"/>
        </w:rPr>
        <w:t>EPS模块需要发送Preauth消息给</w:t>
      </w:r>
      <w:r w:rsidR="00B670D3">
        <w:rPr>
          <w:rFonts w:ascii="幼圆" w:eastAsia="幼圆" w:hAnsi="幼圆" w:hint="eastAsia"/>
        </w:rPr>
        <w:t>OPT</w:t>
      </w:r>
      <w:r w:rsidRPr="00355D8F">
        <w:rPr>
          <w:rFonts w:ascii="幼圆" w:eastAsia="幼圆" w:hAnsi="幼圆" w:hint="eastAsia"/>
        </w:rPr>
        <w:t>对用户卡</w:t>
      </w:r>
      <w:r w:rsidR="00B670D3">
        <w:rPr>
          <w:rFonts w:ascii="幼圆" w:eastAsia="幼圆" w:hAnsi="幼圆" w:hint="eastAsia"/>
        </w:rPr>
        <w:t>（壳牌加油卡）</w:t>
      </w:r>
      <w:r w:rsidRPr="00355D8F">
        <w:rPr>
          <w:rFonts w:ascii="幼圆" w:eastAsia="幼圆" w:hAnsi="幼圆" w:hint="eastAsia"/>
        </w:rPr>
        <w:t>进行预授权，</w:t>
      </w:r>
      <w:r w:rsidR="00B670D3">
        <w:rPr>
          <w:rFonts w:ascii="幼圆" w:eastAsia="幼圆" w:hAnsi="幼圆" w:hint="eastAsia"/>
        </w:rPr>
        <w:t>OPT</w:t>
      </w:r>
      <w:proofErr w:type="gramStart"/>
      <w:r w:rsidRPr="00355D8F">
        <w:rPr>
          <w:rFonts w:ascii="幼圆" w:eastAsia="幼圆" w:hAnsi="幼圆" w:hint="eastAsia"/>
        </w:rPr>
        <w:t>处理卡预</w:t>
      </w:r>
      <w:proofErr w:type="gramEnd"/>
      <w:r w:rsidRPr="00355D8F">
        <w:rPr>
          <w:rFonts w:ascii="幼圆" w:eastAsia="幼圆" w:hAnsi="幼圆" w:hint="eastAsia"/>
        </w:rPr>
        <w:t>授权结束后返回PreauthResponse消息给EPS模块。</w:t>
      </w:r>
    </w:p>
    <w:p w:rsidR="00355D8F" w:rsidRPr="00355D8F" w:rsidRDefault="00B670D3" w:rsidP="00355D8F">
      <w:pPr>
        <w:pStyle w:val="a6"/>
        <w:ind w:firstLine="420"/>
        <w:rPr>
          <w:rFonts w:ascii="幼圆" w:eastAsia="幼圆" w:hAnsi="幼圆"/>
        </w:rPr>
      </w:pPr>
      <w:r>
        <w:rPr>
          <w:rFonts w:ascii="幼圆" w:eastAsia="幼圆" w:hAnsi="幼圆" w:hint="eastAsia"/>
        </w:rPr>
        <w:t>(3</w:t>
      </w:r>
      <w:r w:rsidR="00355D8F" w:rsidRPr="00355D8F">
        <w:rPr>
          <w:rFonts w:ascii="幼圆" w:eastAsia="幼圆" w:hAnsi="幼圆" w:hint="eastAsia"/>
        </w:rPr>
        <w:t>) Rollback消息</w:t>
      </w:r>
      <w:r>
        <w:rPr>
          <w:rFonts w:ascii="幼圆" w:eastAsia="幼圆" w:hAnsi="幼圆" w:hint="eastAsia"/>
        </w:rPr>
        <w:t>（预留）</w:t>
      </w:r>
    </w:p>
    <w:p w:rsidR="00355D8F" w:rsidRPr="00355D8F" w:rsidRDefault="00355D8F" w:rsidP="00355D8F">
      <w:pPr>
        <w:pStyle w:val="a6"/>
        <w:ind w:firstLineChars="202" w:firstLine="424"/>
        <w:jc w:val="left"/>
        <w:rPr>
          <w:rFonts w:ascii="幼圆" w:eastAsia="幼圆" w:hAnsi="幼圆"/>
        </w:rPr>
      </w:pPr>
      <w:r w:rsidRPr="00355D8F">
        <w:rPr>
          <w:rFonts w:ascii="幼圆" w:eastAsia="幼圆" w:hAnsi="幼圆" w:hint="eastAsia"/>
        </w:rPr>
        <w:t>对于预授权的交易，如果用户取消了该交易，比如用户在室外刷卡自助加油，卡成功被预授权</w:t>
      </w:r>
      <w:r w:rsidRPr="00355D8F">
        <w:rPr>
          <w:rFonts w:ascii="幼圆" w:eastAsia="幼圆" w:hAnsi="幼圆" w:hint="eastAsia"/>
        </w:rPr>
        <w:lastRenderedPageBreak/>
        <w:t>后室外终端提示用户加油，但用户按取消键取消了加油操作，此时EPS模块发送Rollback消息给</w:t>
      </w:r>
      <w:r w:rsidR="00B670D3">
        <w:rPr>
          <w:rFonts w:ascii="幼圆" w:eastAsia="幼圆" w:hAnsi="幼圆" w:hint="eastAsia"/>
        </w:rPr>
        <w:t>交易终端</w:t>
      </w:r>
      <w:r w:rsidRPr="00355D8F">
        <w:rPr>
          <w:rFonts w:ascii="幼圆" w:eastAsia="幼圆" w:hAnsi="幼圆" w:hint="eastAsia"/>
        </w:rPr>
        <w:t>来取消用户卡的预授权。</w:t>
      </w:r>
    </w:p>
    <w:p w:rsidR="00355D8F" w:rsidRPr="00491A74" w:rsidRDefault="00FB318A" w:rsidP="00355D8F">
      <w:pPr>
        <w:pStyle w:val="a6"/>
        <w:ind w:firstLine="420"/>
        <w:rPr>
          <w:rFonts w:ascii="幼圆" w:eastAsia="幼圆" w:hAnsi="幼圆"/>
        </w:rPr>
      </w:pPr>
      <w:r w:rsidRPr="00491A74">
        <w:rPr>
          <w:rFonts w:ascii="幼圆" w:eastAsia="幼圆" w:hAnsi="幼圆" w:hint="eastAsia"/>
        </w:rPr>
        <w:t>(4</w:t>
      </w:r>
      <w:r w:rsidR="00355D8F" w:rsidRPr="00491A74">
        <w:rPr>
          <w:rFonts w:ascii="幼圆" w:eastAsia="幼圆" w:hAnsi="幼圆" w:hint="eastAsia"/>
        </w:rPr>
        <w:t>) Reconciliation消息</w:t>
      </w:r>
    </w:p>
    <w:p w:rsidR="00355D8F" w:rsidRPr="00355D8F" w:rsidRDefault="00355D8F" w:rsidP="00355D8F">
      <w:pPr>
        <w:pStyle w:val="a6"/>
        <w:ind w:firstLineChars="202" w:firstLine="424"/>
        <w:jc w:val="left"/>
        <w:rPr>
          <w:rFonts w:ascii="幼圆" w:eastAsia="幼圆" w:hAnsi="幼圆"/>
        </w:rPr>
      </w:pPr>
      <w:r>
        <w:rPr>
          <w:rFonts w:hint="eastAsia"/>
        </w:rPr>
        <w:t xml:space="preserve"> </w:t>
      </w:r>
      <w:r w:rsidRPr="00355D8F">
        <w:rPr>
          <w:rFonts w:ascii="幼圆" w:eastAsia="幼圆" w:hAnsi="幼圆" w:hint="eastAsia"/>
        </w:rPr>
        <w:t>加油站POS要求结束一个班次或一个加油站的对帐周期的时候，它会发送ReconciliationWithClosure服务请求给EPS模块，EPS模块将它转换</w:t>
      </w:r>
      <w:proofErr w:type="gramStart"/>
      <w:r w:rsidRPr="00355D8F">
        <w:rPr>
          <w:rFonts w:ascii="幼圆" w:eastAsia="幼圆" w:hAnsi="幼圆" w:hint="eastAsia"/>
        </w:rPr>
        <w:t>成</w:t>
      </w:r>
      <w:r w:rsidR="009A7DF5">
        <w:rPr>
          <w:rFonts w:ascii="幼圆" w:eastAsia="幼圆" w:hAnsi="幼圆" w:hint="eastAsia"/>
        </w:rPr>
        <w:t>支付</w:t>
      </w:r>
      <w:proofErr w:type="gramEnd"/>
      <w:r w:rsidR="009A7DF5">
        <w:rPr>
          <w:rFonts w:ascii="幼圆" w:eastAsia="幼圆" w:hAnsi="幼圆" w:hint="eastAsia"/>
        </w:rPr>
        <w:t>终端</w:t>
      </w:r>
      <w:r w:rsidRPr="00355D8F">
        <w:rPr>
          <w:rFonts w:ascii="幼圆" w:eastAsia="幼圆" w:hAnsi="幼圆" w:hint="eastAsia"/>
        </w:rPr>
        <w:t>协议的Reconciliation消息发给</w:t>
      </w:r>
      <w:r w:rsidR="009A7DF5">
        <w:rPr>
          <w:rFonts w:ascii="幼圆" w:eastAsia="幼圆" w:hAnsi="幼圆" w:hint="eastAsia"/>
        </w:rPr>
        <w:t>在连接到EPS系统的支付终端</w:t>
      </w:r>
      <w:r w:rsidRPr="00355D8F">
        <w:rPr>
          <w:rFonts w:ascii="幼圆" w:eastAsia="幼圆" w:hAnsi="幼圆" w:hint="eastAsia"/>
        </w:rPr>
        <w:t>请求结束当前班次或当前对帐周期并开始一个新的班次或新的对帐周期，</w:t>
      </w:r>
      <w:r w:rsidR="009A7DF5">
        <w:rPr>
          <w:rFonts w:ascii="幼圆" w:eastAsia="幼圆" w:hAnsi="幼圆" w:hint="eastAsia"/>
        </w:rPr>
        <w:t>支付设备</w:t>
      </w:r>
      <w:r w:rsidRPr="00355D8F">
        <w:rPr>
          <w:rFonts w:ascii="幼圆" w:eastAsia="幼圆" w:hAnsi="幼圆" w:hint="eastAsia"/>
        </w:rPr>
        <w:t>将这个消息转化成结算系统的消息要求结算中心返回当前班次或对帐周期内交易数据的汇总信息同时关闭当前班次或对帐周期为新的班次或对帐周期汇总交易数据，</w:t>
      </w:r>
      <w:r w:rsidR="009A7DF5">
        <w:rPr>
          <w:rFonts w:ascii="幼圆" w:eastAsia="幼圆" w:hAnsi="幼圆" w:hint="eastAsia"/>
        </w:rPr>
        <w:t>支付设备</w:t>
      </w:r>
      <w:r w:rsidRPr="00355D8F">
        <w:rPr>
          <w:rFonts w:ascii="幼圆" w:eastAsia="幼圆" w:hAnsi="幼圆" w:hint="eastAsia"/>
        </w:rPr>
        <w:t>会将结算中心的处理结果放到ReconciliationResponse消息中返回给EPS模块。</w:t>
      </w:r>
    </w:p>
    <w:p w:rsidR="00B12DA0" w:rsidRDefault="00B12DA0" w:rsidP="00B12DA0">
      <w:pPr>
        <w:pStyle w:val="4"/>
      </w:pPr>
      <w:r>
        <w:rPr>
          <w:rFonts w:hint="eastAsia"/>
        </w:rPr>
        <w:t>总部级电子支付系统设计</w:t>
      </w:r>
    </w:p>
    <w:p w:rsidR="00B12DA0" w:rsidRPr="00491A74" w:rsidRDefault="00785E6B" w:rsidP="00B12DA0">
      <w:pPr>
        <w:pStyle w:val="a6"/>
        <w:ind w:firstLine="420"/>
        <w:rPr>
          <w:rFonts w:ascii="幼圆" w:eastAsia="幼圆" w:hAnsi="幼圆"/>
        </w:rPr>
      </w:pPr>
      <w:r w:rsidRPr="00491A74">
        <w:rPr>
          <w:rFonts w:ascii="幼圆" w:eastAsia="幼圆" w:hAnsi="幼圆" w:hint="eastAsia"/>
        </w:rPr>
        <w:t>EPS</w:t>
      </w:r>
      <w:r w:rsidR="00E22661" w:rsidRPr="00491A74">
        <w:rPr>
          <w:rFonts w:ascii="幼圆" w:eastAsia="幼圆" w:hAnsi="幼圆" w:hint="eastAsia"/>
        </w:rPr>
        <w:t>总部级系统主要实现集中化管理所有EPS站级系统，包括统一的配置管理和组件的更新，同时支持EPS站级系统在线支付过程中与金融机构或第三方支付平台的交互，同时还需要集成壳牌自建系统，如车队卡系统集成以便完成车队卡在线支付功能，和客户忠诚度系统集成为客户积分提供数据依据。同时，为了将来与更多的系统集成，EPS总部级系统还提供了更为通用的WebService接口（</w:t>
      </w:r>
      <w:r w:rsidR="005A6705" w:rsidRPr="00491A74">
        <w:rPr>
          <w:rFonts w:ascii="幼圆" w:eastAsia="幼圆" w:hAnsi="幼圆" w:hint="eastAsia"/>
        </w:rPr>
        <w:t>同时支持Restful风格和SOAP</w:t>
      </w:r>
      <w:r w:rsidR="004A3258" w:rsidRPr="00491A74">
        <w:rPr>
          <w:rFonts w:ascii="幼圆" w:eastAsia="幼圆" w:hAnsi="幼圆" w:hint="eastAsia"/>
        </w:rPr>
        <w:t>协议</w:t>
      </w:r>
      <w:r w:rsidR="005A6705" w:rsidRPr="00491A74">
        <w:rPr>
          <w:rFonts w:ascii="幼圆" w:eastAsia="幼圆" w:hAnsi="幼圆" w:hint="eastAsia"/>
        </w:rPr>
        <w:t>）。</w:t>
      </w:r>
    </w:p>
    <w:p w:rsidR="004A3258" w:rsidRPr="00491A74" w:rsidRDefault="00491A74" w:rsidP="00B12DA0">
      <w:pPr>
        <w:pStyle w:val="a6"/>
        <w:ind w:firstLine="420"/>
        <w:rPr>
          <w:rFonts w:ascii="幼圆" w:eastAsia="幼圆" w:hAnsi="幼圆"/>
        </w:rPr>
      </w:pPr>
      <w:r w:rsidRPr="00491A74">
        <w:rPr>
          <w:rFonts w:ascii="幼圆" w:eastAsia="幼圆" w:hAnsi="幼圆" w:hint="eastAsia"/>
        </w:rPr>
        <w:t>下图是EPS总部级系统总体设计图：</w:t>
      </w:r>
    </w:p>
    <w:p w:rsidR="00491A74" w:rsidRDefault="00491A74" w:rsidP="00491A74">
      <w:pPr>
        <w:pStyle w:val="a6"/>
        <w:ind w:firstLineChars="0" w:firstLine="0"/>
      </w:pPr>
      <w:r w:rsidRPr="00491A74">
        <w:object w:dxaOrig="10260" w:dyaOrig="6342">
          <v:shape id="_x0000_i1028" type="#_x0000_t75" style="width:434.7pt;height:268.3pt" o:ole="">
            <v:imagedata r:id="rId29" o:title=""/>
          </v:shape>
          <o:OLEObject Type="Embed" ProgID="Visio.Drawing.11" ShapeID="_x0000_i1028" DrawAspect="Content" ObjectID="_1530970530" r:id="rId30"/>
        </w:object>
      </w:r>
    </w:p>
    <w:p w:rsidR="00491A74" w:rsidRDefault="00491A74" w:rsidP="00491A74">
      <w:pPr>
        <w:pStyle w:val="a6"/>
        <w:ind w:firstLine="420"/>
        <w:rPr>
          <w:rFonts w:ascii="幼圆" w:eastAsia="幼圆" w:hAnsi="幼圆"/>
        </w:rPr>
      </w:pPr>
      <w:r w:rsidRPr="00491A74">
        <w:rPr>
          <w:rFonts w:ascii="幼圆" w:eastAsia="幼圆" w:hAnsi="幼圆" w:hint="eastAsia"/>
        </w:rPr>
        <w:t>EPS总部系统主要由四部分组成，数据交换服务总线、业务功能模块、基础服务平台和交易数据库。下表描述了以上各部分的功能。</w:t>
      </w:r>
    </w:p>
    <w:p w:rsidR="00491A74" w:rsidRPr="00491A74" w:rsidRDefault="00491A74" w:rsidP="00491A74">
      <w:pPr>
        <w:pStyle w:val="a6"/>
        <w:ind w:firstLineChars="0" w:firstLine="0"/>
        <w:rPr>
          <w:rFonts w:ascii="幼圆" w:eastAsia="幼圆" w:hAnsi="幼圆"/>
        </w:rPr>
      </w:pPr>
    </w:p>
    <w:tbl>
      <w:tblPr>
        <w:tblStyle w:val="14"/>
        <w:tblW w:w="0" w:type="auto"/>
        <w:tblLook w:val="04A0" w:firstRow="1" w:lastRow="0" w:firstColumn="1" w:lastColumn="0" w:noHBand="0" w:noVBand="1"/>
      </w:tblPr>
      <w:tblGrid>
        <w:gridCol w:w="2943"/>
        <w:gridCol w:w="6344"/>
      </w:tblGrid>
      <w:tr w:rsidR="00491A74" w:rsidRPr="00491A74" w:rsidTr="00491A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91A74" w:rsidRPr="00491A74" w:rsidRDefault="00491A74" w:rsidP="00491A74">
            <w:pPr>
              <w:pStyle w:val="a6"/>
              <w:ind w:firstLineChars="0" w:firstLine="0"/>
              <w:rPr>
                <w:i w:val="0"/>
              </w:rPr>
            </w:pPr>
            <w:r w:rsidRPr="0000243B">
              <w:rPr>
                <w:rFonts w:ascii="幼圆" w:eastAsia="幼圆" w:hAnsi="幼圆" w:hint="eastAsia"/>
                <w:i w:val="0"/>
                <w:iCs w:val="0"/>
              </w:rPr>
              <w:t>模块名称</w:t>
            </w:r>
          </w:p>
        </w:tc>
        <w:tc>
          <w:tcPr>
            <w:tcW w:w="6344" w:type="dxa"/>
          </w:tcPr>
          <w:p w:rsidR="00491A74" w:rsidRPr="0000243B" w:rsidRDefault="00491A74" w:rsidP="0000243B">
            <w:pPr>
              <w:pStyle w:val="a6"/>
              <w:ind w:firstLineChars="0" w:firstLine="0"/>
              <w:jc w:val="center"/>
              <w:cnfStyle w:val="100000000000" w:firstRow="1" w:lastRow="0" w:firstColumn="0" w:lastColumn="0" w:oddVBand="0" w:evenVBand="0" w:oddHBand="0" w:evenHBand="0" w:firstRowFirstColumn="0" w:firstRowLastColumn="0" w:lastRowFirstColumn="0" w:lastRowLastColumn="0"/>
              <w:rPr>
                <w:rFonts w:ascii="幼圆" w:eastAsia="幼圆" w:hAnsi="幼圆"/>
                <w:i w:val="0"/>
                <w:iCs w:val="0"/>
              </w:rPr>
            </w:pPr>
            <w:r w:rsidRPr="0000243B">
              <w:rPr>
                <w:rFonts w:ascii="幼圆" w:eastAsia="幼圆" w:hAnsi="幼圆" w:hint="eastAsia"/>
                <w:i w:val="0"/>
                <w:iCs w:val="0"/>
              </w:rPr>
              <w:t>功能描述</w:t>
            </w:r>
          </w:p>
        </w:tc>
      </w:tr>
      <w:tr w:rsidR="00491A74" w:rsidTr="00491A74">
        <w:tc>
          <w:tcPr>
            <w:cnfStyle w:val="001000000000" w:firstRow="0" w:lastRow="0" w:firstColumn="1" w:lastColumn="0" w:oddVBand="0" w:evenVBand="0" w:oddHBand="0" w:evenHBand="0" w:firstRowFirstColumn="0" w:firstRowLastColumn="0" w:lastRowFirstColumn="0" w:lastRowLastColumn="0"/>
            <w:tcW w:w="2943" w:type="dxa"/>
          </w:tcPr>
          <w:p w:rsidR="00491A74" w:rsidRDefault="00491A74" w:rsidP="00491A74">
            <w:pPr>
              <w:pStyle w:val="a6"/>
              <w:ind w:firstLineChars="0" w:firstLine="0"/>
            </w:pPr>
            <w:r w:rsidRPr="00491A74">
              <w:rPr>
                <w:rFonts w:ascii="幼圆" w:eastAsia="幼圆" w:hAnsi="幼圆" w:hint="eastAsia"/>
              </w:rPr>
              <w:lastRenderedPageBreak/>
              <w:t>数据交换服务总线</w:t>
            </w:r>
          </w:p>
        </w:tc>
        <w:tc>
          <w:tcPr>
            <w:tcW w:w="6344" w:type="dxa"/>
          </w:tcPr>
          <w:p w:rsidR="00491A74" w:rsidRDefault="00491A74" w:rsidP="0000243B">
            <w:pPr>
              <w:pStyle w:val="a6"/>
              <w:ind w:firstLineChars="0" w:firstLine="0"/>
              <w:jc w:val="left"/>
              <w:cnfStyle w:val="000000000000" w:firstRow="0" w:lastRow="0" w:firstColumn="0" w:lastColumn="0" w:oddVBand="0" w:evenVBand="0" w:oddHBand="0" w:evenHBand="0" w:firstRowFirstColumn="0" w:firstRowLastColumn="0" w:lastRowFirstColumn="0" w:lastRowLastColumn="0"/>
            </w:pPr>
            <w:r w:rsidRPr="0000243B">
              <w:rPr>
                <w:rFonts w:ascii="幼圆" w:eastAsia="幼圆" w:hAnsi="幼圆" w:hint="eastAsia"/>
              </w:rPr>
              <w:t>提供了不同的接口协议</w:t>
            </w:r>
            <w:proofErr w:type="gramStart"/>
            <w:r w:rsidRPr="0000243B">
              <w:rPr>
                <w:rFonts w:ascii="幼圆" w:eastAsia="幼圆" w:hAnsi="幼圆" w:hint="eastAsia"/>
              </w:rPr>
              <w:t>栈</w:t>
            </w:r>
            <w:proofErr w:type="gramEnd"/>
            <w:r w:rsidRPr="0000243B">
              <w:rPr>
                <w:rFonts w:ascii="幼圆" w:eastAsia="幼圆" w:hAnsi="幼圆" w:hint="eastAsia"/>
              </w:rPr>
              <w:t>，将外部不同格式的请求消息转换为系统内部定义的统一消息进行处理，再根据不同的系统</w:t>
            </w:r>
            <w:r w:rsidR="0000243B" w:rsidRPr="0000243B">
              <w:rPr>
                <w:rFonts w:ascii="幼圆" w:eastAsia="幼圆" w:hAnsi="幼圆" w:hint="eastAsia"/>
              </w:rPr>
              <w:t>响应相应的消息，</w:t>
            </w:r>
            <w:r w:rsidRPr="0000243B">
              <w:rPr>
                <w:rFonts w:ascii="幼圆" w:eastAsia="幼圆" w:hAnsi="幼圆" w:hint="eastAsia"/>
              </w:rPr>
              <w:t>主要负责和外部系统消息的交互。</w:t>
            </w:r>
          </w:p>
        </w:tc>
      </w:tr>
      <w:tr w:rsidR="00491A74" w:rsidTr="00491A74">
        <w:tc>
          <w:tcPr>
            <w:cnfStyle w:val="001000000000" w:firstRow="0" w:lastRow="0" w:firstColumn="1" w:lastColumn="0" w:oddVBand="0" w:evenVBand="0" w:oddHBand="0" w:evenHBand="0" w:firstRowFirstColumn="0" w:firstRowLastColumn="0" w:lastRowFirstColumn="0" w:lastRowLastColumn="0"/>
            <w:tcW w:w="2943" w:type="dxa"/>
          </w:tcPr>
          <w:p w:rsidR="00491A74" w:rsidRDefault="00491A74" w:rsidP="00491A74">
            <w:pPr>
              <w:pStyle w:val="a6"/>
              <w:ind w:firstLineChars="0" w:firstLine="0"/>
            </w:pPr>
            <w:r w:rsidRPr="00491A74">
              <w:rPr>
                <w:rFonts w:ascii="幼圆" w:eastAsia="幼圆" w:hAnsi="幼圆" w:hint="eastAsia"/>
              </w:rPr>
              <w:t>业务功能模块</w:t>
            </w:r>
          </w:p>
        </w:tc>
        <w:tc>
          <w:tcPr>
            <w:tcW w:w="6344" w:type="dxa"/>
          </w:tcPr>
          <w:p w:rsidR="00491A74" w:rsidRPr="0000243B" w:rsidRDefault="0000243B" w:rsidP="0000243B">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0243B">
              <w:rPr>
                <w:rFonts w:ascii="幼圆" w:eastAsia="幼圆" w:hAnsi="幼圆" w:hint="eastAsia"/>
              </w:rPr>
              <w:t>提供了EPS总部系统业务功能。</w:t>
            </w:r>
          </w:p>
        </w:tc>
      </w:tr>
      <w:tr w:rsidR="00491A74" w:rsidTr="00491A74">
        <w:tc>
          <w:tcPr>
            <w:cnfStyle w:val="001000000000" w:firstRow="0" w:lastRow="0" w:firstColumn="1" w:lastColumn="0" w:oddVBand="0" w:evenVBand="0" w:oddHBand="0" w:evenHBand="0" w:firstRowFirstColumn="0" w:firstRowLastColumn="0" w:lastRowFirstColumn="0" w:lastRowLastColumn="0"/>
            <w:tcW w:w="2943" w:type="dxa"/>
          </w:tcPr>
          <w:p w:rsidR="00491A74" w:rsidRDefault="00491A74" w:rsidP="00491A74">
            <w:pPr>
              <w:pStyle w:val="a6"/>
              <w:ind w:firstLineChars="0" w:firstLine="0"/>
            </w:pPr>
            <w:r w:rsidRPr="00491A74">
              <w:rPr>
                <w:rFonts w:ascii="幼圆" w:eastAsia="幼圆" w:hAnsi="幼圆" w:hint="eastAsia"/>
              </w:rPr>
              <w:t>基础服务平台</w:t>
            </w:r>
          </w:p>
        </w:tc>
        <w:tc>
          <w:tcPr>
            <w:tcW w:w="6344" w:type="dxa"/>
          </w:tcPr>
          <w:p w:rsidR="00491A74" w:rsidRPr="0000243B" w:rsidRDefault="0000243B" w:rsidP="0000243B">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0243B">
              <w:rPr>
                <w:rFonts w:ascii="幼圆" w:eastAsia="幼圆" w:hAnsi="幼圆" w:hint="eastAsia"/>
              </w:rPr>
              <w:t>提供业务功能的底层实现，并处理和数据持久层的交互，包括事务处理和安全授权等系统基础功能</w:t>
            </w:r>
          </w:p>
        </w:tc>
      </w:tr>
      <w:tr w:rsidR="00491A74" w:rsidTr="00491A74">
        <w:tc>
          <w:tcPr>
            <w:cnfStyle w:val="001000000000" w:firstRow="0" w:lastRow="0" w:firstColumn="1" w:lastColumn="0" w:oddVBand="0" w:evenVBand="0" w:oddHBand="0" w:evenHBand="0" w:firstRowFirstColumn="0" w:firstRowLastColumn="0" w:lastRowFirstColumn="0" w:lastRowLastColumn="0"/>
            <w:tcW w:w="2943" w:type="dxa"/>
          </w:tcPr>
          <w:p w:rsidR="00491A74" w:rsidRDefault="00491A74" w:rsidP="00491A74">
            <w:pPr>
              <w:pStyle w:val="a6"/>
              <w:ind w:firstLineChars="0" w:firstLine="0"/>
            </w:pPr>
            <w:r w:rsidRPr="00491A74">
              <w:rPr>
                <w:rFonts w:ascii="幼圆" w:eastAsia="幼圆" w:hAnsi="幼圆" w:hint="eastAsia"/>
              </w:rPr>
              <w:t>交易数据库</w:t>
            </w:r>
          </w:p>
        </w:tc>
        <w:tc>
          <w:tcPr>
            <w:tcW w:w="6344" w:type="dxa"/>
          </w:tcPr>
          <w:p w:rsidR="00491A74" w:rsidRPr="0000243B" w:rsidRDefault="0000243B" w:rsidP="0000243B">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0243B">
              <w:rPr>
                <w:rFonts w:ascii="幼圆" w:eastAsia="幼圆" w:hAnsi="幼圆" w:hint="eastAsia"/>
              </w:rPr>
              <w:t>存储EPS站级上报的交易数据，以及汇总的对账信息等。</w:t>
            </w:r>
          </w:p>
        </w:tc>
      </w:tr>
    </w:tbl>
    <w:p w:rsidR="00491A74" w:rsidRPr="00491A74" w:rsidRDefault="00491A74" w:rsidP="00491A74">
      <w:pPr>
        <w:pStyle w:val="a6"/>
        <w:ind w:firstLineChars="202" w:firstLine="424"/>
      </w:pPr>
    </w:p>
    <w:p w:rsidR="00785E6B" w:rsidRDefault="00785E6B" w:rsidP="00785E6B">
      <w:pPr>
        <w:pStyle w:val="3"/>
      </w:pPr>
      <w:r>
        <w:rPr>
          <w:rFonts w:hint="eastAsia"/>
        </w:rPr>
        <w:t>系统实现</w:t>
      </w:r>
    </w:p>
    <w:p w:rsidR="00785E6B" w:rsidRDefault="00510E0E" w:rsidP="00510E0E">
      <w:pPr>
        <w:pStyle w:val="a6"/>
        <w:ind w:firstLineChars="202" w:firstLine="424"/>
        <w:jc w:val="left"/>
        <w:rPr>
          <w:rFonts w:ascii="幼圆" w:eastAsia="幼圆" w:hAnsi="幼圆"/>
        </w:rPr>
      </w:pPr>
      <w:r w:rsidRPr="00510E0E">
        <w:rPr>
          <w:rFonts w:ascii="幼圆" w:eastAsia="幼圆" w:hAnsi="幼圆" w:hint="eastAsia"/>
        </w:rPr>
        <w:t>电子支付系统由电子支付服务</w:t>
      </w:r>
      <w:r w:rsidR="004640B5">
        <w:rPr>
          <w:rFonts w:ascii="幼圆" w:eastAsia="幼圆" w:hAnsi="幼圆" w:hint="eastAsia"/>
        </w:rPr>
        <w:t>（站级）</w:t>
      </w:r>
      <w:r w:rsidRPr="00510E0E">
        <w:rPr>
          <w:rFonts w:ascii="幼圆" w:eastAsia="幼圆" w:hAnsi="幼圆" w:hint="eastAsia"/>
        </w:rPr>
        <w:t>、</w:t>
      </w:r>
      <w:r w:rsidR="004640B5">
        <w:rPr>
          <w:rFonts w:ascii="幼圆" w:eastAsia="幼圆" w:hAnsi="幼圆" w:hint="eastAsia"/>
        </w:rPr>
        <w:t>电子支付管理端（总部级）</w:t>
      </w:r>
      <w:r w:rsidRPr="00510E0E">
        <w:rPr>
          <w:rFonts w:ascii="幼圆" w:eastAsia="幼圆" w:hAnsi="幼圆" w:hint="eastAsia"/>
        </w:rPr>
        <w:t>组成，每一个模块都是一个独立的进程，它们之间用Socket通信，其中</w:t>
      </w:r>
      <w:r w:rsidR="004640B5">
        <w:rPr>
          <w:rFonts w:ascii="幼圆" w:eastAsia="幼圆" w:hAnsi="幼圆" w:hint="eastAsia"/>
        </w:rPr>
        <w:t>站级</w:t>
      </w:r>
      <w:r w:rsidRPr="00510E0E">
        <w:rPr>
          <w:rFonts w:ascii="幼圆" w:eastAsia="幼圆" w:hAnsi="幼圆" w:hint="eastAsia"/>
        </w:rPr>
        <w:t>电子支付服务还包含终端设备管理的子模块，所有的模块都采用状态机原理编程。电子支付系统给室内</w:t>
      </w:r>
      <w:r w:rsidR="004640B5">
        <w:rPr>
          <w:rFonts w:ascii="幼圆" w:eastAsia="幼圆" w:hAnsi="幼圆" w:hint="eastAsia"/>
        </w:rPr>
        <w:t>R</w:t>
      </w:r>
      <w:r w:rsidRPr="00510E0E">
        <w:rPr>
          <w:rFonts w:ascii="幼圆" w:eastAsia="幼圆" w:hAnsi="幼圆" w:hint="eastAsia"/>
        </w:rPr>
        <w:t>POS系统提供电子支付服务和访问终端设备的功能，同时</w:t>
      </w:r>
      <w:r w:rsidR="004640B5">
        <w:rPr>
          <w:rFonts w:ascii="幼圆" w:eastAsia="幼圆" w:hAnsi="幼圆" w:hint="eastAsia"/>
        </w:rPr>
        <w:t>根据和油站设备集成方式不同，</w:t>
      </w:r>
      <w:r w:rsidRPr="00510E0E">
        <w:rPr>
          <w:rFonts w:ascii="幼圆" w:eastAsia="幼圆" w:hAnsi="幼圆" w:hint="eastAsia"/>
        </w:rPr>
        <w:t>还</w:t>
      </w:r>
      <w:r w:rsidR="004640B5">
        <w:rPr>
          <w:rFonts w:ascii="幼圆" w:eastAsia="幼圆" w:hAnsi="幼圆" w:hint="eastAsia"/>
        </w:rPr>
        <w:t>可</w:t>
      </w:r>
      <w:r w:rsidRPr="00510E0E">
        <w:rPr>
          <w:rFonts w:ascii="幼圆" w:eastAsia="幼圆" w:hAnsi="幼圆" w:hint="eastAsia"/>
        </w:rPr>
        <w:t>提供独立管理室外加油交易的功能</w:t>
      </w:r>
      <w:r w:rsidR="004640B5">
        <w:rPr>
          <w:rFonts w:ascii="幼圆" w:eastAsia="幼圆" w:hAnsi="幼圆" w:hint="eastAsia"/>
        </w:rPr>
        <w:t>（此部分为预留功能）</w:t>
      </w:r>
      <w:r w:rsidRPr="00510E0E">
        <w:rPr>
          <w:rFonts w:ascii="幼圆" w:eastAsia="幼圆" w:hAnsi="幼圆" w:hint="eastAsia"/>
        </w:rPr>
        <w:t>，这使得它可以在室内</w:t>
      </w:r>
      <w:r w:rsidR="004640B5">
        <w:rPr>
          <w:rFonts w:ascii="幼圆" w:eastAsia="幼圆" w:hAnsi="幼圆" w:hint="eastAsia"/>
        </w:rPr>
        <w:t>R</w:t>
      </w:r>
      <w:r w:rsidRPr="00510E0E">
        <w:rPr>
          <w:rFonts w:ascii="幼圆" w:eastAsia="幼圆" w:hAnsi="幼圆" w:hint="eastAsia"/>
        </w:rPr>
        <w:t>POS</w:t>
      </w:r>
      <w:proofErr w:type="gramStart"/>
      <w:r w:rsidRPr="00510E0E">
        <w:rPr>
          <w:rFonts w:ascii="幼圆" w:eastAsia="幼圆" w:hAnsi="幼圆" w:hint="eastAsia"/>
        </w:rPr>
        <w:t>不</w:t>
      </w:r>
      <w:proofErr w:type="gramEnd"/>
      <w:r w:rsidRPr="00510E0E">
        <w:rPr>
          <w:rFonts w:ascii="幼圆" w:eastAsia="幼圆" w:hAnsi="幼圆" w:hint="eastAsia"/>
        </w:rPr>
        <w:t>可用或没有实现管理室外加油交易功能时通过</w:t>
      </w:r>
      <w:r w:rsidR="004640B5">
        <w:rPr>
          <w:rFonts w:ascii="幼圆" w:eastAsia="幼圆" w:hAnsi="幼圆" w:hint="eastAsia"/>
        </w:rPr>
        <w:t>油站办公</w:t>
      </w:r>
      <w:r w:rsidRPr="00510E0E">
        <w:rPr>
          <w:rFonts w:ascii="幼圆" w:eastAsia="幼圆" w:hAnsi="幼圆" w:hint="eastAsia"/>
        </w:rPr>
        <w:t>室外终端设备显示提示消息指导用户完成室外加油交易。从加油站系统的功能角度来讲，电子支付系统要实现室内交易支付、预付费加油交易支付以及室外自助加油交易支付等功能;除了支付功能外，电子支付系统还要能为</w:t>
      </w:r>
      <w:r w:rsidR="004640B5">
        <w:rPr>
          <w:rFonts w:ascii="幼圆" w:eastAsia="幼圆" w:hAnsi="幼圆" w:hint="eastAsia"/>
        </w:rPr>
        <w:t>R</w:t>
      </w:r>
      <w:r w:rsidRPr="00510E0E">
        <w:rPr>
          <w:rFonts w:ascii="幼圆" w:eastAsia="幼圆" w:hAnsi="幼圆" w:hint="eastAsia"/>
        </w:rPr>
        <w:t>POS系统生成当前班次或当前对帐周期的对帐报表供</w:t>
      </w:r>
      <w:r w:rsidR="004640B5">
        <w:rPr>
          <w:rFonts w:ascii="幼圆" w:eastAsia="幼圆" w:hAnsi="幼圆" w:hint="eastAsia"/>
        </w:rPr>
        <w:t>R</w:t>
      </w:r>
      <w:r w:rsidRPr="00510E0E">
        <w:rPr>
          <w:rFonts w:ascii="幼圆" w:eastAsia="幼圆" w:hAnsi="幼圆" w:hint="eastAsia"/>
        </w:rPr>
        <w:t>POS实时查看，同时电子支付系统还需要提供</w:t>
      </w:r>
      <w:r w:rsidR="004640B5">
        <w:rPr>
          <w:rFonts w:ascii="幼圆" w:eastAsia="幼圆" w:hAnsi="幼圆" w:hint="eastAsia"/>
        </w:rPr>
        <w:t>R</w:t>
      </w:r>
      <w:r w:rsidRPr="00510E0E">
        <w:rPr>
          <w:rFonts w:ascii="幼圆" w:eastAsia="幼圆" w:hAnsi="幼圆" w:hint="eastAsia"/>
        </w:rPr>
        <w:t>POS查询其存档的对帐报表的功能。</w:t>
      </w:r>
    </w:p>
    <w:p w:rsidR="00286E94" w:rsidRDefault="00286E94" w:rsidP="00510E0E">
      <w:pPr>
        <w:pStyle w:val="a6"/>
        <w:ind w:firstLineChars="202" w:firstLine="424"/>
        <w:jc w:val="left"/>
        <w:rPr>
          <w:rFonts w:ascii="幼圆" w:eastAsia="幼圆" w:hAnsi="幼圆"/>
        </w:rPr>
      </w:pPr>
      <w:r w:rsidRPr="00F60873">
        <w:rPr>
          <w:rFonts w:ascii="幼圆" w:eastAsia="幼圆" w:hAnsi="幼圆" w:hint="eastAsia"/>
        </w:rPr>
        <w:t>任何交易的电子支付之前，电子支付系统都会先要求选择支</w:t>
      </w:r>
      <w:r>
        <w:rPr>
          <w:rFonts w:ascii="幼圆" w:eastAsia="幼圆" w:hAnsi="幼圆" w:hint="eastAsia"/>
        </w:rPr>
        <w:t>付方式，如</w:t>
      </w:r>
      <w:proofErr w:type="gramStart"/>
      <w:r>
        <w:rPr>
          <w:rFonts w:ascii="幼圆" w:eastAsia="幼圆" w:hAnsi="幼圆" w:hint="eastAsia"/>
        </w:rPr>
        <w:t>刷银行</w:t>
      </w:r>
      <w:proofErr w:type="gramEnd"/>
      <w:r>
        <w:rPr>
          <w:rFonts w:ascii="幼圆" w:eastAsia="幼圆" w:hAnsi="幼圆" w:hint="eastAsia"/>
        </w:rPr>
        <w:t>卡或加油卡，用户从支付终端上刷卡支付室内发起的</w:t>
      </w:r>
      <w:r w:rsidRPr="00F60873">
        <w:rPr>
          <w:rFonts w:ascii="幼圆" w:eastAsia="幼圆" w:hAnsi="幼圆" w:hint="eastAsia"/>
        </w:rPr>
        <w:t>交易或者从OPT</w:t>
      </w:r>
      <w:r>
        <w:rPr>
          <w:rFonts w:ascii="幼圆" w:eastAsia="幼圆" w:hAnsi="幼圆" w:hint="eastAsia"/>
        </w:rPr>
        <w:t>上刷卡支付室外的加油交易，不管电子支付系统在何处获取</w:t>
      </w:r>
      <w:r w:rsidRPr="00F60873">
        <w:rPr>
          <w:rFonts w:ascii="幼圆" w:eastAsia="幼圆" w:hAnsi="幼圆" w:hint="eastAsia"/>
        </w:rPr>
        <w:t>用户的支付信息，只有所支付方式被系统识别后才会开始支付处理。</w:t>
      </w:r>
    </w:p>
    <w:p w:rsidR="003E1F45" w:rsidRPr="00286E94" w:rsidRDefault="003E1F45" w:rsidP="00286E94">
      <w:pPr>
        <w:pStyle w:val="4"/>
      </w:pPr>
      <w:r w:rsidRPr="003E1F45">
        <w:rPr>
          <w:rFonts w:hint="eastAsia"/>
        </w:rPr>
        <w:t>银行卡支付</w:t>
      </w:r>
    </w:p>
    <w:p w:rsidR="003E1F45" w:rsidRDefault="003E1F45" w:rsidP="003E1F45">
      <w:pPr>
        <w:pStyle w:val="5"/>
      </w:pPr>
      <w:r>
        <w:rPr>
          <w:rFonts w:hint="eastAsia"/>
        </w:rPr>
        <w:t>银行卡刷卡逻辑实现</w:t>
      </w:r>
    </w:p>
    <w:p w:rsidR="003E1F45" w:rsidRPr="00F60873" w:rsidRDefault="003E1F45" w:rsidP="003E1F45">
      <w:pPr>
        <w:pStyle w:val="a6"/>
        <w:ind w:firstLineChars="202" w:firstLine="424"/>
        <w:jc w:val="left"/>
        <w:rPr>
          <w:rFonts w:ascii="幼圆" w:eastAsia="幼圆" w:hAnsi="幼圆"/>
        </w:rPr>
      </w:pPr>
      <w:r w:rsidRPr="00F60873">
        <w:rPr>
          <w:rFonts w:ascii="幼圆" w:eastAsia="幼圆" w:hAnsi="幼圆" w:hint="eastAsia"/>
        </w:rPr>
        <w:t>（1）室内读卡流程</w:t>
      </w:r>
    </w:p>
    <w:p w:rsidR="003E1F45" w:rsidRDefault="003E1F45" w:rsidP="003E1F45">
      <w:pPr>
        <w:pStyle w:val="a6"/>
        <w:ind w:firstLineChars="202" w:firstLine="424"/>
        <w:jc w:val="left"/>
        <w:rPr>
          <w:rFonts w:ascii="幼圆" w:eastAsia="幼圆" w:hAnsi="幼圆"/>
        </w:rPr>
      </w:pPr>
      <w:r>
        <w:rPr>
          <w:rFonts w:ascii="幼圆" w:eastAsia="幼圆" w:hAnsi="幼圆" w:hint="eastAsia"/>
        </w:rPr>
        <w:t xml:space="preserve"> </w:t>
      </w:r>
      <w:r w:rsidRPr="00F60873">
        <w:rPr>
          <w:rFonts w:ascii="幼圆" w:eastAsia="幼圆" w:hAnsi="幼圆" w:hint="eastAsia"/>
        </w:rPr>
        <w:t>室内</w:t>
      </w:r>
      <w:r>
        <w:rPr>
          <w:rFonts w:ascii="幼圆" w:eastAsia="幼圆" w:hAnsi="幼圆" w:hint="eastAsia"/>
        </w:rPr>
        <w:t>R</w:t>
      </w:r>
      <w:r w:rsidRPr="00F60873">
        <w:rPr>
          <w:rFonts w:ascii="幼圆" w:eastAsia="幼圆" w:hAnsi="幼圆" w:hint="eastAsia"/>
        </w:rPr>
        <w:t>POS可以发送CardRead, CardPayment或CardPreAuthorization给电子支付系统激活支付终端设备并提示用户刷卡。图</w:t>
      </w:r>
      <w:r>
        <w:rPr>
          <w:rFonts w:ascii="幼圆" w:eastAsia="幼圆" w:hAnsi="幼圆" w:hint="eastAsia"/>
        </w:rPr>
        <w:t>6</w:t>
      </w:r>
      <w:r w:rsidRPr="00F60873">
        <w:rPr>
          <w:rFonts w:ascii="幼圆" w:eastAsia="幼圆" w:hAnsi="幼圆" w:hint="eastAsia"/>
        </w:rPr>
        <w:t>-1</w:t>
      </w:r>
      <w:r>
        <w:rPr>
          <w:rFonts w:ascii="幼圆" w:eastAsia="幼圆" w:hAnsi="幼圆" w:hint="eastAsia"/>
        </w:rPr>
        <w:t>0所示是电子支付系统处理室内交易支付读卡的顺序图，电子支付服务系统</w:t>
      </w:r>
      <w:r w:rsidRPr="00F60873">
        <w:rPr>
          <w:rFonts w:ascii="幼圆" w:eastAsia="幼圆" w:hAnsi="幼圆" w:hint="eastAsia"/>
        </w:rPr>
        <w:t>收到室内</w:t>
      </w:r>
      <w:r>
        <w:rPr>
          <w:rFonts w:ascii="幼圆" w:eastAsia="幼圆" w:hAnsi="幼圆" w:hint="eastAsia"/>
        </w:rPr>
        <w:t>R</w:t>
      </w:r>
      <w:r w:rsidRPr="00F60873">
        <w:rPr>
          <w:rFonts w:ascii="幼圆" w:eastAsia="幼圆" w:hAnsi="幼圆" w:hint="eastAsia"/>
        </w:rPr>
        <w:t>POS发送过来的Card Service请求后，</w:t>
      </w:r>
      <w:r>
        <w:rPr>
          <w:rFonts w:ascii="幼圆" w:eastAsia="幼圆" w:hAnsi="幼圆" w:hint="eastAsia"/>
        </w:rPr>
        <w:t>根据CardService消息内容，获得支付信息，根据支付信息中的支付类型（从CardServiceRequest消息中的PrivateData字段获得），将交易信息</w:t>
      </w:r>
      <w:r w:rsidRPr="00F60873">
        <w:rPr>
          <w:rFonts w:ascii="幼圆" w:eastAsia="幼圆" w:hAnsi="幼圆" w:hint="eastAsia"/>
        </w:rPr>
        <w:t>发送</w:t>
      </w:r>
      <w:r>
        <w:rPr>
          <w:rFonts w:ascii="幼圆" w:eastAsia="幼圆" w:hAnsi="幼圆" w:hint="eastAsia"/>
        </w:rPr>
        <w:t>通过</w:t>
      </w:r>
      <w:r w:rsidRPr="00F60873">
        <w:rPr>
          <w:rFonts w:ascii="幼圆" w:eastAsia="幼圆" w:hAnsi="幼圆" w:hint="eastAsia"/>
        </w:rPr>
        <w:t>终端设备管理模块</w:t>
      </w:r>
      <w:r>
        <w:rPr>
          <w:rFonts w:ascii="幼圆" w:eastAsia="幼圆" w:hAnsi="幼圆" w:hint="eastAsia"/>
        </w:rPr>
        <w:t>发送到指定支付终端</w:t>
      </w:r>
      <w:r w:rsidRPr="00F60873">
        <w:rPr>
          <w:rFonts w:ascii="幼圆" w:eastAsia="幼圆" w:hAnsi="幼圆" w:hint="eastAsia"/>
        </w:rPr>
        <w:t>，</w:t>
      </w:r>
      <w:r>
        <w:rPr>
          <w:rFonts w:ascii="幼圆" w:eastAsia="幼圆" w:hAnsi="幼圆" w:hint="eastAsia"/>
        </w:rPr>
        <w:t>终端设备管理</w:t>
      </w:r>
      <w:r w:rsidRPr="00F60873">
        <w:rPr>
          <w:rFonts w:ascii="幼圆" w:eastAsia="幼圆" w:hAnsi="幼圆" w:hint="eastAsia"/>
        </w:rPr>
        <w:t>模块的状态机处理该设备请求，最后将它分解为DisplayCommand和MagStripeReaderCommand两条命令，并发送给</w:t>
      </w:r>
      <w:r>
        <w:rPr>
          <w:rFonts w:ascii="幼圆" w:eastAsia="幼圆" w:hAnsi="幼圆" w:hint="eastAsia"/>
        </w:rPr>
        <w:t>支付设备</w:t>
      </w:r>
      <w:r w:rsidRPr="00F60873">
        <w:rPr>
          <w:rFonts w:ascii="幼圆" w:eastAsia="幼圆" w:hAnsi="幼圆" w:hint="eastAsia"/>
        </w:rPr>
        <w:t>，室内支付终端设备上显示提示消息并打开Pinpad上的读卡器，此时用户可按提示在Pinpad刷卡。用户在Pinpad上刷一张有效的卡片后，卡上的数据会通过</w:t>
      </w:r>
      <w:r>
        <w:rPr>
          <w:rFonts w:ascii="幼圆" w:eastAsia="幼圆" w:hAnsi="幼圆" w:hint="eastAsia"/>
        </w:rPr>
        <w:t>支付终端</w:t>
      </w:r>
      <w:r w:rsidRPr="00F60873">
        <w:rPr>
          <w:rFonts w:ascii="幼圆" w:eastAsia="幼圆" w:hAnsi="幼圆" w:hint="eastAsia"/>
        </w:rPr>
        <w:t>传递给电子支付系统中的</w:t>
      </w:r>
      <w:r>
        <w:rPr>
          <w:rFonts w:ascii="幼圆" w:eastAsia="幼圆" w:hAnsi="幼圆" w:hint="eastAsia"/>
        </w:rPr>
        <w:t>终</w:t>
      </w:r>
      <w:r>
        <w:rPr>
          <w:rFonts w:ascii="幼圆" w:eastAsia="幼圆" w:hAnsi="幼圆" w:hint="eastAsia"/>
        </w:rPr>
        <w:lastRenderedPageBreak/>
        <w:t>端设备管理</w:t>
      </w:r>
      <w:r w:rsidRPr="00F60873">
        <w:rPr>
          <w:rFonts w:ascii="幼圆" w:eastAsia="幼圆" w:hAnsi="幼圆" w:hint="eastAsia"/>
        </w:rPr>
        <w:t>模块，</w:t>
      </w:r>
      <w:r>
        <w:rPr>
          <w:rFonts w:ascii="幼圆" w:eastAsia="幼圆" w:hAnsi="幼圆" w:hint="eastAsia"/>
        </w:rPr>
        <w:t>终端设备管理</w:t>
      </w:r>
      <w:r w:rsidRPr="00F60873">
        <w:rPr>
          <w:rFonts w:ascii="幼圆" w:eastAsia="幼圆" w:hAnsi="幼圆" w:hint="eastAsia"/>
        </w:rPr>
        <w:t>模块将</w:t>
      </w:r>
      <w:proofErr w:type="gramStart"/>
      <w:r w:rsidRPr="00F60873">
        <w:rPr>
          <w:rFonts w:ascii="幼圆" w:eastAsia="幼圆" w:hAnsi="幼圆" w:hint="eastAsia"/>
        </w:rPr>
        <w:t>卡数据</w:t>
      </w:r>
      <w:proofErr w:type="gramEnd"/>
      <w:r w:rsidRPr="00F60873">
        <w:rPr>
          <w:rFonts w:ascii="幼圆" w:eastAsia="幼圆" w:hAnsi="幼圆" w:hint="eastAsia"/>
        </w:rPr>
        <w:t>按照</w:t>
      </w:r>
      <w:r>
        <w:rPr>
          <w:rFonts w:ascii="幼圆" w:eastAsia="幼圆" w:hAnsi="幼圆" w:hint="eastAsia"/>
        </w:rPr>
        <w:t>指定</w:t>
      </w:r>
      <w:r w:rsidRPr="00F60873">
        <w:rPr>
          <w:rFonts w:ascii="幼圆" w:eastAsia="幼圆" w:hAnsi="幼圆" w:hint="eastAsia"/>
        </w:rPr>
        <w:t>的协议封装到一条设备请求应答消息中，发送给电子支付服务模块，电子支付服务模块的状态机处理收到的应答消息并开始识别该卡，卡识别成功后状态机根据卡识别的结果决定是否需要进入要求用户输入其它信息的状态(</w:t>
      </w:r>
      <w:r>
        <w:rPr>
          <w:rFonts w:ascii="幼圆" w:eastAsia="幼圆" w:hAnsi="幼圆" w:hint="eastAsia"/>
        </w:rPr>
        <w:t>比如</w:t>
      </w:r>
      <w:r w:rsidRPr="00F60873">
        <w:rPr>
          <w:rFonts w:ascii="幼圆" w:eastAsia="幼圆" w:hAnsi="幼圆" w:hint="eastAsia"/>
        </w:rPr>
        <w:t>Pin</w:t>
      </w:r>
      <w:r>
        <w:rPr>
          <w:rFonts w:ascii="幼圆" w:eastAsia="幼圆" w:hAnsi="幼圆" w:hint="eastAsia"/>
        </w:rPr>
        <w:t>码</w:t>
      </w:r>
      <w:r w:rsidRPr="00F60873">
        <w:rPr>
          <w:rFonts w:ascii="幼圆" w:eastAsia="幼圆" w:hAnsi="幼圆" w:hint="eastAsia"/>
        </w:rPr>
        <w:t>等)，如果需要的话进入该流程。用户输入流程结束后，如果EPS模块处理的是CardRead请求的话，它会将卡识别的结果和用户输入的数据保存在一个Dictionary中，我们可以通过CardRead请求的Id来找到存储在Dictionary的CardRead的结果，至此EPS模块</w:t>
      </w:r>
      <w:proofErr w:type="gramStart"/>
      <w:r w:rsidRPr="00F60873">
        <w:rPr>
          <w:rFonts w:ascii="幼圆" w:eastAsia="幼圆" w:hAnsi="幼圆" w:hint="eastAsia"/>
        </w:rPr>
        <w:t>己处理完来自</w:t>
      </w:r>
      <w:proofErr w:type="gramEnd"/>
      <w:r w:rsidRPr="00F60873">
        <w:rPr>
          <w:rFonts w:ascii="幼圆" w:eastAsia="幼圆" w:hAnsi="幼圆" w:hint="eastAsia"/>
        </w:rPr>
        <w:t>室内</w:t>
      </w:r>
      <w:r>
        <w:rPr>
          <w:rFonts w:ascii="幼圆" w:eastAsia="幼圆" w:hAnsi="幼圆" w:hint="eastAsia"/>
        </w:rPr>
        <w:t>R</w:t>
      </w:r>
      <w:r w:rsidRPr="00F60873">
        <w:rPr>
          <w:rFonts w:ascii="幼圆" w:eastAsia="幼圆" w:hAnsi="幼圆" w:hint="eastAsia"/>
        </w:rPr>
        <w:t>POS的CardRead请求了，它可以发送CardReadResponse消息给室内</w:t>
      </w:r>
      <w:r>
        <w:rPr>
          <w:rFonts w:ascii="幼圆" w:eastAsia="幼圆" w:hAnsi="幼圆" w:hint="eastAsia"/>
        </w:rPr>
        <w:t>R</w:t>
      </w:r>
      <w:r w:rsidRPr="00F60873">
        <w:rPr>
          <w:rFonts w:ascii="幼圆" w:eastAsia="幼圆" w:hAnsi="幼圆" w:hint="eastAsia"/>
        </w:rPr>
        <w:t>POS了，我们要知道的是CardRead请求只负责读取用户卡的信息并将读取结果和用户输入存储到EPS的内存中，它需要和其它Card Service请求(比如CardPayment和CardPreauthorization)合作才能完成交易的电子支付，下面会讲到CardPayment请求和CardPreauthorization请求怎么样关联到它之前CardRead请求的结果;如果EPS模块处理的是CardPayment或Preauthorization请求，那么它不用存储读卡的结果和用户的输入，它直接使用这些数据并进入相应的支付处理流程，同样处理结束后，EPS模块会把对请求处理的结果通过CardServceResponse消息发送给室内</w:t>
      </w:r>
      <w:r>
        <w:rPr>
          <w:rFonts w:ascii="幼圆" w:eastAsia="幼圆" w:hAnsi="幼圆" w:hint="eastAsia"/>
        </w:rPr>
        <w:t>RPOS。</w:t>
      </w:r>
    </w:p>
    <w:p w:rsidR="003E1F45" w:rsidRDefault="003E1F45" w:rsidP="003E1F45">
      <w:pPr>
        <w:pStyle w:val="a6"/>
        <w:ind w:firstLineChars="0" w:firstLine="0"/>
        <w:jc w:val="left"/>
        <w:rPr>
          <w:rFonts w:ascii="幼圆" w:eastAsia="幼圆" w:hAnsi="幼圆"/>
        </w:rPr>
      </w:pPr>
      <w:r w:rsidRPr="00F24011">
        <w:rPr>
          <w:rFonts w:ascii="幼圆" w:eastAsia="幼圆" w:hAnsi="幼圆"/>
        </w:rPr>
        <w:object w:dxaOrig="9535" w:dyaOrig="11071">
          <v:shape id="_x0000_i1029" type="#_x0000_t75" style="width:451pt;height:523.7pt" o:ole="">
            <v:imagedata r:id="rId31" o:title=""/>
          </v:shape>
          <o:OLEObject Type="Embed" ProgID="Visio.Drawing.11" ShapeID="_x0000_i1029" DrawAspect="Content" ObjectID="_1530970531" r:id="rId32"/>
        </w:object>
      </w:r>
    </w:p>
    <w:p w:rsidR="003E1F45" w:rsidRPr="00F60873" w:rsidRDefault="003E1F45" w:rsidP="003E1F45">
      <w:pPr>
        <w:pStyle w:val="a6"/>
        <w:ind w:firstLineChars="0" w:firstLine="0"/>
        <w:jc w:val="center"/>
        <w:rPr>
          <w:rFonts w:ascii="幼圆" w:eastAsia="幼圆" w:hAnsi="幼圆"/>
        </w:rPr>
      </w:pPr>
      <w:r>
        <w:rPr>
          <w:rFonts w:ascii="幼圆" w:eastAsia="幼圆" w:hAnsi="幼圆" w:hint="eastAsia"/>
        </w:rPr>
        <w:t>图6-10室内交易支付读卡顺序图</w:t>
      </w:r>
    </w:p>
    <w:p w:rsidR="003E1F45" w:rsidRPr="00F60873" w:rsidRDefault="003E1F45" w:rsidP="003E1F45">
      <w:pPr>
        <w:pStyle w:val="a6"/>
        <w:ind w:firstLineChars="202" w:firstLine="424"/>
        <w:jc w:val="left"/>
        <w:rPr>
          <w:rFonts w:ascii="幼圆" w:eastAsia="幼圆" w:hAnsi="幼圆"/>
        </w:rPr>
      </w:pPr>
      <w:r w:rsidRPr="00F60873">
        <w:rPr>
          <w:rFonts w:ascii="幼圆" w:eastAsia="幼圆" w:hAnsi="幼圆" w:hint="eastAsia"/>
        </w:rPr>
        <w:t>（2）室外读卡流程</w:t>
      </w:r>
      <w:r w:rsidR="00286E94">
        <w:rPr>
          <w:rFonts w:ascii="幼圆" w:eastAsia="幼圆" w:hAnsi="幼圆" w:hint="eastAsia"/>
        </w:rPr>
        <w:t>（可选）</w:t>
      </w:r>
    </w:p>
    <w:p w:rsidR="003E1F45" w:rsidRDefault="003E1F45" w:rsidP="003E1F45">
      <w:pPr>
        <w:pStyle w:val="a6"/>
        <w:ind w:firstLineChars="202" w:firstLine="424"/>
        <w:jc w:val="left"/>
        <w:rPr>
          <w:rFonts w:ascii="幼圆" w:eastAsia="幼圆" w:hAnsi="幼圆"/>
        </w:rPr>
      </w:pPr>
      <w:r>
        <w:rPr>
          <w:rFonts w:ascii="幼圆" w:eastAsia="幼圆" w:hAnsi="幼圆" w:hint="eastAsia"/>
        </w:rPr>
        <w:t xml:space="preserve"> </w:t>
      </w:r>
      <w:r w:rsidRPr="00F60873">
        <w:rPr>
          <w:rFonts w:ascii="幼圆" w:eastAsia="幼圆" w:hAnsi="幼圆" w:hint="eastAsia"/>
        </w:rPr>
        <w:t>室外加油交易和室内交易的最大的不同就是室外支付终端OPT必须在支付之前被激活，等待用户输入或者刷卡，OPT空闲</w:t>
      </w:r>
      <w:proofErr w:type="gramStart"/>
      <w:r w:rsidRPr="00F60873">
        <w:rPr>
          <w:rFonts w:ascii="幼圆" w:eastAsia="幼圆" w:hAnsi="幼圆" w:hint="eastAsia"/>
        </w:rPr>
        <w:t>时欢迎</w:t>
      </w:r>
      <w:proofErr w:type="gramEnd"/>
      <w:r w:rsidRPr="00F60873">
        <w:rPr>
          <w:rFonts w:ascii="幼圆" w:eastAsia="幼圆" w:hAnsi="幼圆" w:hint="eastAsia"/>
        </w:rPr>
        <w:t>客户加油的状态就是这个状态，这是因为对于室外的用户自助加油，用户必须先刷卡获得结算中心的预授权后才可以开始加油，加油结束后才上</w:t>
      </w:r>
      <w:proofErr w:type="gramStart"/>
      <w:r w:rsidRPr="00F60873">
        <w:rPr>
          <w:rFonts w:ascii="幼圆" w:eastAsia="幼圆" w:hAnsi="幼圆" w:hint="eastAsia"/>
        </w:rPr>
        <w:t>传最终</w:t>
      </w:r>
      <w:proofErr w:type="gramEnd"/>
      <w:r w:rsidRPr="00F60873">
        <w:rPr>
          <w:rFonts w:ascii="幼圆" w:eastAsia="幼圆" w:hAnsi="幼圆" w:hint="eastAsia"/>
        </w:rPr>
        <w:t>交易金额并在OPT上打印小票。图</w:t>
      </w:r>
      <w:r>
        <w:rPr>
          <w:rFonts w:ascii="幼圆" w:eastAsia="幼圆" w:hAnsi="幼圆" w:hint="eastAsia"/>
        </w:rPr>
        <w:t>6-11</w:t>
      </w:r>
      <w:r w:rsidRPr="00F60873">
        <w:rPr>
          <w:rFonts w:ascii="幼圆" w:eastAsia="幼圆" w:hAnsi="幼圆" w:hint="eastAsia"/>
        </w:rPr>
        <w:t>所示是电子支付系统处理室外交易支付读卡的顺序图，对于室外加油交易，OPT总是由加油站</w:t>
      </w:r>
      <w:r>
        <w:rPr>
          <w:rFonts w:ascii="幼圆" w:eastAsia="幼圆" w:hAnsi="幼圆" w:hint="eastAsia"/>
        </w:rPr>
        <w:t>R</w:t>
      </w:r>
      <w:r w:rsidRPr="00F60873">
        <w:rPr>
          <w:rFonts w:ascii="幼圆" w:eastAsia="幼圆" w:hAnsi="幼圆" w:hint="eastAsia"/>
        </w:rPr>
        <w:t>POS发送CardRead请求给EPS模块而激活的，EPS收到CardRead请求后，它就发送类型为GetAnyKeyorCard的设备请求</w:t>
      </w:r>
      <w:proofErr w:type="gramStart"/>
      <w:r w:rsidRPr="00F60873">
        <w:rPr>
          <w:rFonts w:ascii="幼圆" w:eastAsia="幼圆" w:hAnsi="幼圆" w:hint="eastAsia"/>
        </w:rPr>
        <w:t>给</w:t>
      </w:r>
      <w:r>
        <w:rPr>
          <w:rFonts w:ascii="幼圆" w:eastAsia="幼圆" w:hAnsi="幼圆" w:hint="eastAsia"/>
        </w:rPr>
        <w:t>支付</w:t>
      </w:r>
      <w:proofErr w:type="gramEnd"/>
      <w:r>
        <w:rPr>
          <w:rFonts w:ascii="幼圆" w:eastAsia="幼圆" w:hAnsi="幼圆" w:hint="eastAsia"/>
        </w:rPr>
        <w:t>终端</w:t>
      </w:r>
      <w:r w:rsidRPr="00F60873">
        <w:rPr>
          <w:rFonts w:ascii="幼圆" w:eastAsia="幼圆" w:hAnsi="幼圆" w:hint="eastAsia"/>
        </w:rPr>
        <w:t>模块，而后</w:t>
      </w:r>
      <w:r>
        <w:rPr>
          <w:rFonts w:ascii="幼圆" w:eastAsia="幼圆" w:hAnsi="幼圆" w:hint="eastAsia"/>
        </w:rPr>
        <w:t>支付终端</w:t>
      </w:r>
      <w:r w:rsidRPr="00F60873">
        <w:rPr>
          <w:rFonts w:ascii="幼圆" w:eastAsia="幼圆" w:hAnsi="幼圆" w:hint="eastAsia"/>
        </w:rPr>
        <w:t>模块的状态机处理该设备请求将其转化为DisplaySecurePromptCommand和MagStripeReaderCommand两条</w:t>
      </w:r>
      <w:r>
        <w:rPr>
          <w:rFonts w:ascii="幼圆" w:eastAsia="幼圆" w:hAnsi="幼圆" w:hint="eastAsia"/>
        </w:rPr>
        <w:t>内部命令并发</w:t>
      </w:r>
      <w:r>
        <w:rPr>
          <w:rFonts w:ascii="幼圆" w:eastAsia="幼圆" w:hAnsi="幼圆" w:hint="eastAsia"/>
        </w:rPr>
        <w:lastRenderedPageBreak/>
        <w:t>送给支付设备</w:t>
      </w:r>
      <w:r w:rsidRPr="00F60873">
        <w:rPr>
          <w:rFonts w:ascii="幼圆" w:eastAsia="幼圆" w:hAnsi="幼圆" w:hint="eastAsia"/>
        </w:rPr>
        <w:t>，进而打开OPT上的读卡器并激活上面的功能键等待用户刷卡或按键输入，至此OPT进入了空闲状态，等待用户到来开始一笔始自助加油交易。用户到来后，它可以直接刷卡，也可以先选择</w:t>
      </w:r>
      <w:proofErr w:type="gramStart"/>
      <w:r w:rsidRPr="00F60873">
        <w:rPr>
          <w:rFonts w:ascii="幼圆" w:eastAsia="幼圆" w:hAnsi="幼圆" w:hint="eastAsia"/>
        </w:rPr>
        <w:t>卡类型</w:t>
      </w:r>
      <w:proofErr w:type="gramEnd"/>
      <w:r w:rsidRPr="00F60873">
        <w:rPr>
          <w:rFonts w:ascii="幼圆" w:eastAsia="幼圆" w:hAnsi="幼圆" w:hint="eastAsia"/>
        </w:rPr>
        <w:t>(借记卡或者信用卡)进入选择</w:t>
      </w:r>
      <w:proofErr w:type="gramStart"/>
      <w:r w:rsidRPr="00F60873">
        <w:rPr>
          <w:rFonts w:ascii="幼圆" w:eastAsia="幼圆" w:hAnsi="幼圆" w:hint="eastAsia"/>
        </w:rPr>
        <w:t>卡类型</w:t>
      </w:r>
      <w:proofErr w:type="gramEnd"/>
      <w:r w:rsidRPr="00F60873">
        <w:rPr>
          <w:rFonts w:ascii="幼圆" w:eastAsia="幼圆" w:hAnsi="幼圆" w:hint="eastAsia"/>
        </w:rPr>
        <w:t>的流程，等该流程结束后再刷卡。用户刷卡后，卡上的数据会通过</w:t>
      </w:r>
      <w:r>
        <w:rPr>
          <w:rFonts w:ascii="幼圆" w:eastAsia="幼圆" w:hAnsi="幼圆" w:hint="eastAsia"/>
        </w:rPr>
        <w:t>支付终端设备</w:t>
      </w:r>
      <w:r w:rsidRPr="00F60873">
        <w:rPr>
          <w:rFonts w:ascii="幼圆" w:eastAsia="幼圆" w:hAnsi="幼圆" w:hint="eastAsia"/>
        </w:rPr>
        <w:t>传递给电子支付系统中的</w:t>
      </w:r>
      <w:r>
        <w:rPr>
          <w:rFonts w:ascii="幼圆" w:eastAsia="幼圆" w:hAnsi="幼圆" w:hint="eastAsia"/>
        </w:rPr>
        <w:t>支付终端</w:t>
      </w:r>
      <w:r w:rsidRPr="00F60873">
        <w:rPr>
          <w:rFonts w:ascii="幼圆" w:eastAsia="幼圆" w:hAnsi="幼圆" w:hint="eastAsia"/>
        </w:rPr>
        <w:t>模块，</w:t>
      </w:r>
      <w:r>
        <w:rPr>
          <w:rFonts w:ascii="幼圆" w:eastAsia="幼圆" w:hAnsi="幼圆" w:hint="eastAsia"/>
        </w:rPr>
        <w:t>支付终端</w:t>
      </w:r>
      <w:r w:rsidRPr="00F60873">
        <w:rPr>
          <w:rFonts w:ascii="幼圆" w:eastAsia="幼圆" w:hAnsi="幼圆" w:hint="eastAsia"/>
        </w:rPr>
        <w:t>模块将</w:t>
      </w:r>
      <w:proofErr w:type="gramStart"/>
      <w:r w:rsidRPr="00F60873">
        <w:rPr>
          <w:rFonts w:ascii="幼圆" w:eastAsia="幼圆" w:hAnsi="幼圆" w:hint="eastAsia"/>
        </w:rPr>
        <w:t>卡数据</w:t>
      </w:r>
      <w:proofErr w:type="gramEnd"/>
      <w:r w:rsidRPr="00F60873">
        <w:rPr>
          <w:rFonts w:ascii="幼圆" w:eastAsia="幼圆" w:hAnsi="幼圆" w:hint="eastAsia"/>
        </w:rPr>
        <w:t>按照</w:t>
      </w:r>
      <w:r>
        <w:rPr>
          <w:rFonts w:ascii="幼圆" w:eastAsia="幼圆" w:hAnsi="幼圆" w:hint="eastAsia"/>
        </w:rPr>
        <w:t>扩展的IFSF EPS-POS</w:t>
      </w:r>
      <w:r w:rsidRPr="00F60873">
        <w:rPr>
          <w:rFonts w:ascii="幼圆" w:eastAsia="幼圆" w:hAnsi="幼圆" w:hint="eastAsia"/>
        </w:rPr>
        <w:t>的协议封装到一条设备请求应答消息中发送给EPS模块，EPS模块的状态机处理收到的应答消息并开始识别该卡，卡识别成功后状态机根据卡识别的结果决定是否需要进入要求用户输入用户信息的流程，如果需要的话进入该流程，等用户输入流程结束后它会将卡识别的结果和用户输入的数据保存在一个Dictionary中，等待之后的CardPreauthorization请求使用，最后EPS模块发送CardRead的应答消息给加油站</w:t>
      </w:r>
      <w:r>
        <w:rPr>
          <w:rFonts w:ascii="幼圆" w:eastAsia="幼圆" w:hAnsi="幼圆" w:hint="eastAsia"/>
        </w:rPr>
        <w:t>R</w:t>
      </w:r>
      <w:r w:rsidRPr="00F60873">
        <w:rPr>
          <w:rFonts w:ascii="幼圆" w:eastAsia="幼圆" w:hAnsi="幼圆" w:hint="eastAsia"/>
        </w:rPr>
        <w:t>POS</w:t>
      </w:r>
      <w:r>
        <w:rPr>
          <w:rFonts w:ascii="幼圆" w:eastAsia="幼圆" w:hAnsi="幼圆" w:hint="eastAsia"/>
        </w:rPr>
        <w:t>,</w:t>
      </w:r>
      <w:r w:rsidRPr="00F60873">
        <w:rPr>
          <w:rFonts w:ascii="幼圆" w:eastAsia="幼圆" w:hAnsi="幼圆" w:hint="eastAsia"/>
        </w:rPr>
        <w:t xml:space="preserve"> CardRead请求在EPS模块的处理结束。</w:t>
      </w:r>
    </w:p>
    <w:p w:rsidR="003E1F45" w:rsidRDefault="003E1F45" w:rsidP="003E1F45">
      <w:pPr>
        <w:pStyle w:val="a6"/>
        <w:ind w:firstLineChars="202" w:firstLine="424"/>
        <w:jc w:val="left"/>
        <w:rPr>
          <w:rFonts w:ascii="幼圆" w:eastAsia="幼圆" w:hAnsi="幼圆"/>
        </w:rPr>
      </w:pPr>
      <w:r w:rsidRPr="00123FE4">
        <w:rPr>
          <w:rFonts w:ascii="幼圆" w:eastAsia="幼圆" w:hAnsi="幼圆"/>
        </w:rPr>
        <w:object w:dxaOrig="9706" w:dyaOrig="11071">
          <v:shape id="_x0000_i1030" type="#_x0000_t75" style="width:405.5pt;height:463.25pt" o:ole="">
            <v:imagedata r:id="rId33" o:title=""/>
          </v:shape>
          <o:OLEObject Type="Embed" ProgID="Visio.Drawing.11" ShapeID="_x0000_i1030" DrawAspect="Content" ObjectID="_1530970532" r:id="rId34"/>
        </w:object>
      </w:r>
    </w:p>
    <w:p w:rsidR="003E1F45" w:rsidRDefault="003E1F45" w:rsidP="003E1F45">
      <w:pPr>
        <w:pStyle w:val="a6"/>
        <w:ind w:firstLineChars="202" w:firstLine="424"/>
        <w:jc w:val="center"/>
        <w:rPr>
          <w:rFonts w:ascii="幼圆" w:eastAsia="幼圆" w:hAnsi="幼圆"/>
        </w:rPr>
      </w:pPr>
      <w:r>
        <w:rPr>
          <w:rFonts w:ascii="幼圆" w:eastAsia="幼圆" w:hAnsi="幼圆" w:hint="eastAsia"/>
        </w:rPr>
        <w:t>图6-11 室外支付读卡顺序图</w:t>
      </w:r>
    </w:p>
    <w:p w:rsidR="003E1F45" w:rsidRPr="0041161A" w:rsidRDefault="003E1F45" w:rsidP="003E1F45">
      <w:pPr>
        <w:pStyle w:val="a6"/>
        <w:ind w:firstLineChars="202" w:firstLine="424"/>
        <w:jc w:val="left"/>
        <w:rPr>
          <w:rFonts w:ascii="幼圆" w:eastAsia="幼圆" w:hAnsi="幼圆"/>
        </w:rPr>
      </w:pPr>
      <w:r>
        <w:rPr>
          <w:rFonts w:ascii="幼圆" w:eastAsia="幼圆" w:hAnsi="幼圆" w:hint="eastAsia"/>
        </w:rPr>
        <w:t>（3）用户卡识别</w:t>
      </w:r>
    </w:p>
    <w:p w:rsidR="003E1F45" w:rsidRDefault="003E1F45" w:rsidP="003E1F45">
      <w:pPr>
        <w:pStyle w:val="a6"/>
        <w:ind w:firstLineChars="202" w:firstLine="424"/>
        <w:jc w:val="left"/>
        <w:rPr>
          <w:rFonts w:ascii="幼圆" w:eastAsia="幼圆" w:hAnsi="幼圆"/>
        </w:rPr>
      </w:pPr>
      <w:r w:rsidRPr="0041161A">
        <w:rPr>
          <w:rFonts w:ascii="幼圆" w:eastAsia="幼圆" w:hAnsi="幼圆" w:hint="eastAsia"/>
        </w:rPr>
        <w:t xml:space="preserve">    无论是室内刷卡还是室外刷卡，EPS模块</w:t>
      </w:r>
      <w:proofErr w:type="gramStart"/>
      <w:r w:rsidRPr="0041161A">
        <w:rPr>
          <w:rFonts w:ascii="幼圆" w:eastAsia="幼圆" w:hAnsi="幼圆" w:hint="eastAsia"/>
        </w:rPr>
        <w:t>得到卡数据</w:t>
      </w:r>
      <w:proofErr w:type="gramEnd"/>
      <w:r w:rsidRPr="0041161A">
        <w:rPr>
          <w:rFonts w:ascii="幼圆" w:eastAsia="幼圆" w:hAnsi="幼圆" w:hint="eastAsia"/>
        </w:rPr>
        <w:t>后都需要对卡进行识别，卡识别的过</w:t>
      </w:r>
      <w:r w:rsidRPr="0041161A">
        <w:rPr>
          <w:rFonts w:ascii="幼圆" w:eastAsia="幼圆" w:hAnsi="幼圆" w:hint="eastAsia"/>
        </w:rPr>
        <w:lastRenderedPageBreak/>
        <w:t>程就是查找存储有卡匹配规则的文件找到和用户</w:t>
      </w:r>
      <w:proofErr w:type="gramStart"/>
      <w:r w:rsidRPr="0041161A">
        <w:rPr>
          <w:rFonts w:ascii="幼圆" w:eastAsia="幼圆" w:hAnsi="幼圆" w:hint="eastAsia"/>
        </w:rPr>
        <w:t>卡数据</w:t>
      </w:r>
      <w:proofErr w:type="gramEnd"/>
      <w:r w:rsidRPr="0041161A">
        <w:rPr>
          <w:rFonts w:ascii="幼圆" w:eastAsia="幼圆" w:hAnsi="幼圆" w:hint="eastAsia"/>
        </w:rPr>
        <w:t>匹配的卡标识项，该卡标识项存储有卡的匹配规则、被匹配的卡的类型和名字以及该类型卡的处理规则等信息。如</w:t>
      </w:r>
      <w:r>
        <w:rPr>
          <w:rFonts w:ascii="幼圆" w:eastAsia="幼圆" w:hAnsi="幼圆" w:hint="eastAsia"/>
        </w:rPr>
        <w:t>下</w:t>
      </w:r>
      <w:r w:rsidRPr="0041161A">
        <w:rPr>
          <w:rFonts w:ascii="幼圆" w:eastAsia="幼圆" w:hAnsi="幼圆" w:hint="eastAsia"/>
        </w:rPr>
        <w:t>表所示是可以匹配到万事达卡的一个卡标识项的部分元素和属性，我们可以看到这个名字为MCRD_ _51_ _5_5_ 2的卡标识项定义了匹配成功的卡的类型是支付卡，它的匹配规则是由一串正则表达式来定义，我们主要就是根据用户</w:t>
      </w:r>
      <w:proofErr w:type="gramStart"/>
      <w:r w:rsidRPr="0041161A">
        <w:rPr>
          <w:rFonts w:ascii="幼圆" w:eastAsia="幼圆" w:hAnsi="幼圆" w:hint="eastAsia"/>
        </w:rPr>
        <w:t>卡数据</w:t>
      </w:r>
      <w:proofErr w:type="gramEnd"/>
      <w:r w:rsidRPr="0041161A">
        <w:rPr>
          <w:rFonts w:ascii="幼圆" w:eastAsia="幼圆" w:hAnsi="幼圆" w:hint="eastAsia"/>
        </w:rPr>
        <w:t>是否满足这个规则来判断它是不是一张万事达卡。</w:t>
      </w:r>
    </w:p>
    <w:p w:rsidR="003E1F45" w:rsidRPr="001F3EA6" w:rsidRDefault="003E1F45" w:rsidP="003E1F45">
      <w:pPr>
        <w:pStyle w:val="a6"/>
        <w:ind w:firstLineChars="202" w:firstLine="426"/>
        <w:jc w:val="center"/>
        <w:rPr>
          <w:rFonts w:ascii="幼圆" w:eastAsia="幼圆" w:hAnsi="幼圆"/>
          <w:b/>
        </w:rPr>
      </w:pPr>
      <w:r w:rsidRPr="001F3EA6">
        <w:rPr>
          <w:rFonts w:ascii="幼圆" w:eastAsia="幼圆" w:hAnsi="幼圆" w:hint="eastAsia"/>
          <w:b/>
        </w:rPr>
        <w:t>银行卡标识项元素和属性</w:t>
      </w:r>
    </w:p>
    <w:tbl>
      <w:tblPr>
        <w:tblStyle w:val="14"/>
        <w:tblW w:w="0" w:type="auto"/>
        <w:tblLook w:val="04A0" w:firstRow="1" w:lastRow="0" w:firstColumn="1" w:lastColumn="0" w:noHBand="0" w:noVBand="1"/>
      </w:tblPr>
      <w:tblGrid>
        <w:gridCol w:w="3095"/>
        <w:gridCol w:w="3096"/>
        <w:gridCol w:w="3096"/>
      </w:tblGrid>
      <w:tr w:rsidR="003E1F45" w:rsidRPr="0041161A" w:rsidTr="00732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rsidR="003E1F45" w:rsidRPr="0041161A" w:rsidRDefault="003E1F45" w:rsidP="00732CCD">
            <w:pPr>
              <w:pStyle w:val="a6"/>
              <w:ind w:firstLineChars="0" w:firstLine="0"/>
              <w:jc w:val="left"/>
              <w:rPr>
                <w:rFonts w:ascii="幼圆" w:eastAsia="幼圆" w:hAnsi="幼圆"/>
                <w:i w:val="0"/>
              </w:rPr>
            </w:pPr>
            <w:r>
              <w:rPr>
                <w:rFonts w:ascii="幼圆" w:eastAsia="幼圆" w:hAnsi="幼圆" w:hint="eastAsia"/>
                <w:i w:val="0"/>
              </w:rPr>
              <w:t>元素/属性名</w:t>
            </w:r>
          </w:p>
        </w:tc>
        <w:tc>
          <w:tcPr>
            <w:tcW w:w="3096" w:type="dxa"/>
          </w:tcPr>
          <w:p w:rsidR="003E1F45" w:rsidRPr="0041161A" w:rsidRDefault="003E1F45"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值</w:t>
            </w:r>
          </w:p>
        </w:tc>
        <w:tc>
          <w:tcPr>
            <w:tcW w:w="3096" w:type="dxa"/>
          </w:tcPr>
          <w:p w:rsidR="003E1F45" w:rsidRPr="0041161A" w:rsidRDefault="003E1F45"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描述</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41161A">
              <w:rPr>
                <w:rFonts w:ascii="幼圆" w:eastAsia="幼圆" w:hAnsi="幼圆"/>
              </w:rPr>
              <w:t>cardIdentificationId</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rPr>
              <w:t>MCRD</w:t>
            </w:r>
            <w:r>
              <w:rPr>
                <w:rFonts w:ascii="幼圆" w:eastAsia="幼圆" w:hAnsi="幼圆" w:hint="eastAsia"/>
              </w:rPr>
              <w:t>_</w:t>
            </w:r>
            <w:r>
              <w:rPr>
                <w:rFonts w:ascii="幼圆" w:eastAsia="幼圆" w:hAnsi="幼圆"/>
              </w:rPr>
              <w:t>51</w:t>
            </w:r>
            <w:r>
              <w:rPr>
                <w:rFonts w:ascii="幼圆" w:eastAsia="幼圆" w:hAnsi="幼圆" w:hint="eastAsia"/>
              </w:rPr>
              <w:t>_</w:t>
            </w:r>
            <w:r>
              <w:rPr>
                <w:rFonts w:ascii="幼圆" w:eastAsia="幼圆" w:hAnsi="幼圆"/>
              </w:rPr>
              <w:t>55</w:t>
            </w:r>
            <w:r>
              <w:rPr>
                <w:rFonts w:ascii="幼圆" w:eastAsia="幼圆" w:hAnsi="幼圆" w:hint="eastAsia"/>
              </w:rPr>
              <w:t>_</w:t>
            </w:r>
            <w:r w:rsidRPr="0041161A">
              <w:rPr>
                <w:rFonts w:ascii="幼圆" w:eastAsia="幼圆" w:hAnsi="幼圆"/>
              </w:rPr>
              <w:t>2</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卡标识项名称</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41161A">
              <w:rPr>
                <w:rFonts w:ascii="幼圆" w:eastAsia="幼圆" w:hAnsi="幼圆"/>
              </w:rPr>
              <w:t>CardType</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rPr>
              <w:t>Payment</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proofErr w:type="gramStart"/>
            <w:r w:rsidRPr="0041161A">
              <w:rPr>
                <w:rFonts w:ascii="幼圆" w:eastAsia="幼圆" w:hAnsi="幼圆" w:hint="eastAsia"/>
              </w:rPr>
              <w:t>卡类型</w:t>
            </w:r>
            <w:proofErr w:type="gramEnd"/>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Pr>
                <w:rFonts w:ascii="幼圆" w:eastAsia="幼圆" w:hAnsi="幼圆"/>
              </w:rPr>
              <w:t>matchS</w:t>
            </w:r>
            <w:r w:rsidRPr="0041161A">
              <w:rPr>
                <w:rFonts w:ascii="幼圆" w:eastAsia="幼圆" w:hAnsi="幼圆"/>
              </w:rPr>
              <w:t>tringRegEx</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rPr>
              <w:t>^(}d){2} (0[1-9]I1[0-2])</w:t>
            </w:r>
            <w:r w:rsidRPr="0041161A">
              <w:rPr>
                <w:rFonts w:ascii="幼圆" w:eastAsia="幼圆" w:hAnsi="幼圆"/>
              </w:rPr>
              <w:t>$</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卡匹配规则</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41161A">
              <w:rPr>
                <w:rFonts w:ascii="幼圆" w:eastAsia="幼圆" w:hAnsi="幼圆"/>
              </w:rPr>
              <w:t>cardHandlingId</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rPr>
              <w:t>MCRD 2 IN</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卡处理规则名称</w:t>
            </w:r>
          </w:p>
        </w:tc>
      </w:tr>
    </w:tbl>
    <w:p w:rsidR="003E1F45" w:rsidRDefault="003E1F45" w:rsidP="003E1F45">
      <w:pPr>
        <w:pStyle w:val="a6"/>
        <w:ind w:firstLineChars="202" w:firstLine="424"/>
        <w:jc w:val="left"/>
        <w:rPr>
          <w:rFonts w:ascii="幼圆" w:eastAsia="幼圆" w:hAnsi="幼圆"/>
        </w:rPr>
      </w:pPr>
    </w:p>
    <w:p w:rsidR="003E1F45" w:rsidRPr="00231338" w:rsidRDefault="003E1F45" w:rsidP="003E1F45">
      <w:pPr>
        <w:pStyle w:val="a6"/>
        <w:ind w:firstLineChars="202" w:firstLine="426"/>
        <w:jc w:val="center"/>
        <w:rPr>
          <w:rFonts w:ascii="幼圆" w:eastAsia="幼圆" w:hAnsi="幼圆"/>
          <w:b/>
        </w:rPr>
      </w:pPr>
      <w:r w:rsidRPr="00231338">
        <w:rPr>
          <w:rFonts w:ascii="幼圆" w:eastAsia="幼圆" w:hAnsi="幼圆" w:hint="eastAsia"/>
          <w:b/>
        </w:rPr>
        <w:t>卡处理规则元素和属性</w:t>
      </w:r>
    </w:p>
    <w:tbl>
      <w:tblPr>
        <w:tblStyle w:val="14"/>
        <w:tblW w:w="0" w:type="auto"/>
        <w:tblLook w:val="04A0" w:firstRow="1" w:lastRow="0" w:firstColumn="1" w:lastColumn="0" w:noHBand="0" w:noVBand="1"/>
      </w:tblPr>
      <w:tblGrid>
        <w:gridCol w:w="3095"/>
        <w:gridCol w:w="3096"/>
        <w:gridCol w:w="3096"/>
      </w:tblGrid>
      <w:tr w:rsidR="003E1F45" w:rsidRPr="0041161A" w:rsidTr="00732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rsidR="003E1F45" w:rsidRPr="0041161A" w:rsidRDefault="003E1F45" w:rsidP="00732CCD">
            <w:pPr>
              <w:pStyle w:val="a6"/>
              <w:ind w:firstLineChars="0" w:firstLine="0"/>
              <w:jc w:val="left"/>
              <w:rPr>
                <w:rFonts w:ascii="幼圆" w:eastAsia="幼圆" w:hAnsi="幼圆"/>
                <w:i w:val="0"/>
              </w:rPr>
            </w:pPr>
            <w:r>
              <w:rPr>
                <w:rFonts w:ascii="幼圆" w:eastAsia="幼圆" w:hAnsi="幼圆" w:hint="eastAsia"/>
                <w:i w:val="0"/>
              </w:rPr>
              <w:t>元素/属性名</w:t>
            </w:r>
          </w:p>
        </w:tc>
        <w:tc>
          <w:tcPr>
            <w:tcW w:w="3096" w:type="dxa"/>
          </w:tcPr>
          <w:p w:rsidR="003E1F45" w:rsidRPr="0041161A" w:rsidRDefault="003E1F45"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值</w:t>
            </w:r>
          </w:p>
        </w:tc>
        <w:tc>
          <w:tcPr>
            <w:tcW w:w="3096" w:type="dxa"/>
          </w:tcPr>
          <w:p w:rsidR="003E1F45" w:rsidRPr="0041161A" w:rsidRDefault="003E1F45"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描述</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231338">
              <w:rPr>
                <w:rFonts w:ascii="幼圆" w:eastAsia="幼圆" w:hAnsi="幼圆"/>
              </w:rPr>
              <w:t>cardHandlingId</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rPr>
              <w:t>MCRD</w:t>
            </w:r>
            <w:r>
              <w:rPr>
                <w:rFonts w:ascii="幼圆" w:eastAsia="幼圆" w:hAnsi="幼圆" w:hint="eastAsia"/>
              </w:rPr>
              <w:t>_</w:t>
            </w:r>
            <w:r>
              <w:rPr>
                <w:rFonts w:ascii="幼圆" w:eastAsia="幼圆" w:hAnsi="幼圆"/>
              </w:rPr>
              <w:t>2</w:t>
            </w:r>
            <w:r>
              <w:rPr>
                <w:rFonts w:ascii="幼圆" w:eastAsia="幼圆" w:hAnsi="幼圆" w:hint="eastAsia"/>
              </w:rPr>
              <w:t>_</w:t>
            </w:r>
            <w:r w:rsidRPr="00231338">
              <w:rPr>
                <w:rFonts w:ascii="幼圆" w:eastAsia="幼圆" w:hAnsi="幼圆"/>
              </w:rPr>
              <w:t>IN</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卡标识项名称</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231338">
              <w:rPr>
                <w:rFonts w:ascii="幼圆" w:eastAsia="幼圆" w:hAnsi="幼圆"/>
              </w:rPr>
              <w:t>DefaultPurchaseCategoryId</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1</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可购产品的类别标识号</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231338">
              <w:rPr>
                <w:rFonts w:ascii="幼圆" w:eastAsia="幼圆" w:hAnsi="幼圆"/>
              </w:rPr>
              <w:t>MaximumReturnAmount</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rPr>
              <w:t>999999.99</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最大取现金额</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231338">
              <w:rPr>
                <w:rFonts w:ascii="幼圆" w:eastAsia="幼圆" w:hAnsi="幼圆"/>
              </w:rPr>
              <w:t>NumberOfUsesPerTimePeriod</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1</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最多离线使用次数</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Pr="00231338" w:rsidRDefault="003E1F45" w:rsidP="00732CCD">
            <w:pPr>
              <w:pStyle w:val="a6"/>
              <w:ind w:firstLineChars="0" w:firstLine="0"/>
              <w:jc w:val="left"/>
              <w:rPr>
                <w:rFonts w:ascii="幼圆" w:eastAsia="幼圆" w:hAnsi="幼圆"/>
              </w:rPr>
            </w:pPr>
            <w:r w:rsidRPr="00231338">
              <w:rPr>
                <w:rFonts w:ascii="幼圆" w:eastAsia="幼圆" w:hAnsi="幼圆"/>
              </w:rPr>
              <w:t>MaxAmountInTimePeriod</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rPr>
              <w:t>70.00</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最大离线支付金额</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Pr="00231338" w:rsidRDefault="003E1F45" w:rsidP="00732CCD">
            <w:pPr>
              <w:pStyle w:val="a6"/>
              <w:ind w:firstLineChars="0" w:firstLine="0"/>
              <w:jc w:val="left"/>
              <w:rPr>
                <w:rFonts w:ascii="幼圆" w:eastAsia="幼圆" w:hAnsi="幼圆"/>
              </w:rPr>
            </w:pPr>
            <w:r w:rsidRPr="00231338">
              <w:rPr>
                <w:rFonts w:ascii="幼圆" w:eastAsia="幼圆" w:hAnsi="幼圆"/>
              </w:rPr>
              <w:t>DebitPrompt</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True</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是否提示借记卡</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Pr="00231338" w:rsidRDefault="003E1F45" w:rsidP="00732CCD">
            <w:pPr>
              <w:pStyle w:val="a6"/>
              <w:ind w:firstLineChars="0" w:firstLine="0"/>
              <w:jc w:val="left"/>
              <w:rPr>
                <w:rFonts w:ascii="幼圆" w:eastAsia="幼圆" w:hAnsi="幼圆"/>
              </w:rPr>
            </w:pPr>
            <w:r w:rsidRPr="00231338">
              <w:rPr>
                <w:rFonts w:ascii="幼圆" w:eastAsia="幼圆" w:hAnsi="幼圆"/>
              </w:rPr>
              <w:t>PromptType</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AVS</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其它用户输入类型</w:t>
            </w:r>
          </w:p>
        </w:tc>
      </w:tr>
    </w:tbl>
    <w:p w:rsidR="003E1F45" w:rsidRDefault="003E1F45" w:rsidP="003E1F45">
      <w:pPr>
        <w:pStyle w:val="a6"/>
        <w:ind w:firstLineChars="202" w:firstLine="424"/>
        <w:jc w:val="left"/>
        <w:rPr>
          <w:rFonts w:ascii="幼圆" w:eastAsia="幼圆" w:hAnsi="幼圆"/>
        </w:rPr>
      </w:pPr>
    </w:p>
    <w:p w:rsidR="003E1F45" w:rsidRDefault="003E1F45" w:rsidP="003E1F45">
      <w:pPr>
        <w:pStyle w:val="a6"/>
        <w:ind w:firstLineChars="202" w:firstLine="424"/>
        <w:jc w:val="left"/>
        <w:rPr>
          <w:rFonts w:ascii="幼圆" w:eastAsia="幼圆" w:hAnsi="幼圆"/>
        </w:rPr>
      </w:pPr>
      <w:r w:rsidRPr="00231338">
        <w:rPr>
          <w:rFonts w:ascii="幼圆" w:eastAsia="幼圆" w:hAnsi="幼圆" w:hint="eastAsia"/>
        </w:rPr>
        <w:t>卡被成功识别后，EPS模块会按照所匹配的卡标识项所设置的卡处理规则来进行后续处理。</w:t>
      </w:r>
      <w:r>
        <w:rPr>
          <w:rFonts w:ascii="幼圆" w:eastAsia="幼圆" w:hAnsi="幼圆" w:hint="eastAsia"/>
        </w:rPr>
        <w:t>上</w:t>
      </w:r>
      <w:r w:rsidRPr="00231338">
        <w:rPr>
          <w:rFonts w:ascii="幼圆" w:eastAsia="幼圆" w:hAnsi="幼圆" w:hint="eastAsia"/>
        </w:rPr>
        <w:t>表中的卡标识项定义了一个室内在线电子支付时的卡处理规则，它的名字叫MCRD_ 2_ IN，如</w:t>
      </w:r>
      <w:r>
        <w:rPr>
          <w:rFonts w:ascii="幼圆" w:eastAsia="幼圆" w:hAnsi="幼圆" w:hint="eastAsia"/>
        </w:rPr>
        <w:t>上</w:t>
      </w:r>
      <w:r w:rsidRPr="00231338">
        <w:rPr>
          <w:rFonts w:ascii="幼圆" w:eastAsia="幼圆" w:hAnsi="幼圆" w:hint="eastAsia"/>
        </w:rPr>
        <w:t>表所示是该卡处理规则的部分元素和属性，从中我们可以看出它定义了该类卡所能购买的所有商品和油品的产品代码(该代码是</w:t>
      </w:r>
      <w:r w:rsidR="00DE09D8">
        <w:rPr>
          <w:rFonts w:ascii="幼圆" w:eastAsia="幼圆" w:hAnsi="幼圆" w:hint="eastAsia"/>
        </w:rPr>
        <w:t>EPS总部</w:t>
      </w:r>
      <w:r w:rsidRPr="00231338">
        <w:rPr>
          <w:rFonts w:ascii="幼圆" w:eastAsia="幼圆" w:hAnsi="幼圆" w:hint="eastAsia"/>
        </w:rPr>
        <w:t>提供的统一代码)、最大取现金额、最多离线使用次数和最大离线支付金额，以及在找到匹配项后是否需要在终端设备上提问用户所刷卡是不是借记卡、是否需要提示用户输入其它用户信息，EPS模块在用户卡找到匹配项后的处理就是按照这些规则来进行的。</w:t>
      </w:r>
    </w:p>
    <w:p w:rsidR="003E1F45" w:rsidRDefault="003E1F45" w:rsidP="003E1F45">
      <w:pPr>
        <w:pStyle w:val="a6"/>
        <w:ind w:firstLineChars="202" w:firstLine="424"/>
        <w:jc w:val="left"/>
        <w:rPr>
          <w:rFonts w:ascii="幼圆" w:eastAsia="幼圆" w:hAnsi="幼圆"/>
        </w:rPr>
      </w:pPr>
      <w:r w:rsidRPr="00231338">
        <w:rPr>
          <w:rFonts w:ascii="幼圆" w:eastAsia="幼圆" w:hAnsi="幼圆" w:hint="eastAsia"/>
        </w:rPr>
        <w:t>上述存储卡识别规则、处理规则以及其它信息的表是基于XML的，它的格式是由统一XSD定义的，因此它的格式对EPS模块来说是己知的，EPS模块上识别卡的逻辑是通用的，它不因为所支持的结算中心协议不同而不同。该文件的名称定义为CardTable</w:t>
      </w:r>
      <w:r>
        <w:rPr>
          <w:rFonts w:ascii="幼圆" w:eastAsia="幼圆" w:hAnsi="幼圆" w:hint="eastAsia"/>
        </w:rPr>
        <w:t>_</w:t>
      </w:r>
      <w:r w:rsidRPr="00231338">
        <w:rPr>
          <w:rFonts w:ascii="幼圆" w:eastAsia="幼圆" w:hAnsi="幼圆" w:hint="eastAsia"/>
        </w:rPr>
        <w:t>{版本号}.xml，它里面的规则来自结算中心，并且结算中心对不同加油站也有不同的规则定义。来自结算中心的规则会因为出自不同的结算中心，它们所提供的卡识别和处理规则的格式也不尽相同，因此我们需要手动或编写一些工具软件把结算中心提供的卡识别和处理规则文件转化为统一格式的CardTable文件，CardTable以XML文件形式存储并供电</w:t>
      </w:r>
      <w:proofErr w:type="gramStart"/>
      <w:r w:rsidRPr="00231338">
        <w:rPr>
          <w:rFonts w:ascii="幼圆" w:eastAsia="幼圆" w:hAnsi="幼圆" w:hint="eastAsia"/>
        </w:rPr>
        <w:t>子支付</w:t>
      </w:r>
      <w:proofErr w:type="gramEnd"/>
      <w:r w:rsidRPr="00231338">
        <w:rPr>
          <w:rFonts w:ascii="幼圆" w:eastAsia="幼圆" w:hAnsi="幼圆" w:hint="eastAsia"/>
        </w:rPr>
        <w:t>系统所使用。</w:t>
      </w:r>
    </w:p>
    <w:p w:rsidR="003E1F45" w:rsidRDefault="003E1F45" w:rsidP="003E1F45">
      <w:pPr>
        <w:pStyle w:val="a6"/>
        <w:ind w:firstLineChars="202" w:firstLine="424"/>
        <w:jc w:val="left"/>
        <w:rPr>
          <w:rFonts w:ascii="幼圆" w:eastAsia="幼圆" w:hAnsi="幼圆"/>
        </w:rPr>
      </w:pPr>
      <w:r>
        <w:rPr>
          <w:rFonts w:ascii="幼圆" w:eastAsia="幼圆" w:hAnsi="幼圆" w:hint="eastAsia"/>
        </w:rPr>
        <w:lastRenderedPageBreak/>
        <w:t>(4)</w:t>
      </w:r>
      <w:r w:rsidRPr="00231338">
        <w:rPr>
          <w:rFonts w:hint="eastAsia"/>
        </w:rPr>
        <w:t xml:space="preserve"> </w:t>
      </w:r>
      <w:r w:rsidRPr="00231338">
        <w:rPr>
          <w:rFonts w:ascii="幼圆" w:eastAsia="幼圆" w:hAnsi="幼圆" w:hint="eastAsia"/>
        </w:rPr>
        <w:t>读卡结果的存储和关联</w:t>
      </w:r>
    </w:p>
    <w:p w:rsidR="003E1F45" w:rsidRDefault="003E1F45" w:rsidP="003E1F45">
      <w:pPr>
        <w:pStyle w:val="a6"/>
        <w:ind w:firstLineChars="202" w:firstLine="424"/>
        <w:jc w:val="left"/>
        <w:rPr>
          <w:rFonts w:ascii="幼圆" w:eastAsia="幼圆" w:hAnsi="幼圆"/>
        </w:rPr>
      </w:pPr>
      <w:r w:rsidRPr="00231338">
        <w:rPr>
          <w:rFonts w:ascii="幼圆" w:eastAsia="幼圆" w:hAnsi="幼圆" w:hint="eastAsia"/>
        </w:rPr>
        <w:t xml:space="preserve">    EPS模块处理CardRead请求结束后，需要将CardRead的结果存储到内存的</w:t>
      </w:r>
      <w:r>
        <w:rPr>
          <w:rFonts w:ascii="幼圆" w:eastAsia="幼圆" w:hAnsi="幼圆" w:hint="eastAsia"/>
        </w:rPr>
        <w:t>Dictionary</w:t>
      </w:r>
      <w:r w:rsidRPr="00231338">
        <w:rPr>
          <w:rFonts w:ascii="幼圆" w:eastAsia="幼圆" w:hAnsi="幼圆" w:hint="eastAsia"/>
        </w:rPr>
        <w:t>中以便随后的CardPayment或CardPreauthorization请求能关联到这次读卡的结果，CardRead的结果不能存放在文件或数据库中，这是因为用户卡的磁条信息不能不必要的持久存储，这有违PC</w:t>
      </w:r>
      <w:r>
        <w:rPr>
          <w:rFonts w:ascii="幼圆" w:eastAsia="幼圆" w:hAnsi="幼圆" w:hint="eastAsia"/>
        </w:rPr>
        <w:t>I</w:t>
      </w:r>
      <w:r w:rsidRPr="00231338">
        <w:rPr>
          <w:rFonts w:ascii="幼圆" w:eastAsia="幼圆" w:hAnsi="幼圆" w:hint="eastAsia"/>
        </w:rPr>
        <w:t>的规定。Dictionary里面每一条记录的键是</w:t>
      </w:r>
      <w:r>
        <w:rPr>
          <w:rFonts w:ascii="幼圆" w:eastAsia="幼圆" w:hAnsi="幼圆" w:hint="eastAsia"/>
        </w:rPr>
        <w:t>字符串</w:t>
      </w:r>
      <w:r w:rsidRPr="00231338">
        <w:rPr>
          <w:rFonts w:ascii="幼圆" w:eastAsia="幼圆" w:hAnsi="幼圆" w:hint="eastAsia"/>
        </w:rPr>
        <w:t>类型，存储的是CardRead请求的RequestId，它的值是一个CardReadResult对象，存储的是此次CardRead请求的结果，</w:t>
      </w:r>
    </w:p>
    <w:p w:rsidR="003E1F45" w:rsidRDefault="003E1F45" w:rsidP="003E1F45">
      <w:pPr>
        <w:pStyle w:val="a6"/>
        <w:ind w:firstLine="420"/>
        <w:rPr>
          <w:rFonts w:ascii="幼圆" w:eastAsia="幼圆" w:hAnsi="幼圆"/>
        </w:rPr>
      </w:pPr>
      <w:r w:rsidRPr="002301C0">
        <w:rPr>
          <w:rFonts w:ascii="幼圆" w:eastAsia="幼圆" w:hAnsi="幼圆" w:hint="eastAsia"/>
        </w:rPr>
        <w:t>CardRead的结果存放在内存中，这意味着电子支付系统重启或断电，保存的磁条数据就会丢掉而不会持久存储，这符合PCI的安全规则，但这就要求CardPayment或CardPreauthorization请求在交易的过程中来关联CardRead的结果，EPS模块使用关联到的CardRead的结果来处理CardPayment或CardPreauthorization请求，请求处理完后会则将对应CardRead的结果从字典中删除。IFSF电子支付协议规定了多种消息间关联的方式，CardPayment或CardPreauthorization请求是通过CardRead请求的RequestID来关联到CardRead请求的，具体的方式就是设置请求消息中的ReferenceNumber为CardRead请求的RequestID，当EPS模块收到带有ReferenceNumber的Card Service请求消息的时候，它不会去访问终端设备要求用户刷卡，而是直接查找存放有CardRead结果的字典，看有没有键值与消息中的ReferenceNumber相同的项，如果能在字典中找到匹配的项则继续</w:t>
      </w:r>
      <w:proofErr w:type="gramStart"/>
      <w:r w:rsidRPr="002301C0">
        <w:rPr>
          <w:rFonts w:ascii="幼圆" w:eastAsia="幼圆" w:hAnsi="幼圆" w:hint="eastAsia"/>
        </w:rPr>
        <w:t>处理卡</w:t>
      </w:r>
      <w:proofErr w:type="gramEnd"/>
      <w:r w:rsidRPr="002301C0">
        <w:rPr>
          <w:rFonts w:ascii="幼圆" w:eastAsia="幼圆" w:hAnsi="幼圆" w:hint="eastAsia"/>
        </w:rPr>
        <w:t>服务请求，否则的话直接回一个失败的应答消息给</w:t>
      </w:r>
      <w:r>
        <w:rPr>
          <w:rFonts w:ascii="幼圆" w:eastAsia="幼圆" w:hAnsi="幼圆" w:hint="eastAsia"/>
        </w:rPr>
        <w:t>POS 。</w:t>
      </w:r>
    </w:p>
    <w:p w:rsidR="003E1F45" w:rsidRDefault="003E1F45" w:rsidP="003E1F45">
      <w:pPr>
        <w:pStyle w:val="5"/>
      </w:pPr>
      <w:r>
        <w:rPr>
          <w:rFonts w:hint="eastAsia"/>
        </w:rPr>
        <w:t>银行卡室内交易支付的实现</w:t>
      </w:r>
    </w:p>
    <w:p w:rsidR="003E1F45" w:rsidRDefault="003E1F45" w:rsidP="003E1F45">
      <w:pPr>
        <w:pStyle w:val="a6"/>
        <w:ind w:firstLine="420"/>
        <w:rPr>
          <w:rFonts w:ascii="幼圆" w:eastAsia="幼圆" w:hAnsi="幼圆"/>
        </w:rPr>
      </w:pPr>
      <w:r w:rsidRPr="00C022F1">
        <w:rPr>
          <w:rFonts w:ascii="幼圆" w:eastAsia="幼圆" w:hAnsi="幼圆" w:hint="eastAsia"/>
        </w:rPr>
        <w:t>室内交易支付包括室内干货交易支付和室内人工预授权加油后付费的加油交易支付，</w:t>
      </w:r>
      <w:r w:rsidR="00C022F1">
        <w:rPr>
          <w:rFonts w:ascii="幼圆" w:eastAsia="幼圆" w:hAnsi="幼圆" w:hint="eastAsia"/>
        </w:rPr>
        <w:t>R</w:t>
      </w:r>
      <w:r w:rsidRPr="00C022F1">
        <w:rPr>
          <w:rFonts w:ascii="幼圆" w:eastAsia="幼圆" w:hAnsi="幼圆" w:hint="eastAsia"/>
        </w:rPr>
        <w:t>POS通过发送CardPayment请求给电子支付系统完成室内交易的支付。对于室内交易的支付，不同的POS可以有两种不同方式的实现，它们的主要区别在于要求用户刷卡的时机不同，一个是用户可以在交易开始后支付开始前的任何时候刷卡，一个是要求用户在支付的过程中刷卡，这两种实现都为</w:t>
      </w:r>
      <w:r w:rsidR="00C022F1">
        <w:rPr>
          <w:rFonts w:ascii="幼圆" w:eastAsia="幼圆" w:hAnsi="幼圆" w:hint="eastAsia"/>
        </w:rPr>
        <w:t>IFSF POS-EPS</w:t>
      </w:r>
      <w:r w:rsidRPr="00C022F1">
        <w:rPr>
          <w:rFonts w:ascii="幼圆" w:eastAsia="幼圆" w:hAnsi="幼圆" w:hint="eastAsia"/>
        </w:rPr>
        <w:t>协议支持的情形，电子支付系统都需要支持。</w:t>
      </w:r>
    </w:p>
    <w:p w:rsidR="00C022F1" w:rsidRDefault="00FB3D08" w:rsidP="00C022F1">
      <w:pPr>
        <w:pStyle w:val="a6"/>
        <w:numPr>
          <w:ilvl w:val="0"/>
          <w:numId w:val="19"/>
        </w:numPr>
        <w:ind w:firstLineChars="0"/>
        <w:rPr>
          <w:rFonts w:ascii="幼圆" w:eastAsia="幼圆" w:hAnsi="幼圆"/>
        </w:rPr>
      </w:pPr>
      <w:r>
        <w:rPr>
          <w:rFonts w:ascii="幼圆" w:eastAsia="幼圆" w:hAnsi="幼圆" w:hint="eastAsia"/>
        </w:rPr>
        <w:t>室内</w:t>
      </w:r>
      <w:r w:rsidR="00C022F1">
        <w:rPr>
          <w:rFonts w:ascii="幼圆" w:eastAsia="幼圆" w:hAnsi="幼圆" w:hint="eastAsia"/>
        </w:rPr>
        <w:t>刷卡支付</w:t>
      </w:r>
    </w:p>
    <w:p w:rsidR="00C022F1" w:rsidRDefault="00C022F1" w:rsidP="00C022F1">
      <w:pPr>
        <w:pStyle w:val="a6"/>
        <w:ind w:firstLineChars="202" w:firstLine="424"/>
        <w:rPr>
          <w:rFonts w:ascii="幼圆" w:eastAsia="幼圆" w:hAnsi="幼圆"/>
        </w:rPr>
      </w:pPr>
      <w:r w:rsidRPr="00C022F1">
        <w:rPr>
          <w:rFonts w:ascii="幼圆" w:eastAsia="幼圆" w:hAnsi="幼圆" w:hint="eastAsia"/>
        </w:rPr>
        <w:t>如图</w:t>
      </w:r>
      <w:r>
        <w:rPr>
          <w:rFonts w:ascii="幼圆" w:eastAsia="幼圆" w:hAnsi="幼圆" w:hint="eastAsia"/>
        </w:rPr>
        <w:t>6-12</w:t>
      </w:r>
      <w:r w:rsidR="00FB3D08">
        <w:rPr>
          <w:rFonts w:ascii="幼圆" w:eastAsia="幼圆" w:hAnsi="幼圆" w:hint="eastAsia"/>
        </w:rPr>
        <w:t>所示为电子支付系统处理</w:t>
      </w:r>
      <w:r w:rsidRPr="00C022F1">
        <w:rPr>
          <w:rFonts w:ascii="幼圆" w:eastAsia="幼圆" w:hAnsi="幼圆" w:hint="eastAsia"/>
        </w:rPr>
        <w:t>室内</w:t>
      </w:r>
      <w:r w:rsidR="00FB3D08" w:rsidRPr="00C022F1">
        <w:rPr>
          <w:rFonts w:ascii="幼圆" w:eastAsia="幼圆" w:hAnsi="幼圆" w:hint="eastAsia"/>
        </w:rPr>
        <w:t>刷卡</w:t>
      </w:r>
      <w:r w:rsidRPr="00C022F1">
        <w:rPr>
          <w:rFonts w:ascii="幼圆" w:eastAsia="幼圆" w:hAnsi="幼圆" w:hint="eastAsia"/>
        </w:rPr>
        <w:t>支付的顺序图，EPS</w:t>
      </w:r>
      <w:r w:rsidR="00D93F25">
        <w:rPr>
          <w:rFonts w:ascii="幼圆" w:eastAsia="幼圆" w:hAnsi="幼圆" w:hint="eastAsia"/>
        </w:rPr>
        <w:t>系统</w:t>
      </w:r>
      <w:r w:rsidRPr="00C022F1">
        <w:rPr>
          <w:rFonts w:ascii="幼圆" w:eastAsia="幼圆" w:hAnsi="幼圆" w:hint="eastAsia"/>
        </w:rPr>
        <w:t>先是收到</w:t>
      </w:r>
      <w:r w:rsidR="00D93F25">
        <w:rPr>
          <w:rFonts w:ascii="幼圆" w:eastAsia="幼圆" w:hAnsi="幼圆" w:hint="eastAsia"/>
        </w:rPr>
        <w:t>RPOS支付</w:t>
      </w:r>
      <w:r w:rsidRPr="00C022F1">
        <w:rPr>
          <w:rFonts w:ascii="幼圆" w:eastAsia="幼圆" w:hAnsi="幼圆" w:hint="eastAsia"/>
        </w:rPr>
        <w:t>请求</w:t>
      </w:r>
      <w:r w:rsidR="00D93F25">
        <w:rPr>
          <w:rFonts w:ascii="幼圆" w:eastAsia="幼圆" w:hAnsi="幼圆" w:hint="eastAsia"/>
        </w:rPr>
        <w:t>后，</w:t>
      </w:r>
      <w:r w:rsidRPr="00C022F1">
        <w:rPr>
          <w:rFonts w:ascii="幼圆" w:eastAsia="幼圆" w:hAnsi="幼圆" w:hint="eastAsia"/>
        </w:rPr>
        <w:t>进入</w:t>
      </w:r>
      <w:r w:rsidR="00D93F25">
        <w:rPr>
          <w:rFonts w:ascii="幼圆" w:eastAsia="幼圆" w:hAnsi="幼圆" w:hint="eastAsia"/>
        </w:rPr>
        <w:t>驱动支付终端</w:t>
      </w:r>
      <w:r w:rsidRPr="00C022F1">
        <w:rPr>
          <w:rFonts w:ascii="幼圆" w:eastAsia="幼圆" w:hAnsi="幼圆" w:hint="eastAsia"/>
        </w:rPr>
        <w:t>读卡操作的流程，之后收到关联该CardRead的CardPayment请求，它会根据请求中的ReferenceNumber来查找CardRead的结果，找到CardRead结果后，它会构造</w:t>
      </w:r>
      <w:r>
        <w:rPr>
          <w:rFonts w:ascii="幼圆" w:eastAsia="幼圆" w:hAnsi="幼圆" w:hint="eastAsia"/>
        </w:rPr>
        <w:t>支付终端</w:t>
      </w:r>
      <w:r w:rsidRPr="00C022F1">
        <w:rPr>
          <w:rFonts w:ascii="幼圆" w:eastAsia="幼圆" w:hAnsi="幼圆" w:hint="eastAsia"/>
        </w:rPr>
        <w:t>协议定义的Purchase消息然后将它发送</w:t>
      </w:r>
      <w:proofErr w:type="gramStart"/>
      <w:r w:rsidRPr="00C022F1">
        <w:rPr>
          <w:rFonts w:ascii="幼圆" w:eastAsia="幼圆" w:hAnsi="幼圆" w:hint="eastAsia"/>
        </w:rPr>
        <w:t>给</w:t>
      </w:r>
      <w:r>
        <w:rPr>
          <w:rFonts w:ascii="幼圆" w:eastAsia="幼圆" w:hAnsi="幼圆" w:hint="eastAsia"/>
        </w:rPr>
        <w:t>支付</w:t>
      </w:r>
      <w:proofErr w:type="gramEnd"/>
      <w:r>
        <w:rPr>
          <w:rFonts w:ascii="幼圆" w:eastAsia="幼圆" w:hAnsi="幼圆" w:hint="eastAsia"/>
        </w:rPr>
        <w:t>终端设备</w:t>
      </w:r>
      <w:r w:rsidRPr="00C022F1">
        <w:rPr>
          <w:rFonts w:ascii="幼圆" w:eastAsia="幼圆" w:hAnsi="幼圆" w:hint="eastAsia"/>
        </w:rPr>
        <w:t>来处理。Purchase消息包含有电子支付的所有数据，</w:t>
      </w:r>
      <w:r>
        <w:rPr>
          <w:rFonts w:ascii="幼圆" w:eastAsia="幼圆" w:hAnsi="幼圆" w:hint="eastAsia"/>
        </w:rPr>
        <w:t>支付终端设备</w:t>
      </w:r>
      <w:r w:rsidRPr="00C022F1">
        <w:rPr>
          <w:rFonts w:ascii="幼圆" w:eastAsia="幼圆" w:hAnsi="幼圆" w:hint="eastAsia"/>
        </w:rPr>
        <w:t>收到它之后根据它的内容构造</w:t>
      </w:r>
      <w:r>
        <w:rPr>
          <w:rFonts w:ascii="幼圆" w:eastAsia="幼圆" w:hAnsi="幼圆" w:hint="eastAsia"/>
        </w:rPr>
        <w:t>EPS</w:t>
      </w:r>
      <w:r w:rsidR="00C80705">
        <w:rPr>
          <w:rFonts w:ascii="幼圆" w:eastAsia="幼圆" w:hAnsi="幼圆" w:hint="eastAsia"/>
        </w:rPr>
        <w:t>总部</w:t>
      </w:r>
      <w:r w:rsidRPr="00C022F1">
        <w:rPr>
          <w:rFonts w:ascii="幼圆" w:eastAsia="幼圆" w:hAnsi="幼圆" w:hint="eastAsia"/>
        </w:rPr>
        <w:t>定义的支付室内交易的消息并发送给</w:t>
      </w:r>
      <w:r w:rsidR="00C80705">
        <w:rPr>
          <w:rFonts w:ascii="幼圆" w:eastAsia="幼圆" w:hAnsi="幼圆" w:hint="eastAsia"/>
        </w:rPr>
        <w:t>相关金融机构</w:t>
      </w:r>
      <w:r w:rsidRPr="00C022F1">
        <w:rPr>
          <w:rFonts w:ascii="幼圆" w:eastAsia="幼圆" w:hAnsi="幼圆" w:hint="eastAsia"/>
        </w:rPr>
        <w:t>，</w:t>
      </w:r>
      <w:r w:rsidR="00C80705">
        <w:rPr>
          <w:rFonts w:ascii="幼圆" w:eastAsia="幼圆" w:hAnsi="幼圆" w:hint="eastAsia"/>
        </w:rPr>
        <w:t>EPS总部获得金融机构</w:t>
      </w:r>
      <w:r w:rsidRPr="00C022F1">
        <w:rPr>
          <w:rFonts w:ascii="幼圆" w:eastAsia="幼圆" w:hAnsi="幼圆" w:hint="eastAsia"/>
        </w:rPr>
        <w:t>批准支付请求后，交易的金额就会从用户的卡扣掉，然后返回处理结果给</w:t>
      </w:r>
      <w:r w:rsidR="00C80705">
        <w:rPr>
          <w:rFonts w:ascii="幼圆" w:eastAsia="幼圆" w:hAnsi="幼圆" w:hint="eastAsia"/>
        </w:rPr>
        <w:t>EPS站级系统，然后由EPS将结果通知</w:t>
      </w:r>
      <w:proofErr w:type="gramStart"/>
      <w:r w:rsidR="00C80705">
        <w:rPr>
          <w:rFonts w:ascii="幼圆" w:eastAsia="幼圆" w:hAnsi="幼圆" w:hint="eastAsia"/>
        </w:rPr>
        <w:t>给支付</w:t>
      </w:r>
      <w:proofErr w:type="gramEnd"/>
      <w:r w:rsidR="00C80705">
        <w:rPr>
          <w:rFonts w:ascii="幼圆" w:eastAsia="幼圆" w:hAnsi="幼圆" w:hint="eastAsia"/>
        </w:rPr>
        <w:t>终端设备, 支付终端设备根据消费信息打印小票并</w:t>
      </w:r>
      <w:r w:rsidRPr="00C022F1">
        <w:rPr>
          <w:rFonts w:ascii="幼圆" w:eastAsia="幼圆" w:hAnsi="幼圆" w:hint="eastAsia"/>
        </w:rPr>
        <w:t>将</w:t>
      </w:r>
      <w:r w:rsidR="00C80705">
        <w:rPr>
          <w:rFonts w:ascii="幼圆" w:eastAsia="幼圆" w:hAnsi="幼圆" w:hint="eastAsia"/>
        </w:rPr>
        <w:t>交易完成消息</w:t>
      </w:r>
      <w:r w:rsidRPr="00C022F1">
        <w:rPr>
          <w:rFonts w:ascii="幼圆" w:eastAsia="幼圆" w:hAnsi="幼圆" w:hint="eastAsia"/>
        </w:rPr>
        <w:t>通过Purchase应答消息传回给EPS模块，EPS模块</w:t>
      </w:r>
      <w:proofErr w:type="gramStart"/>
      <w:r w:rsidRPr="00C022F1">
        <w:rPr>
          <w:rFonts w:ascii="幼圆" w:eastAsia="幼圆" w:hAnsi="幼圆" w:hint="eastAsia"/>
        </w:rPr>
        <w:t>用收到</w:t>
      </w:r>
      <w:proofErr w:type="gramEnd"/>
      <w:r w:rsidRPr="00C022F1">
        <w:rPr>
          <w:rFonts w:ascii="幼圆" w:eastAsia="幼圆" w:hAnsi="幼圆" w:hint="eastAsia"/>
        </w:rPr>
        <w:t>的</w:t>
      </w:r>
      <w:r w:rsidR="00C80705">
        <w:rPr>
          <w:rFonts w:ascii="幼圆" w:eastAsia="幼圆" w:hAnsi="幼圆" w:hint="eastAsia"/>
        </w:rPr>
        <w:t>总部</w:t>
      </w:r>
      <w:r w:rsidRPr="00C022F1">
        <w:rPr>
          <w:rFonts w:ascii="幼圆" w:eastAsia="幼圆" w:hAnsi="幼圆" w:hint="eastAsia"/>
        </w:rPr>
        <w:t>返回信息、电子支付系统的配置信息和交易过程中生成的标识该交易的信息生成关于电子支付的小票信息，该信息通过设备请求发送给室内</w:t>
      </w:r>
      <w:r w:rsidR="00C80705">
        <w:rPr>
          <w:rFonts w:ascii="幼圆" w:eastAsia="幼圆" w:hAnsi="幼圆" w:hint="eastAsia"/>
        </w:rPr>
        <w:t>RPOS,R</w:t>
      </w:r>
      <w:r w:rsidRPr="00C022F1">
        <w:rPr>
          <w:rFonts w:ascii="幼圆" w:eastAsia="幼圆" w:hAnsi="幼圆" w:hint="eastAsia"/>
        </w:rPr>
        <w:t>POS收到关于电子支付的小票信息之后将它加到自己生成的小票的内容的后面，这样在</w:t>
      </w:r>
      <w:r w:rsidR="00C80705">
        <w:rPr>
          <w:rFonts w:ascii="幼圆" w:eastAsia="幼圆" w:hAnsi="幼圆" w:hint="eastAsia"/>
        </w:rPr>
        <w:t>R</w:t>
      </w:r>
      <w:r w:rsidRPr="00C022F1">
        <w:rPr>
          <w:rFonts w:ascii="幼圆" w:eastAsia="幼圆" w:hAnsi="幼圆" w:hint="eastAsia"/>
        </w:rPr>
        <w:t>POS</w:t>
      </w:r>
      <w:r w:rsidR="00C80705">
        <w:rPr>
          <w:rFonts w:ascii="幼圆" w:eastAsia="幼圆" w:hAnsi="幼圆" w:hint="eastAsia"/>
        </w:rPr>
        <w:t>这端就生成了完整的用户小票。</w:t>
      </w:r>
    </w:p>
    <w:p w:rsidR="00450F23" w:rsidRPr="004C5D33" w:rsidRDefault="00450F23" w:rsidP="00450F23">
      <w:pPr>
        <w:pStyle w:val="a6"/>
        <w:ind w:firstLineChars="0" w:firstLine="0"/>
        <w:rPr>
          <w:rFonts w:ascii="幼圆" w:eastAsia="幼圆" w:hAnsi="幼圆"/>
        </w:rPr>
      </w:pPr>
      <w:r w:rsidRPr="004C5D33">
        <w:rPr>
          <w:rFonts w:ascii="幼圆" w:eastAsia="幼圆" w:hAnsi="幼圆"/>
        </w:rPr>
        <w:object w:dxaOrig="9394" w:dyaOrig="10504">
          <v:shape id="_x0000_i1031" type="#_x0000_t75" style="width:434.05pt;height:485pt" o:ole="">
            <v:imagedata r:id="rId35" o:title=""/>
          </v:shape>
          <o:OLEObject Type="Embed" ProgID="Visio.Drawing.11" ShapeID="_x0000_i1031" DrawAspect="Content" ObjectID="_1530970533" r:id="rId36"/>
        </w:object>
      </w:r>
    </w:p>
    <w:p w:rsidR="00FB3D08" w:rsidRDefault="00450F23" w:rsidP="00D93F25">
      <w:pPr>
        <w:pStyle w:val="a6"/>
        <w:ind w:firstLineChars="0" w:firstLine="0"/>
        <w:jc w:val="center"/>
        <w:rPr>
          <w:rFonts w:ascii="幼圆" w:eastAsia="幼圆" w:hAnsi="幼圆"/>
        </w:rPr>
      </w:pPr>
      <w:r>
        <w:rPr>
          <w:rFonts w:ascii="幼圆" w:eastAsia="幼圆" w:hAnsi="幼圆" w:hint="eastAsia"/>
        </w:rPr>
        <w:t>图6-12室内</w:t>
      </w:r>
      <w:r w:rsidR="00D93F25">
        <w:rPr>
          <w:rFonts w:ascii="幼圆" w:eastAsia="幼圆" w:hAnsi="幼圆" w:hint="eastAsia"/>
        </w:rPr>
        <w:t>刷卡</w:t>
      </w:r>
      <w:r>
        <w:rPr>
          <w:rFonts w:ascii="幼圆" w:eastAsia="幼圆" w:hAnsi="幼圆" w:hint="eastAsia"/>
        </w:rPr>
        <w:t>支付</w:t>
      </w:r>
      <w:r w:rsidR="00D93F25">
        <w:rPr>
          <w:rFonts w:ascii="幼圆" w:eastAsia="幼圆" w:hAnsi="幼圆" w:hint="eastAsia"/>
        </w:rPr>
        <w:t>流程</w:t>
      </w:r>
    </w:p>
    <w:p w:rsidR="00C022F1" w:rsidRDefault="00C022F1" w:rsidP="00D93F25">
      <w:pPr>
        <w:pStyle w:val="a6"/>
        <w:numPr>
          <w:ilvl w:val="0"/>
          <w:numId w:val="19"/>
        </w:numPr>
        <w:ind w:left="0" w:firstLineChars="202" w:firstLine="424"/>
        <w:rPr>
          <w:rFonts w:ascii="幼圆" w:eastAsia="幼圆" w:hAnsi="幼圆"/>
        </w:rPr>
      </w:pPr>
      <w:r>
        <w:rPr>
          <w:rFonts w:ascii="幼圆" w:eastAsia="幼圆" w:hAnsi="幼圆" w:hint="eastAsia"/>
        </w:rPr>
        <w:t>EPS</w:t>
      </w:r>
      <w:r w:rsidR="00D93F25">
        <w:rPr>
          <w:rFonts w:ascii="幼圆" w:eastAsia="幼圆" w:hAnsi="幼圆" w:hint="eastAsia"/>
        </w:rPr>
        <w:t>室内支付流程</w:t>
      </w:r>
      <w:r>
        <w:rPr>
          <w:rFonts w:ascii="幼圆" w:eastAsia="幼圆" w:hAnsi="幼圆" w:hint="eastAsia"/>
        </w:rPr>
        <w:t>状态</w:t>
      </w:r>
      <w:r w:rsidR="00D93F25">
        <w:rPr>
          <w:rFonts w:ascii="幼圆" w:eastAsia="幼圆" w:hAnsi="幼圆" w:hint="eastAsia"/>
        </w:rPr>
        <w:t>转换</w:t>
      </w:r>
    </w:p>
    <w:p w:rsidR="00D93F25" w:rsidRDefault="00D93F25" w:rsidP="00D93F25">
      <w:pPr>
        <w:pStyle w:val="a6"/>
        <w:ind w:firstLineChars="202" w:firstLine="424"/>
        <w:rPr>
          <w:rFonts w:ascii="幼圆" w:eastAsia="幼圆" w:hAnsi="幼圆"/>
        </w:rPr>
      </w:pPr>
      <w:r w:rsidRPr="00D93F25">
        <w:rPr>
          <w:rFonts w:ascii="幼圆" w:eastAsia="幼圆" w:hAnsi="幼圆" w:hint="eastAsia"/>
        </w:rPr>
        <w:t>EPS</w:t>
      </w:r>
      <w:r>
        <w:rPr>
          <w:rFonts w:ascii="幼圆" w:eastAsia="幼圆" w:hAnsi="幼圆" w:hint="eastAsia"/>
        </w:rPr>
        <w:t>系统</w:t>
      </w:r>
      <w:r w:rsidRPr="00D93F25">
        <w:rPr>
          <w:rFonts w:ascii="幼圆" w:eastAsia="幼圆" w:hAnsi="幼圆" w:hint="eastAsia"/>
        </w:rPr>
        <w:t>收到</w:t>
      </w:r>
      <w:r>
        <w:rPr>
          <w:rFonts w:ascii="幼圆" w:eastAsia="幼圆" w:hAnsi="幼圆" w:hint="eastAsia"/>
        </w:rPr>
        <w:t>RPOS的</w:t>
      </w:r>
      <w:r w:rsidRPr="00D93F25">
        <w:rPr>
          <w:rFonts w:ascii="幼圆" w:eastAsia="幼圆" w:hAnsi="幼圆" w:hint="eastAsia"/>
        </w:rPr>
        <w:t>CardPayment请求后就会进入Purchase状态处理该请求，Purchase状态是一个组合状态，它具有独立的状态机，里面有自己的状态转换。如图</w:t>
      </w:r>
      <w:r>
        <w:rPr>
          <w:rFonts w:ascii="幼圆" w:eastAsia="幼圆" w:hAnsi="幼圆" w:hint="eastAsia"/>
        </w:rPr>
        <w:t>6-13</w:t>
      </w:r>
      <w:r w:rsidRPr="00D93F25">
        <w:rPr>
          <w:rFonts w:ascii="幼圆" w:eastAsia="幼圆" w:hAnsi="幼圆" w:hint="eastAsia"/>
        </w:rPr>
        <w:t>所示是EPS模块处理室内支付的状态转换图，当EPS</w:t>
      </w:r>
      <w:r>
        <w:rPr>
          <w:rFonts w:ascii="幼圆" w:eastAsia="幼圆" w:hAnsi="幼圆" w:hint="eastAsia"/>
        </w:rPr>
        <w:t>系统</w:t>
      </w:r>
      <w:r w:rsidRPr="00D93F25">
        <w:rPr>
          <w:rFonts w:ascii="幼圆" w:eastAsia="幼圆" w:hAnsi="幼圆" w:hint="eastAsia"/>
        </w:rPr>
        <w:t>处理室内支付的状态机进入Purchase状态组合状态之后，它直接进入Init状态初始化Purchase组合状态的数据;初始化完成后就进入CreateTransaction状态，该状态也是一个组合状态，它的作用就是生成一个新的交易对象用于保存室内交易过程中需要存储的数据，比如交易的区间标识号(那个工作日或那个交接班的标识)、消息要发送到的</w:t>
      </w:r>
      <w:r>
        <w:rPr>
          <w:rFonts w:ascii="幼圆" w:eastAsia="幼圆" w:hAnsi="幼圆" w:hint="eastAsia"/>
        </w:rPr>
        <w:t>EPS总部</w:t>
      </w:r>
      <w:r w:rsidRPr="00D93F25">
        <w:rPr>
          <w:rFonts w:ascii="幼圆" w:eastAsia="幼圆" w:hAnsi="幼圆" w:hint="eastAsia"/>
        </w:rPr>
        <w:t>的标识号、交易中所购买的商品信息以及</w:t>
      </w:r>
      <w:r>
        <w:rPr>
          <w:rFonts w:ascii="幼圆" w:eastAsia="幼圆" w:hAnsi="幼圆" w:hint="eastAsia"/>
        </w:rPr>
        <w:t>EPS总部</w:t>
      </w:r>
      <w:r w:rsidRPr="00D93F25">
        <w:rPr>
          <w:rFonts w:ascii="幼圆" w:eastAsia="幼圆" w:hAnsi="幼圆" w:hint="eastAsia"/>
        </w:rPr>
        <w:t>返回的处理支付请求结果等信息，该对象和数据库表中的一条记录对应，调用该对象的store方法可以将它持久存储到数据库;新的交易对象生成后，状态</w:t>
      </w:r>
      <w:r w:rsidRPr="00D93F25">
        <w:rPr>
          <w:rFonts w:ascii="幼圆" w:eastAsia="幼圆" w:hAnsi="幼圆" w:hint="eastAsia"/>
        </w:rPr>
        <w:lastRenderedPageBreak/>
        <w:t>机进入CheckReuqet状态，它是一个简单的PseudoState，负责判断CardPayment请求的ReferenceNumber是否有值，如果有值就查找内存的Dictionary看是否有对应的CardRead的结果，如果找到了则产生状态转换直接进入SendPurchaseToHost状态，否则的话进入SwipeCard状态进入要求用户刷卡的组合状态;如果用户需要刷卡，那么这种情况就是后刷卡室内支付的情形了，状态机进入SwipeCard状态，此状态是一个组合状态，处理完毕后，状态机进入CardRecognition状态;CardRecognition状态也是一个组合状态，进入这个状态即开始了卡识别的流程，该状态通过查找CardTable文件寻找和用户卡磁条数据匹配的项，找到匹配项后进入PromptAndInput状态，该状态的主要功能就是按照上</w:t>
      </w:r>
      <w:proofErr w:type="gramStart"/>
      <w:r w:rsidRPr="00D93F25">
        <w:rPr>
          <w:rFonts w:ascii="幼圆" w:eastAsia="幼圆" w:hAnsi="幼圆" w:hint="eastAsia"/>
        </w:rPr>
        <w:t>个状态卡</w:t>
      </w:r>
      <w:proofErr w:type="gramEnd"/>
      <w:r w:rsidRPr="00D93F25">
        <w:rPr>
          <w:rFonts w:ascii="幼圆" w:eastAsia="幼圆" w:hAnsi="幼圆" w:hint="eastAsia"/>
        </w:rPr>
        <w:t>识别的结果提示用户输入其它信息(比如</w:t>
      </w:r>
      <w:r>
        <w:rPr>
          <w:rFonts w:ascii="幼圆" w:eastAsia="幼圆" w:hAnsi="幼圆" w:hint="eastAsia"/>
        </w:rPr>
        <w:t>PIN码</w:t>
      </w:r>
      <w:r w:rsidRPr="00D93F25">
        <w:rPr>
          <w:rFonts w:ascii="幼圆" w:eastAsia="幼圆" w:hAnsi="幼圆" w:hint="eastAsia"/>
        </w:rPr>
        <w:t>)，如果卡识别后的处理规则不需要用户另外再输入其它信息，则直接跳出这个状态;从PromptAndInput出来后，状态机进入SendPurchaseToHost状态，在这个状态，EPS</w:t>
      </w:r>
      <w:r>
        <w:rPr>
          <w:rFonts w:ascii="幼圆" w:eastAsia="幼圆" w:hAnsi="幼圆" w:hint="eastAsia"/>
        </w:rPr>
        <w:t>站级系统</w:t>
      </w:r>
      <w:r w:rsidRPr="00D93F25">
        <w:rPr>
          <w:rFonts w:ascii="幼圆" w:eastAsia="幼圆" w:hAnsi="幼圆" w:hint="eastAsia"/>
        </w:rPr>
        <w:t>生成Purchase类型的</w:t>
      </w:r>
      <w:r>
        <w:rPr>
          <w:rFonts w:ascii="幼圆" w:eastAsia="幼圆" w:hAnsi="幼圆" w:hint="eastAsia"/>
        </w:rPr>
        <w:t>终端设备</w:t>
      </w:r>
      <w:r w:rsidRPr="00D93F25">
        <w:rPr>
          <w:rFonts w:ascii="幼圆" w:eastAsia="幼圆" w:hAnsi="幼圆" w:hint="eastAsia"/>
        </w:rPr>
        <w:t>消息发送给</w:t>
      </w:r>
      <w:r>
        <w:rPr>
          <w:rFonts w:ascii="幼圆" w:eastAsia="幼圆" w:hAnsi="幼圆" w:hint="eastAsia"/>
        </w:rPr>
        <w:t>终端设备集成</w:t>
      </w:r>
      <w:r w:rsidRPr="00D93F25">
        <w:rPr>
          <w:rFonts w:ascii="幼圆" w:eastAsia="幼圆" w:hAnsi="幼圆" w:hint="eastAsia"/>
        </w:rPr>
        <w:t>模块并等待来自</w:t>
      </w:r>
      <w:r>
        <w:rPr>
          <w:rFonts w:ascii="幼圆" w:eastAsia="幼圆" w:hAnsi="幼圆" w:hint="eastAsia"/>
        </w:rPr>
        <w:t>该模块</w:t>
      </w:r>
      <w:r w:rsidRPr="00D93F25">
        <w:rPr>
          <w:rFonts w:ascii="幼圆" w:eastAsia="幼圆" w:hAnsi="幼圆" w:hint="eastAsia"/>
        </w:rPr>
        <w:t>的应答消息，来自</w:t>
      </w:r>
      <w:r>
        <w:rPr>
          <w:rFonts w:ascii="幼圆" w:eastAsia="幼圆" w:hAnsi="幼圆" w:hint="eastAsia"/>
        </w:rPr>
        <w:t>终端设备管理模块</w:t>
      </w:r>
      <w:r w:rsidRPr="00D93F25">
        <w:rPr>
          <w:rFonts w:ascii="幼圆" w:eastAsia="幼圆" w:hAnsi="幼圆" w:hint="eastAsia"/>
        </w:rPr>
        <w:t>的应答消息包含有</w:t>
      </w:r>
      <w:r>
        <w:rPr>
          <w:rFonts w:ascii="幼圆" w:eastAsia="幼圆" w:hAnsi="幼圆" w:hint="eastAsia"/>
        </w:rPr>
        <w:t>EPS总部处理</w:t>
      </w:r>
      <w:r w:rsidRPr="00D93F25">
        <w:rPr>
          <w:rFonts w:ascii="幼圆" w:eastAsia="幼圆" w:hAnsi="幼圆" w:hint="eastAsia"/>
        </w:rPr>
        <w:t>室内支付请求的结果，收到支付请求处理的结果后状态机进入SendReceiptTextToPOS状态;结算中心返回的处理结果中包含需要打印到小票上的信息，SendReceiptTextToPOS状态的作用就是将</w:t>
      </w:r>
      <w:r w:rsidR="0031319B">
        <w:rPr>
          <w:rFonts w:ascii="幼圆" w:eastAsia="幼圆" w:hAnsi="幼圆" w:hint="eastAsia"/>
        </w:rPr>
        <w:t>EPS总部</w:t>
      </w:r>
      <w:r w:rsidRPr="00D93F25">
        <w:rPr>
          <w:rFonts w:ascii="幼圆" w:eastAsia="幼圆" w:hAnsi="幼圆" w:hint="eastAsia"/>
        </w:rPr>
        <w:t>返回信息、电子支付系统的配置信息和交易过程中生成的标识该交易的信息生成关于电子支付的小票信息并通过</w:t>
      </w:r>
      <w:r>
        <w:rPr>
          <w:rFonts w:ascii="幼圆" w:eastAsia="幼圆" w:hAnsi="幼圆" w:hint="eastAsia"/>
        </w:rPr>
        <w:t>终端设备集成模块消息</w:t>
      </w:r>
      <w:r w:rsidRPr="00D93F25">
        <w:rPr>
          <w:rFonts w:ascii="幼圆" w:eastAsia="幼圆" w:hAnsi="幼圆" w:hint="eastAsia"/>
        </w:rPr>
        <w:t>发送</w:t>
      </w:r>
      <w:r>
        <w:rPr>
          <w:rFonts w:ascii="幼圆" w:eastAsia="幼圆" w:hAnsi="幼圆" w:hint="eastAsia"/>
        </w:rPr>
        <w:t>支付终端，</w:t>
      </w:r>
      <w:r w:rsidR="0031319B">
        <w:rPr>
          <w:rFonts w:ascii="幼圆" w:eastAsia="幼圆" w:hAnsi="幼圆" w:hint="eastAsia"/>
        </w:rPr>
        <w:t>支付终端打印交易数据；</w:t>
      </w:r>
      <w:r w:rsidR="0031319B" w:rsidRPr="00D93F25">
        <w:rPr>
          <w:rFonts w:ascii="幼圆" w:eastAsia="幼圆" w:hAnsi="幼圆" w:hint="eastAsia"/>
        </w:rPr>
        <w:t>生成的小票信息包括用户小票的头以及用户所购商品的数量和金额，电子支付系统生成的小票信息包括商户标识号、收银员班号、用户卡被扣款金额、用户卡名称、支付成功授权码、小票标识号、EPS生成的唯一标识该支付交易的STAN和支付处理的结果信息</w:t>
      </w:r>
      <w:r w:rsidR="0031319B">
        <w:rPr>
          <w:rFonts w:ascii="幼圆" w:eastAsia="幼圆" w:hAnsi="幼圆" w:hint="eastAsia"/>
        </w:rPr>
        <w:t>。然后EPS站级系统将销售结果及支付方式通知RPOS，RPOS根据销售信息</w:t>
      </w:r>
      <w:r w:rsidRPr="00D93F25">
        <w:rPr>
          <w:rFonts w:ascii="幼圆" w:eastAsia="幼圆" w:hAnsi="幼圆" w:hint="eastAsia"/>
        </w:rPr>
        <w:t>生成</w:t>
      </w:r>
      <w:r w:rsidR="0031319B" w:rsidRPr="00D93F25">
        <w:rPr>
          <w:rFonts w:ascii="幼圆" w:eastAsia="幼圆" w:hAnsi="幼圆" w:hint="eastAsia"/>
        </w:rPr>
        <w:t>自己</w:t>
      </w:r>
      <w:r w:rsidRPr="00D93F25">
        <w:rPr>
          <w:rFonts w:ascii="幼圆" w:eastAsia="幼圆" w:hAnsi="幼圆" w:hint="eastAsia"/>
        </w:rPr>
        <w:t>的小票内容</w:t>
      </w:r>
      <w:r w:rsidR="0031319B">
        <w:rPr>
          <w:rFonts w:ascii="幼圆" w:eastAsia="幼圆" w:hAnsi="幼圆" w:hint="eastAsia"/>
        </w:rPr>
        <w:t>。</w:t>
      </w:r>
      <w:r w:rsidR="006A1555">
        <w:rPr>
          <w:rFonts w:ascii="幼圆" w:eastAsia="幼圆" w:hAnsi="幼圆" w:hint="eastAsia"/>
        </w:rPr>
        <w:t>支付终端设备小票要一次打印两份，一份给客户，另一份加油站保存，以便和RPOS生成的销售小票进行对账处理。</w:t>
      </w:r>
      <w:r w:rsidR="006A1555" w:rsidRPr="006A1555">
        <w:rPr>
          <w:rFonts w:ascii="幼圆" w:eastAsia="幼圆" w:hAnsi="幼圆" w:hint="eastAsia"/>
        </w:rPr>
        <w:t>CardPayment的应答消息发送给</w:t>
      </w:r>
      <w:r w:rsidR="006A1555">
        <w:rPr>
          <w:rFonts w:ascii="幼圆" w:eastAsia="幼圆" w:hAnsi="幼圆" w:hint="eastAsia"/>
        </w:rPr>
        <w:t>R</w:t>
      </w:r>
      <w:r w:rsidR="006A1555" w:rsidRPr="006A1555">
        <w:rPr>
          <w:rFonts w:ascii="幼圆" w:eastAsia="幼圆" w:hAnsi="幼圆" w:hint="eastAsia"/>
        </w:rPr>
        <w:t>POS后，状态机就进入ShowResultOnTerminal状态，该状态的功能就是把</w:t>
      </w:r>
      <w:r w:rsidR="006A1555">
        <w:rPr>
          <w:rFonts w:ascii="幼圆" w:eastAsia="幼圆" w:hAnsi="幼圆" w:hint="eastAsia"/>
        </w:rPr>
        <w:t>EPS总部</w:t>
      </w:r>
      <w:r w:rsidR="006A1555" w:rsidRPr="006A1555">
        <w:rPr>
          <w:rFonts w:ascii="幼圆" w:eastAsia="幼圆" w:hAnsi="幼圆" w:hint="eastAsia"/>
        </w:rPr>
        <w:t>支付交易的结果显示在支付终端，其目地就是通知用户电子支付处理的结果;最后状态机进入Final状态，该状态重置Purchase状态的数据然后准备退出Purchase状态。</w:t>
      </w:r>
    </w:p>
    <w:p w:rsidR="006A1555" w:rsidRDefault="00CC6830" w:rsidP="00D93F25">
      <w:pPr>
        <w:pStyle w:val="a6"/>
        <w:ind w:firstLineChars="202" w:firstLine="424"/>
        <w:rPr>
          <w:rFonts w:ascii="幼圆" w:eastAsia="幼圆" w:hAnsi="幼圆"/>
        </w:rPr>
      </w:pPr>
      <w:r w:rsidRPr="00CC6830">
        <w:rPr>
          <w:rFonts w:ascii="幼圆" w:eastAsia="幼圆" w:hAnsi="幼圆"/>
        </w:rPr>
        <w:object w:dxaOrig="7275" w:dyaOrig="9025">
          <v:shape id="_x0000_i1032" type="#_x0000_t75" style="width:364.75pt;height:451pt" o:ole="">
            <v:imagedata r:id="rId37" o:title=""/>
          </v:shape>
          <o:OLEObject Type="Embed" ProgID="Visio.Drawing.11" ShapeID="_x0000_i1032" DrawAspect="Content" ObjectID="_1530970534" r:id="rId38"/>
        </w:object>
      </w:r>
    </w:p>
    <w:p w:rsidR="00CC6830" w:rsidRDefault="00CC6830" w:rsidP="00CC6830">
      <w:pPr>
        <w:pStyle w:val="a6"/>
        <w:ind w:firstLineChars="202" w:firstLine="424"/>
        <w:jc w:val="center"/>
        <w:rPr>
          <w:rFonts w:ascii="幼圆" w:eastAsia="幼圆" w:hAnsi="幼圆"/>
        </w:rPr>
      </w:pPr>
      <w:r>
        <w:rPr>
          <w:rFonts w:ascii="幼圆" w:eastAsia="幼圆" w:hAnsi="幼圆" w:hint="eastAsia"/>
        </w:rPr>
        <w:t>图6-13 室内支付状态转换图</w:t>
      </w:r>
    </w:p>
    <w:p w:rsidR="009B5263" w:rsidRDefault="009B5263" w:rsidP="009B5263">
      <w:pPr>
        <w:pStyle w:val="a6"/>
        <w:ind w:firstLineChars="202" w:firstLine="424"/>
        <w:jc w:val="left"/>
        <w:rPr>
          <w:rFonts w:ascii="幼圆" w:eastAsia="幼圆" w:hAnsi="幼圆"/>
        </w:rPr>
      </w:pPr>
      <w:r w:rsidRPr="009B5263">
        <w:rPr>
          <w:rFonts w:ascii="幼圆" w:eastAsia="幼圆" w:hAnsi="幼圆" w:hint="eastAsia"/>
        </w:rPr>
        <w:t>上述状态转换图表现了EPS</w:t>
      </w:r>
      <w:r>
        <w:rPr>
          <w:rFonts w:ascii="幼圆" w:eastAsia="幼圆" w:hAnsi="幼圆" w:hint="eastAsia"/>
        </w:rPr>
        <w:t>站级系统</w:t>
      </w:r>
      <w:r w:rsidRPr="009B5263">
        <w:rPr>
          <w:rFonts w:ascii="幼圆" w:eastAsia="幼圆" w:hAnsi="幼圆" w:hint="eastAsia"/>
        </w:rPr>
        <w:t>是如何通过状态机编程的思想来实现电子支付逻辑的，我们将EPS</w:t>
      </w:r>
      <w:r>
        <w:rPr>
          <w:rFonts w:ascii="幼圆" w:eastAsia="幼圆" w:hAnsi="幼圆" w:hint="eastAsia"/>
        </w:rPr>
        <w:t>站级系统</w:t>
      </w:r>
      <w:r w:rsidRPr="009B5263">
        <w:rPr>
          <w:rFonts w:ascii="幼圆" w:eastAsia="幼圆" w:hAnsi="幼圆" w:hint="eastAsia"/>
        </w:rPr>
        <w:t>要做的事情通过一个个状态或组合状态来完成，状态间的转换则通过一个StateConfigurator</w:t>
      </w:r>
      <w:r>
        <w:rPr>
          <w:rFonts w:ascii="幼圆" w:eastAsia="幼圆" w:hAnsi="幼圆" w:hint="eastAsia"/>
        </w:rPr>
        <w:t>来定义，这样状态间是松耦合</w:t>
      </w:r>
      <w:r w:rsidRPr="009B5263">
        <w:rPr>
          <w:rFonts w:ascii="幼圆" w:eastAsia="幼圆" w:hAnsi="幼圆" w:hint="eastAsia"/>
        </w:rPr>
        <w:t>的，如果有新的功能需要实现，我们仅仅只需要通过增加一个或多个状态然后改变状态转换的定义就可以了，而不需要修改己</w:t>
      </w:r>
      <w:proofErr w:type="gramStart"/>
      <w:r w:rsidRPr="009B5263">
        <w:rPr>
          <w:rFonts w:ascii="幼圆" w:eastAsia="幼圆" w:hAnsi="幼圆" w:hint="eastAsia"/>
        </w:rPr>
        <w:t>经存在</w:t>
      </w:r>
      <w:proofErr w:type="gramEnd"/>
      <w:r w:rsidRPr="009B5263">
        <w:rPr>
          <w:rFonts w:ascii="幼圆" w:eastAsia="幼圆" w:hAnsi="幼圆" w:hint="eastAsia"/>
        </w:rPr>
        <w:t>的状态，这符合对增加开放对修改关闭的设计原则。</w:t>
      </w:r>
    </w:p>
    <w:p w:rsidR="000A086C" w:rsidRDefault="000A086C" w:rsidP="000A086C">
      <w:pPr>
        <w:pStyle w:val="5"/>
      </w:pPr>
      <w:r>
        <w:rPr>
          <w:rFonts w:hint="eastAsia"/>
        </w:rPr>
        <w:t>银行卡室外交易支付的实现（可选）</w:t>
      </w:r>
    </w:p>
    <w:p w:rsidR="004126EF" w:rsidRPr="004126EF" w:rsidRDefault="000A086C" w:rsidP="004126EF">
      <w:pPr>
        <w:pStyle w:val="a6"/>
        <w:ind w:firstLineChars="202" w:firstLine="424"/>
        <w:jc w:val="left"/>
        <w:rPr>
          <w:rFonts w:ascii="幼圆" w:eastAsia="幼圆" w:hAnsi="幼圆"/>
        </w:rPr>
      </w:pPr>
      <w:r w:rsidRPr="000A086C">
        <w:rPr>
          <w:rFonts w:ascii="幼圆" w:eastAsia="幼圆" w:hAnsi="幼圆" w:hint="eastAsia"/>
        </w:rPr>
        <w:t>室外的加油交易是用户自助的，因此OPT空闲时总是处于提示用户刷卡的状态，用户刷卡标志一个室外自助加油交易的开始。用户室外自助加油分为三个步骤，第一步读取用户卡信息，这个过程就是电子支付系统处理CardRead请求的过程，前面在讲解室外读卡流程的时候有详细说明;第二步</w:t>
      </w:r>
      <w:proofErr w:type="gramStart"/>
      <w:r w:rsidRPr="000A086C">
        <w:rPr>
          <w:rFonts w:ascii="幼圆" w:eastAsia="幼圆" w:hAnsi="幼圆" w:hint="eastAsia"/>
        </w:rPr>
        <w:t>是卡预授权</w:t>
      </w:r>
      <w:proofErr w:type="gramEnd"/>
      <w:r w:rsidRPr="000A086C">
        <w:rPr>
          <w:rFonts w:ascii="幼圆" w:eastAsia="幼圆" w:hAnsi="幼圆" w:hint="eastAsia"/>
        </w:rPr>
        <w:t>;第三步是上</w:t>
      </w:r>
      <w:proofErr w:type="gramStart"/>
      <w:r w:rsidRPr="000A086C">
        <w:rPr>
          <w:rFonts w:ascii="幼圆" w:eastAsia="幼圆" w:hAnsi="幼圆" w:hint="eastAsia"/>
        </w:rPr>
        <w:t>传实际</w:t>
      </w:r>
      <w:proofErr w:type="gramEnd"/>
      <w:r w:rsidRPr="000A086C">
        <w:rPr>
          <w:rFonts w:ascii="幼圆" w:eastAsia="幼圆" w:hAnsi="幼圆" w:hint="eastAsia"/>
        </w:rPr>
        <w:t>加油金额，即电子支付系统处理CardFinancialAdvice请求的过程，室外自助加油时只需要上</w:t>
      </w:r>
      <w:proofErr w:type="gramStart"/>
      <w:r w:rsidRPr="000A086C">
        <w:rPr>
          <w:rFonts w:ascii="幼圆" w:eastAsia="幼圆" w:hAnsi="幼圆" w:hint="eastAsia"/>
        </w:rPr>
        <w:t>传用户</w:t>
      </w:r>
      <w:proofErr w:type="gramEnd"/>
      <w:r w:rsidRPr="000A086C">
        <w:rPr>
          <w:rFonts w:ascii="幼圆" w:eastAsia="幼圆" w:hAnsi="幼圆" w:hint="eastAsia"/>
        </w:rPr>
        <w:t>实际的加油金额，而不会有干货交易的金额，这是因为用户在室外</w:t>
      </w:r>
      <w:r w:rsidRPr="000A086C">
        <w:rPr>
          <w:rFonts w:ascii="幼圆" w:eastAsia="幼圆" w:hAnsi="幼圆" w:hint="eastAsia"/>
        </w:rPr>
        <w:lastRenderedPageBreak/>
        <w:t>终端上只能实现自助加油操作而不能通过室外终端购买室内的商品，除此之外室外自助加油结束每次都会从OPT上打印小票给用户，小票上显示用户加油量、加油金额以及电子支付相关的信息，它作为用户室外自助加油的凭证</w:t>
      </w:r>
      <w:r w:rsidR="004126EF">
        <w:rPr>
          <w:rFonts w:ascii="幼圆" w:eastAsia="幼圆" w:hAnsi="幼圆" w:hint="eastAsia"/>
        </w:rPr>
        <w:t>。此部分为可选内容，故在此不做详细设计说明。</w:t>
      </w:r>
    </w:p>
    <w:p w:rsidR="00F26C13" w:rsidRDefault="000A086C" w:rsidP="00A8070F">
      <w:pPr>
        <w:pStyle w:val="4"/>
      </w:pPr>
      <w:r>
        <w:rPr>
          <w:rFonts w:hint="eastAsia"/>
        </w:rPr>
        <w:t>壳牌车队卡支付流程</w:t>
      </w:r>
    </w:p>
    <w:p w:rsidR="00286E94" w:rsidRDefault="00732CCD" w:rsidP="00286E94">
      <w:pPr>
        <w:pStyle w:val="5"/>
      </w:pPr>
      <w:r>
        <w:rPr>
          <w:rFonts w:hint="eastAsia"/>
        </w:rPr>
        <w:t>壳牌车队卡读</w:t>
      </w:r>
      <w:r w:rsidR="00286E94">
        <w:rPr>
          <w:rFonts w:hint="eastAsia"/>
        </w:rPr>
        <w:t>卡逻辑实现</w:t>
      </w:r>
    </w:p>
    <w:p w:rsidR="00286E94" w:rsidRPr="00F60873" w:rsidRDefault="00286E94" w:rsidP="00286E94">
      <w:pPr>
        <w:pStyle w:val="a6"/>
        <w:ind w:firstLineChars="202" w:firstLine="424"/>
        <w:jc w:val="left"/>
        <w:rPr>
          <w:rFonts w:ascii="幼圆" w:eastAsia="幼圆" w:hAnsi="幼圆"/>
        </w:rPr>
      </w:pPr>
      <w:r w:rsidRPr="00F60873">
        <w:rPr>
          <w:rFonts w:ascii="幼圆" w:eastAsia="幼圆" w:hAnsi="幼圆" w:hint="eastAsia"/>
        </w:rPr>
        <w:t>（1）室内读卡流程</w:t>
      </w:r>
    </w:p>
    <w:p w:rsidR="00286E94" w:rsidRDefault="00286E94" w:rsidP="00286E94">
      <w:pPr>
        <w:pStyle w:val="a6"/>
        <w:ind w:firstLineChars="202" w:firstLine="424"/>
        <w:jc w:val="left"/>
        <w:rPr>
          <w:rFonts w:ascii="幼圆" w:eastAsia="幼圆" w:hAnsi="幼圆"/>
        </w:rPr>
      </w:pPr>
      <w:r>
        <w:rPr>
          <w:rFonts w:ascii="幼圆" w:eastAsia="幼圆" w:hAnsi="幼圆" w:hint="eastAsia"/>
        </w:rPr>
        <w:t xml:space="preserve"> </w:t>
      </w:r>
      <w:r w:rsidRPr="00F60873">
        <w:rPr>
          <w:rFonts w:ascii="幼圆" w:eastAsia="幼圆" w:hAnsi="幼圆" w:hint="eastAsia"/>
        </w:rPr>
        <w:t>室内</w:t>
      </w:r>
      <w:r>
        <w:rPr>
          <w:rFonts w:ascii="幼圆" w:eastAsia="幼圆" w:hAnsi="幼圆" w:hint="eastAsia"/>
        </w:rPr>
        <w:t>R</w:t>
      </w:r>
      <w:r w:rsidRPr="00F60873">
        <w:rPr>
          <w:rFonts w:ascii="幼圆" w:eastAsia="幼圆" w:hAnsi="幼圆" w:hint="eastAsia"/>
        </w:rPr>
        <w:t>POS可以发送CardRead, CardPayment或CardPreAuthorization给电子支付系统激活支付终端设备并提示用户刷卡。图</w:t>
      </w:r>
      <w:r>
        <w:rPr>
          <w:rFonts w:ascii="幼圆" w:eastAsia="幼圆" w:hAnsi="幼圆" w:hint="eastAsia"/>
        </w:rPr>
        <w:t>6</w:t>
      </w:r>
      <w:r w:rsidRPr="00F60873">
        <w:rPr>
          <w:rFonts w:ascii="幼圆" w:eastAsia="幼圆" w:hAnsi="幼圆" w:hint="eastAsia"/>
        </w:rPr>
        <w:t>-1</w:t>
      </w:r>
      <w:r w:rsidR="00732CCD">
        <w:rPr>
          <w:rFonts w:ascii="幼圆" w:eastAsia="幼圆" w:hAnsi="幼圆" w:hint="eastAsia"/>
        </w:rPr>
        <w:t>4</w:t>
      </w:r>
      <w:r>
        <w:rPr>
          <w:rFonts w:ascii="幼圆" w:eastAsia="幼圆" w:hAnsi="幼圆" w:hint="eastAsia"/>
        </w:rPr>
        <w:t>所示是电子支付系统处理室内交易支付读卡的顺序图，电子支付服务系统</w:t>
      </w:r>
      <w:r w:rsidRPr="00F60873">
        <w:rPr>
          <w:rFonts w:ascii="幼圆" w:eastAsia="幼圆" w:hAnsi="幼圆" w:hint="eastAsia"/>
        </w:rPr>
        <w:t>收到室内</w:t>
      </w:r>
      <w:r>
        <w:rPr>
          <w:rFonts w:ascii="幼圆" w:eastAsia="幼圆" w:hAnsi="幼圆" w:hint="eastAsia"/>
        </w:rPr>
        <w:t>R</w:t>
      </w:r>
      <w:r w:rsidRPr="00F60873">
        <w:rPr>
          <w:rFonts w:ascii="幼圆" w:eastAsia="幼圆" w:hAnsi="幼圆" w:hint="eastAsia"/>
        </w:rPr>
        <w:t>POS发送过来的Card Service请求后，</w:t>
      </w:r>
      <w:r>
        <w:rPr>
          <w:rFonts w:ascii="幼圆" w:eastAsia="幼圆" w:hAnsi="幼圆" w:hint="eastAsia"/>
        </w:rPr>
        <w:t>根据CardService消息内容，获得支付信息，根据支付信息中的支付类型（从CardServiceRequest消息中的PrivateData字段获得），将交易信息</w:t>
      </w:r>
      <w:r w:rsidRPr="00F60873">
        <w:rPr>
          <w:rFonts w:ascii="幼圆" w:eastAsia="幼圆" w:hAnsi="幼圆" w:hint="eastAsia"/>
        </w:rPr>
        <w:t>发送</w:t>
      </w:r>
      <w:r>
        <w:rPr>
          <w:rFonts w:ascii="幼圆" w:eastAsia="幼圆" w:hAnsi="幼圆" w:hint="eastAsia"/>
        </w:rPr>
        <w:t>通过</w:t>
      </w:r>
      <w:r w:rsidRPr="00F60873">
        <w:rPr>
          <w:rFonts w:ascii="幼圆" w:eastAsia="幼圆" w:hAnsi="幼圆" w:hint="eastAsia"/>
        </w:rPr>
        <w:t>终端设备管理模块</w:t>
      </w:r>
      <w:r>
        <w:rPr>
          <w:rFonts w:ascii="幼圆" w:eastAsia="幼圆" w:hAnsi="幼圆" w:hint="eastAsia"/>
        </w:rPr>
        <w:t>发送到指定支付终端</w:t>
      </w:r>
      <w:r w:rsidRPr="00F60873">
        <w:rPr>
          <w:rFonts w:ascii="幼圆" w:eastAsia="幼圆" w:hAnsi="幼圆" w:hint="eastAsia"/>
        </w:rPr>
        <w:t>，</w:t>
      </w:r>
      <w:r>
        <w:rPr>
          <w:rFonts w:ascii="幼圆" w:eastAsia="幼圆" w:hAnsi="幼圆" w:hint="eastAsia"/>
        </w:rPr>
        <w:t>终端设备管理</w:t>
      </w:r>
      <w:r w:rsidRPr="00F60873">
        <w:rPr>
          <w:rFonts w:ascii="幼圆" w:eastAsia="幼圆" w:hAnsi="幼圆" w:hint="eastAsia"/>
        </w:rPr>
        <w:t>模块的状态机处理该设备请求，最后将它分解为DisplayCommand和MagStripeReaderCommand两条命令，并发送给</w:t>
      </w:r>
      <w:r>
        <w:rPr>
          <w:rFonts w:ascii="幼圆" w:eastAsia="幼圆" w:hAnsi="幼圆" w:hint="eastAsia"/>
        </w:rPr>
        <w:t>支付设备</w:t>
      </w:r>
      <w:r w:rsidRPr="00F60873">
        <w:rPr>
          <w:rFonts w:ascii="幼圆" w:eastAsia="幼圆" w:hAnsi="幼圆" w:hint="eastAsia"/>
        </w:rPr>
        <w:t>，室内支付终端设备上显示提示消息并打开Pinpad上的读卡器，此时用户可按提示在Pinpad刷卡。用户在Pinpad上刷一张有效的卡片后，卡上的数据会通过</w:t>
      </w:r>
      <w:r>
        <w:rPr>
          <w:rFonts w:ascii="幼圆" w:eastAsia="幼圆" w:hAnsi="幼圆" w:hint="eastAsia"/>
        </w:rPr>
        <w:t>支付终端</w:t>
      </w:r>
      <w:r w:rsidRPr="00F60873">
        <w:rPr>
          <w:rFonts w:ascii="幼圆" w:eastAsia="幼圆" w:hAnsi="幼圆" w:hint="eastAsia"/>
        </w:rPr>
        <w:t>传递给电子支付系统中的</w:t>
      </w:r>
      <w:r>
        <w:rPr>
          <w:rFonts w:ascii="幼圆" w:eastAsia="幼圆" w:hAnsi="幼圆" w:hint="eastAsia"/>
        </w:rPr>
        <w:t>终端设备管理</w:t>
      </w:r>
      <w:r w:rsidRPr="00F60873">
        <w:rPr>
          <w:rFonts w:ascii="幼圆" w:eastAsia="幼圆" w:hAnsi="幼圆" w:hint="eastAsia"/>
        </w:rPr>
        <w:t>模块，</w:t>
      </w:r>
      <w:r>
        <w:rPr>
          <w:rFonts w:ascii="幼圆" w:eastAsia="幼圆" w:hAnsi="幼圆" w:hint="eastAsia"/>
        </w:rPr>
        <w:t>终端设备管理</w:t>
      </w:r>
      <w:r w:rsidRPr="00F60873">
        <w:rPr>
          <w:rFonts w:ascii="幼圆" w:eastAsia="幼圆" w:hAnsi="幼圆" w:hint="eastAsia"/>
        </w:rPr>
        <w:t>模块将</w:t>
      </w:r>
      <w:proofErr w:type="gramStart"/>
      <w:r w:rsidRPr="00F60873">
        <w:rPr>
          <w:rFonts w:ascii="幼圆" w:eastAsia="幼圆" w:hAnsi="幼圆" w:hint="eastAsia"/>
        </w:rPr>
        <w:t>卡数据</w:t>
      </w:r>
      <w:proofErr w:type="gramEnd"/>
      <w:r w:rsidRPr="00F60873">
        <w:rPr>
          <w:rFonts w:ascii="幼圆" w:eastAsia="幼圆" w:hAnsi="幼圆" w:hint="eastAsia"/>
        </w:rPr>
        <w:t>按照</w:t>
      </w:r>
      <w:r>
        <w:rPr>
          <w:rFonts w:ascii="幼圆" w:eastAsia="幼圆" w:hAnsi="幼圆" w:hint="eastAsia"/>
        </w:rPr>
        <w:t>指定</w:t>
      </w:r>
      <w:r w:rsidRPr="00F60873">
        <w:rPr>
          <w:rFonts w:ascii="幼圆" w:eastAsia="幼圆" w:hAnsi="幼圆" w:hint="eastAsia"/>
        </w:rPr>
        <w:t>的协议封装到一条设备请求应答消息中，发送给电子支付服务模块，电子支付服务模块的状态机处理收到的应答消息并开始识别该卡，卡识别成功后状态机根据卡识别的结果决定是否需要进入要求用户输入其它信息的状态(</w:t>
      </w:r>
      <w:r>
        <w:rPr>
          <w:rFonts w:ascii="幼圆" w:eastAsia="幼圆" w:hAnsi="幼圆" w:hint="eastAsia"/>
        </w:rPr>
        <w:t>比如</w:t>
      </w:r>
      <w:r w:rsidRPr="00F60873">
        <w:rPr>
          <w:rFonts w:ascii="幼圆" w:eastAsia="幼圆" w:hAnsi="幼圆" w:hint="eastAsia"/>
        </w:rPr>
        <w:t>Pin</w:t>
      </w:r>
      <w:r>
        <w:rPr>
          <w:rFonts w:ascii="幼圆" w:eastAsia="幼圆" w:hAnsi="幼圆" w:hint="eastAsia"/>
        </w:rPr>
        <w:t>码</w:t>
      </w:r>
      <w:r w:rsidRPr="00F60873">
        <w:rPr>
          <w:rFonts w:ascii="幼圆" w:eastAsia="幼圆" w:hAnsi="幼圆" w:hint="eastAsia"/>
        </w:rPr>
        <w:t>等)，如果需要的话进入该流程。用户输入流程结束后，如果EPS模块处理的是CardRead请求的话，它会将卡识别的结果和用户输入的数据保存在一个Dictionary中，我们可以通过CardRead请求的Id来找到存储在Dictionary的CardRead的结果，至此EPS模块</w:t>
      </w:r>
      <w:proofErr w:type="gramStart"/>
      <w:r w:rsidRPr="00F60873">
        <w:rPr>
          <w:rFonts w:ascii="幼圆" w:eastAsia="幼圆" w:hAnsi="幼圆" w:hint="eastAsia"/>
        </w:rPr>
        <w:t>己处理完来自</w:t>
      </w:r>
      <w:proofErr w:type="gramEnd"/>
      <w:r w:rsidRPr="00F60873">
        <w:rPr>
          <w:rFonts w:ascii="幼圆" w:eastAsia="幼圆" w:hAnsi="幼圆" w:hint="eastAsia"/>
        </w:rPr>
        <w:t>室内</w:t>
      </w:r>
      <w:r>
        <w:rPr>
          <w:rFonts w:ascii="幼圆" w:eastAsia="幼圆" w:hAnsi="幼圆" w:hint="eastAsia"/>
        </w:rPr>
        <w:t>R</w:t>
      </w:r>
      <w:r w:rsidRPr="00F60873">
        <w:rPr>
          <w:rFonts w:ascii="幼圆" w:eastAsia="幼圆" w:hAnsi="幼圆" w:hint="eastAsia"/>
        </w:rPr>
        <w:t>POS的CardRead请求了，它可以发送CardReadResponse消息给室内</w:t>
      </w:r>
      <w:r>
        <w:rPr>
          <w:rFonts w:ascii="幼圆" w:eastAsia="幼圆" w:hAnsi="幼圆" w:hint="eastAsia"/>
        </w:rPr>
        <w:t>R</w:t>
      </w:r>
      <w:r w:rsidRPr="00F60873">
        <w:rPr>
          <w:rFonts w:ascii="幼圆" w:eastAsia="幼圆" w:hAnsi="幼圆" w:hint="eastAsia"/>
        </w:rPr>
        <w:t>POS了，我们要知道的是CardRead请求只负责读取用户卡的信息并将读取结果和用户输入存储到EPS的内存中，它需要和其它Card Service请求(比如CardPayment和CardPreauthorization)合作才能完成交易的电子支付，下面会讲到CardPayment请求和CardPreauthorization请求怎么样关联到它之前CardRead请求的结果;如果EPS模块处理的是CardPayment或Preauthorization请求，那么它不用存储读卡的结果和用户的输入，它直接使用这些数据并进入相应的支付处理流程，同样处理结束后，EPS模块会把对请求处理的结果通过CardServceResponse消息发送给室内</w:t>
      </w:r>
      <w:r>
        <w:rPr>
          <w:rFonts w:ascii="幼圆" w:eastAsia="幼圆" w:hAnsi="幼圆" w:hint="eastAsia"/>
        </w:rPr>
        <w:t>RPOS。</w:t>
      </w:r>
    </w:p>
    <w:p w:rsidR="00286E94" w:rsidRDefault="00150097" w:rsidP="00286E94">
      <w:pPr>
        <w:pStyle w:val="a6"/>
        <w:ind w:firstLineChars="0" w:firstLine="0"/>
        <w:jc w:val="left"/>
        <w:rPr>
          <w:rFonts w:ascii="幼圆" w:eastAsia="幼圆" w:hAnsi="幼圆"/>
        </w:rPr>
      </w:pPr>
      <w:r w:rsidRPr="00150097">
        <w:rPr>
          <w:rFonts w:ascii="幼圆" w:eastAsia="幼圆" w:hAnsi="幼圆"/>
        </w:rPr>
        <w:object w:dxaOrig="10986" w:dyaOrig="11071">
          <v:shape id="_x0000_i1033" type="#_x0000_t75" style="width:453.75pt;height:456.45pt" o:ole="">
            <v:imagedata r:id="rId39" o:title=""/>
          </v:shape>
          <o:OLEObject Type="Embed" ProgID="Visio.Drawing.11" ShapeID="_x0000_i1033" DrawAspect="Content" ObjectID="_1530970535" r:id="rId40"/>
        </w:object>
      </w:r>
    </w:p>
    <w:p w:rsidR="00286E94" w:rsidRPr="00F60873" w:rsidRDefault="00286E94" w:rsidP="00286E94">
      <w:pPr>
        <w:pStyle w:val="a6"/>
        <w:ind w:firstLineChars="0" w:firstLine="0"/>
        <w:jc w:val="center"/>
        <w:rPr>
          <w:rFonts w:ascii="幼圆" w:eastAsia="幼圆" w:hAnsi="幼圆"/>
        </w:rPr>
      </w:pPr>
      <w:r>
        <w:rPr>
          <w:rFonts w:ascii="幼圆" w:eastAsia="幼圆" w:hAnsi="幼圆" w:hint="eastAsia"/>
        </w:rPr>
        <w:t>图</w:t>
      </w:r>
      <w:r w:rsidR="00732CCD">
        <w:rPr>
          <w:rFonts w:ascii="幼圆" w:eastAsia="幼圆" w:hAnsi="幼圆" w:hint="eastAsia"/>
        </w:rPr>
        <w:t>6-14</w:t>
      </w:r>
      <w:r>
        <w:rPr>
          <w:rFonts w:ascii="幼圆" w:eastAsia="幼圆" w:hAnsi="幼圆" w:hint="eastAsia"/>
        </w:rPr>
        <w:t>室内交易支付读卡顺序图</w:t>
      </w:r>
    </w:p>
    <w:p w:rsidR="00286E94" w:rsidRPr="00F60873" w:rsidRDefault="00286E94" w:rsidP="00286E94">
      <w:pPr>
        <w:pStyle w:val="a6"/>
        <w:ind w:firstLineChars="202" w:firstLine="424"/>
        <w:jc w:val="left"/>
        <w:rPr>
          <w:rFonts w:ascii="幼圆" w:eastAsia="幼圆" w:hAnsi="幼圆"/>
        </w:rPr>
      </w:pPr>
      <w:r w:rsidRPr="00F60873">
        <w:rPr>
          <w:rFonts w:ascii="幼圆" w:eastAsia="幼圆" w:hAnsi="幼圆" w:hint="eastAsia"/>
        </w:rPr>
        <w:t>（2）室外读卡流程</w:t>
      </w:r>
      <w:r>
        <w:rPr>
          <w:rFonts w:ascii="幼圆" w:eastAsia="幼圆" w:hAnsi="幼圆" w:hint="eastAsia"/>
        </w:rPr>
        <w:t>（可选）</w:t>
      </w:r>
    </w:p>
    <w:p w:rsidR="00286E94" w:rsidRDefault="00286E94" w:rsidP="00286E94">
      <w:pPr>
        <w:pStyle w:val="a6"/>
        <w:ind w:firstLineChars="202" w:firstLine="424"/>
        <w:jc w:val="left"/>
        <w:rPr>
          <w:rFonts w:ascii="幼圆" w:eastAsia="幼圆" w:hAnsi="幼圆"/>
        </w:rPr>
      </w:pPr>
      <w:r>
        <w:rPr>
          <w:rFonts w:ascii="幼圆" w:eastAsia="幼圆" w:hAnsi="幼圆" w:hint="eastAsia"/>
        </w:rPr>
        <w:t xml:space="preserve"> </w:t>
      </w:r>
      <w:r w:rsidRPr="00F60873">
        <w:rPr>
          <w:rFonts w:ascii="幼圆" w:eastAsia="幼圆" w:hAnsi="幼圆" w:hint="eastAsia"/>
        </w:rPr>
        <w:t>室外加油交易和室内交易的最大的不同就是室外支付终端OPT必须在支付之前被激活，等待用户输入或者刷卡，OPT空闲</w:t>
      </w:r>
      <w:proofErr w:type="gramStart"/>
      <w:r w:rsidRPr="00F60873">
        <w:rPr>
          <w:rFonts w:ascii="幼圆" w:eastAsia="幼圆" w:hAnsi="幼圆" w:hint="eastAsia"/>
        </w:rPr>
        <w:t>时欢迎</w:t>
      </w:r>
      <w:proofErr w:type="gramEnd"/>
      <w:r w:rsidRPr="00F60873">
        <w:rPr>
          <w:rFonts w:ascii="幼圆" w:eastAsia="幼圆" w:hAnsi="幼圆" w:hint="eastAsia"/>
        </w:rPr>
        <w:t>客户加油的状态就是这个状态，这是因为对于室外的用户自助加油，用户必须先刷卡获得</w:t>
      </w:r>
      <w:r w:rsidR="00732CCD">
        <w:rPr>
          <w:rFonts w:ascii="幼圆" w:eastAsia="幼圆" w:hAnsi="幼圆" w:hint="eastAsia"/>
        </w:rPr>
        <w:t>EPS总部</w:t>
      </w:r>
      <w:r w:rsidRPr="00F60873">
        <w:rPr>
          <w:rFonts w:ascii="幼圆" w:eastAsia="幼圆" w:hAnsi="幼圆" w:hint="eastAsia"/>
        </w:rPr>
        <w:t>中心的预授权后才可以开始加油，加油结束后才上</w:t>
      </w:r>
      <w:proofErr w:type="gramStart"/>
      <w:r w:rsidRPr="00F60873">
        <w:rPr>
          <w:rFonts w:ascii="幼圆" w:eastAsia="幼圆" w:hAnsi="幼圆" w:hint="eastAsia"/>
        </w:rPr>
        <w:t>传最终</w:t>
      </w:r>
      <w:proofErr w:type="gramEnd"/>
      <w:r w:rsidRPr="00F60873">
        <w:rPr>
          <w:rFonts w:ascii="幼圆" w:eastAsia="幼圆" w:hAnsi="幼圆" w:hint="eastAsia"/>
        </w:rPr>
        <w:t>交易金额并在OPT上打印小票。图</w:t>
      </w:r>
      <w:r w:rsidR="00732CCD">
        <w:rPr>
          <w:rFonts w:ascii="幼圆" w:eastAsia="幼圆" w:hAnsi="幼圆" w:hint="eastAsia"/>
        </w:rPr>
        <w:t>6-15</w:t>
      </w:r>
      <w:r w:rsidRPr="00F60873">
        <w:rPr>
          <w:rFonts w:ascii="幼圆" w:eastAsia="幼圆" w:hAnsi="幼圆" w:hint="eastAsia"/>
        </w:rPr>
        <w:t>所示是电子支付系统处理室外交易支付读卡的顺序图，对于室外加油交易，OPT总是由加油站</w:t>
      </w:r>
      <w:r>
        <w:rPr>
          <w:rFonts w:ascii="幼圆" w:eastAsia="幼圆" w:hAnsi="幼圆" w:hint="eastAsia"/>
        </w:rPr>
        <w:t>R</w:t>
      </w:r>
      <w:r w:rsidRPr="00F60873">
        <w:rPr>
          <w:rFonts w:ascii="幼圆" w:eastAsia="幼圆" w:hAnsi="幼圆" w:hint="eastAsia"/>
        </w:rPr>
        <w:t>POS发送CardRead请求给EPS模块而激活的，EPS收到CardRead请求后，它就发送类型为GetAnyKeyorCard的设备请求</w:t>
      </w:r>
      <w:proofErr w:type="gramStart"/>
      <w:r w:rsidRPr="00F60873">
        <w:rPr>
          <w:rFonts w:ascii="幼圆" w:eastAsia="幼圆" w:hAnsi="幼圆" w:hint="eastAsia"/>
        </w:rPr>
        <w:t>给</w:t>
      </w:r>
      <w:r>
        <w:rPr>
          <w:rFonts w:ascii="幼圆" w:eastAsia="幼圆" w:hAnsi="幼圆" w:hint="eastAsia"/>
        </w:rPr>
        <w:t>支付</w:t>
      </w:r>
      <w:proofErr w:type="gramEnd"/>
      <w:r>
        <w:rPr>
          <w:rFonts w:ascii="幼圆" w:eastAsia="幼圆" w:hAnsi="幼圆" w:hint="eastAsia"/>
        </w:rPr>
        <w:t>终端</w:t>
      </w:r>
      <w:r w:rsidRPr="00F60873">
        <w:rPr>
          <w:rFonts w:ascii="幼圆" w:eastAsia="幼圆" w:hAnsi="幼圆" w:hint="eastAsia"/>
        </w:rPr>
        <w:t>模块，而后</w:t>
      </w:r>
      <w:r>
        <w:rPr>
          <w:rFonts w:ascii="幼圆" w:eastAsia="幼圆" w:hAnsi="幼圆" w:hint="eastAsia"/>
        </w:rPr>
        <w:t>支付终端</w:t>
      </w:r>
      <w:r w:rsidRPr="00F60873">
        <w:rPr>
          <w:rFonts w:ascii="幼圆" w:eastAsia="幼圆" w:hAnsi="幼圆" w:hint="eastAsia"/>
        </w:rPr>
        <w:t>模块的状态机处理该设备请求将其转化为DisplaySecurePromptCommand和MagStripeReaderCommand两条</w:t>
      </w:r>
      <w:r>
        <w:rPr>
          <w:rFonts w:ascii="幼圆" w:eastAsia="幼圆" w:hAnsi="幼圆" w:hint="eastAsia"/>
        </w:rPr>
        <w:t>内部命令并发送给支付设备</w:t>
      </w:r>
      <w:r w:rsidRPr="00F60873">
        <w:rPr>
          <w:rFonts w:ascii="幼圆" w:eastAsia="幼圆" w:hAnsi="幼圆" w:hint="eastAsia"/>
        </w:rPr>
        <w:t>，进而打开OPT上的读卡器并激活上面的功能键等待用户刷卡或按键输入，至此OPT进入了空闲状态，等待用户到来开始一笔始自助加油交易。用户到来后，它可以直接刷卡，</w:t>
      </w:r>
      <w:r w:rsidRPr="00F60873">
        <w:rPr>
          <w:rFonts w:ascii="幼圆" w:eastAsia="幼圆" w:hAnsi="幼圆" w:hint="eastAsia"/>
        </w:rPr>
        <w:lastRenderedPageBreak/>
        <w:t>也可以先选择</w:t>
      </w:r>
      <w:proofErr w:type="gramStart"/>
      <w:r w:rsidRPr="00F60873">
        <w:rPr>
          <w:rFonts w:ascii="幼圆" w:eastAsia="幼圆" w:hAnsi="幼圆" w:hint="eastAsia"/>
        </w:rPr>
        <w:t>卡类型</w:t>
      </w:r>
      <w:proofErr w:type="gramEnd"/>
      <w:r w:rsidRPr="00F60873">
        <w:rPr>
          <w:rFonts w:ascii="幼圆" w:eastAsia="幼圆" w:hAnsi="幼圆" w:hint="eastAsia"/>
        </w:rPr>
        <w:t>(借记卡或者信用卡)进入选择</w:t>
      </w:r>
      <w:proofErr w:type="gramStart"/>
      <w:r w:rsidRPr="00F60873">
        <w:rPr>
          <w:rFonts w:ascii="幼圆" w:eastAsia="幼圆" w:hAnsi="幼圆" w:hint="eastAsia"/>
        </w:rPr>
        <w:t>卡类型</w:t>
      </w:r>
      <w:proofErr w:type="gramEnd"/>
      <w:r w:rsidRPr="00F60873">
        <w:rPr>
          <w:rFonts w:ascii="幼圆" w:eastAsia="幼圆" w:hAnsi="幼圆" w:hint="eastAsia"/>
        </w:rPr>
        <w:t>的流程，等该流程结束后再刷卡。用户刷卡后，卡上的数据会通过</w:t>
      </w:r>
      <w:r>
        <w:rPr>
          <w:rFonts w:ascii="幼圆" w:eastAsia="幼圆" w:hAnsi="幼圆" w:hint="eastAsia"/>
        </w:rPr>
        <w:t>支付终端设备</w:t>
      </w:r>
      <w:r w:rsidRPr="00F60873">
        <w:rPr>
          <w:rFonts w:ascii="幼圆" w:eastAsia="幼圆" w:hAnsi="幼圆" w:hint="eastAsia"/>
        </w:rPr>
        <w:t>传递给电子支付系统中的</w:t>
      </w:r>
      <w:r>
        <w:rPr>
          <w:rFonts w:ascii="幼圆" w:eastAsia="幼圆" w:hAnsi="幼圆" w:hint="eastAsia"/>
        </w:rPr>
        <w:t>支付终端</w:t>
      </w:r>
      <w:r w:rsidRPr="00F60873">
        <w:rPr>
          <w:rFonts w:ascii="幼圆" w:eastAsia="幼圆" w:hAnsi="幼圆" w:hint="eastAsia"/>
        </w:rPr>
        <w:t>模块，</w:t>
      </w:r>
      <w:r>
        <w:rPr>
          <w:rFonts w:ascii="幼圆" w:eastAsia="幼圆" w:hAnsi="幼圆" w:hint="eastAsia"/>
        </w:rPr>
        <w:t>支付终端</w:t>
      </w:r>
      <w:r w:rsidRPr="00F60873">
        <w:rPr>
          <w:rFonts w:ascii="幼圆" w:eastAsia="幼圆" w:hAnsi="幼圆" w:hint="eastAsia"/>
        </w:rPr>
        <w:t>模块将</w:t>
      </w:r>
      <w:proofErr w:type="gramStart"/>
      <w:r w:rsidRPr="00F60873">
        <w:rPr>
          <w:rFonts w:ascii="幼圆" w:eastAsia="幼圆" w:hAnsi="幼圆" w:hint="eastAsia"/>
        </w:rPr>
        <w:t>卡数据</w:t>
      </w:r>
      <w:proofErr w:type="gramEnd"/>
      <w:r w:rsidRPr="00F60873">
        <w:rPr>
          <w:rFonts w:ascii="幼圆" w:eastAsia="幼圆" w:hAnsi="幼圆" w:hint="eastAsia"/>
        </w:rPr>
        <w:t>按照</w:t>
      </w:r>
      <w:r>
        <w:rPr>
          <w:rFonts w:ascii="幼圆" w:eastAsia="幼圆" w:hAnsi="幼圆" w:hint="eastAsia"/>
        </w:rPr>
        <w:t xml:space="preserve">扩展的IFSF </w:t>
      </w:r>
      <w:r w:rsidR="00732CCD">
        <w:rPr>
          <w:rFonts w:ascii="幼圆" w:eastAsia="幼圆" w:hAnsi="幼圆" w:hint="eastAsia"/>
        </w:rPr>
        <w:t>POS</w:t>
      </w:r>
      <w:r>
        <w:rPr>
          <w:rFonts w:ascii="幼圆" w:eastAsia="幼圆" w:hAnsi="幼圆" w:hint="eastAsia"/>
        </w:rPr>
        <w:t>-</w:t>
      </w:r>
      <w:r w:rsidR="00732CCD">
        <w:rPr>
          <w:rFonts w:ascii="幼圆" w:eastAsia="幼圆" w:hAnsi="幼圆" w:hint="eastAsia"/>
        </w:rPr>
        <w:t>EPS</w:t>
      </w:r>
      <w:r w:rsidRPr="00F60873">
        <w:rPr>
          <w:rFonts w:ascii="幼圆" w:eastAsia="幼圆" w:hAnsi="幼圆" w:hint="eastAsia"/>
        </w:rPr>
        <w:t>的协议封装到一条设备请求应答消息中发送给EPS模块，EPS模块的状态机处理收到的应答消息并开始识别该卡，卡识别成功后状态机根据卡识别的结果决定是否需要进入要求用户输入用户信息的流程，如果需要的话进入该流程，等用户输入流程结束后它会将卡识别的结果和用户输入的数据保存在一个Dictionary中，等待之后的CardPreauthorization请求使用，最后EPS模块发送CardRead的应答消息给加油站</w:t>
      </w:r>
      <w:r>
        <w:rPr>
          <w:rFonts w:ascii="幼圆" w:eastAsia="幼圆" w:hAnsi="幼圆" w:hint="eastAsia"/>
        </w:rPr>
        <w:t>R</w:t>
      </w:r>
      <w:r w:rsidRPr="00F60873">
        <w:rPr>
          <w:rFonts w:ascii="幼圆" w:eastAsia="幼圆" w:hAnsi="幼圆" w:hint="eastAsia"/>
        </w:rPr>
        <w:t>POS</w:t>
      </w:r>
      <w:r>
        <w:rPr>
          <w:rFonts w:ascii="幼圆" w:eastAsia="幼圆" w:hAnsi="幼圆" w:hint="eastAsia"/>
        </w:rPr>
        <w:t>,</w:t>
      </w:r>
      <w:r w:rsidRPr="00F60873">
        <w:rPr>
          <w:rFonts w:ascii="幼圆" w:eastAsia="幼圆" w:hAnsi="幼圆" w:hint="eastAsia"/>
        </w:rPr>
        <w:t xml:space="preserve"> CardRead请求在EPS模块的处理结束。</w:t>
      </w:r>
    </w:p>
    <w:p w:rsidR="00286E94" w:rsidRDefault="00F21B46" w:rsidP="00150097">
      <w:pPr>
        <w:pStyle w:val="a6"/>
        <w:ind w:firstLineChars="0" w:firstLine="0"/>
        <w:jc w:val="left"/>
        <w:rPr>
          <w:rFonts w:ascii="幼圆" w:eastAsia="幼圆" w:hAnsi="幼圆"/>
        </w:rPr>
      </w:pPr>
      <w:r w:rsidRPr="00150097">
        <w:rPr>
          <w:rFonts w:ascii="幼圆" w:eastAsia="幼圆" w:hAnsi="幼圆"/>
        </w:rPr>
        <w:object w:dxaOrig="11476" w:dyaOrig="11182">
          <v:shape id="_x0000_i1034" type="#_x0000_t75" style="width:453.05pt;height:440.85pt" o:ole="">
            <v:imagedata r:id="rId41" o:title=""/>
          </v:shape>
          <o:OLEObject Type="Embed" ProgID="Visio.Drawing.11" ShapeID="_x0000_i1034" DrawAspect="Content" ObjectID="_1530970536" r:id="rId42"/>
        </w:object>
      </w:r>
    </w:p>
    <w:p w:rsidR="00286E94" w:rsidRDefault="00286E94" w:rsidP="00286E94">
      <w:pPr>
        <w:pStyle w:val="a6"/>
        <w:ind w:firstLineChars="202" w:firstLine="424"/>
        <w:jc w:val="center"/>
        <w:rPr>
          <w:rFonts w:ascii="幼圆" w:eastAsia="幼圆" w:hAnsi="幼圆"/>
        </w:rPr>
      </w:pPr>
      <w:r>
        <w:rPr>
          <w:rFonts w:ascii="幼圆" w:eastAsia="幼圆" w:hAnsi="幼圆" w:hint="eastAsia"/>
        </w:rPr>
        <w:t>图</w:t>
      </w:r>
      <w:r w:rsidR="00732CCD">
        <w:rPr>
          <w:rFonts w:ascii="幼圆" w:eastAsia="幼圆" w:hAnsi="幼圆" w:hint="eastAsia"/>
        </w:rPr>
        <w:t>6-15</w:t>
      </w:r>
      <w:r>
        <w:rPr>
          <w:rFonts w:ascii="幼圆" w:eastAsia="幼圆" w:hAnsi="幼圆" w:hint="eastAsia"/>
        </w:rPr>
        <w:t xml:space="preserve"> 室外支付读卡顺序图</w:t>
      </w:r>
    </w:p>
    <w:p w:rsidR="00286E94" w:rsidRPr="0041161A" w:rsidRDefault="00286E94" w:rsidP="00286E94">
      <w:pPr>
        <w:pStyle w:val="a6"/>
        <w:ind w:firstLineChars="202" w:firstLine="424"/>
        <w:jc w:val="left"/>
        <w:rPr>
          <w:rFonts w:ascii="幼圆" w:eastAsia="幼圆" w:hAnsi="幼圆"/>
        </w:rPr>
      </w:pPr>
      <w:r>
        <w:rPr>
          <w:rFonts w:ascii="幼圆" w:eastAsia="幼圆" w:hAnsi="幼圆" w:hint="eastAsia"/>
        </w:rPr>
        <w:t>（3）用户卡识别</w:t>
      </w:r>
    </w:p>
    <w:p w:rsidR="00286E94" w:rsidRDefault="00286E94" w:rsidP="00286E94">
      <w:pPr>
        <w:pStyle w:val="a6"/>
        <w:ind w:firstLineChars="202" w:firstLine="424"/>
        <w:jc w:val="left"/>
        <w:rPr>
          <w:rFonts w:ascii="幼圆" w:eastAsia="幼圆" w:hAnsi="幼圆"/>
        </w:rPr>
      </w:pPr>
      <w:r w:rsidRPr="0041161A">
        <w:rPr>
          <w:rFonts w:ascii="幼圆" w:eastAsia="幼圆" w:hAnsi="幼圆" w:hint="eastAsia"/>
        </w:rPr>
        <w:t xml:space="preserve">    无论是室内刷卡还是室外刷卡，EPS模块</w:t>
      </w:r>
      <w:proofErr w:type="gramStart"/>
      <w:r w:rsidRPr="0041161A">
        <w:rPr>
          <w:rFonts w:ascii="幼圆" w:eastAsia="幼圆" w:hAnsi="幼圆" w:hint="eastAsia"/>
        </w:rPr>
        <w:t>得到卡数据</w:t>
      </w:r>
      <w:proofErr w:type="gramEnd"/>
      <w:r w:rsidRPr="0041161A">
        <w:rPr>
          <w:rFonts w:ascii="幼圆" w:eastAsia="幼圆" w:hAnsi="幼圆" w:hint="eastAsia"/>
        </w:rPr>
        <w:t>后都需要对卡进行识别，卡识别的过程就是查找存储有卡匹配规则的文件找到和用户</w:t>
      </w:r>
      <w:proofErr w:type="gramStart"/>
      <w:r w:rsidRPr="0041161A">
        <w:rPr>
          <w:rFonts w:ascii="幼圆" w:eastAsia="幼圆" w:hAnsi="幼圆" w:hint="eastAsia"/>
        </w:rPr>
        <w:t>卡数据</w:t>
      </w:r>
      <w:proofErr w:type="gramEnd"/>
      <w:r w:rsidRPr="0041161A">
        <w:rPr>
          <w:rFonts w:ascii="幼圆" w:eastAsia="幼圆" w:hAnsi="幼圆" w:hint="eastAsia"/>
        </w:rPr>
        <w:t>匹配的卡标识项，该卡标识项存储有卡的匹配规则、被匹配的卡的类型和名字以及该类型卡的处理规则等信息。如</w:t>
      </w:r>
      <w:r>
        <w:rPr>
          <w:rFonts w:ascii="幼圆" w:eastAsia="幼圆" w:hAnsi="幼圆" w:hint="eastAsia"/>
        </w:rPr>
        <w:t>下</w:t>
      </w:r>
      <w:r w:rsidRPr="0041161A">
        <w:rPr>
          <w:rFonts w:ascii="幼圆" w:eastAsia="幼圆" w:hAnsi="幼圆" w:hint="eastAsia"/>
        </w:rPr>
        <w:t>表所示是可以匹配到万事</w:t>
      </w:r>
      <w:r w:rsidRPr="0041161A">
        <w:rPr>
          <w:rFonts w:ascii="幼圆" w:eastAsia="幼圆" w:hAnsi="幼圆" w:hint="eastAsia"/>
        </w:rPr>
        <w:lastRenderedPageBreak/>
        <w:t>达卡的一个卡标识项的部分元素和属性，我们可以看到这个名字为MCRD_ _51_ _5_5_ 2的卡标识项定义了匹配成功的卡的类型是支付卡，它的匹配规则是由一串正则表达式来定义，我们主要就是根据用户</w:t>
      </w:r>
      <w:proofErr w:type="gramStart"/>
      <w:r w:rsidRPr="0041161A">
        <w:rPr>
          <w:rFonts w:ascii="幼圆" w:eastAsia="幼圆" w:hAnsi="幼圆" w:hint="eastAsia"/>
        </w:rPr>
        <w:t>卡数据</w:t>
      </w:r>
      <w:proofErr w:type="gramEnd"/>
      <w:r w:rsidRPr="0041161A">
        <w:rPr>
          <w:rFonts w:ascii="幼圆" w:eastAsia="幼圆" w:hAnsi="幼圆" w:hint="eastAsia"/>
        </w:rPr>
        <w:t>是否满足这个规则来判断它是不是一张万事达卡。</w:t>
      </w:r>
    </w:p>
    <w:p w:rsidR="00286E94" w:rsidRPr="001F3EA6" w:rsidRDefault="00540C5C" w:rsidP="00286E94">
      <w:pPr>
        <w:pStyle w:val="a6"/>
        <w:ind w:firstLineChars="202" w:firstLine="426"/>
        <w:jc w:val="center"/>
        <w:rPr>
          <w:rFonts w:ascii="幼圆" w:eastAsia="幼圆" w:hAnsi="幼圆"/>
          <w:b/>
        </w:rPr>
      </w:pPr>
      <w:r>
        <w:rPr>
          <w:rFonts w:ascii="幼圆" w:eastAsia="幼圆" w:hAnsi="幼圆" w:hint="eastAsia"/>
          <w:b/>
        </w:rPr>
        <w:t>车队卡</w:t>
      </w:r>
      <w:r w:rsidR="00286E94" w:rsidRPr="001F3EA6">
        <w:rPr>
          <w:rFonts w:ascii="幼圆" w:eastAsia="幼圆" w:hAnsi="幼圆" w:hint="eastAsia"/>
          <w:b/>
        </w:rPr>
        <w:t>标识项元素和属性</w:t>
      </w:r>
    </w:p>
    <w:tbl>
      <w:tblPr>
        <w:tblStyle w:val="14"/>
        <w:tblW w:w="0" w:type="auto"/>
        <w:tblLook w:val="04A0" w:firstRow="1" w:lastRow="0" w:firstColumn="1" w:lastColumn="0" w:noHBand="0" w:noVBand="1"/>
      </w:tblPr>
      <w:tblGrid>
        <w:gridCol w:w="3095"/>
        <w:gridCol w:w="3096"/>
        <w:gridCol w:w="3096"/>
      </w:tblGrid>
      <w:tr w:rsidR="00286E94" w:rsidRPr="0041161A" w:rsidTr="00732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rsidR="00286E94" w:rsidRPr="0041161A" w:rsidRDefault="00286E94" w:rsidP="00732CCD">
            <w:pPr>
              <w:pStyle w:val="a6"/>
              <w:ind w:firstLineChars="0" w:firstLine="0"/>
              <w:jc w:val="left"/>
              <w:rPr>
                <w:rFonts w:ascii="幼圆" w:eastAsia="幼圆" w:hAnsi="幼圆"/>
                <w:i w:val="0"/>
              </w:rPr>
            </w:pPr>
            <w:r>
              <w:rPr>
                <w:rFonts w:ascii="幼圆" w:eastAsia="幼圆" w:hAnsi="幼圆" w:hint="eastAsia"/>
                <w:i w:val="0"/>
              </w:rPr>
              <w:t>元素/属性名</w:t>
            </w:r>
          </w:p>
        </w:tc>
        <w:tc>
          <w:tcPr>
            <w:tcW w:w="3096" w:type="dxa"/>
          </w:tcPr>
          <w:p w:rsidR="00286E94" w:rsidRPr="0041161A" w:rsidRDefault="00286E94"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值</w:t>
            </w:r>
          </w:p>
        </w:tc>
        <w:tc>
          <w:tcPr>
            <w:tcW w:w="3096" w:type="dxa"/>
          </w:tcPr>
          <w:p w:rsidR="00286E94" w:rsidRPr="0041161A" w:rsidRDefault="00286E94"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描述</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41161A">
              <w:rPr>
                <w:rFonts w:ascii="幼圆" w:eastAsia="幼圆" w:hAnsi="幼圆"/>
              </w:rPr>
              <w:t>cardIdentificationId</w:t>
            </w:r>
          </w:p>
        </w:tc>
        <w:tc>
          <w:tcPr>
            <w:tcW w:w="3096" w:type="dxa"/>
          </w:tcPr>
          <w:p w:rsidR="00286E94" w:rsidRDefault="00540C5C"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SC</w:t>
            </w:r>
            <w:r w:rsidR="00286E94">
              <w:rPr>
                <w:rFonts w:ascii="幼圆" w:eastAsia="幼圆" w:hAnsi="幼圆" w:hint="eastAsia"/>
              </w:rPr>
              <w:t>_</w:t>
            </w:r>
            <w:r>
              <w:rPr>
                <w:rFonts w:ascii="幼圆" w:eastAsia="幼圆" w:hAnsi="幼圆" w:hint="eastAsia"/>
              </w:rPr>
              <w:t>1</w:t>
            </w:r>
            <w:r w:rsidR="00286E94">
              <w:rPr>
                <w:rFonts w:ascii="幼圆" w:eastAsia="幼圆" w:hAnsi="幼圆" w:hint="eastAsia"/>
              </w:rPr>
              <w:t>_</w:t>
            </w:r>
            <w:r>
              <w:rPr>
                <w:rFonts w:ascii="幼圆" w:eastAsia="幼圆" w:hAnsi="幼圆" w:hint="eastAsia"/>
              </w:rPr>
              <w:t>1</w:t>
            </w:r>
            <w:r w:rsidR="00286E94">
              <w:rPr>
                <w:rFonts w:ascii="幼圆" w:eastAsia="幼圆" w:hAnsi="幼圆" w:hint="eastAsia"/>
              </w:rPr>
              <w:t>_</w:t>
            </w:r>
            <w:r>
              <w:rPr>
                <w:rFonts w:ascii="幼圆" w:eastAsia="幼圆" w:hAnsi="幼圆" w:hint="eastAsia"/>
              </w:rPr>
              <w:t>5</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卡标识项名称</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41161A">
              <w:rPr>
                <w:rFonts w:ascii="幼圆" w:eastAsia="幼圆" w:hAnsi="幼圆"/>
              </w:rPr>
              <w:t>CardType</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rPr>
              <w:t>Payment</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proofErr w:type="gramStart"/>
            <w:r w:rsidRPr="0041161A">
              <w:rPr>
                <w:rFonts w:ascii="幼圆" w:eastAsia="幼圆" w:hAnsi="幼圆" w:hint="eastAsia"/>
              </w:rPr>
              <w:t>卡类型</w:t>
            </w:r>
            <w:proofErr w:type="gramEnd"/>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Pr>
                <w:rFonts w:ascii="幼圆" w:eastAsia="幼圆" w:hAnsi="幼圆"/>
              </w:rPr>
              <w:t>matchS</w:t>
            </w:r>
            <w:r w:rsidRPr="0041161A">
              <w:rPr>
                <w:rFonts w:ascii="幼圆" w:eastAsia="幼圆" w:hAnsi="幼圆"/>
              </w:rPr>
              <w:t>tringRegEx</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rPr>
              <w:t>^(}d){2} (0[1-9]I1[0-2])</w:t>
            </w:r>
            <w:r w:rsidRPr="0041161A">
              <w:rPr>
                <w:rFonts w:ascii="幼圆" w:eastAsia="幼圆" w:hAnsi="幼圆"/>
              </w:rPr>
              <w:t>$</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卡匹配规则</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41161A">
              <w:rPr>
                <w:rFonts w:ascii="幼圆" w:eastAsia="幼圆" w:hAnsi="幼圆"/>
              </w:rPr>
              <w:t>cardHandlingId</w:t>
            </w:r>
          </w:p>
        </w:tc>
        <w:tc>
          <w:tcPr>
            <w:tcW w:w="3096" w:type="dxa"/>
          </w:tcPr>
          <w:p w:rsidR="00286E94" w:rsidRDefault="00540C5C"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SC_1_</w:t>
            </w:r>
            <w:r w:rsidR="00286E94" w:rsidRPr="0041161A">
              <w:rPr>
                <w:rFonts w:ascii="幼圆" w:eastAsia="幼圆" w:hAnsi="幼圆"/>
              </w:rPr>
              <w:t>IN</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卡处理规则名称</w:t>
            </w:r>
          </w:p>
        </w:tc>
      </w:tr>
    </w:tbl>
    <w:p w:rsidR="00286E94" w:rsidRDefault="00286E94" w:rsidP="00286E94">
      <w:pPr>
        <w:pStyle w:val="a6"/>
        <w:ind w:firstLineChars="202" w:firstLine="424"/>
        <w:jc w:val="left"/>
        <w:rPr>
          <w:rFonts w:ascii="幼圆" w:eastAsia="幼圆" w:hAnsi="幼圆"/>
        </w:rPr>
      </w:pPr>
    </w:p>
    <w:p w:rsidR="00286E94" w:rsidRPr="00231338" w:rsidRDefault="00540C5C" w:rsidP="00286E94">
      <w:pPr>
        <w:pStyle w:val="a6"/>
        <w:ind w:firstLineChars="202" w:firstLine="426"/>
        <w:jc w:val="center"/>
        <w:rPr>
          <w:rFonts w:ascii="幼圆" w:eastAsia="幼圆" w:hAnsi="幼圆"/>
          <w:b/>
        </w:rPr>
      </w:pPr>
      <w:r>
        <w:rPr>
          <w:rFonts w:ascii="幼圆" w:eastAsia="幼圆" w:hAnsi="幼圆" w:hint="eastAsia"/>
          <w:b/>
        </w:rPr>
        <w:t>车队卡</w:t>
      </w:r>
      <w:r w:rsidR="00286E94" w:rsidRPr="00231338">
        <w:rPr>
          <w:rFonts w:ascii="幼圆" w:eastAsia="幼圆" w:hAnsi="幼圆" w:hint="eastAsia"/>
          <w:b/>
        </w:rPr>
        <w:t>处理规则元素和属性</w:t>
      </w:r>
    </w:p>
    <w:tbl>
      <w:tblPr>
        <w:tblStyle w:val="14"/>
        <w:tblW w:w="0" w:type="auto"/>
        <w:tblLook w:val="04A0" w:firstRow="1" w:lastRow="0" w:firstColumn="1" w:lastColumn="0" w:noHBand="0" w:noVBand="1"/>
      </w:tblPr>
      <w:tblGrid>
        <w:gridCol w:w="3095"/>
        <w:gridCol w:w="3096"/>
        <w:gridCol w:w="3096"/>
      </w:tblGrid>
      <w:tr w:rsidR="00286E94" w:rsidRPr="0041161A" w:rsidTr="00732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rsidR="00286E94" w:rsidRPr="0041161A" w:rsidRDefault="00286E94" w:rsidP="00732CCD">
            <w:pPr>
              <w:pStyle w:val="a6"/>
              <w:ind w:firstLineChars="0" w:firstLine="0"/>
              <w:jc w:val="left"/>
              <w:rPr>
                <w:rFonts w:ascii="幼圆" w:eastAsia="幼圆" w:hAnsi="幼圆"/>
                <w:i w:val="0"/>
              </w:rPr>
            </w:pPr>
            <w:r>
              <w:rPr>
                <w:rFonts w:ascii="幼圆" w:eastAsia="幼圆" w:hAnsi="幼圆" w:hint="eastAsia"/>
                <w:i w:val="0"/>
              </w:rPr>
              <w:t>元素/属性名</w:t>
            </w:r>
          </w:p>
        </w:tc>
        <w:tc>
          <w:tcPr>
            <w:tcW w:w="3096" w:type="dxa"/>
          </w:tcPr>
          <w:p w:rsidR="00286E94" w:rsidRPr="0041161A" w:rsidRDefault="00286E94"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值</w:t>
            </w:r>
          </w:p>
        </w:tc>
        <w:tc>
          <w:tcPr>
            <w:tcW w:w="3096" w:type="dxa"/>
          </w:tcPr>
          <w:p w:rsidR="00286E94" w:rsidRPr="0041161A" w:rsidRDefault="00286E94"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描述</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231338">
              <w:rPr>
                <w:rFonts w:ascii="幼圆" w:eastAsia="幼圆" w:hAnsi="幼圆"/>
              </w:rPr>
              <w:t>cardHandlingId</w:t>
            </w:r>
          </w:p>
        </w:tc>
        <w:tc>
          <w:tcPr>
            <w:tcW w:w="3096" w:type="dxa"/>
          </w:tcPr>
          <w:p w:rsidR="00286E94" w:rsidRDefault="00540C5C"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SC_1_</w:t>
            </w:r>
            <w:r w:rsidRPr="0041161A">
              <w:rPr>
                <w:rFonts w:ascii="幼圆" w:eastAsia="幼圆" w:hAnsi="幼圆"/>
              </w:rPr>
              <w:t>IN</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卡标识项名称</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231338">
              <w:rPr>
                <w:rFonts w:ascii="幼圆" w:eastAsia="幼圆" w:hAnsi="幼圆"/>
              </w:rPr>
              <w:t>DefaultPurchaseCategoryId</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1</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可购产品的类别标识号</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540C5C" w:rsidP="00540C5C">
            <w:pPr>
              <w:pStyle w:val="a6"/>
              <w:ind w:firstLineChars="0" w:firstLine="0"/>
              <w:jc w:val="left"/>
              <w:rPr>
                <w:rFonts w:ascii="幼圆" w:eastAsia="幼圆" w:hAnsi="幼圆"/>
              </w:rPr>
            </w:pPr>
            <w:r>
              <w:rPr>
                <w:rFonts w:ascii="幼圆" w:eastAsia="幼圆" w:hAnsi="幼圆"/>
              </w:rPr>
              <w:t>Maximum</w:t>
            </w:r>
            <w:r>
              <w:rPr>
                <w:rFonts w:ascii="幼圆" w:eastAsia="幼圆" w:hAnsi="幼圆" w:hint="eastAsia"/>
              </w:rPr>
              <w:t>Share</w:t>
            </w:r>
            <w:r w:rsidR="00286E94" w:rsidRPr="00231338">
              <w:rPr>
                <w:rFonts w:ascii="幼圆" w:eastAsia="幼圆" w:hAnsi="幼圆"/>
              </w:rPr>
              <w:t>Amount</w:t>
            </w:r>
          </w:p>
        </w:tc>
        <w:tc>
          <w:tcPr>
            <w:tcW w:w="3096" w:type="dxa"/>
          </w:tcPr>
          <w:p w:rsidR="00286E94" w:rsidRDefault="00540C5C"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1000</w:t>
            </w:r>
            <w:r w:rsidR="00286E94" w:rsidRPr="00231338">
              <w:rPr>
                <w:rFonts w:ascii="幼圆" w:eastAsia="幼圆" w:hAnsi="幼圆"/>
              </w:rPr>
              <w:t>.</w:t>
            </w:r>
            <w:r>
              <w:rPr>
                <w:rFonts w:ascii="幼圆" w:eastAsia="幼圆" w:hAnsi="幼圆" w:hint="eastAsia"/>
              </w:rPr>
              <w:t>00</w:t>
            </w:r>
          </w:p>
        </w:tc>
        <w:tc>
          <w:tcPr>
            <w:tcW w:w="3096" w:type="dxa"/>
          </w:tcPr>
          <w:p w:rsidR="00286E94" w:rsidRDefault="00286E94"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最大</w:t>
            </w:r>
            <w:r w:rsidR="00540C5C">
              <w:rPr>
                <w:rFonts w:ascii="幼圆" w:eastAsia="幼圆" w:hAnsi="幼圆" w:hint="eastAsia"/>
              </w:rPr>
              <w:t>在线支付</w:t>
            </w:r>
            <w:r w:rsidRPr="00231338">
              <w:rPr>
                <w:rFonts w:ascii="幼圆" w:eastAsia="幼圆" w:hAnsi="幼圆" w:hint="eastAsia"/>
              </w:rPr>
              <w:t>金额</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231338">
              <w:rPr>
                <w:rFonts w:ascii="幼圆" w:eastAsia="幼圆" w:hAnsi="幼圆"/>
              </w:rPr>
              <w:t>NumberOfUsesPerTimePeriod</w:t>
            </w:r>
          </w:p>
        </w:tc>
        <w:tc>
          <w:tcPr>
            <w:tcW w:w="3096" w:type="dxa"/>
          </w:tcPr>
          <w:p w:rsidR="00286E94" w:rsidRDefault="00540C5C"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0</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最多离线使用次数</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Pr="00231338" w:rsidRDefault="00286E94" w:rsidP="00732CCD">
            <w:pPr>
              <w:pStyle w:val="a6"/>
              <w:ind w:firstLineChars="0" w:firstLine="0"/>
              <w:jc w:val="left"/>
              <w:rPr>
                <w:rFonts w:ascii="幼圆" w:eastAsia="幼圆" w:hAnsi="幼圆"/>
              </w:rPr>
            </w:pPr>
            <w:r w:rsidRPr="00231338">
              <w:rPr>
                <w:rFonts w:ascii="幼圆" w:eastAsia="幼圆" w:hAnsi="幼圆"/>
              </w:rPr>
              <w:t>MaxAmountInTimePeriod</w:t>
            </w:r>
          </w:p>
        </w:tc>
        <w:tc>
          <w:tcPr>
            <w:tcW w:w="3096" w:type="dxa"/>
          </w:tcPr>
          <w:p w:rsidR="00286E94" w:rsidRPr="0041161A" w:rsidRDefault="00540C5C"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1000</w:t>
            </w:r>
            <w:r w:rsidR="00286E94" w:rsidRPr="00231338">
              <w:rPr>
                <w:rFonts w:ascii="幼圆" w:eastAsia="幼圆" w:hAnsi="幼圆"/>
              </w:rPr>
              <w:t>.00</w:t>
            </w:r>
          </w:p>
        </w:tc>
        <w:tc>
          <w:tcPr>
            <w:tcW w:w="3096" w:type="dxa"/>
          </w:tcPr>
          <w:p w:rsidR="00286E94" w:rsidRPr="0041161A"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最大离线支付金额</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Pr="00231338" w:rsidRDefault="00540C5C" w:rsidP="00732CCD">
            <w:pPr>
              <w:pStyle w:val="a6"/>
              <w:ind w:firstLineChars="0" w:firstLine="0"/>
              <w:jc w:val="left"/>
              <w:rPr>
                <w:rFonts w:ascii="幼圆" w:eastAsia="幼圆" w:hAnsi="幼圆"/>
              </w:rPr>
            </w:pPr>
            <w:r>
              <w:rPr>
                <w:rFonts w:ascii="幼圆" w:eastAsia="幼圆" w:hAnsi="幼圆" w:hint="eastAsia"/>
              </w:rPr>
              <w:t>Sharable</w:t>
            </w:r>
            <w:r w:rsidR="00286E94" w:rsidRPr="00231338">
              <w:rPr>
                <w:rFonts w:ascii="幼圆" w:eastAsia="幼圆" w:hAnsi="幼圆"/>
              </w:rPr>
              <w:t>Prompt</w:t>
            </w:r>
          </w:p>
        </w:tc>
        <w:tc>
          <w:tcPr>
            <w:tcW w:w="3096" w:type="dxa"/>
          </w:tcPr>
          <w:p w:rsidR="00286E94" w:rsidRPr="0041161A"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True</w:t>
            </w:r>
          </w:p>
        </w:tc>
        <w:tc>
          <w:tcPr>
            <w:tcW w:w="3096" w:type="dxa"/>
          </w:tcPr>
          <w:p w:rsidR="00286E94" w:rsidRPr="0041161A" w:rsidRDefault="00286E94"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是否提示</w:t>
            </w:r>
            <w:r w:rsidR="00540C5C">
              <w:rPr>
                <w:rFonts w:ascii="幼圆" w:eastAsia="幼圆" w:hAnsi="幼圆" w:hint="eastAsia"/>
              </w:rPr>
              <w:t>共享消费</w:t>
            </w:r>
          </w:p>
        </w:tc>
      </w:tr>
      <w:tr w:rsidR="00540C5C" w:rsidTr="00732CCD">
        <w:tc>
          <w:tcPr>
            <w:cnfStyle w:val="001000000000" w:firstRow="0" w:lastRow="0" w:firstColumn="1" w:lastColumn="0" w:oddVBand="0" w:evenVBand="0" w:oddHBand="0" w:evenHBand="0" w:firstRowFirstColumn="0" w:firstRowLastColumn="0" w:lastRowFirstColumn="0" w:lastRowLastColumn="0"/>
            <w:tcW w:w="3095" w:type="dxa"/>
          </w:tcPr>
          <w:p w:rsidR="00540C5C" w:rsidRDefault="00540C5C" w:rsidP="00732CCD">
            <w:pPr>
              <w:pStyle w:val="a6"/>
              <w:ind w:firstLineChars="0" w:firstLine="0"/>
              <w:jc w:val="left"/>
              <w:rPr>
                <w:rFonts w:ascii="幼圆" w:eastAsia="幼圆" w:hAnsi="幼圆"/>
              </w:rPr>
            </w:pPr>
            <w:r>
              <w:rPr>
                <w:rFonts w:ascii="幼圆" w:eastAsia="幼圆" w:hAnsi="幼圆" w:hint="eastAsia"/>
              </w:rPr>
              <w:t>PlateNumber</w:t>
            </w:r>
          </w:p>
        </w:tc>
        <w:tc>
          <w:tcPr>
            <w:tcW w:w="3096" w:type="dxa"/>
          </w:tcPr>
          <w:p w:rsidR="00540C5C" w:rsidRDefault="00540C5C"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京A1234</w:t>
            </w:r>
          </w:p>
        </w:tc>
        <w:tc>
          <w:tcPr>
            <w:tcW w:w="3096" w:type="dxa"/>
          </w:tcPr>
          <w:p w:rsidR="00540C5C" w:rsidRPr="00231338" w:rsidRDefault="00540C5C"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持卡人车牌号</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Pr="00231338" w:rsidRDefault="00286E94" w:rsidP="00732CCD">
            <w:pPr>
              <w:pStyle w:val="a6"/>
              <w:ind w:firstLineChars="0" w:firstLine="0"/>
              <w:jc w:val="left"/>
              <w:rPr>
                <w:rFonts w:ascii="幼圆" w:eastAsia="幼圆" w:hAnsi="幼圆"/>
              </w:rPr>
            </w:pPr>
            <w:r w:rsidRPr="00231338">
              <w:rPr>
                <w:rFonts w:ascii="幼圆" w:eastAsia="幼圆" w:hAnsi="幼圆"/>
              </w:rPr>
              <w:t>PromptType</w:t>
            </w:r>
          </w:p>
        </w:tc>
        <w:tc>
          <w:tcPr>
            <w:tcW w:w="3096" w:type="dxa"/>
          </w:tcPr>
          <w:p w:rsidR="00286E94" w:rsidRPr="0041161A"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AVS</w:t>
            </w:r>
          </w:p>
        </w:tc>
        <w:tc>
          <w:tcPr>
            <w:tcW w:w="3096" w:type="dxa"/>
          </w:tcPr>
          <w:p w:rsidR="00286E94" w:rsidRPr="0041161A"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其它用户输入类型</w:t>
            </w:r>
          </w:p>
        </w:tc>
      </w:tr>
    </w:tbl>
    <w:p w:rsidR="00286E94" w:rsidRDefault="00286E94" w:rsidP="00286E94">
      <w:pPr>
        <w:pStyle w:val="a6"/>
        <w:ind w:firstLineChars="202" w:firstLine="424"/>
        <w:jc w:val="left"/>
        <w:rPr>
          <w:rFonts w:ascii="幼圆" w:eastAsia="幼圆" w:hAnsi="幼圆"/>
        </w:rPr>
      </w:pPr>
    </w:p>
    <w:p w:rsidR="00286E94" w:rsidRDefault="00286E94" w:rsidP="00286E94">
      <w:pPr>
        <w:pStyle w:val="a6"/>
        <w:ind w:firstLineChars="202" w:firstLine="424"/>
        <w:jc w:val="left"/>
        <w:rPr>
          <w:rFonts w:ascii="幼圆" w:eastAsia="幼圆" w:hAnsi="幼圆"/>
        </w:rPr>
      </w:pPr>
      <w:r w:rsidRPr="00231338">
        <w:rPr>
          <w:rFonts w:ascii="幼圆" w:eastAsia="幼圆" w:hAnsi="幼圆" w:hint="eastAsia"/>
        </w:rPr>
        <w:t>卡被成功识别后，EPS模块会按照所匹配的卡标识项所设置的卡处理规则来进行后续处理。</w:t>
      </w:r>
      <w:r>
        <w:rPr>
          <w:rFonts w:ascii="幼圆" w:eastAsia="幼圆" w:hAnsi="幼圆" w:hint="eastAsia"/>
        </w:rPr>
        <w:t>上</w:t>
      </w:r>
      <w:r w:rsidRPr="00231338">
        <w:rPr>
          <w:rFonts w:ascii="幼圆" w:eastAsia="幼圆" w:hAnsi="幼圆" w:hint="eastAsia"/>
        </w:rPr>
        <w:t>表中的卡标识项定义了一个室内在线电子支付时的卡处理规则，它的名字叫</w:t>
      </w:r>
      <w:r w:rsidR="00540C5C">
        <w:rPr>
          <w:rFonts w:ascii="幼圆" w:eastAsia="幼圆" w:hAnsi="幼圆" w:hint="eastAsia"/>
        </w:rPr>
        <w:t>SC</w:t>
      </w:r>
      <w:r w:rsidRPr="00231338">
        <w:rPr>
          <w:rFonts w:ascii="幼圆" w:eastAsia="幼圆" w:hAnsi="幼圆" w:hint="eastAsia"/>
        </w:rPr>
        <w:t>_</w:t>
      </w:r>
      <w:r w:rsidR="00540C5C">
        <w:rPr>
          <w:rFonts w:ascii="幼圆" w:eastAsia="幼圆" w:hAnsi="幼圆" w:hint="eastAsia"/>
        </w:rPr>
        <w:t>1</w:t>
      </w:r>
      <w:r w:rsidRPr="00231338">
        <w:rPr>
          <w:rFonts w:ascii="幼圆" w:eastAsia="幼圆" w:hAnsi="幼圆" w:hint="eastAsia"/>
        </w:rPr>
        <w:t>_ IN，如</w:t>
      </w:r>
      <w:r>
        <w:rPr>
          <w:rFonts w:ascii="幼圆" w:eastAsia="幼圆" w:hAnsi="幼圆" w:hint="eastAsia"/>
        </w:rPr>
        <w:t>上</w:t>
      </w:r>
      <w:r w:rsidRPr="00231338">
        <w:rPr>
          <w:rFonts w:ascii="幼圆" w:eastAsia="幼圆" w:hAnsi="幼圆" w:hint="eastAsia"/>
        </w:rPr>
        <w:t>表所示是该卡处理规则的部分元素和属性，从中我们可以看出它定义了该类卡所能购买的所有商品和油品的产品代码(该代码是</w:t>
      </w:r>
      <w:r w:rsidR="00540C5C">
        <w:rPr>
          <w:rFonts w:ascii="幼圆" w:eastAsia="幼圆" w:hAnsi="幼圆" w:hint="eastAsia"/>
        </w:rPr>
        <w:t>EPS总部和车队卡系统</w:t>
      </w:r>
      <w:r w:rsidRPr="00231338">
        <w:rPr>
          <w:rFonts w:ascii="幼圆" w:eastAsia="幼圆" w:hAnsi="幼圆" w:hint="eastAsia"/>
        </w:rPr>
        <w:t>提供的统一代码)</w:t>
      </w:r>
      <w:r w:rsidR="00540C5C">
        <w:rPr>
          <w:rFonts w:ascii="幼圆" w:eastAsia="幼圆" w:hAnsi="幼圆" w:hint="eastAsia"/>
        </w:rPr>
        <w:t>、最大共享消费</w:t>
      </w:r>
      <w:r w:rsidRPr="00231338">
        <w:rPr>
          <w:rFonts w:ascii="幼圆" w:eastAsia="幼圆" w:hAnsi="幼圆" w:hint="eastAsia"/>
        </w:rPr>
        <w:t>金额、最多离线使用次数和最大离线支付金额</w:t>
      </w:r>
      <w:r w:rsidR="00540C5C">
        <w:rPr>
          <w:rFonts w:ascii="幼圆" w:eastAsia="幼圆" w:hAnsi="幼圆" w:hint="eastAsia"/>
        </w:rPr>
        <w:t>、是否匹配车牌号</w:t>
      </w:r>
      <w:r w:rsidRPr="00231338">
        <w:rPr>
          <w:rFonts w:ascii="幼圆" w:eastAsia="幼圆" w:hAnsi="幼圆" w:hint="eastAsia"/>
        </w:rPr>
        <w:t>，以及在找到匹配项后是否需要在终端设备上提问用户所刷卡是</w:t>
      </w:r>
      <w:r w:rsidR="00540C5C">
        <w:rPr>
          <w:rFonts w:ascii="幼圆" w:eastAsia="幼圆" w:hAnsi="幼圆" w:hint="eastAsia"/>
        </w:rPr>
        <w:t>否使用共享消费</w:t>
      </w:r>
      <w:r w:rsidRPr="00231338">
        <w:rPr>
          <w:rFonts w:ascii="幼圆" w:eastAsia="幼圆" w:hAnsi="幼圆" w:hint="eastAsia"/>
        </w:rPr>
        <w:t>、是否需要提示用户输入其它用户信息，EPS模块在用户</w:t>
      </w:r>
      <w:proofErr w:type="gramStart"/>
      <w:r w:rsidRPr="00231338">
        <w:rPr>
          <w:rFonts w:ascii="幼圆" w:eastAsia="幼圆" w:hAnsi="幼圆" w:hint="eastAsia"/>
        </w:rPr>
        <w:t>卡找到</w:t>
      </w:r>
      <w:proofErr w:type="gramEnd"/>
      <w:r w:rsidRPr="00231338">
        <w:rPr>
          <w:rFonts w:ascii="幼圆" w:eastAsia="幼圆" w:hAnsi="幼圆" w:hint="eastAsia"/>
        </w:rPr>
        <w:t>匹配项后的处理就是按照这些规则来进行的。</w:t>
      </w:r>
    </w:p>
    <w:p w:rsidR="00286E94" w:rsidRDefault="00286E94" w:rsidP="00286E94">
      <w:pPr>
        <w:pStyle w:val="a6"/>
        <w:ind w:firstLineChars="202" w:firstLine="424"/>
        <w:jc w:val="left"/>
        <w:rPr>
          <w:rFonts w:ascii="幼圆" w:eastAsia="幼圆" w:hAnsi="幼圆"/>
        </w:rPr>
      </w:pPr>
      <w:r w:rsidRPr="00231338">
        <w:rPr>
          <w:rFonts w:ascii="幼圆" w:eastAsia="幼圆" w:hAnsi="幼圆" w:hint="eastAsia"/>
        </w:rPr>
        <w:t>上述存储卡识别规则、处理规则以及其它信息的表是基于XML的，它的格式是由统一XSD定义的，因此它的格式对EPS模块来说是己知的，EPS模块上识别卡的逻辑是通用的，它不因为所支持的结算中心协议不同而不同。该文件的名称定义为CardTable</w:t>
      </w:r>
      <w:r>
        <w:rPr>
          <w:rFonts w:ascii="幼圆" w:eastAsia="幼圆" w:hAnsi="幼圆" w:hint="eastAsia"/>
        </w:rPr>
        <w:t>_</w:t>
      </w:r>
      <w:r w:rsidRPr="00231338">
        <w:rPr>
          <w:rFonts w:ascii="幼圆" w:eastAsia="幼圆" w:hAnsi="幼圆" w:hint="eastAsia"/>
        </w:rPr>
        <w:t>{版本号}.xml，它里面的规则来自</w:t>
      </w:r>
      <w:r w:rsidR="00732CCD">
        <w:rPr>
          <w:rFonts w:ascii="幼圆" w:eastAsia="幼圆" w:hAnsi="幼圆" w:hint="eastAsia"/>
        </w:rPr>
        <w:t>EPS总部</w:t>
      </w:r>
      <w:r w:rsidRPr="00231338">
        <w:rPr>
          <w:rFonts w:ascii="幼圆" w:eastAsia="幼圆" w:hAnsi="幼圆" w:hint="eastAsia"/>
        </w:rPr>
        <w:t>中心，并且</w:t>
      </w:r>
      <w:r w:rsidR="00732CCD">
        <w:rPr>
          <w:rFonts w:ascii="幼圆" w:eastAsia="幼圆" w:hAnsi="幼圆" w:hint="eastAsia"/>
        </w:rPr>
        <w:t>总部系统对不同加油站也有不同的规则定义。来EPS总部</w:t>
      </w:r>
      <w:r w:rsidRPr="00231338">
        <w:rPr>
          <w:rFonts w:ascii="幼圆" w:eastAsia="幼圆" w:hAnsi="幼圆" w:hint="eastAsia"/>
        </w:rPr>
        <w:t>的规则会因为出自不同的</w:t>
      </w:r>
      <w:r w:rsidR="00732CCD">
        <w:rPr>
          <w:rFonts w:ascii="幼圆" w:eastAsia="幼圆" w:hAnsi="幼圆" w:hint="eastAsia"/>
        </w:rPr>
        <w:t>系统（车队卡系统、客户忠诚</w:t>
      </w:r>
      <w:proofErr w:type="gramStart"/>
      <w:r w:rsidR="00732CCD">
        <w:rPr>
          <w:rFonts w:ascii="幼圆" w:eastAsia="幼圆" w:hAnsi="幼圆" w:hint="eastAsia"/>
        </w:rPr>
        <w:t>度系统</w:t>
      </w:r>
      <w:proofErr w:type="gramEnd"/>
      <w:r w:rsidR="00732CCD">
        <w:rPr>
          <w:rFonts w:ascii="幼圆" w:eastAsia="幼圆" w:hAnsi="幼圆" w:hint="eastAsia"/>
        </w:rPr>
        <w:t>或金融机构）</w:t>
      </w:r>
      <w:r w:rsidRPr="00231338">
        <w:rPr>
          <w:rFonts w:ascii="幼圆" w:eastAsia="幼圆" w:hAnsi="幼圆" w:hint="eastAsia"/>
        </w:rPr>
        <w:t>，它们所提供的卡识别和处理规则的格式也不尽相同，因此我们需要手动或编写一些工具软件把</w:t>
      </w:r>
      <w:r w:rsidR="00732CCD">
        <w:rPr>
          <w:rFonts w:ascii="幼圆" w:eastAsia="幼圆" w:hAnsi="幼圆" w:hint="eastAsia"/>
        </w:rPr>
        <w:t>EPS总部</w:t>
      </w:r>
      <w:r w:rsidRPr="00231338">
        <w:rPr>
          <w:rFonts w:ascii="幼圆" w:eastAsia="幼圆" w:hAnsi="幼圆" w:hint="eastAsia"/>
        </w:rPr>
        <w:t>提供的卡识别和处理规则文件转化为统一格式的CardTable文件，CardTable以XML文件形式存储并供电</w:t>
      </w:r>
      <w:proofErr w:type="gramStart"/>
      <w:r w:rsidRPr="00231338">
        <w:rPr>
          <w:rFonts w:ascii="幼圆" w:eastAsia="幼圆" w:hAnsi="幼圆" w:hint="eastAsia"/>
        </w:rPr>
        <w:t>子支付</w:t>
      </w:r>
      <w:proofErr w:type="gramEnd"/>
      <w:r w:rsidRPr="00231338">
        <w:rPr>
          <w:rFonts w:ascii="幼圆" w:eastAsia="幼圆" w:hAnsi="幼圆" w:hint="eastAsia"/>
        </w:rPr>
        <w:t>系统所使用。</w:t>
      </w:r>
    </w:p>
    <w:p w:rsidR="00286E94" w:rsidRDefault="00286E94" w:rsidP="00286E94">
      <w:pPr>
        <w:pStyle w:val="a6"/>
        <w:ind w:firstLineChars="202" w:firstLine="424"/>
        <w:jc w:val="left"/>
        <w:rPr>
          <w:rFonts w:ascii="幼圆" w:eastAsia="幼圆" w:hAnsi="幼圆"/>
        </w:rPr>
      </w:pPr>
      <w:r>
        <w:rPr>
          <w:rFonts w:ascii="幼圆" w:eastAsia="幼圆" w:hAnsi="幼圆" w:hint="eastAsia"/>
        </w:rPr>
        <w:lastRenderedPageBreak/>
        <w:t>(4)</w:t>
      </w:r>
      <w:r w:rsidRPr="00231338">
        <w:rPr>
          <w:rFonts w:hint="eastAsia"/>
        </w:rPr>
        <w:t xml:space="preserve"> </w:t>
      </w:r>
      <w:r w:rsidRPr="00231338">
        <w:rPr>
          <w:rFonts w:ascii="幼圆" w:eastAsia="幼圆" w:hAnsi="幼圆" w:hint="eastAsia"/>
        </w:rPr>
        <w:t>读卡结果的存储和关联</w:t>
      </w:r>
    </w:p>
    <w:p w:rsidR="00286E94" w:rsidRDefault="00286E94" w:rsidP="00286E94">
      <w:pPr>
        <w:pStyle w:val="a6"/>
        <w:ind w:firstLineChars="202" w:firstLine="424"/>
        <w:jc w:val="left"/>
        <w:rPr>
          <w:rFonts w:ascii="幼圆" w:eastAsia="幼圆" w:hAnsi="幼圆"/>
        </w:rPr>
      </w:pPr>
      <w:r w:rsidRPr="00231338">
        <w:rPr>
          <w:rFonts w:ascii="幼圆" w:eastAsia="幼圆" w:hAnsi="幼圆" w:hint="eastAsia"/>
        </w:rPr>
        <w:t xml:space="preserve">    EPS模块处理CardRead请求结束后，需要将CardRead的结果存储到内存的</w:t>
      </w:r>
      <w:r>
        <w:rPr>
          <w:rFonts w:ascii="幼圆" w:eastAsia="幼圆" w:hAnsi="幼圆" w:hint="eastAsia"/>
        </w:rPr>
        <w:t>Dictionary</w:t>
      </w:r>
      <w:r w:rsidRPr="00231338">
        <w:rPr>
          <w:rFonts w:ascii="幼圆" w:eastAsia="幼圆" w:hAnsi="幼圆" w:hint="eastAsia"/>
        </w:rPr>
        <w:t>中以便随后的CardPayment或CardPreauthorization请求能关联到这次读卡的结果，CardRead的结果不能存放在文件或数据库中，这是因为用户卡的磁条信息不能不必要的持久存储，这有违PC</w:t>
      </w:r>
      <w:r>
        <w:rPr>
          <w:rFonts w:ascii="幼圆" w:eastAsia="幼圆" w:hAnsi="幼圆" w:hint="eastAsia"/>
        </w:rPr>
        <w:t>I</w:t>
      </w:r>
      <w:r w:rsidRPr="00231338">
        <w:rPr>
          <w:rFonts w:ascii="幼圆" w:eastAsia="幼圆" w:hAnsi="幼圆" w:hint="eastAsia"/>
        </w:rPr>
        <w:t>的规定。Dictionary里面每一条记录的键是</w:t>
      </w:r>
      <w:r>
        <w:rPr>
          <w:rFonts w:ascii="幼圆" w:eastAsia="幼圆" w:hAnsi="幼圆" w:hint="eastAsia"/>
        </w:rPr>
        <w:t>字符串</w:t>
      </w:r>
      <w:r w:rsidRPr="00231338">
        <w:rPr>
          <w:rFonts w:ascii="幼圆" w:eastAsia="幼圆" w:hAnsi="幼圆" w:hint="eastAsia"/>
        </w:rPr>
        <w:t>类型，存储的是CardRead请求的RequestId，它的值是一个CardReadResult对象，存储的是此次CardRead请求的结果，</w:t>
      </w:r>
    </w:p>
    <w:p w:rsidR="00286E94" w:rsidRDefault="00286E94" w:rsidP="00286E94">
      <w:pPr>
        <w:pStyle w:val="a6"/>
        <w:ind w:firstLine="420"/>
        <w:rPr>
          <w:rFonts w:ascii="幼圆" w:eastAsia="幼圆" w:hAnsi="幼圆"/>
        </w:rPr>
      </w:pPr>
      <w:r w:rsidRPr="002301C0">
        <w:rPr>
          <w:rFonts w:ascii="幼圆" w:eastAsia="幼圆" w:hAnsi="幼圆" w:hint="eastAsia"/>
        </w:rPr>
        <w:t>CardRead的结果存放在内存中，这意味着电子支付系统重启或断电，保存的磁条数据就会丢掉而不会持久存储，这符合PCI的安全规则，但这就要求CardPayment或CardPreauthorization请求在交易的过程中来关联CardRead的结果，EPS模块使用关联到的CardRead的结果来处理CardPayment或CardPreauthorization请求，请求处理完后会则将对应CardRead的结果从字典中删除。IFSF电子支付协议规定了多种消息间关联的方式，CardPayment或CardPreauthorization请求是通过CardRead请求的RequestID来关联到CardRead请求的，具体的方式就是设置请求消息中的ReferenceNumber为CardRead请求的RequestID，当EPS模块收到带有ReferenceNumber的Card Service请求消息的时候，它不会去访问终端设备要求用户刷卡，而是直接查找存放有CardRead结果的字典，看有没有键值与消息中的ReferenceNumber相同的项，如果能在字典中找到匹配的项则继续</w:t>
      </w:r>
      <w:proofErr w:type="gramStart"/>
      <w:r w:rsidRPr="002301C0">
        <w:rPr>
          <w:rFonts w:ascii="幼圆" w:eastAsia="幼圆" w:hAnsi="幼圆" w:hint="eastAsia"/>
        </w:rPr>
        <w:t>处理卡</w:t>
      </w:r>
      <w:proofErr w:type="gramEnd"/>
      <w:r w:rsidRPr="002301C0">
        <w:rPr>
          <w:rFonts w:ascii="幼圆" w:eastAsia="幼圆" w:hAnsi="幼圆" w:hint="eastAsia"/>
        </w:rPr>
        <w:t>服务请求，否则的话直接回一个失败的应答消息给</w:t>
      </w:r>
      <w:r>
        <w:rPr>
          <w:rFonts w:ascii="幼圆" w:eastAsia="幼圆" w:hAnsi="幼圆" w:hint="eastAsia"/>
        </w:rPr>
        <w:t>POS 。</w:t>
      </w:r>
    </w:p>
    <w:p w:rsidR="00286E94" w:rsidRDefault="006C0D45" w:rsidP="00286E94">
      <w:pPr>
        <w:pStyle w:val="5"/>
      </w:pPr>
      <w:r>
        <w:rPr>
          <w:rFonts w:hint="eastAsia"/>
        </w:rPr>
        <w:t>壳牌车队</w:t>
      </w:r>
      <w:r w:rsidR="00286E94">
        <w:rPr>
          <w:rFonts w:hint="eastAsia"/>
        </w:rPr>
        <w:t>卡室内交易支付的实现</w:t>
      </w:r>
    </w:p>
    <w:p w:rsidR="00286E94" w:rsidRDefault="00286E94" w:rsidP="00286E94">
      <w:pPr>
        <w:pStyle w:val="a6"/>
        <w:ind w:firstLine="420"/>
        <w:rPr>
          <w:rFonts w:ascii="幼圆" w:eastAsia="幼圆" w:hAnsi="幼圆"/>
        </w:rPr>
      </w:pPr>
      <w:r w:rsidRPr="00C022F1">
        <w:rPr>
          <w:rFonts w:ascii="幼圆" w:eastAsia="幼圆" w:hAnsi="幼圆" w:hint="eastAsia"/>
        </w:rPr>
        <w:t>室内交易支付包括室内干货交易支付和室内人工预授权加油后付费的加油交易支付，</w:t>
      </w:r>
      <w:r>
        <w:rPr>
          <w:rFonts w:ascii="幼圆" w:eastAsia="幼圆" w:hAnsi="幼圆" w:hint="eastAsia"/>
        </w:rPr>
        <w:t>R</w:t>
      </w:r>
      <w:r w:rsidRPr="00C022F1">
        <w:rPr>
          <w:rFonts w:ascii="幼圆" w:eastAsia="幼圆" w:hAnsi="幼圆" w:hint="eastAsia"/>
        </w:rPr>
        <w:t>POS通过发送CardPayment请求给电子支付系统完成室内交易的支付。对于室内交易的支付，不同的POS可以有两种不同方式的实现，它们的主要区别在于要求用户刷卡的时机不同，一个是用户可以在交易开始后支付开始前的任何时候刷卡，一个是要求用户在支付的过程中刷卡，这两种实现都为</w:t>
      </w:r>
      <w:r>
        <w:rPr>
          <w:rFonts w:ascii="幼圆" w:eastAsia="幼圆" w:hAnsi="幼圆" w:hint="eastAsia"/>
        </w:rPr>
        <w:t>IFSF POS-EPS</w:t>
      </w:r>
      <w:r w:rsidRPr="00C022F1">
        <w:rPr>
          <w:rFonts w:ascii="幼圆" w:eastAsia="幼圆" w:hAnsi="幼圆" w:hint="eastAsia"/>
        </w:rPr>
        <w:t>协议支持的情形，电子支付系统都需要支持。</w:t>
      </w:r>
    </w:p>
    <w:p w:rsidR="00286E94" w:rsidRDefault="00286E94" w:rsidP="006C0D45">
      <w:pPr>
        <w:pStyle w:val="a6"/>
        <w:numPr>
          <w:ilvl w:val="0"/>
          <w:numId w:val="21"/>
        </w:numPr>
        <w:ind w:firstLineChars="0"/>
        <w:rPr>
          <w:rFonts w:ascii="幼圆" w:eastAsia="幼圆" w:hAnsi="幼圆"/>
        </w:rPr>
      </w:pPr>
      <w:r>
        <w:rPr>
          <w:rFonts w:ascii="幼圆" w:eastAsia="幼圆" w:hAnsi="幼圆" w:hint="eastAsia"/>
        </w:rPr>
        <w:t>室内刷卡支付</w:t>
      </w:r>
    </w:p>
    <w:p w:rsidR="00286E94" w:rsidRDefault="00286E94" w:rsidP="00286E94">
      <w:pPr>
        <w:pStyle w:val="a6"/>
        <w:ind w:firstLineChars="202" w:firstLine="424"/>
        <w:rPr>
          <w:rFonts w:ascii="幼圆" w:eastAsia="幼圆" w:hAnsi="幼圆"/>
        </w:rPr>
      </w:pPr>
      <w:r w:rsidRPr="00C022F1">
        <w:rPr>
          <w:rFonts w:ascii="幼圆" w:eastAsia="幼圆" w:hAnsi="幼圆" w:hint="eastAsia"/>
        </w:rPr>
        <w:t>如图</w:t>
      </w:r>
      <w:r w:rsidR="00B45EB6">
        <w:rPr>
          <w:rFonts w:ascii="幼圆" w:eastAsia="幼圆" w:hAnsi="幼圆" w:hint="eastAsia"/>
        </w:rPr>
        <w:t>6-16</w:t>
      </w:r>
      <w:r>
        <w:rPr>
          <w:rFonts w:ascii="幼圆" w:eastAsia="幼圆" w:hAnsi="幼圆" w:hint="eastAsia"/>
        </w:rPr>
        <w:t>所示为电子支付系统处理</w:t>
      </w:r>
      <w:r w:rsidR="00B45EB6">
        <w:rPr>
          <w:rFonts w:ascii="幼圆" w:eastAsia="幼圆" w:hAnsi="幼圆" w:hint="eastAsia"/>
        </w:rPr>
        <w:t>室内使用车队卡</w:t>
      </w:r>
      <w:proofErr w:type="gramStart"/>
      <w:r w:rsidR="00B45EB6">
        <w:rPr>
          <w:rFonts w:ascii="幼圆" w:eastAsia="幼圆" w:hAnsi="幼圆" w:hint="eastAsia"/>
        </w:rPr>
        <w:t>在线</w:t>
      </w:r>
      <w:r w:rsidRPr="00C022F1">
        <w:rPr>
          <w:rFonts w:ascii="幼圆" w:eastAsia="幼圆" w:hAnsi="幼圆" w:hint="eastAsia"/>
        </w:rPr>
        <w:t>卡</w:t>
      </w:r>
      <w:proofErr w:type="gramEnd"/>
      <w:r w:rsidRPr="00C022F1">
        <w:rPr>
          <w:rFonts w:ascii="幼圆" w:eastAsia="幼圆" w:hAnsi="幼圆" w:hint="eastAsia"/>
        </w:rPr>
        <w:t>支付的顺序图，EPS</w:t>
      </w:r>
      <w:r>
        <w:rPr>
          <w:rFonts w:ascii="幼圆" w:eastAsia="幼圆" w:hAnsi="幼圆" w:hint="eastAsia"/>
        </w:rPr>
        <w:t>系统</w:t>
      </w:r>
      <w:r w:rsidRPr="00C022F1">
        <w:rPr>
          <w:rFonts w:ascii="幼圆" w:eastAsia="幼圆" w:hAnsi="幼圆" w:hint="eastAsia"/>
        </w:rPr>
        <w:t>先是收到</w:t>
      </w:r>
      <w:r>
        <w:rPr>
          <w:rFonts w:ascii="幼圆" w:eastAsia="幼圆" w:hAnsi="幼圆" w:hint="eastAsia"/>
        </w:rPr>
        <w:t>RPOS支付</w:t>
      </w:r>
      <w:r w:rsidRPr="00C022F1">
        <w:rPr>
          <w:rFonts w:ascii="幼圆" w:eastAsia="幼圆" w:hAnsi="幼圆" w:hint="eastAsia"/>
        </w:rPr>
        <w:t>请求</w:t>
      </w:r>
      <w:r>
        <w:rPr>
          <w:rFonts w:ascii="幼圆" w:eastAsia="幼圆" w:hAnsi="幼圆" w:hint="eastAsia"/>
        </w:rPr>
        <w:t>后，</w:t>
      </w:r>
      <w:r w:rsidRPr="00C022F1">
        <w:rPr>
          <w:rFonts w:ascii="幼圆" w:eastAsia="幼圆" w:hAnsi="幼圆" w:hint="eastAsia"/>
        </w:rPr>
        <w:t>进入</w:t>
      </w:r>
      <w:r>
        <w:rPr>
          <w:rFonts w:ascii="幼圆" w:eastAsia="幼圆" w:hAnsi="幼圆" w:hint="eastAsia"/>
        </w:rPr>
        <w:t>驱动支付终端</w:t>
      </w:r>
      <w:r w:rsidRPr="00C022F1">
        <w:rPr>
          <w:rFonts w:ascii="幼圆" w:eastAsia="幼圆" w:hAnsi="幼圆" w:hint="eastAsia"/>
        </w:rPr>
        <w:t>读卡操作的流程，之后收到关联该CardRead的CardPayment请求，它会根据请求中的ReferenceNumber来查找CardRead的结果，找到CardRead结果后，它会构造</w:t>
      </w:r>
      <w:r>
        <w:rPr>
          <w:rFonts w:ascii="幼圆" w:eastAsia="幼圆" w:hAnsi="幼圆" w:hint="eastAsia"/>
        </w:rPr>
        <w:t>支付终端</w:t>
      </w:r>
      <w:r w:rsidRPr="00C022F1">
        <w:rPr>
          <w:rFonts w:ascii="幼圆" w:eastAsia="幼圆" w:hAnsi="幼圆" w:hint="eastAsia"/>
        </w:rPr>
        <w:t>协议定义的Purchase消息然后将它发送</w:t>
      </w:r>
      <w:proofErr w:type="gramStart"/>
      <w:r w:rsidRPr="00C022F1">
        <w:rPr>
          <w:rFonts w:ascii="幼圆" w:eastAsia="幼圆" w:hAnsi="幼圆" w:hint="eastAsia"/>
        </w:rPr>
        <w:t>给</w:t>
      </w:r>
      <w:r>
        <w:rPr>
          <w:rFonts w:ascii="幼圆" w:eastAsia="幼圆" w:hAnsi="幼圆" w:hint="eastAsia"/>
        </w:rPr>
        <w:t>支付</w:t>
      </w:r>
      <w:proofErr w:type="gramEnd"/>
      <w:r>
        <w:rPr>
          <w:rFonts w:ascii="幼圆" w:eastAsia="幼圆" w:hAnsi="幼圆" w:hint="eastAsia"/>
        </w:rPr>
        <w:t>终端设备</w:t>
      </w:r>
      <w:r w:rsidRPr="00C022F1">
        <w:rPr>
          <w:rFonts w:ascii="幼圆" w:eastAsia="幼圆" w:hAnsi="幼圆" w:hint="eastAsia"/>
        </w:rPr>
        <w:t>来处理。Purchase消息包含有电子支付的所有数据，</w:t>
      </w:r>
      <w:r>
        <w:rPr>
          <w:rFonts w:ascii="幼圆" w:eastAsia="幼圆" w:hAnsi="幼圆" w:hint="eastAsia"/>
        </w:rPr>
        <w:t>支付终端设备</w:t>
      </w:r>
      <w:r w:rsidRPr="00C022F1">
        <w:rPr>
          <w:rFonts w:ascii="幼圆" w:eastAsia="幼圆" w:hAnsi="幼圆" w:hint="eastAsia"/>
        </w:rPr>
        <w:t>收到它之后根据它的内容构造</w:t>
      </w:r>
      <w:r>
        <w:rPr>
          <w:rFonts w:ascii="幼圆" w:eastAsia="幼圆" w:hAnsi="幼圆" w:hint="eastAsia"/>
        </w:rPr>
        <w:t>EPS总部</w:t>
      </w:r>
      <w:r w:rsidRPr="00C022F1">
        <w:rPr>
          <w:rFonts w:ascii="幼圆" w:eastAsia="幼圆" w:hAnsi="幼圆" w:hint="eastAsia"/>
        </w:rPr>
        <w:t>定义的支付室内交易的消息并发送给</w:t>
      </w:r>
      <w:r w:rsidR="00150097">
        <w:rPr>
          <w:rFonts w:ascii="幼圆" w:eastAsia="幼圆" w:hAnsi="幼圆" w:hint="eastAsia"/>
        </w:rPr>
        <w:t>车队卡系统</w:t>
      </w:r>
      <w:r w:rsidRPr="00C022F1">
        <w:rPr>
          <w:rFonts w:ascii="幼圆" w:eastAsia="幼圆" w:hAnsi="幼圆" w:hint="eastAsia"/>
        </w:rPr>
        <w:t>，</w:t>
      </w:r>
      <w:r>
        <w:rPr>
          <w:rFonts w:ascii="幼圆" w:eastAsia="幼圆" w:hAnsi="幼圆" w:hint="eastAsia"/>
        </w:rPr>
        <w:t>EPS总部获得</w:t>
      </w:r>
      <w:r w:rsidR="00150097">
        <w:rPr>
          <w:rFonts w:ascii="幼圆" w:eastAsia="幼圆" w:hAnsi="幼圆" w:hint="eastAsia"/>
        </w:rPr>
        <w:t>车队卡系统支付确认</w:t>
      </w:r>
      <w:r w:rsidRPr="00C022F1">
        <w:rPr>
          <w:rFonts w:ascii="幼圆" w:eastAsia="幼圆" w:hAnsi="幼圆" w:hint="eastAsia"/>
        </w:rPr>
        <w:t>后，交易的金额就会从用户的卡扣掉，然后返回处理结果给</w:t>
      </w:r>
      <w:r>
        <w:rPr>
          <w:rFonts w:ascii="幼圆" w:eastAsia="幼圆" w:hAnsi="幼圆" w:hint="eastAsia"/>
        </w:rPr>
        <w:t>EPS站级系统，然后由EPS将结果通知</w:t>
      </w:r>
      <w:proofErr w:type="gramStart"/>
      <w:r>
        <w:rPr>
          <w:rFonts w:ascii="幼圆" w:eastAsia="幼圆" w:hAnsi="幼圆" w:hint="eastAsia"/>
        </w:rPr>
        <w:t>给支付</w:t>
      </w:r>
      <w:proofErr w:type="gramEnd"/>
      <w:r>
        <w:rPr>
          <w:rFonts w:ascii="幼圆" w:eastAsia="幼圆" w:hAnsi="幼圆" w:hint="eastAsia"/>
        </w:rPr>
        <w:t>终端设备, 支付终端设备根据消费信息打印小票并</w:t>
      </w:r>
      <w:r w:rsidRPr="00C022F1">
        <w:rPr>
          <w:rFonts w:ascii="幼圆" w:eastAsia="幼圆" w:hAnsi="幼圆" w:hint="eastAsia"/>
        </w:rPr>
        <w:t>将</w:t>
      </w:r>
      <w:r>
        <w:rPr>
          <w:rFonts w:ascii="幼圆" w:eastAsia="幼圆" w:hAnsi="幼圆" w:hint="eastAsia"/>
        </w:rPr>
        <w:t>交易完成消息</w:t>
      </w:r>
      <w:r w:rsidRPr="00C022F1">
        <w:rPr>
          <w:rFonts w:ascii="幼圆" w:eastAsia="幼圆" w:hAnsi="幼圆" w:hint="eastAsia"/>
        </w:rPr>
        <w:t>通过Purchase应答消息传回给EPS模块，EPS模块</w:t>
      </w:r>
      <w:proofErr w:type="gramStart"/>
      <w:r w:rsidRPr="00C022F1">
        <w:rPr>
          <w:rFonts w:ascii="幼圆" w:eastAsia="幼圆" w:hAnsi="幼圆" w:hint="eastAsia"/>
        </w:rPr>
        <w:t>用收到</w:t>
      </w:r>
      <w:proofErr w:type="gramEnd"/>
      <w:r w:rsidRPr="00C022F1">
        <w:rPr>
          <w:rFonts w:ascii="幼圆" w:eastAsia="幼圆" w:hAnsi="幼圆" w:hint="eastAsia"/>
        </w:rPr>
        <w:t>的</w:t>
      </w:r>
      <w:r>
        <w:rPr>
          <w:rFonts w:ascii="幼圆" w:eastAsia="幼圆" w:hAnsi="幼圆" w:hint="eastAsia"/>
        </w:rPr>
        <w:t>总部</w:t>
      </w:r>
      <w:r w:rsidRPr="00C022F1">
        <w:rPr>
          <w:rFonts w:ascii="幼圆" w:eastAsia="幼圆" w:hAnsi="幼圆" w:hint="eastAsia"/>
        </w:rPr>
        <w:t>返回信息、电子支付系统的配置信息和交易过程中生成的标识该交易的信息生成关于电子支付的小票信息，该信息通过设备请求发送给室内</w:t>
      </w:r>
      <w:r>
        <w:rPr>
          <w:rFonts w:ascii="幼圆" w:eastAsia="幼圆" w:hAnsi="幼圆" w:hint="eastAsia"/>
        </w:rPr>
        <w:t>RPOS,R</w:t>
      </w:r>
      <w:r w:rsidRPr="00C022F1">
        <w:rPr>
          <w:rFonts w:ascii="幼圆" w:eastAsia="幼圆" w:hAnsi="幼圆" w:hint="eastAsia"/>
        </w:rPr>
        <w:t>POS收到关于电子支付的小票信息之后将它加到自己生成的小票的内容的后面，这样在</w:t>
      </w:r>
      <w:r>
        <w:rPr>
          <w:rFonts w:ascii="幼圆" w:eastAsia="幼圆" w:hAnsi="幼圆" w:hint="eastAsia"/>
        </w:rPr>
        <w:t>R</w:t>
      </w:r>
      <w:r w:rsidRPr="00C022F1">
        <w:rPr>
          <w:rFonts w:ascii="幼圆" w:eastAsia="幼圆" w:hAnsi="幼圆" w:hint="eastAsia"/>
        </w:rPr>
        <w:t>POS</w:t>
      </w:r>
      <w:r>
        <w:rPr>
          <w:rFonts w:ascii="幼圆" w:eastAsia="幼圆" w:hAnsi="幼圆" w:hint="eastAsia"/>
        </w:rPr>
        <w:t>这端就生成了完整的用户小票。</w:t>
      </w:r>
    </w:p>
    <w:p w:rsidR="00286E94" w:rsidRPr="004C5D33" w:rsidRDefault="00B45EB6" w:rsidP="00286E94">
      <w:pPr>
        <w:pStyle w:val="a6"/>
        <w:ind w:firstLineChars="0" w:firstLine="0"/>
        <w:rPr>
          <w:rFonts w:ascii="幼圆" w:eastAsia="幼圆" w:hAnsi="幼圆"/>
        </w:rPr>
      </w:pPr>
      <w:r w:rsidRPr="00B45EB6">
        <w:rPr>
          <w:rFonts w:ascii="幼圆" w:eastAsia="幼圆" w:hAnsi="幼圆"/>
        </w:rPr>
        <w:object w:dxaOrig="9394" w:dyaOrig="10504">
          <v:shape id="_x0000_i1035" type="#_x0000_t75" style="width:451.7pt;height:506.05pt" o:ole="">
            <v:imagedata r:id="rId43" o:title=""/>
          </v:shape>
          <o:OLEObject Type="Embed" ProgID="Visio.Drawing.11" ShapeID="_x0000_i1035" DrawAspect="Content" ObjectID="_1530970537" r:id="rId44"/>
        </w:object>
      </w:r>
    </w:p>
    <w:p w:rsidR="00286E94" w:rsidRDefault="00286E94" w:rsidP="00286E94">
      <w:pPr>
        <w:pStyle w:val="a6"/>
        <w:ind w:firstLineChars="0" w:firstLine="0"/>
        <w:jc w:val="center"/>
        <w:rPr>
          <w:rFonts w:ascii="幼圆" w:eastAsia="幼圆" w:hAnsi="幼圆"/>
        </w:rPr>
      </w:pPr>
      <w:r>
        <w:rPr>
          <w:rFonts w:ascii="幼圆" w:eastAsia="幼圆" w:hAnsi="幼圆" w:hint="eastAsia"/>
        </w:rPr>
        <w:t>图</w:t>
      </w:r>
      <w:r w:rsidR="0086251A">
        <w:rPr>
          <w:rFonts w:ascii="幼圆" w:eastAsia="幼圆" w:hAnsi="幼圆" w:hint="eastAsia"/>
        </w:rPr>
        <w:t>6-16</w:t>
      </w:r>
      <w:r>
        <w:rPr>
          <w:rFonts w:ascii="幼圆" w:eastAsia="幼圆" w:hAnsi="幼圆" w:hint="eastAsia"/>
        </w:rPr>
        <w:t>室内</w:t>
      </w:r>
      <w:r w:rsidR="009D7866">
        <w:rPr>
          <w:rFonts w:ascii="幼圆" w:eastAsia="幼圆" w:hAnsi="幼圆" w:hint="eastAsia"/>
        </w:rPr>
        <w:t>车队卡在线</w:t>
      </w:r>
      <w:r>
        <w:rPr>
          <w:rFonts w:ascii="幼圆" w:eastAsia="幼圆" w:hAnsi="幼圆" w:hint="eastAsia"/>
        </w:rPr>
        <w:t>支付流程</w:t>
      </w:r>
    </w:p>
    <w:p w:rsidR="00B45EB6" w:rsidRDefault="00B45EB6" w:rsidP="00B45EB6">
      <w:pPr>
        <w:pStyle w:val="a6"/>
        <w:ind w:firstLineChars="202" w:firstLine="424"/>
        <w:rPr>
          <w:rFonts w:ascii="幼圆" w:eastAsia="幼圆" w:hAnsi="幼圆"/>
        </w:rPr>
      </w:pPr>
      <w:r w:rsidRPr="00C022F1">
        <w:rPr>
          <w:rFonts w:ascii="幼圆" w:eastAsia="幼圆" w:hAnsi="幼圆" w:hint="eastAsia"/>
        </w:rPr>
        <w:t>如图</w:t>
      </w:r>
      <w:r>
        <w:rPr>
          <w:rFonts w:ascii="幼圆" w:eastAsia="幼圆" w:hAnsi="幼圆" w:hint="eastAsia"/>
        </w:rPr>
        <w:t>6-17所示为电子支付系统处理室内使用车队卡</w:t>
      </w:r>
      <w:proofErr w:type="gramStart"/>
      <w:r>
        <w:rPr>
          <w:rFonts w:ascii="幼圆" w:eastAsia="幼圆" w:hAnsi="幼圆" w:hint="eastAsia"/>
        </w:rPr>
        <w:t>离线</w:t>
      </w:r>
      <w:r w:rsidRPr="00C022F1">
        <w:rPr>
          <w:rFonts w:ascii="幼圆" w:eastAsia="幼圆" w:hAnsi="幼圆" w:hint="eastAsia"/>
        </w:rPr>
        <w:t>卡</w:t>
      </w:r>
      <w:proofErr w:type="gramEnd"/>
      <w:r w:rsidRPr="00C022F1">
        <w:rPr>
          <w:rFonts w:ascii="幼圆" w:eastAsia="幼圆" w:hAnsi="幼圆" w:hint="eastAsia"/>
        </w:rPr>
        <w:t>支付的顺序图，EPS</w:t>
      </w:r>
      <w:r>
        <w:rPr>
          <w:rFonts w:ascii="幼圆" w:eastAsia="幼圆" w:hAnsi="幼圆" w:hint="eastAsia"/>
        </w:rPr>
        <w:t>系统</w:t>
      </w:r>
      <w:r w:rsidRPr="00C022F1">
        <w:rPr>
          <w:rFonts w:ascii="幼圆" w:eastAsia="幼圆" w:hAnsi="幼圆" w:hint="eastAsia"/>
        </w:rPr>
        <w:t>先是收到</w:t>
      </w:r>
      <w:r>
        <w:rPr>
          <w:rFonts w:ascii="幼圆" w:eastAsia="幼圆" w:hAnsi="幼圆" w:hint="eastAsia"/>
        </w:rPr>
        <w:t>RPOS支付</w:t>
      </w:r>
      <w:r w:rsidRPr="00C022F1">
        <w:rPr>
          <w:rFonts w:ascii="幼圆" w:eastAsia="幼圆" w:hAnsi="幼圆" w:hint="eastAsia"/>
        </w:rPr>
        <w:t>请求</w:t>
      </w:r>
      <w:r>
        <w:rPr>
          <w:rFonts w:ascii="幼圆" w:eastAsia="幼圆" w:hAnsi="幼圆" w:hint="eastAsia"/>
        </w:rPr>
        <w:t>后，</w:t>
      </w:r>
      <w:r w:rsidRPr="00C022F1">
        <w:rPr>
          <w:rFonts w:ascii="幼圆" w:eastAsia="幼圆" w:hAnsi="幼圆" w:hint="eastAsia"/>
        </w:rPr>
        <w:t>进入</w:t>
      </w:r>
      <w:r>
        <w:rPr>
          <w:rFonts w:ascii="幼圆" w:eastAsia="幼圆" w:hAnsi="幼圆" w:hint="eastAsia"/>
        </w:rPr>
        <w:t>驱动支付终端</w:t>
      </w:r>
      <w:r w:rsidRPr="00C022F1">
        <w:rPr>
          <w:rFonts w:ascii="幼圆" w:eastAsia="幼圆" w:hAnsi="幼圆" w:hint="eastAsia"/>
        </w:rPr>
        <w:t>读卡操作的流程，之后收到关联该CardRead的CardPayment请求，它会根据请求中的ReferenceNumber来查找CardRead的结果，找到CardRead结果后，它会构造</w:t>
      </w:r>
      <w:r>
        <w:rPr>
          <w:rFonts w:ascii="幼圆" w:eastAsia="幼圆" w:hAnsi="幼圆" w:hint="eastAsia"/>
        </w:rPr>
        <w:t>支付终端</w:t>
      </w:r>
      <w:r w:rsidRPr="00C022F1">
        <w:rPr>
          <w:rFonts w:ascii="幼圆" w:eastAsia="幼圆" w:hAnsi="幼圆" w:hint="eastAsia"/>
        </w:rPr>
        <w:t>协议定义的Purchase消息然后将它发送</w:t>
      </w:r>
      <w:proofErr w:type="gramStart"/>
      <w:r w:rsidRPr="00C022F1">
        <w:rPr>
          <w:rFonts w:ascii="幼圆" w:eastAsia="幼圆" w:hAnsi="幼圆" w:hint="eastAsia"/>
        </w:rPr>
        <w:t>给</w:t>
      </w:r>
      <w:r>
        <w:rPr>
          <w:rFonts w:ascii="幼圆" w:eastAsia="幼圆" w:hAnsi="幼圆" w:hint="eastAsia"/>
        </w:rPr>
        <w:t>支付</w:t>
      </w:r>
      <w:proofErr w:type="gramEnd"/>
      <w:r>
        <w:rPr>
          <w:rFonts w:ascii="幼圆" w:eastAsia="幼圆" w:hAnsi="幼圆" w:hint="eastAsia"/>
        </w:rPr>
        <w:t>终端设备</w:t>
      </w:r>
      <w:r w:rsidRPr="00C022F1">
        <w:rPr>
          <w:rFonts w:ascii="幼圆" w:eastAsia="幼圆" w:hAnsi="幼圆" w:hint="eastAsia"/>
        </w:rPr>
        <w:t>来处理。</w:t>
      </w:r>
      <w:r>
        <w:rPr>
          <w:rFonts w:ascii="幼圆" w:eastAsia="幼圆" w:hAnsi="幼圆" w:hint="eastAsia"/>
        </w:rPr>
        <w:t>由于系统处于离线状态，无法和EPS中心端进行通信，故</w:t>
      </w:r>
      <w:r w:rsidRPr="00C022F1">
        <w:rPr>
          <w:rFonts w:ascii="幼圆" w:eastAsia="幼圆" w:hAnsi="幼圆" w:hint="eastAsia"/>
        </w:rPr>
        <w:t>Purchase消息包含有电子支付的所有数据，</w:t>
      </w:r>
      <w:r>
        <w:rPr>
          <w:rFonts w:ascii="幼圆" w:eastAsia="幼圆" w:hAnsi="幼圆" w:hint="eastAsia"/>
        </w:rPr>
        <w:t>支付终端设备</w:t>
      </w:r>
      <w:r w:rsidRPr="00C022F1">
        <w:rPr>
          <w:rFonts w:ascii="幼圆" w:eastAsia="幼圆" w:hAnsi="幼圆" w:hint="eastAsia"/>
        </w:rPr>
        <w:t>收到它之后根据它的内容构造</w:t>
      </w:r>
      <w:r>
        <w:rPr>
          <w:rFonts w:ascii="幼圆" w:eastAsia="幼圆" w:hAnsi="幼圆" w:hint="eastAsia"/>
        </w:rPr>
        <w:t>EPS总部</w:t>
      </w:r>
      <w:r w:rsidRPr="00C022F1">
        <w:rPr>
          <w:rFonts w:ascii="幼圆" w:eastAsia="幼圆" w:hAnsi="幼圆" w:hint="eastAsia"/>
        </w:rPr>
        <w:t>定义的支付室内交易的消息</w:t>
      </w:r>
      <w:r>
        <w:rPr>
          <w:rFonts w:ascii="幼圆" w:eastAsia="幼圆" w:hAnsi="幼圆" w:hint="eastAsia"/>
        </w:rPr>
        <w:t>存储在本地，使用支付</w:t>
      </w:r>
      <w:proofErr w:type="gramStart"/>
      <w:r>
        <w:rPr>
          <w:rFonts w:ascii="幼圆" w:eastAsia="幼圆" w:hAnsi="幼圆" w:hint="eastAsia"/>
        </w:rPr>
        <w:t>终端本地</w:t>
      </w:r>
      <w:proofErr w:type="gramEnd"/>
      <w:r>
        <w:rPr>
          <w:rFonts w:ascii="幼圆" w:eastAsia="幼圆" w:hAnsi="幼圆" w:hint="eastAsia"/>
        </w:rPr>
        <w:t>集成的车队卡系统认证证书验证用户的卡信息，</w:t>
      </w:r>
      <w:proofErr w:type="gramStart"/>
      <w:r>
        <w:rPr>
          <w:rFonts w:ascii="幼圆" w:eastAsia="幼圆" w:hAnsi="幼圆" w:hint="eastAsia"/>
        </w:rPr>
        <w:t>待支付</w:t>
      </w:r>
      <w:proofErr w:type="gramEnd"/>
      <w:r>
        <w:rPr>
          <w:rFonts w:ascii="幼圆" w:eastAsia="幼圆" w:hAnsi="幼圆" w:hint="eastAsia"/>
        </w:rPr>
        <w:t>确认</w:t>
      </w:r>
      <w:r w:rsidRPr="00C022F1">
        <w:rPr>
          <w:rFonts w:ascii="幼圆" w:eastAsia="幼圆" w:hAnsi="幼圆" w:hint="eastAsia"/>
        </w:rPr>
        <w:t>后，交易的金额就会</w:t>
      </w:r>
      <w:r>
        <w:rPr>
          <w:rFonts w:ascii="幼圆" w:eastAsia="幼圆" w:hAnsi="幼圆" w:hint="eastAsia"/>
        </w:rPr>
        <w:t>直接</w:t>
      </w:r>
      <w:r w:rsidRPr="00C022F1">
        <w:rPr>
          <w:rFonts w:ascii="幼圆" w:eastAsia="幼圆" w:hAnsi="幼圆" w:hint="eastAsia"/>
        </w:rPr>
        <w:t>从用户的卡</w:t>
      </w:r>
      <w:r w:rsidR="00A06231">
        <w:rPr>
          <w:rFonts w:ascii="幼圆" w:eastAsia="幼圆" w:hAnsi="幼圆" w:hint="eastAsia"/>
        </w:rPr>
        <w:t>中</w:t>
      </w:r>
      <w:r w:rsidRPr="00C022F1">
        <w:rPr>
          <w:rFonts w:ascii="幼圆" w:eastAsia="幼圆" w:hAnsi="幼圆" w:hint="eastAsia"/>
        </w:rPr>
        <w:t>扣掉，然后返回处理结果给</w:t>
      </w:r>
      <w:r>
        <w:rPr>
          <w:rFonts w:ascii="幼圆" w:eastAsia="幼圆" w:hAnsi="幼圆" w:hint="eastAsia"/>
        </w:rPr>
        <w:t>EPS</w:t>
      </w:r>
      <w:r w:rsidR="00A06231">
        <w:rPr>
          <w:rFonts w:ascii="幼圆" w:eastAsia="幼圆" w:hAnsi="幼圆" w:hint="eastAsia"/>
        </w:rPr>
        <w:t>站级系统，待系统在线后统一将离线数据上传至EPS总部。</w:t>
      </w:r>
      <w:r>
        <w:rPr>
          <w:rFonts w:ascii="幼圆" w:eastAsia="幼圆" w:hAnsi="幼圆" w:hint="eastAsia"/>
        </w:rPr>
        <w:t xml:space="preserve"> 支付终端设备</w:t>
      </w:r>
      <w:r>
        <w:rPr>
          <w:rFonts w:ascii="幼圆" w:eastAsia="幼圆" w:hAnsi="幼圆" w:hint="eastAsia"/>
        </w:rPr>
        <w:lastRenderedPageBreak/>
        <w:t>根据消费信息打印</w:t>
      </w:r>
      <w:r w:rsidR="00A06231">
        <w:rPr>
          <w:rFonts w:ascii="幼圆" w:eastAsia="幼圆" w:hAnsi="幼圆" w:hint="eastAsia"/>
        </w:rPr>
        <w:t>交易</w:t>
      </w:r>
      <w:r>
        <w:rPr>
          <w:rFonts w:ascii="幼圆" w:eastAsia="幼圆" w:hAnsi="幼圆" w:hint="eastAsia"/>
        </w:rPr>
        <w:t>小票并</w:t>
      </w:r>
      <w:r w:rsidRPr="00C022F1">
        <w:rPr>
          <w:rFonts w:ascii="幼圆" w:eastAsia="幼圆" w:hAnsi="幼圆" w:hint="eastAsia"/>
        </w:rPr>
        <w:t>将</w:t>
      </w:r>
      <w:r>
        <w:rPr>
          <w:rFonts w:ascii="幼圆" w:eastAsia="幼圆" w:hAnsi="幼圆" w:hint="eastAsia"/>
        </w:rPr>
        <w:t>交易完成消息</w:t>
      </w:r>
      <w:r w:rsidRPr="00C022F1">
        <w:rPr>
          <w:rFonts w:ascii="幼圆" w:eastAsia="幼圆" w:hAnsi="幼圆" w:hint="eastAsia"/>
        </w:rPr>
        <w:t>通过Purchase应答消息传回给EPS</w:t>
      </w:r>
      <w:r w:rsidR="00A06231">
        <w:rPr>
          <w:rFonts w:ascii="幼圆" w:eastAsia="幼圆" w:hAnsi="幼圆" w:hint="eastAsia"/>
        </w:rPr>
        <w:t>站级系统</w:t>
      </w:r>
      <w:r w:rsidRPr="00C022F1">
        <w:rPr>
          <w:rFonts w:ascii="幼圆" w:eastAsia="幼圆" w:hAnsi="幼圆" w:hint="eastAsia"/>
        </w:rPr>
        <w:t>，</w:t>
      </w:r>
      <w:r w:rsidR="00A06231">
        <w:rPr>
          <w:rFonts w:ascii="幼圆" w:eastAsia="幼圆" w:hAnsi="幼圆" w:hint="eastAsia"/>
        </w:rPr>
        <w:t>EPS站级系统通过</w:t>
      </w:r>
      <w:r w:rsidRPr="00C022F1">
        <w:rPr>
          <w:rFonts w:ascii="幼圆" w:eastAsia="幼圆" w:hAnsi="幼圆" w:hint="eastAsia"/>
        </w:rPr>
        <w:t>配置信息和交易过程中生成的标识该交易的信息生成关于电子支付的小票信息，该信息通过设备请求发送给室内</w:t>
      </w:r>
      <w:r>
        <w:rPr>
          <w:rFonts w:ascii="幼圆" w:eastAsia="幼圆" w:hAnsi="幼圆" w:hint="eastAsia"/>
        </w:rPr>
        <w:t>RPOS,R</w:t>
      </w:r>
      <w:r w:rsidRPr="00C022F1">
        <w:rPr>
          <w:rFonts w:ascii="幼圆" w:eastAsia="幼圆" w:hAnsi="幼圆" w:hint="eastAsia"/>
        </w:rPr>
        <w:t>POS收到关于电子支付的小票信息之后将它加到自己生成的小票的内容的后面，这样在</w:t>
      </w:r>
      <w:r>
        <w:rPr>
          <w:rFonts w:ascii="幼圆" w:eastAsia="幼圆" w:hAnsi="幼圆" w:hint="eastAsia"/>
        </w:rPr>
        <w:t>R</w:t>
      </w:r>
      <w:r w:rsidRPr="00C022F1">
        <w:rPr>
          <w:rFonts w:ascii="幼圆" w:eastAsia="幼圆" w:hAnsi="幼圆" w:hint="eastAsia"/>
        </w:rPr>
        <w:t>POS</w:t>
      </w:r>
      <w:r>
        <w:rPr>
          <w:rFonts w:ascii="幼圆" w:eastAsia="幼圆" w:hAnsi="幼圆" w:hint="eastAsia"/>
        </w:rPr>
        <w:t>这端就生成了完整的用户小票。</w:t>
      </w:r>
    </w:p>
    <w:p w:rsidR="00B45EB6" w:rsidRDefault="009D7866" w:rsidP="00B45EB6">
      <w:pPr>
        <w:pStyle w:val="a6"/>
        <w:ind w:firstLineChars="0" w:firstLine="0"/>
        <w:jc w:val="left"/>
        <w:rPr>
          <w:rFonts w:ascii="幼圆" w:eastAsia="幼圆" w:hAnsi="幼圆"/>
        </w:rPr>
      </w:pPr>
      <w:r w:rsidRPr="002517A3">
        <w:rPr>
          <w:rFonts w:ascii="幼圆" w:eastAsia="幼圆" w:hAnsi="幼圆"/>
        </w:rPr>
        <w:object w:dxaOrig="7971" w:dyaOrig="13055">
          <v:shape id="_x0000_i1036" type="#_x0000_t75" style="width:353.9pt;height:578.7pt" o:ole="">
            <v:imagedata r:id="rId45" o:title=""/>
          </v:shape>
          <o:OLEObject Type="Embed" ProgID="Visio.Drawing.11" ShapeID="_x0000_i1036" DrawAspect="Content" ObjectID="_1530970538" r:id="rId46"/>
        </w:object>
      </w:r>
    </w:p>
    <w:p w:rsidR="002517A3" w:rsidRDefault="009D7866" w:rsidP="009D7866">
      <w:pPr>
        <w:pStyle w:val="a6"/>
        <w:ind w:firstLineChars="0" w:firstLine="0"/>
        <w:jc w:val="center"/>
        <w:rPr>
          <w:rFonts w:ascii="幼圆" w:eastAsia="幼圆" w:hAnsi="幼圆"/>
        </w:rPr>
      </w:pPr>
      <w:r>
        <w:rPr>
          <w:rFonts w:ascii="幼圆" w:eastAsia="幼圆" w:hAnsi="幼圆" w:hint="eastAsia"/>
        </w:rPr>
        <w:t>图6-17室内车队卡离线支付流程</w:t>
      </w:r>
    </w:p>
    <w:p w:rsidR="009D7866" w:rsidRPr="00B45EB6" w:rsidRDefault="009D7866" w:rsidP="009D7866">
      <w:pPr>
        <w:pStyle w:val="a6"/>
        <w:ind w:firstLineChars="0" w:firstLine="0"/>
        <w:jc w:val="center"/>
        <w:rPr>
          <w:rFonts w:ascii="幼圆" w:eastAsia="幼圆" w:hAnsi="幼圆"/>
        </w:rPr>
      </w:pPr>
    </w:p>
    <w:p w:rsidR="00286E94" w:rsidRDefault="00286E94" w:rsidP="006C0D45">
      <w:pPr>
        <w:pStyle w:val="a6"/>
        <w:numPr>
          <w:ilvl w:val="0"/>
          <w:numId w:val="21"/>
        </w:numPr>
        <w:ind w:left="0" w:firstLineChars="202" w:firstLine="424"/>
        <w:rPr>
          <w:rFonts w:ascii="幼圆" w:eastAsia="幼圆" w:hAnsi="幼圆"/>
        </w:rPr>
      </w:pPr>
      <w:r>
        <w:rPr>
          <w:rFonts w:ascii="幼圆" w:eastAsia="幼圆" w:hAnsi="幼圆" w:hint="eastAsia"/>
        </w:rPr>
        <w:lastRenderedPageBreak/>
        <w:t>EPS室内支付流程状态转换</w:t>
      </w:r>
    </w:p>
    <w:p w:rsidR="004C0ED1" w:rsidRDefault="006C0D45" w:rsidP="004C0ED1">
      <w:pPr>
        <w:pStyle w:val="a6"/>
        <w:ind w:firstLine="420"/>
        <w:rPr>
          <w:rFonts w:ascii="幼圆" w:eastAsia="幼圆" w:hAnsi="幼圆"/>
        </w:rPr>
      </w:pPr>
      <w:r w:rsidRPr="006C0D45">
        <w:rPr>
          <w:rFonts w:ascii="幼圆" w:eastAsia="幼圆" w:hAnsi="幼圆" w:hint="eastAsia"/>
        </w:rPr>
        <w:t>此部分和银行卡状态转换基本一致，在此不再赘述，可以参考银行</w:t>
      </w:r>
      <w:proofErr w:type="gramStart"/>
      <w:r w:rsidRPr="006C0D45">
        <w:rPr>
          <w:rFonts w:ascii="幼圆" w:eastAsia="幼圆" w:hAnsi="幼圆" w:hint="eastAsia"/>
        </w:rPr>
        <w:t>卡部分</w:t>
      </w:r>
      <w:proofErr w:type="gramEnd"/>
      <w:r w:rsidRPr="006C0D45">
        <w:rPr>
          <w:rFonts w:ascii="幼圆" w:eastAsia="幼圆" w:hAnsi="幼圆" w:hint="eastAsia"/>
        </w:rPr>
        <w:t>的设计。</w:t>
      </w:r>
    </w:p>
    <w:p w:rsidR="006C0D45" w:rsidRDefault="006C0D45" w:rsidP="006C0D45">
      <w:pPr>
        <w:pStyle w:val="5"/>
      </w:pPr>
      <w:r>
        <w:rPr>
          <w:rFonts w:hint="eastAsia"/>
        </w:rPr>
        <w:t>壳牌车队卡室外交易支付的实现（可选）</w:t>
      </w:r>
    </w:p>
    <w:p w:rsidR="006C0D45" w:rsidRDefault="006C0D45" w:rsidP="006C0D45">
      <w:pPr>
        <w:pStyle w:val="a6"/>
        <w:ind w:firstLine="420"/>
        <w:rPr>
          <w:rFonts w:ascii="幼圆" w:eastAsia="幼圆" w:hAnsi="幼圆"/>
        </w:rPr>
      </w:pPr>
      <w:r w:rsidRPr="000A086C">
        <w:rPr>
          <w:rFonts w:ascii="幼圆" w:eastAsia="幼圆" w:hAnsi="幼圆" w:hint="eastAsia"/>
        </w:rPr>
        <w:t>室外的加油交易是用户自助的，因此OPT空闲时总是处于提示用户刷卡的状态，用户刷卡标志一个室外自助加油交易的开始。用户室外自助加油分为三个步骤，第一步读取用户卡信息，这个过程就是电子支付系统处理CardRead请求的过程，前面在讲解室外读卡流程的时候有详细说明;第二步</w:t>
      </w:r>
      <w:proofErr w:type="gramStart"/>
      <w:r w:rsidRPr="000A086C">
        <w:rPr>
          <w:rFonts w:ascii="幼圆" w:eastAsia="幼圆" w:hAnsi="幼圆" w:hint="eastAsia"/>
        </w:rPr>
        <w:t>是卡预授权</w:t>
      </w:r>
      <w:proofErr w:type="gramEnd"/>
      <w:r w:rsidRPr="000A086C">
        <w:rPr>
          <w:rFonts w:ascii="幼圆" w:eastAsia="幼圆" w:hAnsi="幼圆" w:hint="eastAsia"/>
        </w:rPr>
        <w:t>;第三步是上</w:t>
      </w:r>
      <w:proofErr w:type="gramStart"/>
      <w:r w:rsidRPr="000A086C">
        <w:rPr>
          <w:rFonts w:ascii="幼圆" w:eastAsia="幼圆" w:hAnsi="幼圆" w:hint="eastAsia"/>
        </w:rPr>
        <w:t>传实际</w:t>
      </w:r>
      <w:proofErr w:type="gramEnd"/>
      <w:r w:rsidRPr="000A086C">
        <w:rPr>
          <w:rFonts w:ascii="幼圆" w:eastAsia="幼圆" w:hAnsi="幼圆" w:hint="eastAsia"/>
        </w:rPr>
        <w:t>加油金额，即电子支付系统处理CardFinancialAdvice请求的过程，室外自助加油时只需要上</w:t>
      </w:r>
      <w:proofErr w:type="gramStart"/>
      <w:r w:rsidRPr="000A086C">
        <w:rPr>
          <w:rFonts w:ascii="幼圆" w:eastAsia="幼圆" w:hAnsi="幼圆" w:hint="eastAsia"/>
        </w:rPr>
        <w:t>传用户</w:t>
      </w:r>
      <w:proofErr w:type="gramEnd"/>
      <w:r w:rsidRPr="000A086C">
        <w:rPr>
          <w:rFonts w:ascii="幼圆" w:eastAsia="幼圆" w:hAnsi="幼圆" w:hint="eastAsia"/>
        </w:rPr>
        <w:t>实际的加油金额，而不会有干货交易的金额，这是因为用户在室外终端上只能实现自助加油操作而不能通过室外终端购买室内的商品，除此之外室外自助加油结束每次都会从OPT上打印小票给用户，小票上显示用户加油量、加油金额以及电子支付相关的信息，它作为用户室外自助加油的凭证</w:t>
      </w:r>
      <w:r>
        <w:rPr>
          <w:rFonts w:ascii="幼圆" w:eastAsia="幼圆" w:hAnsi="幼圆" w:hint="eastAsia"/>
        </w:rPr>
        <w:t>。此部分为可选内容，故在此不做详细设计说明。</w:t>
      </w:r>
    </w:p>
    <w:p w:rsidR="006C0D45" w:rsidRPr="006C0D45" w:rsidRDefault="006C0D45" w:rsidP="006C0D45">
      <w:pPr>
        <w:pStyle w:val="a6"/>
        <w:ind w:firstLine="420"/>
        <w:rPr>
          <w:rFonts w:ascii="幼圆" w:eastAsia="幼圆" w:hAnsi="幼圆"/>
        </w:rPr>
      </w:pPr>
    </w:p>
    <w:p w:rsidR="004C0ED1" w:rsidRDefault="004C0ED1" w:rsidP="000A086C">
      <w:pPr>
        <w:pStyle w:val="4"/>
      </w:pPr>
      <w:r>
        <w:rPr>
          <w:rFonts w:hint="eastAsia"/>
        </w:rPr>
        <w:t>第三方支付系统支付流程</w:t>
      </w:r>
    </w:p>
    <w:p w:rsidR="003E1F45" w:rsidRDefault="00CE2365" w:rsidP="003E1F45">
      <w:pPr>
        <w:pStyle w:val="a6"/>
        <w:ind w:firstLine="420"/>
        <w:rPr>
          <w:rFonts w:ascii="幼圆" w:eastAsia="幼圆" w:hAnsi="幼圆"/>
        </w:rPr>
      </w:pPr>
      <w:r>
        <w:rPr>
          <w:rFonts w:ascii="幼圆" w:eastAsia="幼圆" w:hAnsi="幼圆" w:hint="eastAsia"/>
        </w:rPr>
        <w:t>使用手机端第三方支付方式逐渐流行，油站电子支付系统支持第三方支付，EPS站级系统需要具备将RPOS交易信息转换为第三方支付信息的能力。</w:t>
      </w:r>
    </w:p>
    <w:p w:rsidR="00676A82" w:rsidRPr="00676A82" w:rsidRDefault="00676A82" w:rsidP="00676A82">
      <w:pPr>
        <w:pStyle w:val="5"/>
      </w:pPr>
      <w:proofErr w:type="gramStart"/>
      <w:r w:rsidRPr="00676A82">
        <w:rPr>
          <w:rFonts w:hint="eastAsia"/>
        </w:rPr>
        <w:t>微信支付</w:t>
      </w:r>
      <w:proofErr w:type="gramEnd"/>
    </w:p>
    <w:p w:rsidR="00CE2365" w:rsidRDefault="00CE2365" w:rsidP="003E1F45">
      <w:pPr>
        <w:pStyle w:val="a6"/>
        <w:ind w:firstLine="420"/>
        <w:rPr>
          <w:rFonts w:ascii="幼圆" w:eastAsia="幼圆" w:hAnsi="幼圆"/>
        </w:rPr>
      </w:pPr>
      <w:r w:rsidRPr="00C022F1">
        <w:rPr>
          <w:rFonts w:ascii="幼圆" w:eastAsia="幼圆" w:hAnsi="幼圆" w:hint="eastAsia"/>
        </w:rPr>
        <w:t>如图</w:t>
      </w:r>
      <w:r>
        <w:rPr>
          <w:rFonts w:ascii="幼圆" w:eastAsia="幼圆" w:hAnsi="幼圆" w:hint="eastAsia"/>
        </w:rPr>
        <w:t>6-18所示为电子支付系统处理</w:t>
      </w:r>
      <w:proofErr w:type="gramStart"/>
      <w:r>
        <w:rPr>
          <w:rFonts w:ascii="幼圆" w:eastAsia="幼圆" w:hAnsi="幼圆" w:hint="eastAsia"/>
        </w:rPr>
        <w:t>微信扫码支付</w:t>
      </w:r>
      <w:proofErr w:type="gramEnd"/>
      <w:r w:rsidRPr="00C022F1">
        <w:rPr>
          <w:rFonts w:ascii="幼圆" w:eastAsia="幼圆" w:hAnsi="幼圆" w:hint="eastAsia"/>
        </w:rPr>
        <w:t>的顺序图，EPS</w:t>
      </w:r>
      <w:r>
        <w:rPr>
          <w:rFonts w:ascii="幼圆" w:eastAsia="幼圆" w:hAnsi="幼圆" w:hint="eastAsia"/>
        </w:rPr>
        <w:t>系统</w:t>
      </w:r>
      <w:r w:rsidRPr="00C022F1">
        <w:rPr>
          <w:rFonts w:ascii="幼圆" w:eastAsia="幼圆" w:hAnsi="幼圆" w:hint="eastAsia"/>
        </w:rPr>
        <w:t>先是收到</w:t>
      </w:r>
      <w:r>
        <w:rPr>
          <w:rFonts w:ascii="幼圆" w:eastAsia="幼圆" w:hAnsi="幼圆" w:hint="eastAsia"/>
        </w:rPr>
        <w:t>RPOS支付</w:t>
      </w:r>
      <w:r w:rsidRPr="00C022F1">
        <w:rPr>
          <w:rFonts w:ascii="幼圆" w:eastAsia="幼圆" w:hAnsi="幼圆" w:hint="eastAsia"/>
        </w:rPr>
        <w:t>请求</w:t>
      </w:r>
      <w:r>
        <w:rPr>
          <w:rFonts w:ascii="幼圆" w:eastAsia="幼圆" w:hAnsi="幼圆" w:hint="eastAsia"/>
        </w:rPr>
        <w:t>后，将CardPayment消息转换为支付终端的Purchase指令，其中包含了交易的全部信息，支付终端应答后，EPS站级系统将交易信息</w:t>
      </w:r>
      <w:r w:rsidR="00FB0539">
        <w:rPr>
          <w:rFonts w:ascii="幼圆" w:eastAsia="幼圆" w:hAnsi="幼圆" w:hint="eastAsia"/>
        </w:rPr>
        <w:t>发送给EPS总部系统，总部系统生成订单，并向</w:t>
      </w:r>
      <w:proofErr w:type="gramStart"/>
      <w:r w:rsidR="00FB0539">
        <w:rPr>
          <w:rFonts w:ascii="幼圆" w:eastAsia="幼圆" w:hAnsi="幼圆" w:hint="eastAsia"/>
        </w:rPr>
        <w:t>微信支付</w:t>
      </w:r>
      <w:proofErr w:type="gramEnd"/>
      <w:r w:rsidR="00FB0539">
        <w:rPr>
          <w:rFonts w:ascii="幼圆" w:eastAsia="幼圆" w:hAnsi="幼圆" w:hint="eastAsia"/>
        </w:rPr>
        <w:t>系统提交下单指令，</w:t>
      </w:r>
      <w:proofErr w:type="gramStart"/>
      <w:r w:rsidR="00FB0539">
        <w:rPr>
          <w:rFonts w:ascii="幼圆" w:eastAsia="幼圆" w:hAnsi="幼圆" w:hint="eastAsia"/>
        </w:rPr>
        <w:t>微信支付</w:t>
      </w:r>
      <w:proofErr w:type="gramEnd"/>
      <w:r w:rsidR="00FB0539">
        <w:rPr>
          <w:rFonts w:ascii="幼圆" w:eastAsia="幼圆" w:hAnsi="幼圆" w:hint="eastAsia"/>
        </w:rPr>
        <w:t>系统将根据订单信息，生成订单链接返回给EPS总部系统。EPS总部使用此订单链接生成交易二维码，返回给EPS站级系统，EPS站级系统将生成的二</w:t>
      </w:r>
      <w:proofErr w:type="gramStart"/>
      <w:r w:rsidR="00FB0539">
        <w:rPr>
          <w:rFonts w:ascii="幼圆" w:eastAsia="幼圆" w:hAnsi="幼圆" w:hint="eastAsia"/>
        </w:rPr>
        <w:t>维码信息</w:t>
      </w:r>
      <w:proofErr w:type="gramEnd"/>
      <w:r w:rsidR="00FB0539">
        <w:rPr>
          <w:rFonts w:ascii="幼圆" w:eastAsia="幼圆" w:hAnsi="幼圆" w:hint="eastAsia"/>
        </w:rPr>
        <w:t>发送给终端支付设备显示，顾客将使用</w:t>
      </w:r>
      <w:proofErr w:type="gramStart"/>
      <w:r w:rsidR="00FB0539">
        <w:rPr>
          <w:rFonts w:ascii="幼圆" w:eastAsia="幼圆" w:hAnsi="幼圆" w:hint="eastAsia"/>
        </w:rPr>
        <w:t>手机微信扫一扫</w:t>
      </w:r>
      <w:proofErr w:type="gramEnd"/>
      <w:r w:rsidR="00FB0539">
        <w:rPr>
          <w:rFonts w:ascii="幼圆" w:eastAsia="幼圆" w:hAnsi="幼圆" w:hint="eastAsia"/>
        </w:rPr>
        <w:t>功能，主动扫描油站支付终端的二维码，确认支付信息后，便完成了支付。</w:t>
      </w:r>
      <w:r>
        <w:rPr>
          <w:rFonts w:ascii="幼圆" w:eastAsia="幼圆" w:hAnsi="幼圆" w:hint="eastAsia"/>
        </w:rPr>
        <w:t>支付终端设备根据消费信息打印交易小票并</w:t>
      </w:r>
      <w:r w:rsidRPr="00C022F1">
        <w:rPr>
          <w:rFonts w:ascii="幼圆" w:eastAsia="幼圆" w:hAnsi="幼圆" w:hint="eastAsia"/>
        </w:rPr>
        <w:t>将</w:t>
      </w:r>
      <w:r>
        <w:rPr>
          <w:rFonts w:ascii="幼圆" w:eastAsia="幼圆" w:hAnsi="幼圆" w:hint="eastAsia"/>
        </w:rPr>
        <w:t>交易完成消息</w:t>
      </w:r>
      <w:r w:rsidRPr="00C022F1">
        <w:rPr>
          <w:rFonts w:ascii="幼圆" w:eastAsia="幼圆" w:hAnsi="幼圆" w:hint="eastAsia"/>
        </w:rPr>
        <w:t>通过Purchase应答消息传回给EPS</w:t>
      </w:r>
      <w:r>
        <w:rPr>
          <w:rFonts w:ascii="幼圆" w:eastAsia="幼圆" w:hAnsi="幼圆" w:hint="eastAsia"/>
        </w:rPr>
        <w:t>站级系统</w:t>
      </w:r>
      <w:r w:rsidRPr="00C022F1">
        <w:rPr>
          <w:rFonts w:ascii="幼圆" w:eastAsia="幼圆" w:hAnsi="幼圆" w:hint="eastAsia"/>
        </w:rPr>
        <w:t>，</w:t>
      </w:r>
      <w:r>
        <w:rPr>
          <w:rFonts w:ascii="幼圆" w:eastAsia="幼圆" w:hAnsi="幼圆" w:hint="eastAsia"/>
        </w:rPr>
        <w:t>EPS站级系统通过</w:t>
      </w:r>
      <w:r w:rsidRPr="00C022F1">
        <w:rPr>
          <w:rFonts w:ascii="幼圆" w:eastAsia="幼圆" w:hAnsi="幼圆" w:hint="eastAsia"/>
        </w:rPr>
        <w:t>配置信息和交易过程中生成的标识该交易的信息生成关于电子支付的小票信息，该信息通过设备请求发送给室内</w:t>
      </w:r>
      <w:r>
        <w:rPr>
          <w:rFonts w:ascii="幼圆" w:eastAsia="幼圆" w:hAnsi="幼圆" w:hint="eastAsia"/>
        </w:rPr>
        <w:t>RPOS,R</w:t>
      </w:r>
      <w:r w:rsidRPr="00C022F1">
        <w:rPr>
          <w:rFonts w:ascii="幼圆" w:eastAsia="幼圆" w:hAnsi="幼圆" w:hint="eastAsia"/>
        </w:rPr>
        <w:t>POS收到关于电子支付的小票信息之后将它加到自己生成的小票的内容的后面，这样在</w:t>
      </w:r>
      <w:r>
        <w:rPr>
          <w:rFonts w:ascii="幼圆" w:eastAsia="幼圆" w:hAnsi="幼圆" w:hint="eastAsia"/>
        </w:rPr>
        <w:t>R</w:t>
      </w:r>
      <w:r w:rsidRPr="00C022F1">
        <w:rPr>
          <w:rFonts w:ascii="幼圆" w:eastAsia="幼圆" w:hAnsi="幼圆" w:hint="eastAsia"/>
        </w:rPr>
        <w:t>POS</w:t>
      </w:r>
      <w:r>
        <w:rPr>
          <w:rFonts w:ascii="幼圆" w:eastAsia="幼圆" w:hAnsi="幼圆" w:hint="eastAsia"/>
        </w:rPr>
        <w:t>这端就生成了完整的用户小票。</w:t>
      </w:r>
    </w:p>
    <w:p w:rsidR="00316336" w:rsidRDefault="00316336" w:rsidP="004D2773">
      <w:pPr>
        <w:pStyle w:val="a6"/>
        <w:ind w:firstLineChars="0" w:firstLine="0"/>
        <w:jc w:val="center"/>
        <w:rPr>
          <w:rFonts w:ascii="幼圆" w:eastAsia="幼圆" w:hAnsi="幼圆"/>
        </w:rPr>
      </w:pPr>
      <w:r w:rsidRPr="00316336">
        <w:rPr>
          <w:rFonts w:ascii="幼圆" w:eastAsia="幼圆" w:hAnsi="幼圆"/>
        </w:rPr>
        <w:object w:dxaOrig="16663" w:dyaOrig="12519">
          <v:shape id="_x0000_i1037" type="#_x0000_t75" style="width:451.7pt;height:340.3pt" o:ole="">
            <v:imagedata r:id="rId47" o:title=""/>
          </v:shape>
          <o:OLEObject Type="Embed" ProgID="Visio.Drawing.11" ShapeID="_x0000_i1037" DrawAspect="Content" ObjectID="_1530970539" r:id="rId48"/>
        </w:object>
      </w:r>
      <w:r>
        <w:rPr>
          <w:rFonts w:ascii="幼圆" w:eastAsia="幼圆" w:hAnsi="幼圆" w:hint="eastAsia"/>
        </w:rPr>
        <w:t xml:space="preserve">图6-18 </w:t>
      </w:r>
      <w:proofErr w:type="gramStart"/>
      <w:r>
        <w:rPr>
          <w:rFonts w:ascii="幼圆" w:eastAsia="幼圆" w:hAnsi="幼圆" w:hint="eastAsia"/>
        </w:rPr>
        <w:t>微信扫码付</w:t>
      </w:r>
      <w:proofErr w:type="gramEnd"/>
      <w:r>
        <w:rPr>
          <w:rFonts w:ascii="幼圆" w:eastAsia="幼圆" w:hAnsi="幼圆" w:hint="eastAsia"/>
        </w:rPr>
        <w:t>顺序图</w:t>
      </w:r>
    </w:p>
    <w:p w:rsidR="004D2773" w:rsidRDefault="00676A82" w:rsidP="00676A82">
      <w:pPr>
        <w:pStyle w:val="5"/>
        <w:rPr>
          <w:rFonts w:hint="eastAsia"/>
        </w:rPr>
      </w:pPr>
      <w:r w:rsidRPr="00676A82">
        <w:rPr>
          <w:rFonts w:hint="eastAsia"/>
        </w:rPr>
        <w:t>支付宝支付</w:t>
      </w:r>
    </w:p>
    <w:p w:rsidR="00F176D4" w:rsidRDefault="006253B3" w:rsidP="00F176D4">
      <w:pPr>
        <w:pStyle w:val="a6"/>
        <w:ind w:firstLine="420"/>
        <w:rPr>
          <w:rFonts w:ascii="幼圆" w:eastAsia="幼圆" w:hAnsi="幼圆" w:hint="eastAsia"/>
        </w:rPr>
      </w:pPr>
      <w:r w:rsidRPr="00C022F1">
        <w:rPr>
          <w:rFonts w:ascii="幼圆" w:eastAsia="幼圆" w:hAnsi="幼圆" w:hint="eastAsia"/>
        </w:rPr>
        <w:t>如图</w:t>
      </w:r>
      <w:r>
        <w:rPr>
          <w:rFonts w:ascii="幼圆" w:eastAsia="幼圆" w:hAnsi="幼圆" w:hint="eastAsia"/>
        </w:rPr>
        <w:t>6-19</w:t>
      </w:r>
      <w:r>
        <w:rPr>
          <w:rFonts w:ascii="幼圆" w:eastAsia="幼圆" w:hAnsi="幼圆" w:hint="eastAsia"/>
        </w:rPr>
        <w:t>所示为电子支付系统处理</w:t>
      </w:r>
      <w:r>
        <w:rPr>
          <w:rFonts w:ascii="幼圆" w:eastAsia="幼圆" w:hAnsi="幼圆" w:hint="eastAsia"/>
        </w:rPr>
        <w:t>支付</w:t>
      </w:r>
      <w:proofErr w:type="gramStart"/>
      <w:r>
        <w:rPr>
          <w:rFonts w:ascii="幼圆" w:eastAsia="幼圆" w:hAnsi="幼圆" w:hint="eastAsia"/>
        </w:rPr>
        <w:t>宝用户</w:t>
      </w:r>
      <w:r>
        <w:rPr>
          <w:rFonts w:ascii="幼圆" w:eastAsia="幼圆" w:hAnsi="幼圆" w:hint="eastAsia"/>
        </w:rPr>
        <w:t>扫码支付</w:t>
      </w:r>
      <w:proofErr w:type="gramEnd"/>
      <w:r w:rsidRPr="00C022F1">
        <w:rPr>
          <w:rFonts w:ascii="幼圆" w:eastAsia="幼圆" w:hAnsi="幼圆" w:hint="eastAsia"/>
        </w:rPr>
        <w:t>的顺序图，EPS</w:t>
      </w:r>
      <w:r>
        <w:rPr>
          <w:rFonts w:ascii="幼圆" w:eastAsia="幼圆" w:hAnsi="幼圆" w:hint="eastAsia"/>
        </w:rPr>
        <w:t>系统</w:t>
      </w:r>
      <w:r w:rsidRPr="00C022F1">
        <w:rPr>
          <w:rFonts w:ascii="幼圆" w:eastAsia="幼圆" w:hAnsi="幼圆" w:hint="eastAsia"/>
        </w:rPr>
        <w:t>先是收到</w:t>
      </w:r>
      <w:r>
        <w:rPr>
          <w:rFonts w:ascii="幼圆" w:eastAsia="幼圆" w:hAnsi="幼圆" w:hint="eastAsia"/>
        </w:rPr>
        <w:t>RPOS支付</w:t>
      </w:r>
      <w:r w:rsidRPr="00C022F1">
        <w:rPr>
          <w:rFonts w:ascii="幼圆" w:eastAsia="幼圆" w:hAnsi="幼圆" w:hint="eastAsia"/>
        </w:rPr>
        <w:t>请求</w:t>
      </w:r>
      <w:r>
        <w:rPr>
          <w:rFonts w:ascii="幼圆" w:eastAsia="幼圆" w:hAnsi="幼圆" w:hint="eastAsia"/>
        </w:rPr>
        <w:t>后，将CardPayment消息转换为支付终端的Purchase指令，其中包含了交易的全部信息，支付终端应答后，EPS站级系统将交易信息发送给EPS总部系统，总部系统生成订单，并向</w:t>
      </w:r>
      <w:r>
        <w:rPr>
          <w:rFonts w:ascii="幼圆" w:eastAsia="幼圆" w:hAnsi="幼圆" w:hint="eastAsia"/>
        </w:rPr>
        <w:t>支付</w:t>
      </w:r>
      <w:proofErr w:type="gramStart"/>
      <w:r>
        <w:rPr>
          <w:rFonts w:ascii="幼圆" w:eastAsia="幼圆" w:hAnsi="幼圆" w:hint="eastAsia"/>
        </w:rPr>
        <w:t>宝支付</w:t>
      </w:r>
      <w:proofErr w:type="gramEnd"/>
      <w:r>
        <w:rPr>
          <w:rFonts w:ascii="幼圆" w:eastAsia="幼圆" w:hAnsi="幼圆" w:hint="eastAsia"/>
        </w:rPr>
        <w:t>系统提交下单指令，支付</w:t>
      </w:r>
      <w:proofErr w:type="gramStart"/>
      <w:r>
        <w:rPr>
          <w:rFonts w:ascii="幼圆" w:eastAsia="幼圆" w:hAnsi="幼圆" w:hint="eastAsia"/>
        </w:rPr>
        <w:t>宝</w:t>
      </w:r>
      <w:r>
        <w:rPr>
          <w:rFonts w:ascii="幼圆" w:eastAsia="幼圆" w:hAnsi="幼圆" w:hint="eastAsia"/>
        </w:rPr>
        <w:t>支付</w:t>
      </w:r>
      <w:proofErr w:type="gramEnd"/>
      <w:r>
        <w:rPr>
          <w:rFonts w:ascii="幼圆" w:eastAsia="幼圆" w:hAnsi="幼圆" w:hint="eastAsia"/>
        </w:rPr>
        <w:t>系统将根据订单信息，生成订单链接返回给EPS总部系统。EPS总部使用此订单链接生成交易二维码，返回给EPS站级系统，EPS站级</w:t>
      </w:r>
      <w:r>
        <w:rPr>
          <w:rFonts w:ascii="幼圆" w:eastAsia="幼圆" w:hAnsi="幼圆" w:hint="eastAsia"/>
        </w:rPr>
        <w:t>系统将生成的二</w:t>
      </w:r>
      <w:proofErr w:type="gramStart"/>
      <w:r>
        <w:rPr>
          <w:rFonts w:ascii="幼圆" w:eastAsia="幼圆" w:hAnsi="幼圆" w:hint="eastAsia"/>
        </w:rPr>
        <w:t>维码信息</w:t>
      </w:r>
      <w:proofErr w:type="gramEnd"/>
      <w:r>
        <w:rPr>
          <w:rFonts w:ascii="幼圆" w:eastAsia="幼圆" w:hAnsi="幼圆" w:hint="eastAsia"/>
        </w:rPr>
        <w:t>发送给终端支付设备显示，顾客将使用手机支付宝</w:t>
      </w:r>
      <w:r>
        <w:rPr>
          <w:rFonts w:ascii="幼圆" w:eastAsia="幼圆" w:hAnsi="幼圆" w:hint="eastAsia"/>
        </w:rPr>
        <w:t>扫一扫功能，主动扫描油站支付终端的二维码，确认支付信息后，便完成了支付。支付终端设备根据消费信息打印交易小票并</w:t>
      </w:r>
      <w:r w:rsidRPr="00C022F1">
        <w:rPr>
          <w:rFonts w:ascii="幼圆" w:eastAsia="幼圆" w:hAnsi="幼圆" w:hint="eastAsia"/>
        </w:rPr>
        <w:t>将</w:t>
      </w:r>
      <w:r>
        <w:rPr>
          <w:rFonts w:ascii="幼圆" w:eastAsia="幼圆" w:hAnsi="幼圆" w:hint="eastAsia"/>
        </w:rPr>
        <w:t>交易完成消息</w:t>
      </w:r>
      <w:r w:rsidRPr="00C022F1">
        <w:rPr>
          <w:rFonts w:ascii="幼圆" w:eastAsia="幼圆" w:hAnsi="幼圆" w:hint="eastAsia"/>
        </w:rPr>
        <w:t>通过Purchase应答消息传回给EPS</w:t>
      </w:r>
      <w:r>
        <w:rPr>
          <w:rFonts w:ascii="幼圆" w:eastAsia="幼圆" w:hAnsi="幼圆" w:hint="eastAsia"/>
        </w:rPr>
        <w:t>站级系统</w:t>
      </w:r>
      <w:r w:rsidRPr="00C022F1">
        <w:rPr>
          <w:rFonts w:ascii="幼圆" w:eastAsia="幼圆" w:hAnsi="幼圆" w:hint="eastAsia"/>
        </w:rPr>
        <w:t>，</w:t>
      </w:r>
      <w:r>
        <w:rPr>
          <w:rFonts w:ascii="幼圆" w:eastAsia="幼圆" w:hAnsi="幼圆" w:hint="eastAsia"/>
        </w:rPr>
        <w:t>EPS站级系统通过</w:t>
      </w:r>
      <w:r w:rsidRPr="00C022F1">
        <w:rPr>
          <w:rFonts w:ascii="幼圆" w:eastAsia="幼圆" w:hAnsi="幼圆" w:hint="eastAsia"/>
        </w:rPr>
        <w:t>配置信息和交易过程中生成的标识该交易的信息生成关于电子支付的小票信息，该信息通过设备请求发送给室内</w:t>
      </w:r>
      <w:r>
        <w:rPr>
          <w:rFonts w:ascii="幼圆" w:eastAsia="幼圆" w:hAnsi="幼圆" w:hint="eastAsia"/>
        </w:rPr>
        <w:t>RPOS,R</w:t>
      </w:r>
      <w:r w:rsidRPr="00C022F1">
        <w:rPr>
          <w:rFonts w:ascii="幼圆" w:eastAsia="幼圆" w:hAnsi="幼圆" w:hint="eastAsia"/>
        </w:rPr>
        <w:t>POS收到关于电子支付的小票信息之后将它加到自己生成的小票的内容的后面，这样在</w:t>
      </w:r>
      <w:r>
        <w:rPr>
          <w:rFonts w:ascii="幼圆" w:eastAsia="幼圆" w:hAnsi="幼圆" w:hint="eastAsia"/>
        </w:rPr>
        <w:t>R</w:t>
      </w:r>
      <w:r w:rsidRPr="00C022F1">
        <w:rPr>
          <w:rFonts w:ascii="幼圆" w:eastAsia="幼圆" w:hAnsi="幼圆" w:hint="eastAsia"/>
        </w:rPr>
        <w:t>POS</w:t>
      </w:r>
      <w:r>
        <w:rPr>
          <w:rFonts w:ascii="幼圆" w:eastAsia="幼圆" w:hAnsi="幼圆" w:hint="eastAsia"/>
        </w:rPr>
        <w:t>这端就生成了完整的用户小票。</w:t>
      </w:r>
    </w:p>
    <w:p w:rsidR="006253B3" w:rsidRPr="00F176D4" w:rsidRDefault="006253B3" w:rsidP="006253B3">
      <w:pPr>
        <w:pStyle w:val="a6"/>
        <w:ind w:firstLine="420"/>
        <w:jc w:val="center"/>
      </w:pPr>
      <w:r w:rsidRPr="006253B3">
        <w:object w:dxaOrig="16663" w:dyaOrig="12348">
          <v:shape id="_x0000_i1041" type="#_x0000_t75" style="width:430.65pt;height:319.25pt" o:ole="">
            <v:imagedata r:id="rId49" o:title=""/>
          </v:shape>
          <o:OLEObject Type="Embed" ProgID="Visio.Drawing.11" ShapeID="_x0000_i1041" DrawAspect="Content" ObjectID="_1530970540" r:id="rId50"/>
        </w:object>
      </w:r>
      <w:r>
        <w:rPr>
          <w:rFonts w:hint="eastAsia"/>
        </w:rPr>
        <w:t>图</w:t>
      </w:r>
      <w:r>
        <w:rPr>
          <w:rFonts w:hint="eastAsia"/>
        </w:rPr>
        <w:t>6-19</w:t>
      </w:r>
    </w:p>
    <w:p w:rsidR="00676A82" w:rsidRDefault="00676A82" w:rsidP="00676A82">
      <w:pPr>
        <w:pStyle w:val="5"/>
        <w:rPr>
          <w:rFonts w:hint="eastAsia"/>
        </w:rPr>
      </w:pPr>
      <w:r>
        <w:rPr>
          <w:rFonts w:hint="eastAsia"/>
        </w:rPr>
        <w:t>NFC</w:t>
      </w:r>
      <w:r>
        <w:rPr>
          <w:rFonts w:hint="eastAsia"/>
        </w:rPr>
        <w:t>手机支付</w:t>
      </w:r>
    </w:p>
    <w:p w:rsidR="008C0555" w:rsidRPr="008C0555" w:rsidRDefault="008C0555" w:rsidP="008C0555">
      <w:pPr>
        <w:pStyle w:val="a6"/>
        <w:ind w:firstLine="420"/>
        <w:rPr>
          <w:rFonts w:hint="eastAsia"/>
        </w:rPr>
      </w:pPr>
      <w:r w:rsidRPr="00C022F1">
        <w:rPr>
          <w:rFonts w:ascii="幼圆" w:eastAsia="幼圆" w:hAnsi="幼圆" w:hint="eastAsia"/>
        </w:rPr>
        <w:t>如图</w:t>
      </w:r>
      <w:r>
        <w:rPr>
          <w:rFonts w:ascii="幼圆" w:eastAsia="幼圆" w:hAnsi="幼圆" w:hint="eastAsia"/>
        </w:rPr>
        <w:t>6-20</w:t>
      </w:r>
      <w:r>
        <w:rPr>
          <w:rFonts w:ascii="幼圆" w:eastAsia="幼圆" w:hAnsi="幼圆" w:hint="eastAsia"/>
        </w:rPr>
        <w:t>所示为电子支付系统处理</w:t>
      </w:r>
      <w:r>
        <w:rPr>
          <w:rFonts w:ascii="幼圆" w:eastAsia="幼圆" w:hAnsi="幼圆" w:hint="eastAsia"/>
        </w:rPr>
        <w:t>NFC手机</w:t>
      </w:r>
      <w:r>
        <w:rPr>
          <w:rFonts w:ascii="幼圆" w:eastAsia="幼圆" w:hAnsi="幼圆" w:hint="eastAsia"/>
        </w:rPr>
        <w:t>用户支付</w:t>
      </w:r>
      <w:r w:rsidRPr="00C022F1">
        <w:rPr>
          <w:rFonts w:ascii="幼圆" w:eastAsia="幼圆" w:hAnsi="幼圆" w:hint="eastAsia"/>
        </w:rPr>
        <w:t>的顺序图，EPS</w:t>
      </w:r>
      <w:r>
        <w:rPr>
          <w:rFonts w:ascii="幼圆" w:eastAsia="幼圆" w:hAnsi="幼圆" w:hint="eastAsia"/>
        </w:rPr>
        <w:t>系统</w:t>
      </w:r>
      <w:r w:rsidRPr="00C022F1">
        <w:rPr>
          <w:rFonts w:ascii="幼圆" w:eastAsia="幼圆" w:hAnsi="幼圆" w:hint="eastAsia"/>
        </w:rPr>
        <w:t>先是收到</w:t>
      </w:r>
      <w:r>
        <w:rPr>
          <w:rFonts w:ascii="幼圆" w:eastAsia="幼圆" w:hAnsi="幼圆" w:hint="eastAsia"/>
        </w:rPr>
        <w:t>RPOS支付</w:t>
      </w:r>
      <w:r w:rsidRPr="00C022F1">
        <w:rPr>
          <w:rFonts w:ascii="幼圆" w:eastAsia="幼圆" w:hAnsi="幼圆" w:hint="eastAsia"/>
        </w:rPr>
        <w:t>请求</w:t>
      </w:r>
      <w:r>
        <w:rPr>
          <w:rFonts w:ascii="幼圆" w:eastAsia="幼圆" w:hAnsi="幼圆" w:hint="eastAsia"/>
        </w:rPr>
        <w:t>后，将CardPayment消息转换为支付终端的Purchase</w:t>
      </w:r>
      <w:r>
        <w:rPr>
          <w:rFonts w:ascii="幼圆" w:eastAsia="幼圆" w:hAnsi="幼圆" w:hint="eastAsia"/>
        </w:rPr>
        <w:t>指令，其中包含了交易的全部信息，支付终端应答后，支付终端（支持NFC）将通过NFC协议读取用户账户信息，支付终端将支付信息通过</w:t>
      </w:r>
      <w:r>
        <w:rPr>
          <w:rFonts w:ascii="幼圆" w:eastAsia="幼圆" w:hAnsi="幼圆" w:hint="eastAsia"/>
        </w:rPr>
        <w:t>EPS站级系统将交易信息发送给EPS总部系统，总部系统生成订单，并向</w:t>
      </w:r>
      <w:r>
        <w:rPr>
          <w:rFonts w:ascii="幼圆" w:eastAsia="幼圆" w:hAnsi="幼圆" w:hint="eastAsia"/>
        </w:rPr>
        <w:t>用户手机NFC注册的金融机构发起扣款请求，用户</w:t>
      </w:r>
      <w:r>
        <w:rPr>
          <w:rFonts w:ascii="幼圆" w:eastAsia="幼圆" w:hAnsi="幼圆" w:hint="eastAsia"/>
        </w:rPr>
        <w:t>确认支付信息后，便完成了支付。支付终端设备根据消费信息打印交易小票并</w:t>
      </w:r>
      <w:r w:rsidRPr="00C022F1">
        <w:rPr>
          <w:rFonts w:ascii="幼圆" w:eastAsia="幼圆" w:hAnsi="幼圆" w:hint="eastAsia"/>
        </w:rPr>
        <w:t>将</w:t>
      </w:r>
      <w:r>
        <w:rPr>
          <w:rFonts w:ascii="幼圆" w:eastAsia="幼圆" w:hAnsi="幼圆" w:hint="eastAsia"/>
        </w:rPr>
        <w:t>交易完成消息</w:t>
      </w:r>
      <w:r w:rsidRPr="00C022F1">
        <w:rPr>
          <w:rFonts w:ascii="幼圆" w:eastAsia="幼圆" w:hAnsi="幼圆" w:hint="eastAsia"/>
        </w:rPr>
        <w:t>通过Purchase应答消息传回给EPS</w:t>
      </w:r>
      <w:r>
        <w:rPr>
          <w:rFonts w:ascii="幼圆" w:eastAsia="幼圆" w:hAnsi="幼圆" w:hint="eastAsia"/>
        </w:rPr>
        <w:t>站级系统</w:t>
      </w:r>
      <w:r w:rsidRPr="00C022F1">
        <w:rPr>
          <w:rFonts w:ascii="幼圆" w:eastAsia="幼圆" w:hAnsi="幼圆" w:hint="eastAsia"/>
        </w:rPr>
        <w:t>，</w:t>
      </w:r>
      <w:r>
        <w:rPr>
          <w:rFonts w:ascii="幼圆" w:eastAsia="幼圆" w:hAnsi="幼圆" w:hint="eastAsia"/>
        </w:rPr>
        <w:t>EPS站级系统通过</w:t>
      </w:r>
      <w:r w:rsidRPr="00C022F1">
        <w:rPr>
          <w:rFonts w:ascii="幼圆" w:eastAsia="幼圆" w:hAnsi="幼圆" w:hint="eastAsia"/>
        </w:rPr>
        <w:t>配置信息和交易过程中生成的标识该交易的信息生成关于电子支付的小票信息，该信息通过设备请求发送给室内</w:t>
      </w:r>
      <w:r>
        <w:rPr>
          <w:rFonts w:ascii="幼圆" w:eastAsia="幼圆" w:hAnsi="幼圆" w:hint="eastAsia"/>
        </w:rPr>
        <w:t>RPOS,R</w:t>
      </w:r>
      <w:r w:rsidRPr="00C022F1">
        <w:rPr>
          <w:rFonts w:ascii="幼圆" w:eastAsia="幼圆" w:hAnsi="幼圆" w:hint="eastAsia"/>
        </w:rPr>
        <w:t>POS收到关于电子支付的小票信息之后将它加到自己生成的小票的内容的后面，这样在</w:t>
      </w:r>
      <w:r>
        <w:rPr>
          <w:rFonts w:ascii="幼圆" w:eastAsia="幼圆" w:hAnsi="幼圆" w:hint="eastAsia"/>
        </w:rPr>
        <w:t>R</w:t>
      </w:r>
      <w:r w:rsidRPr="00C022F1">
        <w:rPr>
          <w:rFonts w:ascii="幼圆" w:eastAsia="幼圆" w:hAnsi="幼圆" w:hint="eastAsia"/>
        </w:rPr>
        <w:t>POS</w:t>
      </w:r>
      <w:r>
        <w:rPr>
          <w:rFonts w:ascii="幼圆" w:eastAsia="幼圆" w:hAnsi="幼圆" w:hint="eastAsia"/>
        </w:rPr>
        <w:t>这端就生成了完整的用户小票。</w:t>
      </w:r>
    </w:p>
    <w:p w:rsidR="00F176D4" w:rsidRPr="00F176D4" w:rsidRDefault="00EE0EBE" w:rsidP="008C0555">
      <w:pPr>
        <w:pStyle w:val="a6"/>
        <w:ind w:firstLine="420"/>
        <w:jc w:val="center"/>
      </w:pPr>
      <w:r w:rsidRPr="00EE0EBE">
        <w:object w:dxaOrig="11434" w:dyaOrig="8860">
          <v:shape id="_x0000_i1042" type="#_x0000_t75" style="width:433.35pt;height:335.55pt" o:ole="">
            <v:imagedata r:id="rId51" o:title=""/>
          </v:shape>
          <o:OLEObject Type="Embed" ProgID="Visio.Drawing.11" ShapeID="_x0000_i1042" DrawAspect="Content" ObjectID="_1530970541" r:id="rId52"/>
        </w:object>
      </w:r>
      <w:r w:rsidR="00F176D4">
        <w:rPr>
          <w:rFonts w:hint="eastAsia"/>
        </w:rPr>
        <w:t>图</w:t>
      </w:r>
      <w:r w:rsidR="00F176D4">
        <w:rPr>
          <w:rFonts w:hint="eastAsia"/>
        </w:rPr>
        <w:t>6-20</w:t>
      </w:r>
      <w:bookmarkStart w:id="132" w:name="_GoBack"/>
      <w:bookmarkEnd w:id="132"/>
    </w:p>
    <w:p w:rsidR="00676A82" w:rsidRDefault="00676A82" w:rsidP="00676A82">
      <w:pPr>
        <w:pStyle w:val="4"/>
      </w:pPr>
      <w:r>
        <w:rPr>
          <w:rFonts w:hint="eastAsia"/>
        </w:rPr>
        <w:t>支付交易数据存储</w:t>
      </w:r>
    </w:p>
    <w:p w:rsidR="00FD1803" w:rsidRDefault="00FD1803" w:rsidP="00FD1803">
      <w:pPr>
        <w:pStyle w:val="a6"/>
        <w:ind w:firstLine="420"/>
        <w:rPr>
          <w:rFonts w:ascii="幼圆" w:eastAsia="幼圆" w:hAnsi="幼圆"/>
        </w:rPr>
      </w:pPr>
      <w:r w:rsidRPr="00FD1803">
        <w:rPr>
          <w:rFonts w:ascii="幼圆" w:eastAsia="幼圆" w:hAnsi="幼圆" w:hint="eastAsia"/>
        </w:rPr>
        <w:t>EPS在处理CardPayment, CardPreauthorization请求的时候都会生成一个交易对象，该对象用来存放交易过程中需要存储的数据，任何对该对象内容的改变都会持久存储到数据库，交易过程中需</w:t>
      </w:r>
      <w:r w:rsidR="005E444B">
        <w:rPr>
          <w:rFonts w:ascii="幼圆" w:eastAsia="幼圆" w:hAnsi="幼圆" w:hint="eastAsia"/>
        </w:rPr>
        <w:t>要存储的数据会被构造成不同类型的交易数据项</w:t>
      </w:r>
      <w:r w:rsidR="00441C95">
        <w:rPr>
          <w:rFonts w:ascii="幼圆" w:eastAsia="幼圆" w:hAnsi="幼圆" w:hint="eastAsia"/>
        </w:rPr>
        <w:t>，而每个具体的交易数据项根据IFSF POS-EPS规定</w:t>
      </w:r>
      <w:r w:rsidRPr="00FD1803">
        <w:rPr>
          <w:rFonts w:ascii="幼圆" w:eastAsia="幼圆" w:hAnsi="幼圆" w:hint="eastAsia"/>
        </w:rPr>
        <w:t>的Schema定义它可以存储的数据，因此一个交易对象里面所有的数据都可以按Schema序列化成一个XML格式的字符串然后持久存储到数据库，同理这个字符串从数据库取出来后也可以根据Schema把它反序列化成一个交易对象。</w:t>
      </w:r>
    </w:p>
    <w:p w:rsidR="00676A82" w:rsidRDefault="00676A82" w:rsidP="00676A82">
      <w:pPr>
        <w:pStyle w:val="5"/>
      </w:pPr>
      <w:r>
        <w:rPr>
          <w:rFonts w:hint="eastAsia"/>
        </w:rPr>
        <w:t>交易数据定义</w:t>
      </w:r>
    </w:p>
    <w:p w:rsidR="00DD7F16" w:rsidRDefault="001C15A1" w:rsidP="001C15A1">
      <w:pPr>
        <w:pStyle w:val="a6"/>
        <w:ind w:firstLine="420"/>
        <w:rPr>
          <w:rFonts w:ascii="幼圆" w:eastAsia="幼圆" w:hAnsi="幼圆"/>
        </w:rPr>
      </w:pPr>
      <w:r w:rsidRPr="001C15A1">
        <w:rPr>
          <w:rFonts w:ascii="幼圆" w:eastAsia="幼圆" w:hAnsi="幼圆" w:hint="eastAsia"/>
        </w:rPr>
        <w:t>为了表示一个交易，我们定义了一个叫做Transaction的类，该类的成员变量定义了一个交易所需要存放的所有数据类型，如表5-4所示为该类所有成员变量的定义和每一个成员变量所表示的含义:</w:t>
      </w:r>
    </w:p>
    <w:tbl>
      <w:tblPr>
        <w:tblStyle w:val="14"/>
        <w:tblW w:w="0" w:type="auto"/>
        <w:tblLook w:val="04A0" w:firstRow="1" w:lastRow="0" w:firstColumn="1" w:lastColumn="0" w:noHBand="0" w:noVBand="1"/>
      </w:tblPr>
      <w:tblGrid>
        <w:gridCol w:w="2368"/>
        <w:gridCol w:w="1896"/>
        <w:gridCol w:w="5023"/>
      </w:tblGrid>
      <w:tr w:rsidR="00040E0E" w:rsidRPr="00040E0E" w:rsidTr="00A308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8" w:type="dxa"/>
          </w:tcPr>
          <w:p w:rsidR="00040E0E" w:rsidRPr="00040E0E" w:rsidRDefault="00040E0E" w:rsidP="001C15A1">
            <w:pPr>
              <w:pStyle w:val="a6"/>
              <w:ind w:firstLineChars="0" w:firstLine="0"/>
              <w:rPr>
                <w:rFonts w:ascii="幼圆" w:eastAsia="幼圆" w:hAnsi="幼圆"/>
                <w:i w:val="0"/>
              </w:rPr>
            </w:pPr>
            <w:r>
              <w:rPr>
                <w:rFonts w:ascii="幼圆" w:eastAsia="幼圆" w:hAnsi="幼圆" w:hint="eastAsia"/>
                <w:i w:val="0"/>
              </w:rPr>
              <w:t>变量名</w:t>
            </w:r>
          </w:p>
        </w:tc>
        <w:tc>
          <w:tcPr>
            <w:tcW w:w="1896" w:type="dxa"/>
          </w:tcPr>
          <w:p w:rsidR="00040E0E" w:rsidRPr="00040E0E" w:rsidRDefault="00040E0E" w:rsidP="001C15A1">
            <w:pPr>
              <w:pStyle w:val="a6"/>
              <w:ind w:firstLineChars="0" w:firstLine="0"/>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类型</w:t>
            </w:r>
          </w:p>
        </w:tc>
        <w:tc>
          <w:tcPr>
            <w:tcW w:w="5023" w:type="dxa"/>
          </w:tcPr>
          <w:p w:rsidR="00040E0E" w:rsidRPr="00040E0E" w:rsidRDefault="00040E0E" w:rsidP="001C15A1">
            <w:pPr>
              <w:pStyle w:val="a6"/>
              <w:ind w:firstLineChars="0" w:firstLine="0"/>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描述</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t>Id</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long</w:t>
            </w:r>
          </w:p>
        </w:tc>
        <w:tc>
          <w:tcPr>
            <w:tcW w:w="5023" w:type="dxa"/>
          </w:tcPr>
          <w:p w:rsidR="00040E0E" w:rsidRDefault="00040E0E" w:rsidP="00040E0E">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它是发生在同一个终端上的Transaction的</w:t>
            </w:r>
            <w:r>
              <w:rPr>
                <w:rFonts w:ascii="幼圆" w:eastAsia="幼圆" w:hAnsi="幼圆" w:hint="eastAsia"/>
              </w:rPr>
              <w:t>唯</w:t>
            </w:r>
            <w:r w:rsidRPr="00040E0E">
              <w:rPr>
                <w:rFonts w:ascii="幼圆" w:eastAsia="幼圆" w:hAnsi="幼圆" w:hint="eastAsia"/>
              </w:rPr>
              <w:t>标识，发生在同一个终端上</w:t>
            </w:r>
            <w:proofErr w:type="gramStart"/>
            <w:r w:rsidRPr="00040E0E">
              <w:rPr>
                <w:rFonts w:ascii="幼圆" w:eastAsia="幼圆" w:hAnsi="幼圆" w:hint="eastAsia"/>
              </w:rPr>
              <w:t>的交易的交易</w:t>
            </w:r>
            <w:proofErr w:type="gramEnd"/>
            <w:r w:rsidRPr="00040E0E">
              <w:rPr>
                <w:rFonts w:ascii="幼圆" w:eastAsia="幼圆" w:hAnsi="幼圆" w:hint="eastAsia"/>
              </w:rPr>
              <w:t>Id总是每次自动加1的</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lastRenderedPageBreak/>
              <w:t>TransactionType</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Enum</w:t>
            </w:r>
          </w:p>
        </w:tc>
        <w:tc>
          <w:tcPr>
            <w:tcW w:w="5023" w:type="dxa"/>
          </w:tcPr>
          <w:p w:rsidR="00040E0E" w:rsidRDefault="00040E0E" w:rsidP="00040E0E">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表示一个Transaction的类型，支付交易的类型总是SaleTransactio</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t>State</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TransactionState</w:t>
            </w:r>
          </w:p>
        </w:tc>
        <w:tc>
          <w:tcPr>
            <w:tcW w:w="5023" w:type="dxa"/>
          </w:tcPr>
          <w:p w:rsidR="00040E0E" w:rsidRDefault="00040E0E" w:rsidP="00040E0E">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它表示一个Transaction的状态，</w:t>
            </w:r>
            <w:r>
              <w:rPr>
                <w:rFonts w:ascii="幼圆" w:eastAsia="幼圆" w:hAnsi="幼圆" w:hint="eastAsia"/>
              </w:rPr>
              <w:t>Transaction</w:t>
            </w:r>
            <w:r w:rsidRPr="00040E0E">
              <w:rPr>
                <w:rFonts w:ascii="幼圆" w:eastAsia="幼圆" w:hAnsi="幼圆" w:hint="eastAsia"/>
              </w:rPr>
              <w:t>可能的状态有</w:t>
            </w:r>
            <w:r>
              <w:rPr>
                <w:rFonts w:ascii="幼圆" w:eastAsia="幼圆" w:hAnsi="幼圆" w:hint="eastAsia"/>
              </w:rPr>
              <w:t>Unkown，Open ，</w:t>
            </w:r>
            <w:r w:rsidRPr="00040E0E">
              <w:rPr>
                <w:rFonts w:ascii="幼圆" w:eastAsia="幼圆" w:hAnsi="幼圆" w:hint="eastAsia"/>
              </w:rPr>
              <w:t>Finished和</w:t>
            </w:r>
            <w:r w:rsidRPr="00040E0E">
              <w:rPr>
                <w:rFonts w:ascii="幼圆" w:eastAsia="幼圆" w:hAnsi="幼圆"/>
              </w:rPr>
              <w:t>Exception</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t>TerminalId</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int</w:t>
            </w:r>
          </w:p>
        </w:tc>
        <w:tc>
          <w:tcPr>
            <w:tcW w:w="5023"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表示交易所发生终端的标识号</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t>STAN</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int</w:t>
            </w:r>
          </w:p>
        </w:tc>
        <w:tc>
          <w:tcPr>
            <w:tcW w:w="5023" w:type="dxa"/>
          </w:tcPr>
          <w:p w:rsidR="00040E0E" w:rsidRDefault="00040E0E" w:rsidP="00040E0E">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电子支付系统为一笔交易生成的站级别的标识，它可以作为外部系统查询一笔发生在电子支付系统</w:t>
            </w:r>
            <w:proofErr w:type="gramStart"/>
            <w:r w:rsidRPr="00040E0E">
              <w:rPr>
                <w:rFonts w:ascii="幼圆" w:eastAsia="幼圆" w:hAnsi="幼圆" w:hint="eastAsia"/>
              </w:rPr>
              <w:t>里交易</w:t>
            </w:r>
            <w:proofErr w:type="gramEnd"/>
            <w:r w:rsidRPr="00040E0E">
              <w:rPr>
                <w:rFonts w:ascii="幼圆" w:eastAsia="幼圆" w:hAnsi="幼圆" w:hint="eastAsia"/>
              </w:rPr>
              <w:t>的依据</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t>Batch</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long</w:t>
            </w:r>
          </w:p>
        </w:tc>
        <w:tc>
          <w:tcPr>
            <w:tcW w:w="5023"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指该笔交易发生时所处对帐周期的标识号，一般以天为对帐周期，标识该笔交易是属于那一天的交易，比如一个加油站下午2点之后的交易可能被算做第二天的交易，这些交易会在第二天的报表中反应，而不会反应在当天的报表中</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t>StartDateTime</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DateTime</w:t>
            </w:r>
          </w:p>
        </w:tc>
        <w:tc>
          <w:tcPr>
            <w:tcW w:w="5023"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它表示一个Transaction开始的时间，Transaction开始后，它的状态被设置为Open并且它所包含的数据第一次持久化存储到数据库</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t>EndDateTime</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DateTime</w:t>
            </w:r>
          </w:p>
        </w:tc>
        <w:tc>
          <w:tcPr>
            <w:tcW w:w="5023"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它表示一个Transaction结束的时间，Transaction结束后它的状态变为Finished</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t>CreateDateTime</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DateTime</w:t>
            </w:r>
          </w:p>
        </w:tc>
        <w:tc>
          <w:tcPr>
            <w:tcW w:w="5023"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它表示一个Transaction对象实例化的时间</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t>UpdateDateTime</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DateTime</w:t>
            </w:r>
          </w:p>
        </w:tc>
        <w:tc>
          <w:tcPr>
            <w:tcW w:w="5023"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它表示一个Transaction对象被更新的时间</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t>ShiftNumber</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long</w:t>
            </w:r>
          </w:p>
        </w:tc>
        <w:tc>
          <w:tcPr>
            <w:tcW w:w="5023" w:type="dxa"/>
          </w:tcPr>
          <w:p w:rsidR="00040E0E" w:rsidRDefault="00040E0E" w:rsidP="00040E0E">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它表示在一个对帐周期内，收银员轮班的班次号</w:t>
            </w:r>
          </w:p>
        </w:tc>
      </w:tr>
      <w:tr w:rsidR="00040E0E" w:rsidTr="00A3085D">
        <w:tc>
          <w:tcPr>
            <w:cnfStyle w:val="001000000000" w:firstRow="0" w:lastRow="0" w:firstColumn="1" w:lastColumn="0" w:oddVBand="0" w:evenVBand="0" w:oddHBand="0" w:evenHBand="0" w:firstRowFirstColumn="0" w:firstRowLastColumn="0" w:lastRowFirstColumn="0" w:lastRowLastColumn="0"/>
            <w:tcW w:w="2368" w:type="dxa"/>
          </w:tcPr>
          <w:p w:rsidR="00040E0E" w:rsidRDefault="00040E0E" w:rsidP="001C15A1">
            <w:pPr>
              <w:pStyle w:val="a6"/>
              <w:ind w:firstLineChars="0" w:firstLine="0"/>
              <w:rPr>
                <w:rFonts w:ascii="幼圆" w:eastAsia="幼圆" w:hAnsi="幼圆"/>
              </w:rPr>
            </w:pPr>
            <w:r>
              <w:rPr>
                <w:rFonts w:ascii="幼圆" w:eastAsia="幼圆" w:hAnsi="幼圆" w:hint="eastAsia"/>
              </w:rPr>
              <w:t>Items</w:t>
            </w:r>
          </w:p>
        </w:tc>
        <w:tc>
          <w:tcPr>
            <w:tcW w:w="1896" w:type="dxa"/>
          </w:tcPr>
          <w:p w:rsidR="00040E0E" w:rsidRDefault="00040E0E" w:rsidP="001C15A1">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TransactionItem</w:t>
            </w:r>
          </w:p>
        </w:tc>
        <w:tc>
          <w:tcPr>
            <w:tcW w:w="5023" w:type="dxa"/>
          </w:tcPr>
          <w:p w:rsidR="00040E0E" w:rsidRDefault="00040E0E" w:rsidP="00040E0E">
            <w:pPr>
              <w:pStyle w:val="a6"/>
              <w:ind w:firstLineChars="0" w:firstLine="0"/>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40E0E">
              <w:rPr>
                <w:rFonts w:ascii="幼圆" w:eastAsia="幼圆" w:hAnsi="幼圆" w:hint="eastAsia"/>
              </w:rPr>
              <w:t>交易中需要存储的数据都存放在这个列表中。每一个item的类型即定义这个item的类都是从TransactionItem这个类继承的</w:t>
            </w:r>
          </w:p>
        </w:tc>
      </w:tr>
    </w:tbl>
    <w:p w:rsidR="001C15A1" w:rsidRDefault="00A3085D" w:rsidP="001C15A1">
      <w:pPr>
        <w:pStyle w:val="a6"/>
        <w:ind w:firstLine="420"/>
        <w:rPr>
          <w:rFonts w:ascii="幼圆" w:eastAsia="幼圆" w:hAnsi="幼圆"/>
        </w:rPr>
      </w:pPr>
      <w:r w:rsidRPr="00A3085D">
        <w:rPr>
          <w:rFonts w:ascii="幼圆" w:eastAsia="幼圆" w:hAnsi="幼圆" w:hint="eastAsia"/>
        </w:rPr>
        <w:t>Transaction类提供Start(), Finish()和Exception()三个方法将Transaction分别设置为Open, Finished和Exception状态，同时它提供WriteXml和Deserialize方法分别将一个Transaction对象按照Schema转化成XML和将符合Schema的XML字符串转化为一个Transaction的对象。</w:t>
      </w:r>
    </w:p>
    <w:p w:rsidR="00A3085D" w:rsidRPr="001C15A1" w:rsidRDefault="00A3085D" w:rsidP="001C15A1">
      <w:pPr>
        <w:pStyle w:val="a6"/>
        <w:ind w:firstLine="420"/>
        <w:rPr>
          <w:rFonts w:ascii="幼圆" w:eastAsia="幼圆" w:hAnsi="幼圆"/>
        </w:rPr>
      </w:pPr>
      <w:proofErr w:type="gramStart"/>
      <w:r w:rsidRPr="00A3085D">
        <w:rPr>
          <w:rFonts w:ascii="幼圆" w:eastAsia="幼圆" w:hAnsi="幼圆" w:hint="eastAsia"/>
        </w:rPr>
        <w:t>所有从类</w:t>
      </w:r>
      <w:proofErr w:type="gramEnd"/>
      <w:r w:rsidRPr="00A3085D">
        <w:rPr>
          <w:rFonts w:ascii="幼圆" w:eastAsia="幼圆" w:hAnsi="幼圆" w:hint="eastAsia"/>
        </w:rPr>
        <w:t>TransactionItem继承的交易项也都重写了WriteXml和Deserialize这两个方法，W riteXml方法可以将一个交易</w:t>
      </w:r>
      <w:proofErr w:type="gramStart"/>
      <w:r w:rsidRPr="00A3085D">
        <w:rPr>
          <w:rFonts w:ascii="幼圆" w:eastAsia="幼圆" w:hAnsi="幼圆" w:hint="eastAsia"/>
        </w:rPr>
        <w:t>项对象</w:t>
      </w:r>
      <w:proofErr w:type="gramEnd"/>
      <w:r w:rsidRPr="00A3085D">
        <w:rPr>
          <w:rFonts w:ascii="幼圆" w:eastAsia="幼圆" w:hAnsi="幼圆" w:hint="eastAsia"/>
        </w:rPr>
        <w:t>按照它的Schema序列化为Xml字符串，Deserialize方法可以将符合交易项Schema的Xml字符串反序列化成一个交易项的对象，</w:t>
      </w:r>
      <w:proofErr w:type="gramStart"/>
      <w:r w:rsidRPr="00A3085D">
        <w:rPr>
          <w:rFonts w:ascii="幼圆" w:eastAsia="幼圆" w:hAnsi="幼圆" w:hint="eastAsia"/>
        </w:rPr>
        <w:t>并且基类</w:t>
      </w:r>
      <w:proofErr w:type="gramEnd"/>
      <w:r w:rsidRPr="00A3085D">
        <w:rPr>
          <w:rFonts w:ascii="幼圆" w:eastAsia="幼圆" w:hAnsi="幼圆" w:hint="eastAsia"/>
        </w:rPr>
        <w:t>TransactionItem自身提供了两个成员变量</w:t>
      </w:r>
      <w:r>
        <w:rPr>
          <w:rFonts w:ascii="幼圆" w:eastAsia="幼圆" w:hAnsi="幼圆" w:hint="eastAsia"/>
        </w:rPr>
        <w:t>V</w:t>
      </w:r>
      <w:r w:rsidRPr="00A3085D">
        <w:rPr>
          <w:rFonts w:ascii="幼圆" w:eastAsia="幼圆" w:hAnsi="幼圆" w:hint="eastAsia"/>
        </w:rPr>
        <w:t>alue和DateTime，根据Transaction的Schema定义交易项序列化后的Xml字符串是放在TransactionItem元素下面的，它前面是Value和Datetime元素，这两个元素</w:t>
      </w:r>
      <w:proofErr w:type="gramStart"/>
      <w:r w:rsidRPr="00A3085D">
        <w:rPr>
          <w:rFonts w:ascii="幼圆" w:eastAsia="幼圆" w:hAnsi="幼圆" w:hint="eastAsia"/>
        </w:rPr>
        <w:t>是基类序列化</w:t>
      </w:r>
      <w:proofErr w:type="gramEnd"/>
      <w:r w:rsidRPr="00A3085D">
        <w:rPr>
          <w:rFonts w:ascii="幼圆" w:eastAsia="幼圆" w:hAnsi="幼圆" w:hint="eastAsia"/>
        </w:rPr>
        <w:t>出来的。</w:t>
      </w:r>
    </w:p>
    <w:p w:rsidR="00676A82" w:rsidRDefault="00676A82" w:rsidP="00676A82">
      <w:pPr>
        <w:pStyle w:val="5"/>
      </w:pPr>
      <w:r>
        <w:rPr>
          <w:rFonts w:hint="eastAsia"/>
        </w:rPr>
        <w:lastRenderedPageBreak/>
        <w:t>交易数据的持久存储</w:t>
      </w:r>
    </w:p>
    <w:p w:rsidR="00F97F1F" w:rsidRPr="00854987" w:rsidRDefault="00F97F1F" w:rsidP="00F97F1F">
      <w:pPr>
        <w:pStyle w:val="a6"/>
        <w:ind w:firstLine="420"/>
        <w:rPr>
          <w:rFonts w:ascii="幼圆" w:eastAsia="幼圆" w:hAnsi="幼圆"/>
        </w:rPr>
      </w:pPr>
      <w:r w:rsidRPr="00854987">
        <w:rPr>
          <w:rFonts w:ascii="幼圆" w:eastAsia="幼圆" w:hAnsi="幼圆" w:hint="eastAsia"/>
        </w:rPr>
        <w:t>我们对于交易数据的存储，可以使用Oracle或SQL Server等关系型数据库，只需定义好相关的数据库表，EPS系统将根据所使用的数据库，自动匹配所选数据库的执行逻辑。</w:t>
      </w:r>
    </w:p>
    <w:p w:rsidR="00854987" w:rsidRPr="00854987" w:rsidRDefault="00854987" w:rsidP="00F97F1F">
      <w:pPr>
        <w:pStyle w:val="a6"/>
        <w:ind w:firstLine="420"/>
        <w:rPr>
          <w:rFonts w:ascii="幼圆" w:eastAsia="幼圆" w:hAnsi="幼圆"/>
        </w:rPr>
      </w:pPr>
      <w:r>
        <w:rPr>
          <w:rFonts w:ascii="幼圆" w:eastAsia="幼圆" w:hAnsi="幼圆" w:hint="eastAsia"/>
        </w:rPr>
        <w:t>以下是定义的交易数据表：</w:t>
      </w:r>
    </w:p>
    <w:p w:rsidR="00854987" w:rsidRDefault="00854987" w:rsidP="00F97F1F">
      <w:pPr>
        <w:pStyle w:val="a6"/>
        <w:ind w:firstLine="420"/>
      </w:pPr>
      <w:r>
        <w:rPr>
          <w:noProof/>
        </w:rPr>
        <w:drawing>
          <wp:inline distT="0" distB="0" distL="0" distR="0" wp14:anchorId="5204927D" wp14:editId="5AFF758C">
            <wp:extent cx="2790825" cy="23241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90825" cy="2324100"/>
                    </a:xfrm>
                    <a:prstGeom prst="rect">
                      <a:avLst/>
                    </a:prstGeom>
                  </pic:spPr>
                </pic:pic>
              </a:graphicData>
            </a:graphic>
          </wp:inline>
        </w:drawing>
      </w:r>
    </w:p>
    <w:p w:rsidR="00854987" w:rsidRPr="00854987" w:rsidRDefault="00854987" w:rsidP="00F97F1F">
      <w:pPr>
        <w:pStyle w:val="a6"/>
        <w:ind w:firstLine="420"/>
        <w:rPr>
          <w:rFonts w:ascii="幼圆" w:eastAsia="幼圆" w:hAnsi="幼圆"/>
        </w:rPr>
      </w:pPr>
      <w:r w:rsidRPr="00854987">
        <w:rPr>
          <w:rFonts w:ascii="幼圆" w:eastAsia="幼圆" w:hAnsi="幼圆" w:hint="eastAsia"/>
        </w:rPr>
        <w:t>从表定义我们可以看出，数据表的</w:t>
      </w:r>
      <w:proofErr w:type="gramStart"/>
      <w:r w:rsidRPr="00854987">
        <w:rPr>
          <w:rFonts w:ascii="幼圆" w:eastAsia="幼圆" w:hAnsi="幼圆" w:hint="eastAsia"/>
        </w:rPr>
        <w:t>列非常</w:t>
      </w:r>
      <w:proofErr w:type="gramEnd"/>
      <w:r w:rsidRPr="00854987">
        <w:rPr>
          <w:rFonts w:ascii="幼圆" w:eastAsia="幼圆" w:hAnsi="幼圆" w:hint="eastAsia"/>
        </w:rPr>
        <w:t>简单，它只是定义了可以唯一标识一个Transaction的几个列和一个真正存储交易数据的列。通过唯一标识Transaction的列，我们可以快速找到需要的Transaction，通过仅仅数据库表中的一列来存储序列化后的Transaction对象，这样屏蔽了表示Transaction的数据结构的复杂性，所以今后即使我们需要添加新的类型的交易数据项到Transaction中去，我们也不需要改变数据库中存储Transaction数据的表结构。尽管为了持久化Transaction对象和查找使用数据库中存储的Transaction数据，电子支付系统需要不断的序列化和反序列化Transaction对象，但对于加油站这种数据量不是特别大的应用，这种实现对电子支付系统的性能影响有限，因此这种灵活的设计是可行的。</w:t>
      </w:r>
    </w:p>
    <w:p w:rsidR="00676A82" w:rsidRDefault="00676A82" w:rsidP="00676A82">
      <w:pPr>
        <w:pStyle w:val="4"/>
        <w:rPr>
          <w:rFonts w:hint="eastAsia"/>
        </w:rPr>
      </w:pPr>
      <w:r>
        <w:rPr>
          <w:rFonts w:hint="eastAsia"/>
        </w:rPr>
        <w:t>对账和对账报表</w:t>
      </w:r>
    </w:p>
    <w:p w:rsidR="000E752B" w:rsidRDefault="000E752B" w:rsidP="000E752B">
      <w:pPr>
        <w:pStyle w:val="a6"/>
        <w:ind w:firstLine="420"/>
        <w:rPr>
          <w:rFonts w:ascii="幼圆" w:eastAsia="幼圆" w:hAnsi="幼圆" w:hint="eastAsia"/>
        </w:rPr>
      </w:pPr>
      <w:r w:rsidRPr="000E752B">
        <w:rPr>
          <w:rFonts w:ascii="幼圆" w:eastAsia="幼圆" w:hAnsi="幼圆" w:hint="eastAsia"/>
        </w:rPr>
        <w:t>加油站POS系统希望在一个班次或对帐周期过程中从电子支付系统获取当前班次或当前对帐周期(加油站的对帐周期一般为一天)的对帐报表，电子支付系统在每一笔电子支付过程中或结束后都会为当前班次和对帐周期收集交易信息生成电子支付系统本地的交易汇总信息，当电子支付系统收到来自POS要求查看当前班次或对帐周期的对帐报表请求(DataRequest)时，它会请求结算中心获取结算中心为当前班次或对帐周期收集的交易汇总信息，然后将结算中心的交易汇总信息和本地的交易汇总信息合并生成对帐报表并返回给POS;加油站POS系统结束当前班次或对帐周期的时候，会发送ReconciliationWithClosure请求给电子支付系统要求电子支付系统对该段时间内发生的交易作对帐处理，并在对帐完成后结束当前班次或对帐周期，电子支付系统在处理对帐请求的时候会为当前班次或对帐周期生成对帐报表，生成的报表会保存到电子支付系统的数据库中供POS需要的时候查询打印出来。</w:t>
      </w:r>
    </w:p>
    <w:p w:rsidR="00676A82" w:rsidRDefault="00676A82" w:rsidP="00676A82">
      <w:pPr>
        <w:pStyle w:val="5"/>
        <w:rPr>
          <w:rFonts w:hint="eastAsia"/>
        </w:rPr>
      </w:pPr>
      <w:r>
        <w:rPr>
          <w:rFonts w:hint="eastAsia"/>
        </w:rPr>
        <w:lastRenderedPageBreak/>
        <w:t>对账报表格式和本地数据收集</w:t>
      </w:r>
    </w:p>
    <w:p w:rsidR="000E752B" w:rsidRDefault="000E752B" w:rsidP="000E752B">
      <w:pPr>
        <w:pStyle w:val="a6"/>
        <w:ind w:firstLine="420"/>
        <w:rPr>
          <w:rFonts w:ascii="幼圆" w:eastAsia="幼圆" w:hAnsi="幼圆" w:hint="eastAsia"/>
        </w:rPr>
      </w:pPr>
      <w:r w:rsidRPr="000E752B">
        <w:rPr>
          <w:rFonts w:ascii="幼圆" w:eastAsia="幼圆" w:hAnsi="幼圆" w:hint="eastAsia"/>
        </w:rPr>
        <w:t>加油站的收银员可以随时从</w:t>
      </w:r>
      <w:r w:rsidR="00F25025">
        <w:rPr>
          <w:rFonts w:ascii="幼圆" w:eastAsia="幼圆" w:hAnsi="幼圆" w:hint="eastAsia"/>
        </w:rPr>
        <w:t>R</w:t>
      </w:r>
      <w:r w:rsidRPr="000E752B">
        <w:rPr>
          <w:rFonts w:ascii="幼圆" w:eastAsia="幼圆" w:hAnsi="幼圆" w:hint="eastAsia"/>
        </w:rPr>
        <w:t>POS上获取当前班次或当前对帐周期的对帐报表，获取对帐报表的请求是来自加油站</w:t>
      </w:r>
      <w:r w:rsidR="00F25025">
        <w:rPr>
          <w:rFonts w:ascii="幼圆" w:eastAsia="幼圆" w:hAnsi="幼圆" w:hint="eastAsia"/>
        </w:rPr>
        <w:t>R</w:t>
      </w:r>
      <w:r w:rsidRPr="000E752B">
        <w:rPr>
          <w:rFonts w:ascii="幼圆" w:eastAsia="幼圆" w:hAnsi="幼圆" w:hint="eastAsia"/>
        </w:rPr>
        <w:t>POS，但是报表是由电子支付系统生成的。当前班次对帐报表和当前对帐周期对帐报表的格式是一样的，它们的名字分别为Current Shift Total和Current Day Total，前者收集交易数据的区间是一个班次，后者收集数据的区间是整个对帐周期，通常一个对帐周期包含多个班次。</w:t>
      </w:r>
    </w:p>
    <w:p w:rsidR="002B77B6" w:rsidRDefault="002B77B6" w:rsidP="000E752B">
      <w:pPr>
        <w:pStyle w:val="a6"/>
        <w:ind w:firstLine="420"/>
        <w:rPr>
          <w:rFonts w:ascii="幼圆" w:eastAsia="幼圆" w:hAnsi="幼圆" w:hint="eastAsia"/>
        </w:rPr>
      </w:pPr>
      <w:r w:rsidRPr="002B77B6">
        <w:rPr>
          <w:rFonts w:ascii="幼圆" w:eastAsia="幼圆" w:hAnsi="幼圆" w:hint="eastAsia"/>
        </w:rPr>
        <w:t>对帐报表的作用是对比本地统计的交易数据和</w:t>
      </w:r>
      <w:r w:rsidR="00F25025">
        <w:rPr>
          <w:rFonts w:ascii="幼圆" w:eastAsia="幼圆" w:hAnsi="幼圆" w:hint="eastAsia"/>
        </w:rPr>
        <w:t>总部系统</w:t>
      </w:r>
      <w:r w:rsidRPr="002B77B6">
        <w:rPr>
          <w:rFonts w:ascii="幼圆" w:eastAsia="幼圆" w:hAnsi="幼圆" w:hint="eastAsia"/>
        </w:rPr>
        <w:t>统计数据看是否有差异，如果有差异的话，收银员则要查看</w:t>
      </w:r>
      <w:r w:rsidR="00F25025">
        <w:rPr>
          <w:rFonts w:ascii="幼圆" w:eastAsia="幼圆" w:hAnsi="幼圆" w:hint="eastAsia"/>
        </w:rPr>
        <w:t>R</w:t>
      </w:r>
      <w:r w:rsidRPr="002B77B6">
        <w:rPr>
          <w:rFonts w:ascii="幼圆" w:eastAsia="幼圆" w:hAnsi="幼圆" w:hint="eastAsia"/>
        </w:rPr>
        <w:t>POS和电子支付系统的日志找出原因。</w:t>
      </w:r>
      <w:r w:rsidR="00F25025">
        <w:rPr>
          <w:rFonts w:ascii="幼圆" w:eastAsia="幼圆" w:hAnsi="幼圆" w:hint="eastAsia"/>
        </w:rPr>
        <w:t>EPS总部系统</w:t>
      </w:r>
      <w:r w:rsidRPr="002B77B6">
        <w:rPr>
          <w:rFonts w:ascii="幼圆" w:eastAsia="幼圆" w:hAnsi="幼圆" w:hint="eastAsia"/>
        </w:rPr>
        <w:t>统计的交易数据可以通过发送请求给</w:t>
      </w:r>
      <w:r w:rsidR="00F25025">
        <w:rPr>
          <w:rFonts w:ascii="幼圆" w:eastAsia="幼圆" w:hAnsi="幼圆" w:hint="eastAsia"/>
        </w:rPr>
        <w:t>EPS总部</w:t>
      </w:r>
      <w:r w:rsidRPr="002B77B6">
        <w:rPr>
          <w:rFonts w:ascii="幼圆" w:eastAsia="幼圆" w:hAnsi="幼圆" w:hint="eastAsia"/>
        </w:rPr>
        <w:t>获得，本地的交易数据统计则</w:t>
      </w:r>
      <w:proofErr w:type="gramStart"/>
      <w:r w:rsidRPr="002B77B6">
        <w:rPr>
          <w:rFonts w:ascii="幼圆" w:eastAsia="幼圆" w:hAnsi="幼圆" w:hint="eastAsia"/>
        </w:rPr>
        <w:t>要电子</w:t>
      </w:r>
      <w:proofErr w:type="gramEnd"/>
      <w:r w:rsidRPr="002B77B6">
        <w:rPr>
          <w:rFonts w:ascii="幼圆" w:eastAsia="幼圆" w:hAnsi="幼圆" w:hint="eastAsia"/>
        </w:rPr>
        <w:t>支付系统自己完成，在电子支付系统中完成这一个功能的模块是</w:t>
      </w:r>
      <w:r w:rsidR="00F25025">
        <w:rPr>
          <w:rFonts w:ascii="幼圆" w:eastAsia="幼圆" w:hAnsi="幼圆" w:hint="eastAsia"/>
        </w:rPr>
        <w:t>本地交易处理模块，EPS站级</w:t>
      </w:r>
      <w:proofErr w:type="gramStart"/>
      <w:r w:rsidR="00F25025">
        <w:rPr>
          <w:rFonts w:ascii="幼圆" w:eastAsia="幼圆" w:hAnsi="幼圆" w:hint="eastAsia"/>
        </w:rPr>
        <w:t>系统本地</w:t>
      </w:r>
      <w:proofErr w:type="gramEnd"/>
      <w:r w:rsidR="00F25025">
        <w:rPr>
          <w:rFonts w:ascii="幼圆" w:eastAsia="幼圆" w:hAnsi="幼圆" w:hint="eastAsia"/>
        </w:rPr>
        <w:t>交易处理</w:t>
      </w:r>
      <w:r w:rsidRPr="002B77B6">
        <w:rPr>
          <w:rFonts w:ascii="幼圆" w:eastAsia="幼圆" w:hAnsi="幼圆" w:hint="eastAsia"/>
        </w:rPr>
        <w:t>模块中为每一种类型的结算都定义了一个Totalizer用来存储整个统计周期中所有交易中用到的卡的类型、某一类型卡用到的总次数以及某一类型卡消费的总金额，一个Totalizer的对象被改变的同时它也被持久化到本地的文件中，这是为了防止电子支付系统因断电或其它异常导致统计数据丢失，如果</w:t>
      </w:r>
      <w:r w:rsidR="00F25025">
        <w:rPr>
          <w:rFonts w:ascii="幼圆" w:eastAsia="幼圆" w:hAnsi="幼圆" w:hint="eastAsia"/>
        </w:rPr>
        <w:t>EPS站级系统</w:t>
      </w:r>
      <w:proofErr w:type="gramStart"/>
      <w:r w:rsidRPr="002B77B6">
        <w:rPr>
          <w:rFonts w:ascii="幼圆" w:eastAsia="幼圆" w:hAnsi="幼圆" w:hint="eastAsia"/>
        </w:rPr>
        <w:t>重启它会</w:t>
      </w:r>
      <w:proofErr w:type="gramEnd"/>
      <w:r w:rsidRPr="002B77B6">
        <w:rPr>
          <w:rFonts w:ascii="幼圆" w:eastAsia="幼圆" w:hAnsi="幼圆" w:hint="eastAsia"/>
        </w:rPr>
        <w:t>读取这个文件记录的交易数据然后把它们加载到一个Totalizer的对象中去。</w:t>
      </w:r>
      <w:r w:rsidR="00F25025">
        <w:rPr>
          <w:rFonts w:ascii="幼圆" w:eastAsia="幼圆" w:hAnsi="幼圆" w:hint="eastAsia"/>
        </w:rPr>
        <w:t>交易处理</w:t>
      </w:r>
      <w:r w:rsidRPr="002B77B6">
        <w:rPr>
          <w:rFonts w:ascii="幼圆" w:eastAsia="幼圆" w:hAnsi="幼圆" w:hint="eastAsia"/>
        </w:rPr>
        <w:t>模块中的Totalier对象会在每次电子支付交易结束后被更新，当它处理Purchase消息请求支付室内交易请求上</w:t>
      </w:r>
      <w:proofErr w:type="gramStart"/>
      <w:r w:rsidRPr="002B77B6">
        <w:rPr>
          <w:rFonts w:ascii="幼圆" w:eastAsia="幼圆" w:hAnsi="幼圆" w:hint="eastAsia"/>
        </w:rPr>
        <w:t>传实际</w:t>
      </w:r>
      <w:proofErr w:type="gramEnd"/>
      <w:r w:rsidRPr="002B77B6">
        <w:rPr>
          <w:rFonts w:ascii="幼圆" w:eastAsia="幼圆" w:hAnsi="幼圆" w:hint="eastAsia"/>
        </w:rPr>
        <w:t>消费金额的时候，它会在处理成功结束后更新Totalizer中</w:t>
      </w:r>
      <w:proofErr w:type="gramStart"/>
      <w:r w:rsidRPr="002B77B6">
        <w:rPr>
          <w:rFonts w:ascii="幼圆" w:eastAsia="幼圆" w:hAnsi="幼圆" w:hint="eastAsia"/>
        </w:rPr>
        <w:t>对应卡类型</w:t>
      </w:r>
      <w:proofErr w:type="gramEnd"/>
      <w:r w:rsidRPr="002B77B6">
        <w:rPr>
          <w:rFonts w:ascii="幼圆" w:eastAsia="幼圆" w:hAnsi="幼圆" w:hint="eastAsia"/>
        </w:rPr>
        <w:t>的消费总金额并将使用次数加一，如果它处理的是Preauth消息请求</w:t>
      </w:r>
      <w:proofErr w:type="gramStart"/>
      <w:r w:rsidRPr="002B77B6">
        <w:rPr>
          <w:rFonts w:ascii="幼圆" w:eastAsia="幼圆" w:hAnsi="幼圆" w:hint="eastAsia"/>
        </w:rPr>
        <w:t>对卡预授权</w:t>
      </w:r>
      <w:proofErr w:type="gramEnd"/>
      <w:r w:rsidRPr="002B77B6">
        <w:rPr>
          <w:rFonts w:ascii="幼圆" w:eastAsia="幼圆" w:hAnsi="幼圆" w:hint="eastAsia"/>
        </w:rPr>
        <w:t>，要么处理结束后会将Totalizer中AO(Authrization Only)类型对应的次数加一同时它对应的金额累计加上</w:t>
      </w:r>
      <w:proofErr w:type="gramStart"/>
      <w:r w:rsidRPr="002B77B6">
        <w:rPr>
          <w:rFonts w:ascii="幼圆" w:eastAsia="幼圆" w:hAnsi="幼圆" w:hint="eastAsia"/>
        </w:rPr>
        <w:t>该次卡预授权</w:t>
      </w:r>
      <w:proofErr w:type="gramEnd"/>
      <w:r w:rsidRPr="002B77B6">
        <w:rPr>
          <w:rFonts w:ascii="幼圆" w:eastAsia="幼圆" w:hAnsi="幼圆" w:hint="eastAsia"/>
        </w:rPr>
        <w:t>的金额，AO是用来记录在一个统计周期内</w:t>
      </w:r>
      <w:proofErr w:type="gramStart"/>
      <w:r w:rsidRPr="002B77B6">
        <w:rPr>
          <w:rFonts w:ascii="幼圆" w:eastAsia="幼圆" w:hAnsi="幼圆" w:hint="eastAsia"/>
        </w:rPr>
        <w:t>所有卡预授权</w:t>
      </w:r>
      <w:proofErr w:type="gramEnd"/>
      <w:r w:rsidRPr="002B77B6">
        <w:rPr>
          <w:rFonts w:ascii="幼圆" w:eastAsia="幼圆" w:hAnsi="幼圆" w:hint="eastAsia"/>
        </w:rPr>
        <w:t>操作的次数和总金额。</w:t>
      </w:r>
    </w:p>
    <w:p w:rsidR="00676A82" w:rsidRDefault="00676A82" w:rsidP="00676A82">
      <w:pPr>
        <w:pStyle w:val="5"/>
        <w:rPr>
          <w:rFonts w:hint="eastAsia"/>
        </w:rPr>
      </w:pPr>
      <w:r>
        <w:rPr>
          <w:rFonts w:hint="eastAsia"/>
        </w:rPr>
        <w:t>对账和对账报表生成</w:t>
      </w:r>
    </w:p>
    <w:p w:rsidR="002B77B6" w:rsidRDefault="002B77B6" w:rsidP="002B77B6">
      <w:pPr>
        <w:pStyle w:val="a6"/>
        <w:ind w:firstLine="420"/>
        <w:rPr>
          <w:rFonts w:ascii="幼圆" w:eastAsia="幼圆" w:hAnsi="幼圆" w:hint="eastAsia"/>
        </w:rPr>
      </w:pPr>
      <w:r w:rsidRPr="002B77B6">
        <w:rPr>
          <w:rFonts w:ascii="幼圆" w:eastAsia="幼圆" w:hAnsi="幼圆" w:hint="eastAsia"/>
        </w:rPr>
        <w:t>加油站</w:t>
      </w:r>
      <w:r w:rsidR="00F176D4">
        <w:rPr>
          <w:rFonts w:ascii="幼圆" w:eastAsia="幼圆" w:hAnsi="幼圆" w:hint="eastAsia"/>
        </w:rPr>
        <w:t>R</w:t>
      </w:r>
      <w:r w:rsidRPr="002B77B6">
        <w:rPr>
          <w:rFonts w:ascii="幼圆" w:eastAsia="幼圆" w:hAnsi="幼圆" w:hint="eastAsia"/>
        </w:rPr>
        <w:t>POS的一个班次或一个对帐周期结束的时候，</w:t>
      </w:r>
      <w:r w:rsidR="00F176D4">
        <w:rPr>
          <w:rFonts w:ascii="幼圆" w:eastAsia="幼圆" w:hAnsi="幼圆" w:hint="eastAsia"/>
        </w:rPr>
        <w:t>R</w:t>
      </w:r>
      <w:r w:rsidRPr="002B77B6">
        <w:rPr>
          <w:rFonts w:ascii="幼圆" w:eastAsia="幼圆" w:hAnsi="幼圆" w:hint="eastAsia"/>
        </w:rPr>
        <w:t>POS都会发送请求给电子支付系统要求对帐并生成对帐报表。如图</w:t>
      </w:r>
      <w:r w:rsidR="00F176D4">
        <w:rPr>
          <w:rFonts w:ascii="幼圆" w:eastAsia="幼圆" w:hAnsi="幼圆" w:hint="eastAsia"/>
        </w:rPr>
        <w:t>6-21</w:t>
      </w:r>
      <w:r w:rsidRPr="002B77B6">
        <w:rPr>
          <w:rFonts w:ascii="幼圆" w:eastAsia="幼圆" w:hAnsi="幼圆" w:hint="eastAsia"/>
        </w:rPr>
        <w:t>所示为电子支付系统处理班结对帐的顺序图，电子支付系统在班结之前处理室内卡支付、</w:t>
      </w:r>
      <w:proofErr w:type="gramStart"/>
      <w:r w:rsidRPr="002B77B6">
        <w:rPr>
          <w:rFonts w:ascii="幼圆" w:eastAsia="幼圆" w:hAnsi="幼圆" w:hint="eastAsia"/>
        </w:rPr>
        <w:t>卡预授权</w:t>
      </w:r>
      <w:proofErr w:type="gramEnd"/>
      <w:r w:rsidRPr="002B77B6">
        <w:rPr>
          <w:rFonts w:ascii="幼圆" w:eastAsia="幼圆" w:hAnsi="幼圆" w:hint="eastAsia"/>
        </w:rPr>
        <w:t>和交易数据上传请求时，将交易数据收集到这个班次的Totalizer</w:t>
      </w:r>
      <w:r w:rsidR="00346BDD">
        <w:rPr>
          <w:rFonts w:ascii="幼圆" w:eastAsia="幼圆" w:hAnsi="幼圆" w:hint="eastAsia"/>
        </w:rPr>
        <w:t>之中，待班</w:t>
      </w:r>
      <w:r w:rsidRPr="002B77B6">
        <w:rPr>
          <w:rFonts w:ascii="幼圆" w:eastAsia="幼圆" w:hAnsi="幼圆" w:hint="eastAsia"/>
        </w:rPr>
        <w:t>结之时</w:t>
      </w:r>
      <w:r w:rsidR="00346BDD">
        <w:rPr>
          <w:rFonts w:ascii="幼圆" w:eastAsia="幼圆" w:hAnsi="幼圆" w:hint="eastAsia"/>
        </w:rPr>
        <w:t>R</w:t>
      </w:r>
      <w:r w:rsidRPr="002B77B6">
        <w:rPr>
          <w:rFonts w:ascii="幼圆" w:eastAsia="幼圆" w:hAnsi="幼圆" w:hint="eastAsia"/>
        </w:rPr>
        <w:t>POS发送服务请求Reconcilication给EPS</w:t>
      </w:r>
      <w:r w:rsidR="00346BDD">
        <w:rPr>
          <w:rFonts w:ascii="幼圆" w:eastAsia="幼圆" w:hAnsi="幼圆" w:hint="eastAsia"/>
        </w:rPr>
        <w:t>系统</w:t>
      </w:r>
      <w:r w:rsidRPr="002B77B6">
        <w:rPr>
          <w:rFonts w:ascii="幼圆" w:eastAsia="幼圆" w:hAnsi="幼圆" w:hint="eastAsia"/>
        </w:rPr>
        <w:t>，该请求的ShiftClose标识是</w:t>
      </w:r>
      <w:r w:rsidR="009F69B1">
        <w:rPr>
          <w:rFonts w:ascii="幼圆" w:eastAsia="幼圆" w:hAnsi="幼圆" w:hint="eastAsia"/>
        </w:rPr>
        <w:t>t</w:t>
      </w:r>
      <w:r w:rsidRPr="002B77B6">
        <w:rPr>
          <w:rFonts w:ascii="幼圆" w:eastAsia="幼圆" w:hAnsi="幼圆" w:hint="eastAsia"/>
        </w:rPr>
        <w:t>rue表示它是一个班次结束时的对帐请求，EPS</w:t>
      </w:r>
      <w:r w:rsidR="00097624">
        <w:rPr>
          <w:rFonts w:ascii="幼圆" w:eastAsia="幼圆" w:hAnsi="幼圆" w:hint="eastAsia"/>
        </w:rPr>
        <w:t>站级系统</w:t>
      </w:r>
      <w:r w:rsidRPr="002B77B6">
        <w:rPr>
          <w:rFonts w:ascii="幼圆" w:eastAsia="幼圆" w:hAnsi="幼圆" w:hint="eastAsia"/>
        </w:rPr>
        <w:t>将它转化为Reconciliation类型</w:t>
      </w:r>
      <w:r w:rsidR="00346BDD">
        <w:rPr>
          <w:rFonts w:ascii="幼圆" w:eastAsia="幼圆" w:hAnsi="幼圆" w:hint="eastAsia"/>
        </w:rPr>
        <w:t>并通过支付设备管理模块向各个支付终端发送班结</w:t>
      </w:r>
      <w:r w:rsidRPr="002B77B6">
        <w:rPr>
          <w:rFonts w:ascii="幼圆" w:eastAsia="幼圆" w:hAnsi="幼圆" w:hint="eastAsia"/>
        </w:rPr>
        <w:t>消息</w:t>
      </w:r>
      <w:r w:rsidR="00716103">
        <w:rPr>
          <w:rFonts w:ascii="幼圆" w:eastAsia="幼圆" w:hAnsi="幼圆" w:hint="eastAsia"/>
        </w:rPr>
        <w:t>，同时EPS站级系统也对此班次的交易数据进行班结处理，将结果返回给RPOS进行处理。</w:t>
      </w:r>
      <w:r w:rsidR="00097624">
        <w:rPr>
          <w:rFonts w:ascii="幼圆" w:eastAsia="幼圆" w:hAnsi="幼圆" w:hint="eastAsia"/>
        </w:rPr>
        <w:t>如果网络正常，EPS站级系统向EPS总部系统发送该站的班结信息，EPS总部收到此消息后，</w:t>
      </w:r>
      <w:r w:rsidR="00716103">
        <w:rPr>
          <w:rFonts w:ascii="幼圆" w:eastAsia="幼圆" w:hAnsi="幼圆" w:hint="eastAsia"/>
        </w:rPr>
        <w:t>也</w:t>
      </w:r>
      <w:r w:rsidR="00346BDD">
        <w:rPr>
          <w:rFonts w:ascii="幼圆" w:eastAsia="幼圆" w:hAnsi="幼圆" w:hint="eastAsia"/>
        </w:rPr>
        <w:t>对此站的交易信息进行班结</w:t>
      </w:r>
      <w:r w:rsidR="00716103">
        <w:rPr>
          <w:rFonts w:ascii="幼圆" w:eastAsia="幼圆" w:hAnsi="幼圆" w:hint="eastAsia"/>
        </w:rPr>
        <w:t>处理</w:t>
      </w:r>
      <w:r w:rsidR="00346BDD">
        <w:rPr>
          <w:rFonts w:ascii="幼圆" w:eastAsia="幼圆" w:hAnsi="幼圆" w:hint="eastAsia"/>
        </w:rPr>
        <w:t>。</w:t>
      </w:r>
    </w:p>
    <w:p w:rsidR="00F176D4" w:rsidRPr="00716103" w:rsidRDefault="00761660" w:rsidP="002B77B6">
      <w:pPr>
        <w:pStyle w:val="a6"/>
        <w:ind w:firstLine="420"/>
        <w:rPr>
          <w:rFonts w:ascii="幼圆" w:eastAsia="幼圆" w:hAnsi="幼圆" w:hint="eastAsia"/>
        </w:rPr>
      </w:pPr>
      <w:r w:rsidRPr="0040075C">
        <w:rPr>
          <w:rFonts w:ascii="幼圆" w:eastAsia="幼圆" w:hAnsi="幼圆"/>
        </w:rPr>
        <w:object w:dxaOrig="8940" w:dyaOrig="10277">
          <v:shape id="_x0000_i1038" type="#_x0000_t75" style="width:401.45pt;height:461.2pt" o:ole="">
            <v:imagedata r:id="rId54" o:title=""/>
          </v:shape>
          <o:OLEObject Type="Embed" ProgID="Visio.Drawing.11" ShapeID="_x0000_i1038" DrawAspect="Content" ObjectID="_1530970542" r:id="rId55"/>
        </w:object>
      </w:r>
    </w:p>
    <w:p w:rsidR="00F176D4" w:rsidRDefault="00F176D4" w:rsidP="003B7C68">
      <w:pPr>
        <w:pStyle w:val="a6"/>
        <w:ind w:firstLine="420"/>
        <w:jc w:val="center"/>
        <w:rPr>
          <w:rFonts w:ascii="幼圆" w:eastAsia="幼圆" w:hAnsi="幼圆" w:hint="eastAsia"/>
        </w:rPr>
      </w:pPr>
      <w:r>
        <w:rPr>
          <w:rFonts w:ascii="幼圆" w:eastAsia="幼圆" w:hAnsi="幼圆" w:hint="eastAsia"/>
        </w:rPr>
        <w:t>图6-21</w:t>
      </w:r>
    </w:p>
    <w:p w:rsidR="002B77B6" w:rsidRDefault="00716103" w:rsidP="002B77B6">
      <w:pPr>
        <w:pStyle w:val="a6"/>
        <w:ind w:firstLine="420"/>
        <w:rPr>
          <w:rFonts w:ascii="幼圆" w:eastAsia="幼圆" w:hAnsi="幼圆" w:hint="eastAsia"/>
        </w:rPr>
      </w:pPr>
      <w:r>
        <w:rPr>
          <w:rFonts w:ascii="幼圆" w:eastAsia="幼圆" w:hAnsi="幼圆" w:hint="eastAsia"/>
        </w:rPr>
        <w:t>EPS站级系统通过统计</w:t>
      </w:r>
      <w:r w:rsidR="002B77B6" w:rsidRPr="002B77B6">
        <w:rPr>
          <w:rFonts w:ascii="幼圆" w:eastAsia="幼圆" w:hAnsi="幼圆" w:hint="eastAsia"/>
        </w:rPr>
        <w:t>本地Totalizer中为该班次统计的交易信息生成班结对帐报表，生成的班结报表持久化存储到电子支付系统的</w:t>
      </w:r>
      <w:r w:rsidR="009F69B1">
        <w:rPr>
          <w:rFonts w:ascii="幼圆" w:eastAsia="幼圆" w:hAnsi="幼圆" w:hint="eastAsia"/>
        </w:rPr>
        <w:t>本地</w:t>
      </w:r>
      <w:r w:rsidR="002B77B6" w:rsidRPr="002B77B6">
        <w:rPr>
          <w:rFonts w:ascii="幼圆" w:eastAsia="幼圆" w:hAnsi="幼圆" w:hint="eastAsia"/>
        </w:rPr>
        <w:t>数据库中，供今后查询打印。</w:t>
      </w:r>
      <w:r>
        <w:rPr>
          <w:rFonts w:ascii="幼圆" w:eastAsia="幼圆" w:hAnsi="幼圆" w:hint="eastAsia"/>
        </w:rPr>
        <w:t>EPS站级系统生成并存储班结报表后</w:t>
      </w:r>
      <w:r w:rsidR="002B77B6" w:rsidRPr="002B77B6">
        <w:rPr>
          <w:rFonts w:ascii="幼圆" w:eastAsia="幼圆" w:hAnsi="幼圆" w:hint="eastAsia"/>
        </w:rPr>
        <w:t>返回ReconciliationWithClosure应答消息给</w:t>
      </w:r>
      <w:r>
        <w:rPr>
          <w:rFonts w:ascii="幼圆" w:eastAsia="幼圆" w:hAnsi="幼圆" w:hint="eastAsia"/>
        </w:rPr>
        <w:t>R</w:t>
      </w:r>
      <w:r w:rsidR="002B77B6" w:rsidRPr="002B77B6">
        <w:rPr>
          <w:rFonts w:ascii="幼圆" w:eastAsia="幼圆" w:hAnsi="幼圆" w:hint="eastAsia"/>
        </w:rPr>
        <w:t>POS，至此班结对帐处理结束，电子支付系统在处理下一个Login请求或CardPayment和CardPreauthorization请求的时候，会从请求中获取班次标识号并开始为新的班次收集交易数据。</w:t>
      </w:r>
    </w:p>
    <w:p w:rsidR="002B77B6" w:rsidRDefault="002B77B6" w:rsidP="002B77B6">
      <w:pPr>
        <w:pStyle w:val="a6"/>
        <w:ind w:firstLine="420"/>
        <w:rPr>
          <w:rFonts w:ascii="幼圆" w:eastAsia="幼圆" w:hAnsi="幼圆" w:hint="eastAsia"/>
        </w:rPr>
      </w:pPr>
      <w:r w:rsidRPr="002B77B6">
        <w:rPr>
          <w:rFonts w:ascii="幼圆" w:eastAsia="幼圆" w:hAnsi="幼圆" w:hint="eastAsia"/>
        </w:rPr>
        <w:t>加油站一个对帐周期(交易日)结束时的对帐处理和班结对帐处理类似，如图</w:t>
      </w:r>
      <w:r w:rsidR="00F176D4">
        <w:rPr>
          <w:rFonts w:ascii="幼圆" w:eastAsia="幼圆" w:hAnsi="幼圆" w:hint="eastAsia"/>
        </w:rPr>
        <w:t>6-22</w:t>
      </w:r>
      <w:r w:rsidRPr="002B77B6">
        <w:rPr>
          <w:rFonts w:ascii="幼圆" w:eastAsia="幼圆" w:hAnsi="幼圆" w:hint="eastAsia"/>
        </w:rPr>
        <w:t>所示为电子支付系统处理日结对帐的顺序图，与班结对帐处理相比，日结对帐时</w:t>
      </w:r>
      <w:r w:rsidR="00716103">
        <w:rPr>
          <w:rFonts w:ascii="幼圆" w:eastAsia="幼圆" w:hAnsi="幼圆" w:hint="eastAsia"/>
        </w:rPr>
        <w:t>R</w:t>
      </w:r>
      <w:r w:rsidRPr="002B77B6">
        <w:rPr>
          <w:rFonts w:ascii="幼圆" w:eastAsia="幼圆" w:hAnsi="幼圆" w:hint="eastAsia"/>
        </w:rPr>
        <w:t>POS发送给EPS模块的Reconciliation请求中的ShiftClose标识是false;同时它将电子支付系统维护的交易日标识为关闭;日结对帐结束后，电子支付系统会将交易日的标识号加一，并开始为这个新的交易</w:t>
      </w:r>
      <w:proofErr w:type="gramStart"/>
      <w:r w:rsidRPr="002B77B6">
        <w:rPr>
          <w:rFonts w:ascii="幼圆" w:eastAsia="幼圆" w:hAnsi="幼圆" w:hint="eastAsia"/>
        </w:rPr>
        <w:t>日统计</w:t>
      </w:r>
      <w:proofErr w:type="gramEnd"/>
      <w:r w:rsidRPr="002B77B6">
        <w:rPr>
          <w:rFonts w:ascii="幼圆" w:eastAsia="幼圆" w:hAnsi="幼圆" w:hint="eastAsia"/>
        </w:rPr>
        <w:t>交易数据。</w:t>
      </w:r>
    </w:p>
    <w:p w:rsidR="00F176D4" w:rsidRPr="00716103" w:rsidRDefault="001511F5" w:rsidP="002B77B6">
      <w:pPr>
        <w:pStyle w:val="a6"/>
        <w:ind w:firstLine="420"/>
        <w:rPr>
          <w:rFonts w:ascii="幼圆" w:eastAsia="幼圆" w:hAnsi="幼圆" w:hint="eastAsia"/>
        </w:rPr>
      </w:pPr>
      <w:r w:rsidRPr="001511F5">
        <w:rPr>
          <w:rFonts w:ascii="幼圆" w:eastAsia="幼圆" w:hAnsi="幼圆"/>
        </w:rPr>
        <w:object w:dxaOrig="8940" w:dyaOrig="10277">
          <v:shape id="_x0000_i1039" type="#_x0000_t75" style="width:424.55pt;height:488.4pt" o:ole="">
            <v:imagedata r:id="rId56" o:title=""/>
          </v:shape>
          <o:OLEObject Type="Embed" ProgID="Visio.Drawing.11" ShapeID="_x0000_i1039" DrawAspect="Content" ObjectID="_1530970543" r:id="rId57"/>
        </w:object>
      </w:r>
    </w:p>
    <w:p w:rsidR="002B77B6" w:rsidRPr="002B77B6" w:rsidRDefault="00F176D4" w:rsidP="001511F5">
      <w:pPr>
        <w:pStyle w:val="a6"/>
        <w:ind w:firstLine="420"/>
        <w:jc w:val="center"/>
        <w:rPr>
          <w:rFonts w:ascii="幼圆" w:eastAsia="幼圆" w:hAnsi="幼圆"/>
        </w:rPr>
      </w:pPr>
      <w:r>
        <w:rPr>
          <w:rFonts w:ascii="幼圆" w:eastAsia="幼圆" w:hAnsi="幼圆" w:hint="eastAsia"/>
        </w:rPr>
        <w:t>图6-22</w:t>
      </w:r>
    </w:p>
    <w:p w:rsidR="00676A82" w:rsidRDefault="00676A82" w:rsidP="00676A82">
      <w:pPr>
        <w:pStyle w:val="5"/>
        <w:rPr>
          <w:rFonts w:hint="eastAsia"/>
        </w:rPr>
      </w:pPr>
      <w:r>
        <w:rPr>
          <w:rFonts w:hint="eastAsia"/>
        </w:rPr>
        <w:t>获取当前班次或对账周期的对账报表</w:t>
      </w:r>
    </w:p>
    <w:p w:rsidR="00F176D4" w:rsidRDefault="00F176D4" w:rsidP="00F176D4">
      <w:pPr>
        <w:pStyle w:val="a6"/>
        <w:ind w:firstLine="420"/>
        <w:rPr>
          <w:rFonts w:ascii="幼圆" w:eastAsia="幼圆" w:hAnsi="幼圆" w:hint="eastAsia"/>
        </w:rPr>
      </w:pPr>
      <w:r w:rsidRPr="00F176D4">
        <w:rPr>
          <w:rFonts w:ascii="幼圆" w:eastAsia="幼圆" w:hAnsi="幼圆" w:hint="eastAsia"/>
        </w:rPr>
        <w:t>加油站</w:t>
      </w:r>
      <w:r w:rsidR="00716103">
        <w:rPr>
          <w:rFonts w:ascii="幼圆" w:eastAsia="幼圆" w:hAnsi="幼圆" w:hint="eastAsia"/>
        </w:rPr>
        <w:t>R</w:t>
      </w:r>
      <w:r w:rsidRPr="00F176D4">
        <w:rPr>
          <w:rFonts w:ascii="幼圆" w:eastAsia="幼圆" w:hAnsi="幼圆" w:hint="eastAsia"/>
        </w:rPr>
        <w:t>POS可以通过电子支付系统获取当前正在运行的班次或对帐周期的对帐报表，如图</w:t>
      </w:r>
      <w:r w:rsidR="004D682D">
        <w:rPr>
          <w:rFonts w:ascii="幼圆" w:eastAsia="幼圆" w:hAnsi="幼圆" w:hint="eastAsia"/>
        </w:rPr>
        <w:t>6-23</w:t>
      </w:r>
      <w:r w:rsidRPr="00F176D4">
        <w:rPr>
          <w:rFonts w:ascii="幼圆" w:eastAsia="幼圆" w:hAnsi="幼圆" w:hint="eastAsia"/>
        </w:rPr>
        <w:t>所示为获取当前班结或日结对帐报表的顺序图。</w:t>
      </w:r>
    </w:p>
    <w:p w:rsidR="00B924D0" w:rsidRDefault="00A2272E" w:rsidP="00F176D4">
      <w:pPr>
        <w:pStyle w:val="a6"/>
        <w:ind w:firstLine="420"/>
        <w:rPr>
          <w:rFonts w:ascii="幼圆" w:eastAsia="幼圆" w:hAnsi="幼圆" w:hint="eastAsia"/>
        </w:rPr>
      </w:pPr>
      <w:r w:rsidRPr="008831E8">
        <w:rPr>
          <w:rFonts w:ascii="幼圆" w:eastAsia="幼圆" w:hAnsi="幼圆"/>
        </w:rPr>
        <w:object w:dxaOrig="5933" w:dyaOrig="8667">
          <v:shape id="_x0000_i1040" type="#_x0000_t75" style="width:296.85pt;height:433.35pt" o:ole="">
            <v:imagedata r:id="rId58" o:title=""/>
          </v:shape>
          <o:OLEObject Type="Embed" ProgID="Visio.Drawing.11" ShapeID="_x0000_i1040" DrawAspect="Content" ObjectID="_1530970544" r:id="rId59"/>
        </w:object>
      </w:r>
    </w:p>
    <w:p w:rsidR="008831E8" w:rsidRPr="00F176D4" w:rsidRDefault="008831E8" w:rsidP="008831E8">
      <w:pPr>
        <w:pStyle w:val="a6"/>
        <w:ind w:firstLine="420"/>
        <w:jc w:val="center"/>
        <w:rPr>
          <w:rFonts w:ascii="幼圆" w:eastAsia="幼圆" w:hAnsi="幼圆" w:hint="eastAsia"/>
        </w:rPr>
      </w:pPr>
      <w:r w:rsidRPr="00F176D4">
        <w:rPr>
          <w:rFonts w:ascii="幼圆" w:eastAsia="幼圆" w:hAnsi="幼圆" w:hint="eastAsia"/>
        </w:rPr>
        <w:t>图</w:t>
      </w:r>
      <w:r>
        <w:rPr>
          <w:rFonts w:ascii="幼圆" w:eastAsia="幼圆" w:hAnsi="幼圆" w:hint="eastAsia"/>
        </w:rPr>
        <w:t>6-24</w:t>
      </w:r>
    </w:p>
    <w:p w:rsidR="00F176D4" w:rsidRPr="00F176D4" w:rsidRDefault="00F176D4" w:rsidP="00716103">
      <w:pPr>
        <w:pStyle w:val="a6"/>
        <w:ind w:firstLine="420"/>
        <w:rPr>
          <w:rFonts w:ascii="幼圆" w:eastAsia="幼圆" w:hAnsi="幼圆" w:hint="eastAsia"/>
        </w:rPr>
      </w:pPr>
      <w:r w:rsidRPr="00F176D4">
        <w:rPr>
          <w:rFonts w:ascii="幼圆" w:eastAsia="幼圆" w:hAnsi="幼圆" w:hint="eastAsia"/>
        </w:rPr>
        <w:t>收银员在</w:t>
      </w:r>
      <w:r w:rsidR="00716103">
        <w:rPr>
          <w:rFonts w:ascii="幼圆" w:eastAsia="幼圆" w:hAnsi="幼圆" w:hint="eastAsia"/>
        </w:rPr>
        <w:t>R</w:t>
      </w:r>
      <w:r w:rsidRPr="00F176D4">
        <w:rPr>
          <w:rFonts w:ascii="幼圆" w:eastAsia="幼圆" w:hAnsi="幼圆" w:hint="eastAsia"/>
        </w:rPr>
        <w:t>POS上选择要获取或打印的当前对帐报表类型，并操作</w:t>
      </w:r>
      <w:r w:rsidR="00716103">
        <w:rPr>
          <w:rFonts w:ascii="幼圆" w:eastAsia="幼圆" w:hAnsi="幼圆" w:hint="eastAsia"/>
        </w:rPr>
        <w:t>R</w:t>
      </w:r>
      <w:r w:rsidRPr="00F176D4">
        <w:rPr>
          <w:rFonts w:ascii="幼圆" w:eastAsia="幼圆" w:hAnsi="幼圆" w:hint="eastAsia"/>
        </w:rPr>
        <w:t>POS请求获取或打印对帐报表后，</w:t>
      </w:r>
      <w:r w:rsidR="00716103">
        <w:rPr>
          <w:rFonts w:ascii="幼圆" w:eastAsia="幼圆" w:hAnsi="幼圆" w:hint="eastAsia"/>
        </w:rPr>
        <w:t>R</w:t>
      </w:r>
      <w:r w:rsidRPr="00F176D4">
        <w:rPr>
          <w:rFonts w:ascii="幼圆" w:eastAsia="幼圆" w:hAnsi="幼圆" w:hint="eastAsia"/>
        </w:rPr>
        <w:t>POS构造一个DataRequest服务请求并将所选对帐报表的类型设置到服务请求的DataAdminReq属性中。该服务请求被发送给电子支付系统要求生成对帐报表，当EPS模块收到它之后，它发现是获取当前的对帐报表的请求，返回为当前班次或对帐周期统计的交易信息，</w:t>
      </w:r>
      <w:r w:rsidR="00716103">
        <w:rPr>
          <w:rFonts w:ascii="幼圆" w:eastAsia="幼圆" w:hAnsi="幼圆" w:hint="eastAsia"/>
        </w:rPr>
        <w:t>并</w:t>
      </w:r>
      <w:r w:rsidRPr="00F176D4">
        <w:rPr>
          <w:rFonts w:ascii="幼圆" w:eastAsia="幼圆" w:hAnsi="幼圆" w:hint="eastAsia"/>
        </w:rPr>
        <w:t>生成班结对帐报表或日结对帐报表，</w:t>
      </w:r>
      <w:r w:rsidR="00716103">
        <w:rPr>
          <w:rFonts w:ascii="幼圆" w:eastAsia="幼圆" w:hAnsi="幼圆" w:hint="eastAsia"/>
        </w:rPr>
        <w:t>将</w:t>
      </w:r>
      <w:r w:rsidRPr="00F176D4">
        <w:rPr>
          <w:rFonts w:ascii="幼圆" w:eastAsia="幼圆" w:hAnsi="幼圆" w:hint="eastAsia"/>
        </w:rPr>
        <w:t>对帐报表的内容通过设备请求发送给</w:t>
      </w:r>
      <w:r w:rsidR="00716103">
        <w:rPr>
          <w:rFonts w:ascii="幼圆" w:eastAsia="幼圆" w:hAnsi="幼圆" w:hint="eastAsia"/>
        </w:rPr>
        <w:t>R</w:t>
      </w:r>
      <w:r w:rsidRPr="00F176D4">
        <w:rPr>
          <w:rFonts w:ascii="幼圆" w:eastAsia="幼圆" w:hAnsi="幼圆" w:hint="eastAsia"/>
        </w:rPr>
        <w:t>POS</w:t>
      </w:r>
      <w:r w:rsidR="00716103">
        <w:rPr>
          <w:rFonts w:ascii="幼圆" w:eastAsia="幼圆" w:hAnsi="幼圆" w:hint="eastAsia"/>
        </w:rPr>
        <w:t>,R</w:t>
      </w:r>
      <w:r w:rsidRPr="00F176D4">
        <w:rPr>
          <w:rFonts w:ascii="幼圆" w:eastAsia="幼圆" w:hAnsi="幼圆" w:hint="eastAsia"/>
        </w:rPr>
        <w:t>POS可在自己的应用程序上将报表内容显示出来或将报表内容通过连接到</w:t>
      </w:r>
      <w:r w:rsidR="00716103">
        <w:rPr>
          <w:rFonts w:ascii="幼圆" w:eastAsia="幼圆" w:hAnsi="幼圆" w:hint="eastAsia"/>
        </w:rPr>
        <w:t>R</w:t>
      </w:r>
      <w:r w:rsidRPr="00F176D4">
        <w:rPr>
          <w:rFonts w:ascii="幼圆" w:eastAsia="幼圆" w:hAnsi="幼圆" w:hint="eastAsia"/>
        </w:rPr>
        <w:t>POS的报表打印机打印出来。报表显示或打印之后，</w:t>
      </w:r>
      <w:r w:rsidR="00716103">
        <w:rPr>
          <w:rFonts w:ascii="幼圆" w:eastAsia="幼圆" w:hAnsi="幼圆" w:hint="eastAsia"/>
        </w:rPr>
        <w:t>R</w:t>
      </w:r>
      <w:r w:rsidRPr="00F176D4">
        <w:rPr>
          <w:rFonts w:ascii="幼圆" w:eastAsia="幼圆" w:hAnsi="幼圆" w:hint="eastAsia"/>
        </w:rPr>
        <w:t>POS发送设备请求的应答消息给EPS</w:t>
      </w:r>
      <w:r w:rsidR="00716103">
        <w:rPr>
          <w:rFonts w:ascii="幼圆" w:eastAsia="幼圆" w:hAnsi="幼圆" w:hint="eastAsia"/>
        </w:rPr>
        <w:t>系统</w:t>
      </w:r>
      <w:r w:rsidRPr="00F176D4">
        <w:rPr>
          <w:rFonts w:ascii="幼圆" w:eastAsia="幼圆" w:hAnsi="幼圆" w:hint="eastAsia"/>
        </w:rPr>
        <w:t>，EPS</w:t>
      </w:r>
      <w:r w:rsidR="00716103">
        <w:rPr>
          <w:rFonts w:ascii="幼圆" w:eastAsia="幼圆" w:hAnsi="幼圆" w:hint="eastAsia"/>
        </w:rPr>
        <w:t>系统</w:t>
      </w:r>
      <w:r w:rsidRPr="00F176D4">
        <w:rPr>
          <w:rFonts w:ascii="幼圆" w:eastAsia="幼圆" w:hAnsi="幼圆" w:hint="eastAsia"/>
        </w:rPr>
        <w:t>随后发送DataRequest的应答消息给</w:t>
      </w:r>
      <w:r w:rsidR="00716103">
        <w:rPr>
          <w:rFonts w:ascii="幼圆" w:eastAsia="幼圆" w:hAnsi="幼圆" w:hint="eastAsia"/>
        </w:rPr>
        <w:t>R</w:t>
      </w:r>
      <w:r w:rsidRPr="00F176D4">
        <w:rPr>
          <w:rFonts w:ascii="幼圆" w:eastAsia="幼圆" w:hAnsi="幼圆" w:hint="eastAsia"/>
        </w:rPr>
        <w:t>POS，至此整个获取当前对帐报表的流程完成。</w:t>
      </w:r>
    </w:p>
    <w:p w:rsidR="00676A82" w:rsidRDefault="00676A82" w:rsidP="00676A82">
      <w:pPr>
        <w:pStyle w:val="5"/>
        <w:rPr>
          <w:rFonts w:hint="eastAsia"/>
        </w:rPr>
      </w:pPr>
      <w:r>
        <w:rPr>
          <w:rFonts w:hint="eastAsia"/>
        </w:rPr>
        <w:t>获取存档对账报表</w:t>
      </w:r>
    </w:p>
    <w:p w:rsidR="00F176D4" w:rsidRPr="00F176D4" w:rsidRDefault="00F176D4" w:rsidP="00F176D4">
      <w:pPr>
        <w:pStyle w:val="a6"/>
        <w:ind w:firstLine="420"/>
        <w:rPr>
          <w:rFonts w:ascii="幼圆" w:eastAsia="幼圆" w:hAnsi="幼圆" w:hint="eastAsia"/>
        </w:rPr>
      </w:pPr>
      <w:r w:rsidRPr="00F176D4">
        <w:rPr>
          <w:rFonts w:ascii="幼圆" w:eastAsia="幼圆" w:hAnsi="幼圆" w:hint="eastAsia"/>
        </w:rPr>
        <w:t>前面介绍</w:t>
      </w:r>
      <w:r w:rsidR="00CC11C2">
        <w:rPr>
          <w:rFonts w:ascii="幼圆" w:eastAsia="幼圆" w:hAnsi="幼圆" w:hint="eastAsia"/>
        </w:rPr>
        <w:t>R</w:t>
      </w:r>
      <w:r w:rsidRPr="00F176D4">
        <w:rPr>
          <w:rFonts w:ascii="幼圆" w:eastAsia="幼圆" w:hAnsi="幼圆" w:hint="eastAsia"/>
        </w:rPr>
        <w:t>POS在结束当前班次或对帐周期的时候，会要求电子支付系统</w:t>
      </w:r>
      <w:proofErr w:type="gramStart"/>
      <w:r w:rsidRPr="00F176D4">
        <w:rPr>
          <w:rFonts w:ascii="幼圆" w:eastAsia="幼圆" w:hAnsi="幼圆" w:hint="eastAsia"/>
        </w:rPr>
        <w:t>做对</w:t>
      </w:r>
      <w:proofErr w:type="gramEnd"/>
      <w:r w:rsidRPr="00F176D4">
        <w:rPr>
          <w:rFonts w:ascii="幼圆" w:eastAsia="幼圆" w:hAnsi="幼圆" w:hint="eastAsia"/>
        </w:rPr>
        <w:t>帐处理并生成对帐报表，生成的对帐报表存储在电子支付系统的数据中可供</w:t>
      </w:r>
      <w:r w:rsidR="00CC11C2">
        <w:rPr>
          <w:rFonts w:ascii="幼圆" w:eastAsia="幼圆" w:hAnsi="幼圆" w:hint="eastAsia"/>
        </w:rPr>
        <w:t>R</w:t>
      </w:r>
      <w:r w:rsidRPr="00F176D4">
        <w:rPr>
          <w:rFonts w:ascii="幼圆" w:eastAsia="幼圆" w:hAnsi="幼圆" w:hint="eastAsia"/>
        </w:rPr>
        <w:t>POS查询。存档的对帐报表是以Transaction的形式存放在数据库中的，该Transaction的类型叫做HostDataTransaction，格式化</w:t>
      </w:r>
      <w:r w:rsidRPr="00F176D4">
        <w:rPr>
          <w:rFonts w:ascii="幼圆" w:eastAsia="幼圆" w:hAnsi="幼圆" w:hint="eastAsia"/>
        </w:rPr>
        <w:lastRenderedPageBreak/>
        <w:t>后的对帐报表的内容存放在该类型Transaction里面的一个数据项中。HostDataTransaction会被持久化存储到数据库的表hostdata中，它里面包含有对帐报表内容的数据项被序列化成字符串后存储到表hostdata的transactiondata列中，下面是生成表hostdata的脚本:</w:t>
      </w:r>
    </w:p>
    <w:p w:rsidR="002373AC" w:rsidRPr="002373AC" w:rsidRDefault="002373AC" w:rsidP="002373AC">
      <w:pPr>
        <w:pStyle w:val="a6"/>
        <w:ind w:firstLine="420"/>
        <w:rPr>
          <w:rFonts w:ascii="幼圆" w:eastAsia="幼圆" w:hAnsi="幼圆"/>
        </w:rPr>
      </w:pPr>
      <w:r w:rsidRPr="002373AC">
        <w:rPr>
          <w:rFonts w:ascii="幼圆" w:eastAsia="幼圆" w:hAnsi="幼圆"/>
        </w:rPr>
        <w:t xml:space="preserve">CREATE TABLE </w:t>
      </w:r>
      <w:proofErr w:type="gramStart"/>
      <w:r w:rsidRPr="002373AC">
        <w:rPr>
          <w:rFonts w:ascii="幼圆" w:eastAsia="幼圆" w:hAnsi="幼圆"/>
        </w:rPr>
        <w:t>hostdata(</w:t>
      </w:r>
      <w:proofErr w:type="gramEnd"/>
    </w:p>
    <w:p w:rsidR="002373AC" w:rsidRPr="002373AC" w:rsidRDefault="002373AC" w:rsidP="002373AC">
      <w:pPr>
        <w:pStyle w:val="a6"/>
        <w:ind w:firstLine="420"/>
        <w:rPr>
          <w:rFonts w:ascii="幼圆" w:eastAsia="幼圆" w:hAnsi="幼圆"/>
        </w:rPr>
      </w:pPr>
      <w:r w:rsidRPr="002373AC">
        <w:rPr>
          <w:rFonts w:ascii="幼圆" w:eastAsia="幼圆" w:hAnsi="幼圆"/>
        </w:rPr>
        <w:t xml:space="preserve">    </w:t>
      </w:r>
      <w:proofErr w:type="gramStart"/>
      <w:r w:rsidRPr="002373AC">
        <w:rPr>
          <w:rFonts w:ascii="幼圆" w:eastAsia="幼圆" w:hAnsi="幼圆"/>
        </w:rPr>
        <w:t>transactiontype</w:t>
      </w:r>
      <w:proofErr w:type="gramEnd"/>
      <w:r w:rsidRPr="002373AC">
        <w:rPr>
          <w:rFonts w:ascii="幼圆" w:eastAsia="幼圆" w:hAnsi="幼圆"/>
        </w:rPr>
        <w:t xml:space="preserve"> integer NOT NULL,</w:t>
      </w:r>
    </w:p>
    <w:p w:rsidR="002373AC" w:rsidRPr="002373AC" w:rsidRDefault="002373AC" w:rsidP="002373AC">
      <w:pPr>
        <w:pStyle w:val="a6"/>
        <w:ind w:firstLine="420"/>
        <w:rPr>
          <w:rFonts w:ascii="幼圆" w:eastAsia="幼圆" w:hAnsi="幼圆"/>
        </w:rPr>
      </w:pPr>
      <w:r w:rsidRPr="002373AC">
        <w:rPr>
          <w:rFonts w:ascii="幼圆" w:eastAsia="幼圆" w:hAnsi="幼圆"/>
        </w:rPr>
        <w:t xml:space="preserve">    </w:t>
      </w:r>
      <w:proofErr w:type="gramStart"/>
      <w:r w:rsidRPr="002373AC">
        <w:rPr>
          <w:rFonts w:ascii="幼圆" w:eastAsia="幼圆" w:hAnsi="幼圆"/>
        </w:rPr>
        <w:t>terminalid</w:t>
      </w:r>
      <w:proofErr w:type="gramEnd"/>
      <w:r w:rsidRPr="002373AC">
        <w:rPr>
          <w:rFonts w:ascii="幼圆" w:eastAsia="幼圆" w:hAnsi="幼圆"/>
        </w:rPr>
        <w:t xml:space="preserve"> integer NOT NULL,</w:t>
      </w:r>
    </w:p>
    <w:p w:rsidR="002373AC" w:rsidRPr="002373AC" w:rsidRDefault="002373AC" w:rsidP="002373AC">
      <w:pPr>
        <w:pStyle w:val="a6"/>
        <w:ind w:firstLine="420"/>
        <w:rPr>
          <w:rFonts w:ascii="幼圆" w:eastAsia="幼圆" w:hAnsi="幼圆"/>
        </w:rPr>
      </w:pPr>
      <w:r w:rsidRPr="002373AC">
        <w:rPr>
          <w:rFonts w:ascii="幼圆" w:eastAsia="幼圆" w:hAnsi="幼圆"/>
        </w:rPr>
        <w:t xml:space="preserve">    </w:t>
      </w:r>
      <w:proofErr w:type="gramStart"/>
      <w:r w:rsidRPr="002373AC">
        <w:rPr>
          <w:rFonts w:ascii="幼圆" w:eastAsia="幼圆" w:hAnsi="幼圆"/>
        </w:rPr>
        <w:t>transactionid</w:t>
      </w:r>
      <w:proofErr w:type="gramEnd"/>
      <w:r w:rsidRPr="002373AC">
        <w:rPr>
          <w:rFonts w:ascii="幼圆" w:eastAsia="幼圆" w:hAnsi="幼圆"/>
        </w:rPr>
        <w:t xml:space="preserve"> bigint NOT NULL,</w:t>
      </w:r>
    </w:p>
    <w:p w:rsidR="002373AC" w:rsidRPr="002373AC" w:rsidRDefault="002373AC" w:rsidP="002373AC">
      <w:pPr>
        <w:pStyle w:val="a6"/>
        <w:ind w:firstLine="420"/>
        <w:rPr>
          <w:rFonts w:ascii="幼圆" w:eastAsia="幼圆" w:hAnsi="幼圆"/>
        </w:rPr>
      </w:pPr>
      <w:r w:rsidRPr="002373AC">
        <w:rPr>
          <w:rFonts w:ascii="幼圆" w:eastAsia="幼圆" w:hAnsi="幼圆"/>
        </w:rPr>
        <w:t xml:space="preserve">    </w:t>
      </w:r>
      <w:proofErr w:type="gramStart"/>
      <w:r w:rsidRPr="002373AC">
        <w:rPr>
          <w:rFonts w:ascii="幼圆" w:eastAsia="幼圆" w:hAnsi="幼圆"/>
        </w:rPr>
        <w:t>transactionstate</w:t>
      </w:r>
      <w:proofErr w:type="gramEnd"/>
      <w:r w:rsidRPr="002373AC">
        <w:rPr>
          <w:rFonts w:ascii="幼圆" w:eastAsia="幼圆" w:hAnsi="幼圆"/>
        </w:rPr>
        <w:t xml:space="preserve"> integer NOT NULL,</w:t>
      </w:r>
    </w:p>
    <w:p w:rsidR="002373AC" w:rsidRPr="002373AC" w:rsidRDefault="002373AC" w:rsidP="002373AC">
      <w:pPr>
        <w:pStyle w:val="a6"/>
        <w:ind w:firstLine="420"/>
        <w:rPr>
          <w:rFonts w:ascii="幼圆" w:eastAsia="幼圆" w:hAnsi="幼圆"/>
        </w:rPr>
      </w:pPr>
      <w:r w:rsidRPr="002373AC">
        <w:rPr>
          <w:rFonts w:ascii="幼圆" w:eastAsia="幼圆" w:hAnsi="幼圆"/>
        </w:rPr>
        <w:t xml:space="preserve">    </w:t>
      </w:r>
      <w:proofErr w:type="gramStart"/>
      <w:r w:rsidRPr="002373AC">
        <w:rPr>
          <w:rFonts w:ascii="幼圆" w:eastAsia="幼圆" w:hAnsi="幼圆"/>
        </w:rPr>
        <w:t>createtime</w:t>
      </w:r>
      <w:proofErr w:type="gramEnd"/>
      <w:r w:rsidRPr="002373AC">
        <w:rPr>
          <w:rFonts w:ascii="幼圆" w:eastAsia="幼圆" w:hAnsi="幼圆"/>
        </w:rPr>
        <w:t xml:space="preserve"> timestamp NOT NULL,</w:t>
      </w:r>
    </w:p>
    <w:p w:rsidR="002373AC" w:rsidRPr="002373AC" w:rsidRDefault="002373AC" w:rsidP="002373AC">
      <w:pPr>
        <w:pStyle w:val="a6"/>
        <w:ind w:firstLine="420"/>
        <w:rPr>
          <w:rFonts w:ascii="幼圆" w:eastAsia="幼圆" w:hAnsi="幼圆"/>
        </w:rPr>
      </w:pPr>
      <w:r w:rsidRPr="002373AC">
        <w:rPr>
          <w:rFonts w:ascii="幼圆" w:eastAsia="幼圆" w:hAnsi="幼圆"/>
        </w:rPr>
        <w:t xml:space="preserve">    </w:t>
      </w:r>
      <w:proofErr w:type="gramStart"/>
      <w:r w:rsidRPr="002373AC">
        <w:rPr>
          <w:rFonts w:ascii="幼圆" w:eastAsia="幼圆" w:hAnsi="幼圆"/>
        </w:rPr>
        <w:t>updatetime</w:t>
      </w:r>
      <w:proofErr w:type="gramEnd"/>
      <w:r w:rsidRPr="002373AC">
        <w:rPr>
          <w:rFonts w:ascii="幼圆" w:eastAsia="幼圆" w:hAnsi="幼圆"/>
        </w:rPr>
        <w:t xml:space="preserve"> timestamp NOT NULL</w:t>
      </w:r>
    </w:p>
    <w:p w:rsidR="002373AC" w:rsidRPr="002373AC" w:rsidRDefault="002373AC" w:rsidP="002373AC">
      <w:pPr>
        <w:pStyle w:val="a6"/>
        <w:ind w:firstLine="420"/>
        <w:rPr>
          <w:rFonts w:ascii="幼圆" w:eastAsia="幼圆" w:hAnsi="幼圆"/>
        </w:rPr>
      </w:pPr>
      <w:r w:rsidRPr="002373AC">
        <w:rPr>
          <w:rFonts w:ascii="幼圆" w:eastAsia="幼圆" w:hAnsi="幼圆"/>
        </w:rPr>
        <w:tab/>
      </w:r>
      <w:proofErr w:type="gramStart"/>
      <w:r w:rsidRPr="002373AC">
        <w:rPr>
          <w:rFonts w:ascii="幼圆" w:eastAsia="幼圆" w:hAnsi="幼圆"/>
        </w:rPr>
        <w:t>transactiondata</w:t>
      </w:r>
      <w:proofErr w:type="gramEnd"/>
      <w:r w:rsidRPr="002373AC">
        <w:rPr>
          <w:rFonts w:ascii="幼圆" w:eastAsia="幼圆" w:hAnsi="幼圆"/>
        </w:rPr>
        <w:t xml:space="preserve"> text,</w:t>
      </w:r>
    </w:p>
    <w:p w:rsidR="002373AC" w:rsidRPr="002373AC" w:rsidRDefault="002373AC" w:rsidP="002373AC">
      <w:pPr>
        <w:pStyle w:val="a6"/>
        <w:ind w:firstLine="420"/>
        <w:rPr>
          <w:rFonts w:ascii="幼圆" w:eastAsia="幼圆" w:hAnsi="幼圆"/>
        </w:rPr>
      </w:pPr>
      <w:r w:rsidRPr="002373AC">
        <w:rPr>
          <w:rFonts w:ascii="幼圆" w:eastAsia="幼圆" w:hAnsi="幼圆"/>
        </w:rPr>
        <w:tab/>
      </w:r>
      <w:proofErr w:type="gramStart"/>
      <w:r w:rsidRPr="002373AC">
        <w:rPr>
          <w:rFonts w:ascii="幼圆" w:eastAsia="幼圆" w:hAnsi="幼圆"/>
        </w:rPr>
        <w:t>id</w:t>
      </w:r>
      <w:proofErr w:type="gramEnd"/>
      <w:r w:rsidRPr="002373AC">
        <w:rPr>
          <w:rFonts w:ascii="幼圆" w:eastAsia="幼圆" w:hAnsi="幼圆"/>
        </w:rPr>
        <w:t xml:space="preserve"> bigint NOT NULL,</w:t>
      </w:r>
    </w:p>
    <w:p w:rsidR="002373AC" w:rsidRPr="002373AC" w:rsidRDefault="002373AC" w:rsidP="002373AC">
      <w:pPr>
        <w:pStyle w:val="a6"/>
        <w:ind w:firstLine="420"/>
        <w:rPr>
          <w:rFonts w:ascii="幼圆" w:eastAsia="幼圆" w:hAnsi="幼圆"/>
        </w:rPr>
      </w:pPr>
      <w:r w:rsidRPr="002373AC">
        <w:rPr>
          <w:rFonts w:ascii="幼圆" w:eastAsia="幼圆" w:hAnsi="幼圆"/>
        </w:rPr>
        <w:tab/>
      </w:r>
      <w:proofErr w:type="gramStart"/>
      <w:r w:rsidRPr="002373AC">
        <w:rPr>
          <w:rFonts w:ascii="幼圆" w:eastAsia="幼圆" w:hAnsi="幼圆"/>
        </w:rPr>
        <w:t>terminalbatch</w:t>
      </w:r>
      <w:proofErr w:type="gramEnd"/>
      <w:r w:rsidRPr="002373AC">
        <w:rPr>
          <w:rFonts w:ascii="幼圆" w:eastAsia="幼圆" w:hAnsi="幼圆"/>
        </w:rPr>
        <w:t xml:space="preserve"> </w:t>
      </w:r>
      <w:r>
        <w:rPr>
          <w:rFonts w:ascii="幼圆" w:eastAsia="幼圆" w:hAnsi="幼圆" w:hint="eastAsia"/>
        </w:rPr>
        <w:t>integer</w:t>
      </w:r>
      <w:r w:rsidRPr="002373AC">
        <w:rPr>
          <w:rFonts w:ascii="幼圆" w:eastAsia="幼圆" w:hAnsi="幼圆"/>
        </w:rPr>
        <w:t>,</w:t>
      </w:r>
    </w:p>
    <w:p w:rsidR="002373AC" w:rsidRPr="002373AC" w:rsidRDefault="002373AC" w:rsidP="002373AC">
      <w:pPr>
        <w:pStyle w:val="a6"/>
        <w:ind w:firstLine="420"/>
        <w:rPr>
          <w:rFonts w:ascii="幼圆" w:eastAsia="幼圆" w:hAnsi="幼圆"/>
        </w:rPr>
      </w:pPr>
      <w:r w:rsidRPr="002373AC">
        <w:rPr>
          <w:rFonts w:ascii="幼圆" w:eastAsia="幼圆" w:hAnsi="幼圆"/>
        </w:rPr>
        <w:tab/>
      </w:r>
      <w:proofErr w:type="gramStart"/>
      <w:r w:rsidRPr="002373AC">
        <w:rPr>
          <w:rFonts w:ascii="幼圆" w:eastAsia="幼圆" w:hAnsi="幼圆"/>
        </w:rPr>
        <w:t>invoice</w:t>
      </w:r>
      <w:proofErr w:type="gramEnd"/>
      <w:r w:rsidRPr="002373AC">
        <w:rPr>
          <w:rFonts w:ascii="幼圆" w:eastAsia="幼圆" w:hAnsi="幼圆"/>
        </w:rPr>
        <w:t xml:space="preserve"> integer,</w:t>
      </w:r>
    </w:p>
    <w:p w:rsidR="002373AC" w:rsidRPr="002373AC" w:rsidRDefault="002373AC" w:rsidP="002373AC">
      <w:pPr>
        <w:pStyle w:val="a6"/>
        <w:ind w:firstLine="420"/>
        <w:rPr>
          <w:rFonts w:ascii="幼圆" w:eastAsia="幼圆" w:hAnsi="幼圆"/>
        </w:rPr>
      </w:pPr>
      <w:r w:rsidRPr="002373AC">
        <w:rPr>
          <w:rFonts w:ascii="幼圆" w:eastAsia="幼圆" w:hAnsi="幼圆"/>
        </w:rPr>
        <w:tab/>
      </w:r>
      <w:proofErr w:type="gramStart"/>
      <w:r w:rsidRPr="002373AC">
        <w:rPr>
          <w:rFonts w:ascii="幼圆" w:eastAsia="幼圆" w:hAnsi="幼圆"/>
        </w:rPr>
        <w:t>shiftnumber</w:t>
      </w:r>
      <w:proofErr w:type="gramEnd"/>
      <w:r w:rsidRPr="002373AC">
        <w:rPr>
          <w:rFonts w:ascii="幼圆" w:eastAsia="幼圆" w:hAnsi="幼圆"/>
        </w:rPr>
        <w:t xml:space="preserve"> bigint,</w:t>
      </w:r>
    </w:p>
    <w:p w:rsidR="00F176D4" w:rsidRPr="00F176D4" w:rsidRDefault="002373AC" w:rsidP="002373AC">
      <w:pPr>
        <w:pStyle w:val="a6"/>
        <w:ind w:firstLine="420"/>
        <w:rPr>
          <w:rFonts w:ascii="幼圆" w:eastAsia="幼圆" w:hAnsi="幼圆"/>
        </w:rPr>
      </w:pPr>
      <w:r w:rsidRPr="002373AC">
        <w:rPr>
          <w:rFonts w:ascii="幼圆" w:eastAsia="幼圆" w:hAnsi="幼圆"/>
        </w:rPr>
        <w:t>)</w:t>
      </w:r>
    </w:p>
    <w:p w:rsidR="00F176D4" w:rsidRPr="00F176D4" w:rsidRDefault="00CC11C2" w:rsidP="00F176D4">
      <w:pPr>
        <w:pStyle w:val="a6"/>
        <w:ind w:firstLine="420"/>
        <w:rPr>
          <w:rFonts w:ascii="幼圆" w:eastAsia="幼圆" w:hAnsi="幼圆"/>
        </w:rPr>
      </w:pPr>
      <w:r>
        <w:rPr>
          <w:rFonts w:ascii="幼圆" w:eastAsia="幼圆" w:hAnsi="幼圆" w:hint="eastAsia"/>
        </w:rPr>
        <w:t>R</w:t>
      </w:r>
      <w:r w:rsidR="00F176D4" w:rsidRPr="00F176D4">
        <w:rPr>
          <w:rFonts w:ascii="幼圆" w:eastAsia="幼圆" w:hAnsi="幼圆" w:hint="eastAsia"/>
        </w:rPr>
        <w:t>POS也是通过发送DataRequest给电子支付系统来请求电子支付系统查询并返回存档的对帐报表的，</w:t>
      </w:r>
      <w:r>
        <w:rPr>
          <w:rFonts w:ascii="幼圆" w:eastAsia="幼圆" w:hAnsi="幼圆" w:hint="eastAsia"/>
        </w:rPr>
        <w:t>R</w:t>
      </w:r>
      <w:r w:rsidR="00F176D4" w:rsidRPr="00F176D4">
        <w:rPr>
          <w:rFonts w:ascii="幼圆" w:eastAsia="幼圆" w:hAnsi="幼圆" w:hint="eastAsia"/>
        </w:rPr>
        <w:t>POS只需要在它构造的DataRequest中将DataAdminReq属性设置为存档报表的类型即可。电子支付系统需要支持查询的存档报表有班结对帐报表和日结对帐报表，如图5-13所示为获取存档班结或日结对帐报表时POS和电子支付系统的EPS模块交互的顺序图，从图中我们可以看出EPS模块收到</w:t>
      </w:r>
      <w:r>
        <w:rPr>
          <w:rFonts w:ascii="幼圆" w:eastAsia="幼圆" w:hAnsi="幼圆" w:hint="eastAsia"/>
        </w:rPr>
        <w:t>R</w:t>
      </w:r>
      <w:r w:rsidR="00F176D4" w:rsidRPr="00F176D4">
        <w:rPr>
          <w:rFonts w:ascii="幼圆" w:eastAsia="幼圆" w:hAnsi="幼圆" w:hint="eastAsia"/>
        </w:rPr>
        <w:t>POS的请求存档对帐报表的时候，它需要发送设备请求给</w:t>
      </w:r>
      <w:r>
        <w:rPr>
          <w:rFonts w:ascii="幼圆" w:eastAsia="幼圆" w:hAnsi="幼圆" w:hint="eastAsia"/>
        </w:rPr>
        <w:t>R</w:t>
      </w:r>
      <w:r w:rsidR="00F176D4" w:rsidRPr="00F176D4">
        <w:rPr>
          <w:rFonts w:ascii="幼圆" w:eastAsia="幼圆" w:hAnsi="幼圆" w:hint="eastAsia"/>
        </w:rPr>
        <w:t>POS要求在</w:t>
      </w:r>
      <w:r>
        <w:rPr>
          <w:rFonts w:ascii="幼圆" w:eastAsia="幼圆" w:hAnsi="幼圆" w:hint="eastAsia"/>
        </w:rPr>
        <w:t>R</w:t>
      </w:r>
      <w:r w:rsidR="00F176D4" w:rsidRPr="00F176D4">
        <w:rPr>
          <w:rFonts w:ascii="幼圆" w:eastAsia="幼圆" w:hAnsi="幼圆" w:hint="eastAsia"/>
        </w:rPr>
        <w:t>POS上输入所查询交易日的日期，如果是查询存档班结对帐报表的话，EPS模块还要发送设备请求给</w:t>
      </w:r>
      <w:r>
        <w:rPr>
          <w:rFonts w:ascii="幼圆" w:eastAsia="幼圆" w:hAnsi="幼圆" w:hint="eastAsia"/>
        </w:rPr>
        <w:t>R</w:t>
      </w:r>
      <w:r w:rsidR="00F176D4" w:rsidRPr="00F176D4">
        <w:rPr>
          <w:rFonts w:ascii="幼圆" w:eastAsia="幼圆" w:hAnsi="幼圆" w:hint="eastAsia"/>
        </w:rPr>
        <w:t>POS要求在</w:t>
      </w:r>
      <w:r>
        <w:rPr>
          <w:rFonts w:ascii="幼圆" w:eastAsia="幼圆" w:hAnsi="幼圆" w:hint="eastAsia"/>
        </w:rPr>
        <w:t>R</w:t>
      </w:r>
      <w:r w:rsidR="00F176D4" w:rsidRPr="00F176D4">
        <w:rPr>
          <w:rFonts w:ascii="幼圆" w:eastAsia="幼圆" w:hAnsi="幼圆" w:hint="eastAsia"/>
        </w:rPr>
        <w:t>POS上输入班次号。EPS模块获得查询存档对帐报表的参数后，直接根据该查询条件查询数据库中存储的对帐报表，如果找到对应的存档报表刚将报表内容放到一个设备请求中发送给</w:t>
      </w:r>
      <w:r>
        <w:rPr>
          <w:rFonts w:ascii="幼圆" w:eastAsia="幼圆" w:hAnsi="幼圆" w:hint="eastAsia"/>
        </w:rPr>
        <w:t>R</w:t>
      </w:r>
      <w:r w:rsidR="00F176D4" w:rsidRPr="00F176D4">
        <w:rPr>
          <w:rFonts w:ascii="幼圆" w:eastAsia="幼圆" w:hAnsi="幼圆" w:hint="eastAsia"/>
        </w:rPr>
        <w:t>POS，否则的话构造默认没有数据的对帐报表返回给</w:t>
      </w:r>
      <w:r>
        <w:rPr>
          <w:rFonts w:ascii="幼圆" w:eastAsia="幼圆" w:hAnsi="幼圆" w:hint="eastAsia"/>
        </w:rPr>
        <w:t>RPOS。R</w:t>
      </w:r>
      <w:r w:rsidR="00F176D4" w:rsidRPr="00F176D4">
        <w:rPr>
          <w:rFonts w:ascii="幼圆" w:eastAsia="幼圆" w:hAnsi="幼圆" w:hint="eastAsia"/>
        </w:rPr>
        <w:t>POS可显示或打印收到的报表内容，之后发送设备请求的应答消息给EPS模块，EPS模块随后发送DataRequest的应答消息给</w:t>
      </w:r>
      <w:r>
        <w:rPr>
          <w:rFonts w:ascii="幼圆" w:eastAsia="幼圆" w:hAnsi="幼圆" w:hint="eastAsia"/>
        </w:rPr>
        <w:t>R</w:t>
      </w:r>
      <w:r w:rsidR="00F176D4" w:rsidRPr="00F176D4">
        <w:rPr>
          <w:rFonts w:ascii="幼圆" w:eastAsia="幼圆" w:hAnsi="幼圆" w:hint="eastAsia"/>
        </w:rPr>
        <w:t>POS，至此整个查询存档对帐报表的流程完成。</w:t>
      </w:r>
    </w:p>
    <w:p w:rsidR="009430C4" w:rsidRDefault="009430C4" w:rsidP="009430C4">
      <w:pPr>
        <w:pStyle w:val="1"/>
        <w:spacing w:after="330" w:line="578" w:lineRule="auto"/>
      </w:pPr>
      <w:bookmarkStart w:id="133" w:name="_Toc177368223"/>
      <w:bookmarkStart w:id="134" w:name="_Toc213489904"/>
      <w:r w:rsidRPr="005929B1">
        <w:rPr>
          <w:rFonts w:hint="eastAsia"/>
        </w:rPr>
        <w:lastRenderedPageBreak/>
        <w:t>附件</w:t>
      </w:r>
      <w:bookmarkEnd w:id="133"/>
      <w:bookmarkEnd w:id="134"/>
    </w:p>
    <w:p w:rsidR="009430C4" w:rsidRPr="007C1752" w:rsidRDefault="003B758A" w:rsidP="009430C4">
      <w:pPr>
        <w:pStyle w:val="2"/>
        <w:spacing w:before="260" w:after="260" w:line="415" w:lineRule="auto"/>
      </w:pPr>
      <w:bookmarkStart w:id="135" w:name="_Toc177368224"/>
      <w:bookmarkStart w:id="136" w:name="_Toc213489905"/>
      <w:r>
        <w:rPr>
          <w:rFonts w:hint="eastAsia"/>
        </w:rPr>
        <w:t>XX</w:t>
      </w:r>
      <w:proofErr w:type="gramStart"/>
      <w:r>
        <w:rPr>
          <w:rFonts w:hint="eastAsia"/>
        </w:rPr>
        <w:t>公司</w:t>
      </w:r>
      <w:r w:rsidR="009430C4">
        <w:rPr>
          <w:rFonts w:hint="eastAsia"/>
        </w:rPr>
        <w:t>公司</w:t>
      </w:r>
      <w:proofErr w:type="gramEnd"/>
      <w:r w:rsidR="009430C4">
        <w:rPr>
          <w:rFonts w:hint="eastAsia"/>
        </w:rPr>
        <w:t>简介</w:t>
      </w:r>
      <w:bookmarkEnd w:id="135"/>
      <w:bookmarkEnd w:id="136"/>
    </w:p>
    <w:p w:rsidR="009430C4" w:rsidRDefault="009430C4" w:rsidP="009430C4">
      <w:pPr>
        <w:pStyle w:val="3"/>
        <w:spacing w:after="260" w:line="416" w:lineRule="auto"/>
      </w:pPr>
      <w:bookmarkStart w:id="137" w:name="_Toc177368225"/>
      <w:bookmarkStart w:id="138" w:name="_Toc213489906"/>
      <w:r>
        <w:rPr>
          <w:rFonts w:hint="eastAsia"/>
        </w:rPr>
        <w:t>综合实力</w:t>
      </w:r>
      <w:bookmarkEnd w:id="137"/>
      <w:bookmarkEnd w:id="138"/>
    </w:p>
    <w:p w:rsidR="009430C4" w:rsidRPr="00520483" w:rsidRDefault="003B758A" w:rsidP="009430C4">
      <w:pPr>
        <w:pStyle w:val="a6"/>
        <w:ind w:firstLine="420"/>
      </w:pPr>
      <w:r>
        <w:rPr>
          <w:rFonts w:hint="eastAsia"/>
        </w:rPr>
        <w:t>XX</w:t>
      </w:r>
      <w:r>
        <w:rPr>
          <w:rFonts w:hint="eastAsia"/>
        </w:rPr>
        <w:t>公司</w:t>
      </w:r>
      <w:r w:rsidR="009430C4" w:rsidRPr="00520483">
        <w:rPr>
          <w:rFonts w:hint="eastAsia"/>
        </w:rPr>
        <w:t>国际软件集团有限公司是亚太地区领先的企业管理软件及电子商务应用解决方案供应商，是全球软件市场中成长最快的独立软件厂商之一，是中国软件产业的领导厂商。</w:t>
      </w:r>
      <w:r>
        <w:rPr>
          <w:rFonts w:hint="eastAsia"/>
        </w:rPr>
        <w:t>XX</w:t>
      </w:r>
      <w:r>
        <w:rPr>
          <w:rFonts w:hint="eastAsia"/>
        </w:rPr>
        <w:t>公司</w:t>
      </w:r>
      <w:r w:rsidR="009430C4" w:rsidRPr="00520483">
        <w:rPr>
          <w:rFonts w:hint="eastAsia"/>
        </w:rPr>
        <w:t>开发及销售的软件产品包括针对快速成长的新兴市场中企业管理需求的、通过互联网提供服务的企业管理及电子商务应用软件和为企业构筑电子商务平台的中间件软件。同时，</w:t>
      </w:r>
      <w:r>
        <w:rPr>
          <w:rFonts w:hint="eastAsia"/>
        </w:rPr>
        <w:t>XX</w:t>
      </w:r>
      <w:r>
        <w:rPr>
          <w:rFonts w:hint="eastAsia"/>
        </w:rPr>
        <w:t>公司</w:t>
      </w:r>
      <w:r w:rsidR="009430C4" w:rsidRPr="00520483">
        <w:rPr>
          <w:rFonts w:hint="eastAsia"/>
        </w:rPr>
        <w:t>向全球范围内的顾客提供与软件产品相关的管理咨询、实施与技术服务。</w:t>
      </w:r>
      <w:r>
        <w:rPr>
          <w:rFonts w:hint="eastAsia"/>
        </w:rPr>
        <w:t>XX</w:t>
      </w:r>
      <w:r>
        <w:rPr>
          <w:rFonts w:hint="eastAsia"/>
        </w:rPr>
        <w:t>公司</w:t>
      </w:r>
      <w:r w:rsidR="009430C4" w:rsidRPr="00520483">
        <w:rPr>
          <w:rFonts w:hint="eastAsia"/>
        </w:rPr>
        <w:t>独特的</w:t>
      </w:r>
      <w:r w:rsidR="00C878D6">
        <w:rPr>
          <w:rFonts w:hint="eastAsia"/>
        </w:rPr>
        <w:t>“</w:t>
      </w:r>
      <w:r w:rsidR="009430C4" w:rsidRPr="00520483">
        <w:rPr>
          <w:rFonts w:hint="eastAsia"/>
        </w:rPr>
        <w:t>快速配置，快速实施，快速应用，快速见效</w:t>
      </w:r>
      <w:r w:rsidR="00F30E84">
        <w:rPr>
          <w:rFonts w:hint="eastAsia"/>
        </w:rPr>
        <w:t>”</w:t>
      </w:r>
      <w:r w:rsidR="009430C4" w:rsidRPr="00520483">
        <w:rPr>
          <w:rFonts w:hint="eastAsia"/>
        </w:rPr>
        <w:t>的全球化产品与服务定位，能够帮助顾客从容面对动态不确定商业环境带来的挑战，实现业务流程与</w:t>
      </w:r>
      <w:r w:rsidR="009430C4" w:rsidRPr="00520483">
        <w:rPr>
          <w:rFonts w:hint="eastAsia"/>
        </w:rPr>
        <w:t>IT</w:t>
      </w:r>
      <w:r w:rsidR="009430C4" w:rsidRPr="00520483">
        <w:rPr>
          <w:rFonts w:hint="eastAsia"/>
        </w:rPr>
        <w:t>技术的完美结合，有效管理变革，确保组织快速持续和健康成长。</w:t>
      </w:r>
    </w:p>
    <w:p w:rsidR="009430C4" w:rsidRDefault="009430C4" w:rsidP="00802A32">
      <w:pPr>
        <w:pStyle w:val="ae"/>
      </w:pPr>
    </w:p>
    <w:p w:rsidR="009430C4" w:rsidRDefault="009430C4" w:rsidP="009430C4">
      <w:pPr>
        <w:pStyle w:val="3"/>
        <w:spacing w:after="260" w:line="416" w:lineRule="auto"/>
      </w:pPr>
      <w:bookmarkStart w:id="139" w:name="_Toc177368226"/>
      <w:bookmarkStart w:id="140" w:name="_Toc213489907"/>
      <w:r>
        <w:rPr>
          <w:rFonts w:hint="eastAsia"/>
        </w:rPr>
        <w:t>发展历程</w:t>
      </w:r>
      <w:bookmarkEnd w:id="139"/>
      <w:bookmarkEnd w:id="140"/>
    </w:p>
    <w:p w:rsidR="009430C4" w:rsidRDefault="009430C4" w:rsidP="009430C4">
      <w:pPr>
        <w:pStyle w:val="ae"/>
      </w:pPr>
    </w:p>
    <w:p w:rsidR="009430C4" w:rsidRDefault="009430C4" w:rsidP="009430C4">
      <w:pPr>
        <w:pStyle w:val="3"/>
        <w:spacing w:after="260" w:line="416" w:lineRule="auto"/>
      </w:pPr>
      <w:bookmarkStart w:id="141" w:name="_Toc8464523"/>
      <w:bookmarkStart w:id="142" w:name="_Toc55801068"/>
      <w:bookmarkStart w:id="143" w:name="_Toc177368227"/>
      <w:bookmarkStart w:id="144" w:name="_Toc213489908"/>
      <w:r>
        <w:rPr>
          <w:rFonts w:hint="eastAsia"/>
        </w:rPr>
        <w:t>竞争优势</w:t>
      </w:r>
      <w:bookmarkEnd w:id="141"/>
      <w:bookmarkEnd w:id="142"/>
      <w:bookmarkEnd w:id="143"/>
      <w:bookmarkEnd w:id="144"/>
    </w:p>
    <w:p w:rsidR="009430C4" w:rsidRDefault="009430C4" w:rsidP="009430C4">
      <w:pPr>
        <w:pStyle w:val="2"/>
        <w:spacing w:before="260" w:after="260" w:line="415" w:lineRule="auto"/>
      </w:pPr>
      <w:bookmarkStart w:id="145" w:name="_Toc112598859"/>
      <w:bookmarkStart w:id="146" w:name="_Toc116552667"/>
      <w:bookmarkStart w:id="147" w:name="_Toc116552841"/>
      <w:bookmarkStart w:id="148" w:name="_Toc129194184"/>
      <w:bookmarkStart w:id="149" w:name="_Toc129376897"/>
      <w:bookmarkStart w:id="150" w:name="_Toc138983762"/>
      <w:bookmarkStart w:id="151" w:name="_Toc138984515"/>
      <w:bookmarkStart w:id="152" w:name="_Toc138984874"/>
      <w:bookmarkStart w:id="153" w:name="_Toc164964849"/>
      <w:bookmarkStart w:id="154" w:name="_Toc177368230"/>
      <w:bookmarkStart w:id="155" w:name="_Toc213489909"/>
      <w:r w:rsidRPr="003F2946">
        <w:rPr>
          <w:rFonts w:hint="eastAsia"/>
        </w:rPr>
        <w:t>成功案例分享</w:t>
      </w:r>
      <w:bookmarkEnd w:id="145"/>
      <w:bookmarkEnd w:id="146"/>
      <w:bookmarkEnd w:id="147"/>
      <w:bookmarkEnd w:id="148"/>
      <w:bookmarkEnd w:id="149"/>
      <w:bookmarkEnd w:id="150"/>
      <w:bookmarkEnd w:id="151"/>
      <w:bookmarkEnd w:id="152"/>
      <w:bookmarkEnd w:id="153"/>
      <w:bookmarkEnd w:id="154"/>
      <w:bookmarkEnd w:id="155"/>
    </w:p>
    <w:p w:rsidR="0068493D" w:rsidRDefault="009430C4" w:rsidP="007D5060">
      <w:pPr>
        <w:pStyle w:val="F210072"/>
        <w:jc w:val="right"/>
      </w:pPr>
      <w:r>
        <w:rPr>
          <w:rFonts w:hint="eastAsia"/>
        </w:rPr>
        <w:t>——结束</w:t>
      </w:r>
    </w:p>
    <w:p w:rsidR="00714AAE" w:rsidRDefault="00714AAE" w:rsidP="00714AAE">
      <w:pPr>
        <w:pStyle w:val="F210072"/>
        <w:jc w:val="right"/>
      </w:pPr>
    </w:p>
    <w:p w:rsidR="00714AAE" w:rsidRDefault="00714AAE" w:rsidP="00714AAE">
      <w:r>
        <w:br w:type="page"/>
      </w:r>
    </w:p>
    <w:p w:rsidR="00714AAE" w:rsidRDefault="00F24A93" w:rsidP="00714AAE">
      <w:pPr>
        <w:jc w:val="center"/>
      </w:pPr>
      <w:r>
        <w:rPr>
          <w:rFonts w:hint="eastAsia"/>
          <w:noProof/>
        </w:rPr>
        <w:lastRenderedPageBreak/>
        <mc:AlternateContent>
          <mc:Choice Requires="wps">
            <w:drawing>
              <wp:anchor distT="0" distB="0" distL="114300" distR="114300" simplePos="0" relativeHeight="251657728" behindDoc="0" locked="0" layoutInCell="1" allowOverlap="1">
                <wp:simplePos x="0" y="0"/>
                <wp:positionH relativeFrom="column">
                  <wp:posOffset>-1028700</wp:posOffset>
                </wp:positionH>
                <wp:positionV relativeFrom="paragraph">
                  <wp:posOffset>-792480</wp:posOffset>
                </wp:positionV>
                <wp:extent cx="7315200" cy="1386840"/>
                <wp:effectExtent l="0" t="0" r="0" b="0"/>
                <wp:wrapNone/>
                <wp:docPr id="13" name="Text 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38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97624" w:rsidRDefault="00097624" w:rsidP="00714A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1" o:spid="_x0000_s1200" type="#_x0000_t202" style="position:absolute;left:0;text-align:left;margin-left:-81pt;margin-top:-62.4pt;width:8in;height:109.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" stroked="f">
                <v:textbox>
                  <w:txbxContent>
                    <w:p w:rsidR="00097624" w:rsidRDefault="00097624" w:rsidP="00714AAE"/>
                  </w:txbxContent>
                </v:textbox>
              </v:shape>
            </w:pict>
          </mc:Fallback>
        </mc:AlternateContent>
      </w: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Pr="001D6D0E" w:rsidRDefault="00F24A93" w:rsidP="00714AAE">
      <w:pPr>
        <w:jc w:val="center"/>
        <w:rPr>
          <w:sz w:val="84"/>
          <w:szCs w:val="84"/>
        </w:rPr>
      </w:pPr>
      <w:r>
        <w:rPr>
          <w:rFonts w:hint="eastAsia"/>
          <w:noProof/>
          <w:sz w:val="84"/>
          <w:szCs w:val="84"/>
        </w:rPr>
        <mc:AlternateContent>
          <mc:Choice Requires="wps">
            <w:drawing>
              <wp:anchor distT="0" distB="0" distL="114300" distR="114300" simplePos="0" relativeHeight="251658752" behindDoc="0" locked="0" layoutInCell="1" allowOverlap="1">
                <wp:simplePos x="0" y="0"/>
                <wp:positionH relativeFrom="column">
                  <wp:posOffset>-1028700</wp:posOffset>
                </wp:positionH>
                <wp:positionV relativeFrom="paragraph">
                  <wp:posOffset>5448300</wp:posOffset>
                </wp:positionV>
                <wp:extent cx="7315200" cy="1386840"/>
                <wp:effectExtent l="0" t="0" r="0" b="3810"/>
                <wp:wrapNone/>
                <wp:docPr id="1" name="Text Box 1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38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97624" w:rsidRDefault="00097624" w:rsidP="00714A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2" o:spid="_x0000_s1201" type="#_x0000_t202" style="position:absolute;left:0;text-align:left;margin-left:-81pt;margin-top:429pt;width:8in;height:109.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" stroked="f">
                <v:textbox>
                  <w:txbxContent>
                    <w:p w:rsidR="00097624" w:rsidRDefault="00097624" w:rsidP="00714AAE"/>
                  </w:txbxContent>
                </v:textbox>
              </v:shape>
            </w:pict>
          </mc:Fallback>
        </mc:AlternateContent>
      </w:r>
      <w:r w:rsidR="001D6D0E" w:rsidRPr="001D6D0E">
        <w:rPr>
          <w:rFonts w:hint="eastAsia"/>
          <w:sz w:val="84"/>
          <w:szCs w:val="84"/>
        </w:rPr>
        <w:t>封底</w:t>
      </w:r>
    </w:p>
    <w:p w:rsidR="00714AAE" w:rsidRPr="00AC7342" w:rsidRDefault="00714AAE" w:rsidP="00714AAE"/>
    <w:p w:rsidR="00714AAE" w:rsidRPr="005002EC" w:rsidRDefault="00714AAE" w:rsidP="00714AAE"/>
    <w:p w:rsidR="00714AAE" w:rsidRPr="007D5060" w:rsidRDefault="00714AAE" w:rsidP="009A7DF5">
      <w:pPr>
        <w:pStyle w:val="F210072"/>
        <w:ind w:firstLine="506"/>
        <w:jc w:val="right"/>
        <w:rPr>
          <w:b/>
        </w:rPr>
      </w:pPr>
    </w:p>
    <w:sectPr w:rsidR="00714AAE" w:rsidRPr="007D5060" w:rsidSect="00DA5162">
      <w:headerReference w:type="first" r:id="rId60"/>
      <w:pgSz w:w="11906" w:h="16838" w:code="9"/>
      <w:pgMar w:top="1418" w:right="1134" w:bottom="1134" w:left="1134" w:header="1134" w:footer="992" w:gutter="567"/>
      <w:cols w:space="425"/>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06D1" w:rsidRDefault="005306D1" w:rsidP="00076CAE">
      <w:pPr>
        <w:pStyle w:val="F2"/>
        <w:spacing w:before="2400" w:after="240"/>
        <w:ind w:firstLine="480"/>
      </w:pPr>
      <w:r>
        <w:separator/>
      </w:r>
    </w:p>
  </w:endnote>
  <w:endnote w:type="continuationSeparator" w:id="0">
    <w:p w:rsidR="005306D1" w:rsidRDefault="005306D1" w:rsidP="00076CAE">
      <w:pPr>
        <w:pStyle w:val="F2"/>
        <w:spacing w:before="2400" w:after="24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Microsoft Sans Serif">
    <w:panose1 w:val="020B0604020202020204"/>
    <w:charset w:val="00"/>
    <w:family w:val="swiss"/>
    <w:pitch w:val="variable"/>
    <w:sig w:usb0="E1002AFF" w:usb1="C0000002"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楷体_GB2312">
    <w:altName w:val="楷体"/>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Courier New">
    <w:panose1 w:val="02070309020205020404"/>
    <w:charset w:val="00"/>
    <w:family w:val="modern"/>
    <w:pitch w:val="fixed"/>
    <w:sig w:usb0="E0002AFF" w:usb1="40007843" w:usb2="00000001" w:usb3="00000000" w:csb0="000001F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华文新魏">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06D1" w:rsidRDefault="005306D1" w:rsidP="007A645B">
      <w:pPr>
        <w:pStyle w:val="F2"/>
        <w:spacing w:before="2400" w:after="240"/>
        <w:ind w:firstLine="480"/>
      </w:pPr>
      <w:r>
        <w:separator/>
      </w:r>
    </w:p>
  </w:footnote>
  <w:footnote w:type="continuationSeparator" w:id="0">
    <w:p w:rsidR="005306D1" w:rsidRDefault="005306D1" w:rsidP="00076CAE">
      <w:pPr>
        <w:pStyle w:val="F2"/>
        <w:spacing w:before="2400" w:after="240"/>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624" w:rsidRDefault="00097624" w:rsidP="00721033">
    <w:pPr>
      <w:pStyle w:val="aa"/>
      <w:jc w:val="both"/>
    </w:pPr>
    <w:r w:rsidRPr="008050C3">
      <w:rPr>
        <w:rFonts w:hint="eastAsia"/>
        <w:highlight w:val="yellow"/>
      </w:rPr>
      <w:t>（此处为客户</w:t>
    </w:r>
    <w:r w:rsidRPr="008050C3">
      <w:rPr>
        <w:rFonts w:hint="eastAsia"/>
        <w:highlight w:val="yellow"/>
      </w:rPr>
      <w:t>LOGO</w:t>
    </w:r>
    <w:r w:rsidRPr="008050C3">
      <w:rPr>
        <w:rFonts w:hint="eastAsia"/>
        <w:highlight w:val="yellow"/>
      </w:rPr>
      <w:t>）</w:t>
    </w:r>
    <w:r>
      <w:rPr>
        <w:rFonts w:hint="eastAsia"/>
      </w:rPr>
      <w:t>XXXX</w:t>
    </w:r>
    <w:r>
      <w:rPr>
        <w:rFonts w:hint="eastAsia"/>
      </w:rPr>
      <w:t>项目投标书</w:t>
    </w:r>
    <w:r>
      <w:rPr>
        <w:rFonts w:hint="eastAsia"/>
      </w:rPr>
      <w:t>-</w:t>
    </w:r>
    <w:r>
      <w:rPr>
        <w:rFonts w:hint="eastAsia"/>
      </w:rPr>
      <w:t>方案卷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624" w:rsidRPr="004B6846" w:rsidRDefault="00097624" w:rsidP="004B6846">
    <w:pPr>
      <w:pStyle w:val="aa"/>
      <w:jc w:val="both"/>
    </w:pPr>
    <w:r w:rsidRPr="008050C3">
      <w:rPr>
        <w:rFonts w:hint="eastAsia"/>
        <w:highlight w:val="yellow"/>
      </w:rPr>
      <w:t>（此处为客户</w:t>
    </w:r>
    <w:r w:rsidRPr="008050C3">
      <w:rPr>
        <w:rFonts w:hint="eastAsia"/>
        <w:highlight w:val="yellow"/>
      </w:rPr>
      <w:t>LOGO</w:t>
    </w:r>
    <w:r w:rsidRPr="008050C3">
      <w:rPr>
        <w:rFonts w:hint="eastAsia"/>
        <w:highlight w:val="yellow"/>
      </w:rPr>
      <w:t>）</w:t>
    </w:r>
    <w:r>
      <w:rPr>
        <w:rFonts w:hint="eastAsia"/>
      </w:rPr>
      <w:t>XXXX</w:t>
    </w:r>
    <w:r>
      <w:rPr>
        <w:rFonts w:hint="eastAsia"/>
      </w:rPr>
      <w:t>项目投标书</w:t>
    </w:r>
    <w:r>
      <w:rPr>
        <w:rFonts w:hint="eastAsia"/>
      </w:rPr>
      <w:t>-</w:t>
    </w:r>
    <w:r>
      <w:rPr>
        <w:rFonts w:hint="eastAsia"/>
      </w:rPr>
      <w:t>方案卷</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D127F"/>
    <w:multiLevelType w:val="multilevel"/>
    <w:tmpl w:val="8CB684C0"/>
    <w:lvl w:ilvl="0">
      <w:start w:val="1"/>
      <w:numFmt w:val="chineseCountingThousand"/>
      <w:pStyle w:val="1"/>
      <w:isLgl/>
      <w:suff w:val="space"/>
      <w:lvlText w:val="第%1章"/>
      <w:lvlJc w:val="left"/>
      <w:pPr>
        <w:ind w:left="425" w:hanging="425"/>
      </w:pPr>
      <w:rPr>
        <w:rFonts w:hint="eastAsia"/>
      </w:rPr>
    </w:lvl>
    <w:lvl w:ilvl="1">
      <w:start w:val="1"/>
      <w:numFmt w:val="decimal"/>
      <w:pStyle w:val="2"/>
      <w:isLgl/>
      <w:suff w:val="space"/>
      <w:lvlText w:val="%1.%2."/>
      <w:lvlJc w:val="left"/>
      <w:pPr>
        <w:ind w:left="567" w:hanging="567"/>
      </w:pPr>
      <w:rPr>
        <w:rFonts w:hint="eastAsia"/>
      </w:rPr>
    </w:lvl>
    <w:lvl w:ilvl="2">
      <w:start w:val="1"/>
      <w:numFmt w:val="decimal"/>
      <w:pStyle w:val="3"/>
      <w:isLgl/>
      <w:suff w:val="space"/>
      <w:lvlText w:val="%1.%2.%3."/>
      <w:lvlJc w:val="left"/>
      <w:pPr>
        <w:ind w:left="709" w:hanging="709"/>
      </w:pPr>
      <w:rPr>
        <w:rFonts w:hint="eastAsia"/>
      </w:rPr>
    </w:lvl>
    <w:lvl w:ilvl="3">
      <w:start w:val="1"/>
      <w:numFmt w:val="decimal"/>
      <w:pStyle w:val="4"/>
      <w:isLgl/>
      <w:suff w:val="space"/>
      <w:lvlText w:val="%1.%2.%3.%4."/>
      <w:lvlJc w:val="left"/>
      <w:pPr>
        <w:ind w:left="851" w:hanging="851"/>
      </w:pPr>
      <w:rPr>
        <w:rFonts w:hint="eastAsia"/>
      </w:rPr>
    </w:lvl>
    <w:lvl w:ilvl="4">
      <w:start w:val="1"/>
      <w:numFmt w:val="decimal"/>
      <w:pStyle w:val="5"/>
      <w:isLgl/>
      <w:suff w:val="space"/>
      <w:lvlText w:val="%5."/>
      <w:lvlJc w:val="left"/>
      <w:pPr>
        <w:ind w:left="992" w:hanging="992"/>
      </w:pPr>
      <w:rPr>
        <w:rFonts w:hint="eastAsia"/>
      </w:rPr>
    </w:lvl>
    <w:lvl w:ilvl="5">
      <w:start w:val="1"/>
      <w:numFmt w:val="decimal"/>
      <w:pStyle w:val="6"/>
      <w:isLgl/>
      <w:suff w:val="space"/>
      <w:lvlText w:val="(%6)"/>
      <w:lvlJc w:val="left"/>
      <w:pPr>
        <w:ind w:left="1134" w:hanging="1134"/>
      </w:pPr>
      <w:rPr>
        <w:rFonts w:hint="eastAsia"/>
      </w:rPr>
    </w:lvl>
    <w:lvl w:ilvl="6">
      <w:start w:val="1"/>
      <w:numFmt w:val="decimal"/>
      <w:pStyle w:val="7"/>
      <w:isLgl/>
      <w:suff w:val="space"/>
      <w:lvlText w:val="%7)"/>
      <w:lvlJc w:val="left"/>
      <w:pPr>
        <w:ind w:left="1276" w:hanging="1276"/>
      </w:pPr>
      <w:rPr>
        <w:rFonts w:hint="eastAsia"/>
      </w:rPr>
    </w:lvl>
    <w:lvl w:ilvl="7">
      <w:start w:val="1"/>
      <w:numFmt w:val="decimal"/>
      <w:pStyle w:val="8"/>
      <w:isLgl/>
      <w:suff w:val="space"/>
      <w:lvlText w:val="&lt;%8&gt;"/>
      <w:lvlJc w:val="left"/>
      <w:pPr>
        <w:ind w:left="1418" w:hanging="1418"/>
      </w:pPr>
      <w:rPr>
        <w:rFonts w:hint="eastAsia"/>
      </w:rPr>
    </w:lvl>
    <w:lvl w:ilvl="8">
      <w:start w:val="1"/>
      <w:numFmt w:val="decimal"/>
      <w:pStyle w:val="9"/>
      <w:isLgl/>
      <w:suff w:val="space"/>
      <w:lvlText w:val="%9&gt;"/>
      <w:lvlJc w:val="left"/>
      <w:pPr>
        <w:ind w:left="1559" w:hanging="1559"/>
      </w:pPr>
      <w:rPr>
        <w:rFonts w:hint="eastAsia"/>
      </w:rPr>
    </w:lvl>
  </w:abstractNum>
  <w:abstractNum w:abstractNumId="1">
    <w:nsid w:val="08B717E1"/>
    <w:multiLevelType w:val="multilevel"/>
    <w:tmpl w:val="DB70F252"/>
    <w:lvl w:ilvl="0">
      <w:start w:val="1"/>
      <w:numFmt w:val="decimal"/>
      <w:pStyle w:val="a"/>
      <w:isLgl/>
      <w:suff w:val="space"/>
      <w:lvlText w:val="图.%1"/>
      <w:lvlJc w:val="left"/>
      <w:pPr>
        <w:ind w:left="425" w:hanging="425"/>
      </w:pPr>
      <w:rPr>
        <w:rFonts w:hint="eastAsia"/>
      </w:rPr>
    </w:lvl>
    <w:lvl w:ilvl="1">
      <w:start w:val="1"/>
      <w:numFmt w:val="decimal"/>
      <w:pStyle w:val="a"/>
      <w:isLgl/>
      <w:suff w:val="space"/>
      <w:lvlText w:val="图 - %2."/>
      <w:lvlJc w:val="left"/>
      <w:pPr>
        <w:ind w:left="992" w:hanging="567"/>
      </w:pPr>
      <w:rPr>
        <w:rFonts w:hint="eastAsia"/>
      </w:rPr>
    </w:lvl>
    <w:lvl w:ilvl="2">
      <w:start w:val="1"/>
      <w:numFmt w:val="decimal"/>
      <w:lvlText w:val="%1.%2.%3"/>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sz w:val="21"/>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sz w:val="18"/>
      </w:rPr>
    </w:lvl>
  </w:abstractNum>
  <w:abstractNum w:abstractNumId="2">
    <w:nsid w:val="11330184"/>
    <w:multiLevelType w:val="hybridMultilevel"/>
    <w:tmpl w:val="D6DE7968"/>
    <w:lvl w:ilvl="0" w:tplc="93BC3EDA">
      <w:start w:val="1"/>
      <w:numFmt w:val="bullet"/>
      <w:pStyle w:val="20"/>
      <w:lvlText w:val=""/>
      <w:lvlJc w:val="left"/>
      <w:pPr>
        <w:tabs>
          <w:tab w:val="num" w:pos="900"/>
        </w:tabs>
        <w:ind w:left="900" w:hanging="420"/>
      </w:pPr>
      <w:rPr>
        <w:rFonts w:ascii="Wingdings" w:hAnsi="Wingdings" w:hint="default"/>
      </w:rPr>
    </w:lvl>
    <w:lvl w:ilvl="1" w:tplc="849E34AE" w:tentative="1">
      <w:start w:val="1"/>
      <w:numFmt w:val="bullet"/>
      <w:lvlText w:val=""/>
      <w:lvlJc w:val="left"/>
      <w:pPr>
        <w:tabs>
          <w:tab w:val="num" w:pos="1320"/>
        </w:tabs>
        <w:ind w:left="1320" w:hanging="420"/>
      </w:pPr>
      <w:rPr>
        <w:rFonts w:ascii="Wingdings" w:hAnsi="Wingdings" w:hint="default"/>
      </w:rPr>
    </w:lvl>
    <w:lvl w:ilvl="2" w:tplc="6F00C78C" w:tentative="1">
      <w:start w:val="1"/>
      <w:numFmt w:val="bullet"/>
      <w:lvlText w:val=""/>
      <w:lvlJc w:val="left"/>
      <w:pPr>
        <w:tabs>
          <w:tab w:val="num" w:pos="1740"/>
        </w:tabs>
        <w:ind w:left="1740" w:hanging="420"/>
      </w:pPr>
      <w:rPr>
        <w:rFonts w:ascii="Wingdings" w:hAnsi="Wingdings" w:hint="default"/>
      </w:rPr>
    </w:lvl>
    <w:lvl w:ilvl="3" w:tplc="B8865BEC" w:tentative="1">
      <w:start w:val="1"/>
      <w:numFmt w:val="bullet"/>
      <w:lvlText w:val=""/>
      <w:lvlJc w:val="left"/>
      <w:pPr>
        <w:tabs>
          <w:tab w:val="num" w:pos="2160"/>
        </w:tabs>
        <w:ind w:left="2160" w:hanging="420"/>
      </w:pPr>
      <w:rPr>
        <w:rFonts w:ascii="Wingdings" w:hAnsi="Wingdings" w:hint="default"/>
      </w:rPr>
    </w:lvl>
    <w:lvl w:ilvl="4" w:tplc="E8C688C2" w:tentative="1">
      <w:start w:val="1"/>
      <w:numFmt w:val="bullet"/>
      <w:lvlText w:val=""/>
      <w:lvlJc w:val="left"/>
      <w:pPr>
        <w:tabs>
          <w:tab w:val="num" w:pos="2580"/>
        </w:tabs>
        <w:ind w:left="2580" w:hanging="420"/>
      </w:pPr>
      <w:rPr>
        <w:rFonts w:ascii="Wingdings" w:hAnsi="Wingdings" w:hint="default"/>
      </w:rPr>
    </w:lvl>
    <w:lvl w:ilvl="5" w:tplc="E046979A" w:tentative="1">
      <w:start w:val="1"/>
      <w:numFmt w:val="bullet"/>
      <w:lvlText w:val=""/>
      <w:lvlJc w:val="left"/>
      <w:pPr>
        <w:tabs>
          <w:tab w:val="num" w:pos="3000"/>
        </w:tabs>
        <w:ind w:left="3000" w:hanging="420"/>
      </w:pPr>
      <w:rPr>
        <w:rFonts w:ascii="Wingdings" w:hAnsi="Wingdings" w:hint="default"/>
      </w:rPr>
    </w:lvl>
    <w:lvl w:ilvl="6" w:tplc="938CD578" w:tentative="1">
      <w:start w:val="1"/>
      <w:numFmt w:val="bullet"/>
      <w:lvlText w:val=""/>
      <w:lvlJc w:val="left"/>
      <w:pPr>
        <w:tabs>
          <w:tab w:val="num" w:pos="3420"/>
        </w:tabs>
        <w:ind w:left="3420" w:hanging="420"/>
      </w:pPr>
      <w:rPr>
        <w:rFonts w:ascii="Wingdings" w:hAnsi="Wingdings" w:hint="default"/>
      </w:rPr>
    </w:lvl>
    <w:lvl w:ilvl="7" w:tplc="F2B00B74" w:tentative="1">
      <w:start w:val="1"/>
      <w:numFmt w:val="bullet"/>
      <w:lvlText w:val=""/>
      <w:lvlJc w:val="left"/>
      <w:pPr>
        <w:tabs>
          <w:tab w:val="num" w:pos="3840"/>
        </w:tabs>
        <w:ind w:left="3840" w:hanging="420"/>
      </w:pPr>
      <w:rPr>
        <w:rFonts w:ascii="Wingdings" w:hAnsi="Wingdings" w:hint="default"/>
      </w:rPr>
    </w:lvl>
    <w:lvl w:ilvl="8" w:tplc="B7A0148C" w:tentative="1">
      <w:start w:val="1"/>
      <w:numFmt w:val="bullet"/>
      <w:lvlText w:val=""/>
      <w:lvlJc w:val="left"/>
      <w:pPr>
        <w:tabs>
          <w:tab w:val="num" w:pos="4260"/>
        </w:tabs>
        <w:ind w:left="4260" w:hanging="420"/>
      </w:pPr>
      <w:rPr>
        <w:rFonts w:ascii="Wingdings" w:hAnsi="Wingdings" w:hint="default"/>
      </w:rPr>
    </w:lvl>
  </w:abstractNum>
  <w:abstractNum w:abstractNumId="3">
    <w:nsid w:val="116748C8"/>
    <w:multiLevelType w:val="hybridMultilevel"/>
    <w:tmpl w:val="DF08C104"/>
    <w:lvl w:ilvl="0" w:tplc="030C1D80">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A3D2265"/>
    <w:multiLevelType w:val="multilevel"/>
    <w:tmpl w:val="6B9A5E48"/>
    <w:lvl w:ilvl="0">
      <w:start w:val="1"/>
      <w:numFmt w:val="decimal"/>
      <w:suff w:val="space"/>
      <w:lvlText w:val="%1 "/>
      <w:lvlJc w:val="left"/>
      <w:pPr>
        <w:ind w:left="0" w:firstLine="0"/>
      </w:pPr>
      <w:rPr>
        <w:rFonts w:eastAsia="宋体" w:hint="eastAsia"/>
        <w:b/>
        <w:i w:val="0"/>
        <w:sz w:val="44"/>
      </w:rPr>
    </w:lvl>
    <w:lvl w:ilvl="1">
      <w:start w:val="1"/>
      <w:numFmt w:val="decimal"/>
      <w:pStyle w:val="22Heading2HiddenHeading2CCBSheading2H2"/>
      <w:suff w:val="space"/>
      <w:lvlText w:val="%1.%2"/>
      <w:lvlJc w:val="left"/>
      <w:pPr>
        <w:ind w:left="284" w:firstLine="0"/>
      </w:pPr>
      <w:rPr>
        <w:rFonts w:eastAsia="黑体" w:hint="eastAsia"/>
        <w:b/>
        <w:i w:val="0"/>
        <w:sz w:val="32"/>
      </w:rPr>
    </w:lvl>
    <w:lvl w:ilvl="2">
      <w:start w:val="1"/>
      <w:numFmt w:val="decimal"/>
      <w:pStyle w:val="31173"/>
      <w:suff w:val="space"/>
      <w:lvlText w:val="%1.%2.%3"/>
      <w:lvlJc w:val="left"/>
      <w:pPr>
        <w:ind w:left="567" w:firstLine="0"/>
      </w:pPr>
      <w:rPr>
        <w:rFonts w:eastAsia="宋体" w:hint="eastAsia"/>
        <w:b/>
        <w:i w:val="0"/>
        <w:sz w:val="28"/>
        <w:szCs w:val="28"/>
      </w:rPr>
    </w:lvl>
    <w:lvl w:ilvl="3">
      <w:start w:val="1"/>
      <w:numFmt w:val="bullet"/>
      <w:suff w:val="space"/>
      <w:lvlText w:val=""/>
      <w:lvlJc w:val="left"/>
      <w:pPr>
        <w:ind w:left="851" w:firstLine="0"/>
      </w:pPr>
      <w:rPr>
        <w:rFonts w:ascii="Wingdings" w:eastAsia="宋体" w:hAnsi="Wingdings" w:hint="default"/>
        <w:b/>
        <w:i w:val="0"/>
        <w:sz w:val="21"/>
        <w:szCs w:val="21"/>
      </w:rPr>
    </w:lvl>
    <w:lvl w:ilvl="4">
      <w:start w:val="1"/>
      <w:numFmt w:val="decimal"/>
      <w:lvlText w:val="%1.%2.%3.%4.%5"/>
      <w:lvlJc w:val="left"/>
      <w:pPr>
        <w:tabs>
          <w:tab w:val="num" w:pos="6381"/>
        </w:tabs>
        <w:ind w:left="2551" w:hanging="850"/>
      </w:pPr>
      <w:rPr>
        <w:rFonts w:hint="eastAsia"/>
      </w:rPr>
    </w:lvl>
    <w:lvl w:ilvl="5">
      <w:start w:val="1"/>
      <w:numFmt w:val="decimal"/>
      <w:lvlText w:val="%1.%2.%3.%4.%5.%6"/>
      <w:lvlJc w:val="left"/>
      <w:pPr>
        <w:tabs>
          <w:tab w:val="num" w:pos="7526"/>
        </w:tabs>
        <w:ind w:left="3260" w:hanging="1134"/>
      </w:pPr>
      <w:rPr>
        <w:rFonts w:hint="eastAsia"/>
      </w:rPr>
    </w:lvl>
    <w:lvl w:ilvl="6">
      <w:start w:val="1"/>
      <w:numFmt w:val="decimal"/>
      <w:lvlText w:val="%1.%2.%3.%4.%5.%6.%7"/>
      <w:lvlJc w:val="left"/>
      <w:pPr>
        <w:tabs>
          <w:tab w:val="num" w:pos="9031"/>
        </w:tabs>
        <w:ind w:left="3827" w:hanging="1276"/>
      </w:pPr>
      <w:rPr>
        <w:rFonts w:hint="eastAsia"/>
      </w:rPr>
    </w:lvl>
    <w:lvl w:ilvl="7">
      <w:start w:val="1"/>
      <w:numFmt w:val="decimal"/>
      <w:lvlText w:val="%1.%2.%3.%4.%5.%6.%7.%8"/>
      <w:lvlJc w:val="left"/>
      <w:pPr>
        <w:tabs>
          <w:tab w:val="num" w:pos="10176"/>
        </w:tabs>
        <w:ind w:left="4394" w:hanging="1418"/>
      </w:pPr>
      <w:rPr>
        <w:rFonts w:hint="eastAsia"/>
      </w:rPr>
    </w:lvl>
    <w:lvl w:ilvl="8">
      <w:start w:val="1"/>
      <w:numFmt w:val="decimal"/>
      <w:lvlText w:val="%1.%2.%3.%4.%5.%6.%7.%8.%9"/>
      <w:lvlJc w:val="left"/>
      <w:pPr>
        <w:tabs>
          <w:tab w:val="num" w:pos="11682"/>
        </w:tabs>
        <w:ind w:left="5102" w:hanging="1700"/>
      </w:pPr>
      <w:rPr>
        <w:rFonts w:hint="eastAsia"/>
      </w:rPr>
    </w:lvl>
  </w:abstractNum>
  <w:abstractNum w:abstractNumId="5">
    <w:nsid w:val="32841EA0"/>
    <w:multiLevelType w:val="hybridMultilevel"/>
    <w:tmpl w:val="870410BA"/>
    <w:lvl w:ilvl="0" w:tplc="5C2C8C56">
      <w:start w:val="1"/>
      <w:numFmt w:val="bullet"/>
      <w:pStyle w:val="10"/>
      <w:lvlText w:val=""/>
      <w:lvlJc w:val="left"/>
      <w:pPr>
        <w:tabs>
          <w:tab w:val="num" w:pos="900"/>
        </w:tabs>
        <w:ind w:left="900" w:hanging="420"/>
      </w:pPr>
      <w:rPr>
        <w:rFonts w:ascii="Wingdings" w:hAnsi="Wingdings" w:hint="default"/>
      </w:rPr>
    </w:lvl>
    <w:lvl w:ilvl="1" w:tplc="2EA82FC0">
      <w:start w:val="1"/>
      <w:numFmt w:val="bullet"/>
      <w:lvlText w:val=""/>
      <w:lvlJc w:val="left"/>
      <w:pPr>
        <w:tabs>
          <w:tab w:val="num" w:pos="1320"/>
        </w:tabs>
        <w:ind w:left="1320" w:hanging="420"/>
      </w:pPr>
      <w:rPr>
        <w:rFonts w:ascii="Wingdings" w:hAnsi="Wingdings" w:hint="default"/>
      </w:rPr>
    </w:lvl>
    <w:lvl w:ilvl="2" w:tplc="6180EE18">
      <w:start w:val="1"/>
      <w:numFmt w:val="bullet"/>
      <w:lvlText w:val=""/>
      <w:lvlJc w:val="left"/>
      <w:pPr>
        <w:tabs>
          <w:tab w:val="num" w:pos="1740"/>
        </w:tabs>
        <w:ind w:left="1740" w:hanging="420"/>
      </w:pPr>
      <w:rPr>
        <w:rFonts w:ascii="Wingdings" w:hAnsi="Wingdings" w:hint="default"/>
      </w:rPr>
    </w:lvl>
    <w:lvl w:ilvl="3" w:tplc="A1D86220">
      <w:start w:val="1"/>
      <w:numFmt w:val="bullet"/>
      <w:lvlText w:val=""/>
      <w:lvlJc w:val="left"/>
      <w:pPr>
        <w:tabs>
          <w:tab w:val="num" w:pos="2160"/>
        </w:tabs>
        <w:ind w:left="2160" w:hanging="420"/>
      </w:pPr>
      <w:rPr>
        <w:rFonts w:ascii="Wingdings" w:hAnsi="Wingdings" w:hint="default"/>
      </w:rPr>
    </w:lvl>
    <w:lvl w:ilvl="4" w:tplc="D5384E6E" w:tentative="1">
      <w:start w:val="1"/>
      <w:numFmt w:val="bullet"/>
      <w:lvlText w:val=""/>
      <w:lvlJc w:val="left"/>
      <w:pPr>
        <w:tabs>
          <w:tab w:val="num" w:pos="2580"/>
        </w:tabs>
        <w:ind w:left="2580" w:hanging="420"/>
      </w:pPr>
      <w:rPr>
        <w:rFonts w:ascii="Wingdings" w:hAnsi="Wingdings" w:hint="default"/>
      </w:rPr>
    </w:lvl>
    <w:lvl w:ilvl="5" w:tplc="699AC6FC" w:tentative="1">
      <w:start w:val="1"/>
      <w:numFmt w:val="bullet"/>
      <w:lvlText w:val=""/>
      <w:lvlJc w:val="left"/>
      <w:pPr>
        <w:tabs>
          <w:tab w:val="num" w:pos="3000"/>
        </w:tabs>
        <w:ind w:left="3000" w:hanging="420"/>
      </w:pPr>
      <w:rPr>
        <w:rFonts w:ascii="Wingdings" w:hAnsi="Wingdings" w:hint="default"/>
      </w:rPr>
    </w:lvl>
    <w:lvl w:ilvl="6" w:tplc="578062D2" w:tentative="1">
      <w:start w:val="1"/>
      <w:numFmt w:val="bullet"/>
      <w:lvlText w:val=""/>
      <w:lvlJc w:val="left"/>
      <w:pPr>
        <w:tabs>
          <w:tab w:val="num" w:pos="3420"/>
        </w:tabs>
        <w:ind w:left="3420" w:hanging="420"/>
      </w:pPr>
      <w:rPr>
        <w:rFonts w:ascii="Wingdings" w:hAnsi="Wingdings" w:hint="default"/>
      </w:rPr>
    </w:lvl>
    <w:lvl w:ilvl="7" w:tplc="8FCE372E" w:tentative="1">
      <w:start w:val="1"/>
      <w:numFmt w:val="bullet"/>
      <w:lvlText w:val=""/>
      <w:lvlJc w:val="left"/>
      <w:pPr>
        <w:tabs>
          <w:tab w:val="num" w:pos="3840"/>
        </w:tabs>
        <w:ind w:left="3840" w:hanging="420"/>
      </w:pPr>
      <w:rPr>
        <w:rFonts w:ascii="Wingdings" w:hAnsi="Wingdings" w:hint="default"/>
      </w:rPr>
    </w:lvl>
    <w:lvl w:ilvl="8" w:tplc="43FC9BDC" w:tentative="1">
      <w:start w:val="1"/>
      <w:numFmt w:val="bullet"/>
      <w:lvlText w:val=""/>
      <w:lvlJc w:val="left"/>
      <w:pPr>
        <w:tabs>
          <w:tab w:val="num" w:pos="4260"/>
        </w:tabs>
        <w:ind w:left="4260" w:hanging="420"/>
      </w:pPr>
      <w:rPr>
        <w:rFonts w:ascii="Wingdings" w:hAnsi="Wingdings" w:hint="default"/>
      </w:rPr>
    </w:lvl>
  </w:abstractNum>
  <w:abstractNum w:abstractNumId="6">
    <w:nsid w:val="36964968"/>
    <w:multiLevelType w:val="multilevel"/>
    <w:tmpl w:val="5C7EA5A6"/>
    <w:lvl w:ilvl="0">
      <w:start w:val="1"/>
      <w:numFmt w:val="chineseCountingThousand"/>
      <w:pStyle w:val="a0"/>
      <w:isLgl/>
      <w:suff w:val="space"/>
      <w:lvlText w:val="第%1章"/>
      <w:lvlJc w:val="left"/>
      <w:pPr>
        <w:ind w:left="425" w:hanging="425"/>
      </w:pPr>
      <w:rPr>
        <w:rFonts w:hint="eastAsia"/>
      </w:rPr>
    </w:lvl>
    <w:lvl w:ilvl="1">
      <w:start w:val="1"/>
      <w:numFmt w:val="decimal"/>
      <w:pStyle w:val="a0"/>
      <w:isLgl/>
      <w:suff w:val="space"/>
      <w:lvlText w:val="图 - %2 "/>
      <w:lvlJc w:val="left"/>
      <w:pPr>
        <w:ind w:left="567" w:hanging="567"/>
      </w:pPr>
      <w:rPr>
        <w:rFonts w:hint="eastAsia"/>
      </w:rPr>
    </w:lvl>
    <w:lvl w:ilvl="2">
      <w:start w:val="1"/>
      <w:numFmt w:val="decimal"/>
      <w:isLgl/>
      <w:suff w:val="space"/>
      <w:lvlText w:val="%1.%2.%3."/>
      <w:lvlJc w:val="left"/>
      <w:pPr>
        <w:ind w:left="709" w:hanging="709"/>
      </w:pPr>
      <w:rPr>
        <w:rFonts w:hint="eastAsia"/>
      </w:rPr>
    </w:lvl>
    <w:lvl w:ilvl="3">
      <w:start w:val="1"/>
      <w:numFmt w:val="decimal"/>
      <w:isLgl/>
      <w:suff w:val="space"/>
      <w:lvlText w:val="%1.%2.%3.%4."/>
      <w:lvlJc w:val="left"/>
      <w:pPr>
        <w:ind w:left="851" w:hanging="851"/>
      </w:pPr>
      <w:rPr>
        <w:rFonts w:hint="eastAsia"/>
      </w:rPr>
    </w:lvl>
    <w:lvl w:ilvl="4">
      <w:start w:val="1"/>
      <w:numFmt w:val="decimal"/>
      <w:isLgl/>
      <w:suff w:val="space"/>
      <w:lvlText w:val="%1.%2.%3.%4.%5."/>
      <w:lvlJc w:val="left"/>
      <w:pPr>
        <w:ind w:left="992" w:hanging="992"/>
      </w:pPr>
      <w:rPr>
        <w:rFonts w:hint="eastAsia"/>
      </w:rPr>
    </w:lvl>
    <w:lvl w:ilvl="5">
      <w:start w:val="1"/>
      <w:numFmt w:val="decimal"/>
      <w:isLgl/>
      <w:suff w:val="space"/>
      <w:lvlText w:val="%1.%2.%3.%4.%5.%6."/>
      <w:lvlJc w:val="left"/>
      <w:pPr>
        <w:ind w:left="1134" w:hanging="1134"/>
      </w:pPr>
      <w:rPr>
        <w:rFonts w:hint="eastAsia"/>
      </w:rPr>
    </w:lvl>
    <w:lvl w:ilvl="6">
      <w:start w:val="1"/>
      <w:numFmt w:val="decimal"/>
      <w:isLgl/>
      <w:suff w:val="space"/>
      <w:lvlText w:val="%1.%2.%3.%4.%5.%6.%7."/>
      <w:lvlJc w:val="left"/>
      <w:pPr>
        <w:ind w:left="1276" w:hanging="1276"/>
      </w:pPr>
      <w:rPr>
        <w:rFonts w:hint="eastAsia"/>
      </w:rPr>
    </w:lvl>
    <w:lvl w:ilvl="7">
      <w:start w:val="1"/>
      <w:numFmt w:val="decimal"/>
      <w:isLgl/>
      <w:suff w:val="space"/>
      <w:lvlText w:val="%1.%2.%3.%4.%5.%6.%7.%8."/>
      <w:lvlJc w:val="left"/>
      <w:pPr>
        <w:ind w:left="1418" w:hanging="1418"/>
      </w:pPr>
      <w:rPr>
        <w:rFonts w:hint="eastAsia"/>
      </w:rPr>
    </w:lvl>
    <w:lvl w:ilvl="8">
      <w:start w:val="1"/>
      <w:numFmt w:val="decimal"/>
      <w:isLgl/>
      <w:suff w:val="space"/>
      <w:lvlText w:val="%1.%2.%3.%4.%5.%6.%7.%8.%9."/>
      <w:lvlJc w:val="left"/>
      <w:pPr>
        <w:ind w:left="1559" w:hanging="1559"/>
      </w:pPr>
      <w:rPr>
        <w:rFonts w:hint="eastAsia"/>
      </w:rPr>
    </w:lvl>
  </w:abstractNum>
  <w:abstractNum w:abstractNumId="7">
    <w:nsid w:val="38224199"/>
    <w:multiLevelType w:val="hybridMultilevel"/>
    <w:tmpl w:val="89005C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B757B2D"/>
    <w:multiLevelType w:val="hybridMultilevel"/>
    <w:tmpl w:val="0B7E4966"/>
    <w:lvl w:ilvl="0" w:tplc="3500CE64">
      <w:start w:val="1"/>
      <w:numFmt w:val="decimal"/>
      <w:pStyle w:val="a1"/>
      <w:lvlText w:val="图1－%1"/>
      <w:lvlJc w:val="left"/>
      <w:pPr>
        <w:tabs>
          <w:tab w:val="num" w:pos="1440"/>
        </w:tabs>
        <w:ind w:left="0" w:firstLine="0"/>
      </w:pPr>
      <w:rPr>
        <w:rFonts w:hint="default"/>
      </w:rPr>
    </w:lvl>
    <w:lvl w:ilvl="1" w:tplc="90AA731E" w:tentative="1">
      <w:start w:val="1"/>
      <w:numFmt w:val="lowerLetter"/>
      <w:lvlText w:val="%2)"/>
      <w:lvlJc w:val="left"/>
      <w:pPr>
        <w:tabs>
          <w:tab w:val="num" w:pos="840"/>
        </w:tabs>
        <w:ind w:left="840" w:hanging="420"/>
      </w:pPr>
    </w:lvl>
    <w:lvl w:ilvl="2" w:tplc="DB0600EC" w:tentative="1">
      <w:start w:val="1"/>
      <w:numFmt w:val="lowerRoman"/>
      <w:lvlText w:val="%3."/>
      <w:lvlJc w:val="right"/>
      <w:pPr>
        <w:tabs>
          <w:tab w:val="num" w:pos="1260"/>
        </w:tabs>
        <w:ind w:left="1260" w:hanging="420"/>
      </w:pPr>
    </w:lvl>
    <w:lvl w:ilvl="3" w:tplc="A956B952" w:tentative="1">
      <w:start w:val="1"/>
      <w:numFmt w:val="decimal"/>
      <w:lvlText w:val="%4."/>
      <w:lvlJc w:val="left"/>
      <w:pPr>
        <w:tabs>
          <w:tab w:val="num" w:pos="1680"/>
        </w:tabs>
        <w:ind w:left="1680" w:hanging="420"/>
      </w:pPr>
    </w:lvl>
    <w:lvl w:ilvl="4" w:tplc="F5DCB7C2" w:tentative="1">
      <w:start w:val="1"/>
      <w:numFmt w:val="lowerLetter"/>
      <w:lvlText w:val="%5)"/>
      <w:lvlJc w:val="left"/>
      <w:pPr>
        <w:tabs>
          <w:tab w:val="num" w:pos="2100"/>
        </w:tabs>
        <w:ind w:left="2100" w:hanging="420"/>
      </w:pPr>
    </w:lvl>
    <w:lvl w:ilvl="5" w:tplc="2626CB0E" w:tentative="1">
      <w:start w:val="1"/>
      <w:numFmt w:val="lowerRoman"/>
      <w:lvlText w:val="%6."/>
      <w:lvlJc w:val="right"/>
      <w:pPr>
        <w:tabs>
          <w:tab w:val="num" w:pos="2520"/>
        </w:tabs>
        <w:ind w:left="2520" w:hanging="420"/>
      </w:pPr>
    </w:lvl>
    <w:lvl w:ilvl="6" w:tplc="5B38F50E" w:tentative="1">
      <w:start w:val="1"/>
      <w:numFmt w:val="decimal"/>
      <w:lvlText w:val="%7."/>
      <w:lvlJc w:val="left"/>
      <w:pPr>
        <w:tabs>
          <w:tab w:val="num" w:pos="2940"/>
        </w:tabs>
        <w:ind w:left="2940" w:hanging="420"/>
      </w:pPr>
    </w:lvl>
    <w:lvl w:ilvl="7" w:tplc="A46E78B2" w:tentative="1">
      <w:start w:val="1"/>
      <w:numFmt w:val="lowerLetter"/>
      <w:lvlText w:val="%8)"/>
      <w:lvlJc w:val="left"/>
      <w:pPr>
        <w:tabs>
          <w:tab w:val="num" w:pos="3360"/>
        </w:tabs>
        <w:ind w:left="3360" w:hanging="420"/>
      </w:pPr>
    </w:lvl>
    <w:lvl w:ilvl="8" w:tplc="DFC4DE80" w:tentative="1">
      <w:start w:val="1"/>
      <w:numFmt w:val="lowerRoman"/>
      <w:lvlText w:val="%9."/>
      <w:lvlJc w:val="right"/>
      <w:pPr>
        <w:tabs>
          <w:tab w:val="num" w:pos="3780"/>
        </w:tabs>
        <w:ind w:left="3780" w:hanging="420"/>
      </w:pPr>
    </w:lvl>
  </w:abstractNum>
  <w:abstractNum w:abstractNumId="9">
    <w:nsid w:val="53036551"/>
    <w:multiLevelType w:val="hybridMultilevel"/>
    <w:tmpl w:val="400A4024"/>
    <w:lvl w:ilvl="0" w:tplc="3F90ED4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0B6673E"/>
    <w:multiLevelType w:val="multilevel"/>
    <w:tmpl w:val="A04E723A"/>
    <w:lvl w:ilvl="0">
      <w:start w:val="1"/>
      <w:numFmt w:val="decimal"/>
      <w:pStyle w:val="a2"/>
      <w:isLgl/>
      <w:suff w:val="space"/>
      <w:lvlText w:val="表 - %1."/>
      <w:lvlJc w:val="left"/>
      <w:pPr>
        <w:ind w:left="425" w:hanging="425"/>
      </w:pPr>
      <w:rPr>
        <w:rFonts w:hint="eastAsia"/>
      </w:rPr>
    </w:lvl>
    <w:lvl w:ilvl="1">
      <w:start w:val="1"/>
      <w:numFmt w:val="decimal"/>
      <w:pStyle w:val="21"/>
      <w:isLg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Restart w:val="1"/>
      <w:pStyle w:val="11"/>
      <w:isLgl/>
      <w:lvlText w:val="%1.%9."/>
      <w:lvlJc w:val="left"/>
      <w:pPr>
        <w:tabs>
          <w:tab w:val="num" w:pos="1559"/>
        </w:tabs>
        <w:ind w:left="1559" w:hanging="1559"/>
      </w:pPr>
      <w:rPr>
        <w:rFonts w:hint="eastAsia"/>
      </w:rPr>
    </w:lvl>
  </w:abstractNum>
  <w:abstractNum w:abstractNumId="11">
    <w:nsid w:val="63EC32B9"/>
    <w:multiLevelType w:val="hybridMultilevel"/>
    <w:tmpl w:val="EEBA0F28"/>
    <w:lvl w:ilvl="0" w:tplc="28D4A6B8">
      <w:start w:val="1"/>
      <w:numFmt w:val="bullet"/>
      <w:pStyle w:val="a3"/>
      <w:lvlText w:val=""/>
      <w:lvlJc w:val="left"/>
      <w:pPr>
        <w:tabs>
          <w:tab w:val="num" w:pos="420"/>
        </w:tabs>
        <w:ind w:left="420" w:hanging="420"/>
      </w:pPr>
      <w:rPr>
        <w:rFonts w:ascii="Wingdings" w:hAnsi="Wingdings" w:hint="default"/>
        <w:sz w:val="21"/>
        <w:szCs w:val="21"/>
      </w:rPr>
    </w:lvl>
    <w:lvl w:ilvl="1" w:tplc="50ECCFC8" w:tentative="1">
      <w:start w:val="1"/>
      <w:numFmt w:val="bullet"/>
      <w:lvlText w:val=""/>
      <w:lvlJc w:val="left"/>
      <w:pPr>
        <w:tabs>
          <w:tab w:val="num" w:pos="840"/>
        </w:tabs>
        <w:ind w:left="840" w:hanging="420"/>
      </w:pPr>
      <w:rPr>
        <w:rFonts w:ascii="Wingdings" w:hAnsi="Wingdings" w:hint="default"/>
      </w:rPr>
    </w:lvl>
    <w:lvl w:ilvl="2" w:tplc="E90038D6" w:tentative="1">
      <w:start w:val="1"/>
      <w:numFmt w:val="bullet"/>
      <w:lvlText w:val=""/>
      <w:lvlJc w:val="left"/>
      <w:pPr>
        <w:tabs>
          <w:tab w:val="num" w:pos="1260"/>
        </w:tabs>
        <w:ind w:left="1260" w:hanging="420"/>
      </w:pPr>
      <w:rPr>
        <w:rFonts w:ascii="Wingdings" w:hAnsi="Wingdings" w:hint="default"/>
      </w:rPr>
    </w:lvl>
    <w:lvl w:ilvl="3" w:tplc="B6CE6AF2" w:tentative="1">
      <w:start w:val="1"/>
      <w:numFmt w:val="bullet"/>
      <w:lvlText w:val=""/>
      <w:lvlJc w:val="left"/>
      <w:pPr>
        <w:tabs>
          <w:tab w:val="num" w:pos="1680"/>
        </w:tabs>
        <w:ind w:left="1680" w:hanging="420"/>
      </w:pPr>
      <w:rPr>
        <w:rFonts w:ascii="Wingdings" w:hAnsi="Wingdings" w:hint="default"/>
      </w:rPr>
    </w:lvl>
    <w:lvl w:ilvl="4" w:tplc="2E165AB2" w:tentative="1">
      <w:start w:val="1"/>
      <w:numFmt w:val="bullet"/>
      <w:lvlText w:val=""/>
      <w:lvlJc w:val="left"/>
      <w:pPr>
        <w:tabs>
          <w:tab w:val="num" w:pos="2100"/>
        </w:tabs>
        <w:ind w:left="2100" w:hanging="420"/>
      </w:pPr>
      <w:rPr>
        <w:rFonts w:ascii="Wingdings" w:hAnsi="Wingdings" w:hint="default"/>
      </w:rPr>
    </w:lvl>
    <w:lvl w:ilvl="5" w:tplc="C8F6255E" w:tentative="1">
      <w:start w:val="1"/>
      <w:numFmt w:val="bullet"/>
      <w:lvlText w:val=""/>
      <w:lvlJc w:val="left"/>
      <w:pPr>
        <w:tabs>
          <w:tab w:val="num" w:pos="2520"/>
        </w:tabs>
        <w:ind w:left="2520" w:hanging="420"/>
      </w:pPr>
      <w:rPr>
        <w:rFonts w:ascii="Wingdings" w:hAnsi="Wingdings" w:hint="default"/>
      </w:rPr>
    </w:lvl>
    <w:lvl w:ilvl="6" w:tplc="D88C096A" w:tentative="1">
      <w:start w:val="1"/>
      <w:numFmt w:val="bullet"/>
      <w:lvlText w:val=""/>
      <w:lvlJc w:val="left"/>
      <w:pPr>
        <w:tabs>
          <w:tab w:val="num" w:pos="2940"/>
        </w:tabs>
        <w:ind w:left="2940" w:hanging="420"/>
      </w:pPr>
      <w:rPr>
        <w:rFonts w:ascii="Wingdings" w:hAnsi="Wingdings" w:hint="default"/>
      </w:rPr>
    </w:lvl>
    <w:lvl w:ilvl="7" w:tplc="62A0291C" w:tentative="1">
      <w:start w:val="1"/>
      <w:numFmt w:val="bullet"/>
      <w:lvlText w:val=""/>
      <w:lvlJc w:val="left"/>
      <w:pPr>
        <w:tabs>
          <w:tab w:val="num" w:pos="3360"/>
        </w:tabs>
        <w:ind w:left="3360" w:hanging="420"/>
      </w:pPr>
      <w:rPr>
        <w:rFonts w:ascii="Wingdings" w:hAnsi="Wingdings" w:hint="default"/>
      </w:rPr>
    </w:lvl>
    <w:lvl w:ilvl="8" w:tplc="6B24E1F4" w:tentative="1">
      <w:start w:val="1"/>
      <w:numFmt w:val="bullet"/>
      <w:lvlText w:val=""/>
      <w:lvlJc w:val="left"/>
      <w:pPr>
        <w:tabs>
          <w:tab w:val="num" w:pos="3780"/>
        </w:tabs>
        <w:ind w:left="3780" w:hanging="420"/>
      </w:pPr>
      <w:rPr>
        <w:rFonts w:ascii="Wingdings" w:hAnsi="Wingdings" w:hint="default"/>
      </w:rPr>
    </w:lvl>
  </w:abstractNum>
  <w:abstractNum w:abstractNumId="12">
    <w:nsid w:val="64C51569"/>
    <w:multiLevelType w:val="hybridMultilevel"/>
    <w:tmpl w:val="5C441562"/>
    <w:lvl w:ilvl="0" w:tplc="2526B092">
      <w:start w:val="1"/>
      <w:numFmt w:val="decimal"/>
      <w:pStyle w:val="a4"/>
      <w:lvlText w:val="%1."/>
      <w:lvlJc w:val="left"/>
      <w:pPr>
        <w:tabs>
          <w:tab w:val="num" w:pos="855"/>
        </w:tabs>
        <w:ind w:left="855" w:hanging="420"/>
      </w:pPr>
    </w:lvl>
    <w:lvl w:ilvl="1" w:tplc="6D62CED2">
      <w:start w:val="1"/>
      <w:numFmt w:val="bullet"/>
      <w:lvlText w:val=""/>
      <w:lvlJc w:val="left"/>
      <w:pPr>
        <w:tabs>
          <w:tab w:val="num" w:pos="1275"/>
        </w:tabs>
        <w:ind w:left="1275" w:hanging="420"/>
      </w:pPr>
      <w:rPr>
        <w:rFonts w:ascii="Wingdings" w:hAnsi="Wingdings" w:hint="default"/>
      </w:rPr>
    </w:lvl>
    <w:lvl w:ilvl="2" w:tplc="CE042BC6" w:tentative="1">
      <w:start w:val="1"/>
      <w:numFmt w:val="lowerRoman"/>
      <w:lvlText w:val="%3."/>
      <w:lvlJc w:val="right"/>
      <w:pPr>
        <w:tabs>
          <w:tab w:val="num" w:pos="1695"/>
        </w:tabs>
        <w:ind w:left="1695" w:hanging="420"/>
      </w:pPr>
    </w:lvl>
    <w:lvl w:ilvl="3" w:tplc="BF720D34" w:tentative="1">
      <w:start w:val="1"/>
      <w:numFmt w:val="decimal"/>
      <w:lvlText w:val="%4."/>
      <w:lvlJc w:val="left"/>
      <w:pPr>
        <w:tabs>
          <w:tab w:val="num" w:pos="2115"/>
        </w:tabs>
        <w:ind w:left="2115" w:hanging="420"/>
      </w:pPr>
    </w:lvl>
    <w:lvl w:ilvl="4" w:tplc="CDA4B468" w:tentative="1">
      <w:start w:val="1"/>
      <w:numFmt w:val="lowerLetter"/>
      <w:lvlText w:val="%5)"/>
      <w:lvlJc w:val="left"/>
      <w:pPr>
        <w:tabs>
          <w:tab w:val="num" w:pos="2535"/>
        </w:tabs>
        <w:ind w:left="2535" w:hanging="420"/>
      </w:pPr>
    </w:lvl>
    <w:lvl w:ilvl="5" w:tplc="B078972C" w:tentative="1">
      <w:start w:val="1"/>
      <w:numFmt w:val="lowerRoman"/>
      <w:lvlText w:val="%6."/>
      <w:lvlJc w:val="right"/>
      <w:pPr>
        <w:tabs>
          <w:tab w:val="num" w:pos="2955"/>
        </w:tabs>
        <w:ind w:left="2955" w:hanging="420"/>
      </w:pPr>
    </w:lvl>
    <w:lvl w:ilvl="6" w:tplc="FAA42A7E" w:tentative="1">
      <w:start w:val="1"/>
      <w:numFmt w:val="decimal"/>
      <w:lvlText w:val="%7."/>
      <w:lvlJc w:val="left"/>
      <w:pPr>
        <w:tabs>
          <w:tab w:val="num" w:pos="3375"/>
        </w:tabs>
        <w:ind w:left="3375" w:hanging="420"/>
      </w:pPr>
    </w:lvl>
    <w:lvl w:ilvl="7" w:tplc="9244AC4A" w:tentative="1">
      <w:start w:val="1"/>
      <w:numFmt w:val="lowerLetter"/>
      <w:lvlText w:val="%8)"/>
      <w:lvlJc w:val="left"/>
      <w:pPr>
        <w:tabs>
          <w:tab w:val="num" w:pos="3795"/>
        </w:tabs>
        <w:ind w:left="3795" w:hanging="420"/>
      </w:pPr>
    </w:lvl>
    <w:lvl w:ilvl="8" w:tplc="3F2A7F48" w:tentative="1">
      <w:start w:val="1"/>
      <w:numFmt w:val="lowerRoman"/>
      <w:lvlText w:val="%9."/>
      <w:lvlJc w:val="right"/>
      <w:pPr>
        <w:tabs>
          <w:tab w:val="num" w:pos="4215"/>
        </w:tabs>
        <w:ind w:left="4215" w:hanging="420"/>
      </w:pPr>
    </w:lvl>
  </w:abstractNum>
  <w:abstractNum w:abstractNumId="13">
    <w:nsid w:val="6D842A07"/>
    <w:multiLevelType w:val="hybridMultilevel"/>
    <w:tmpl w:val="05AC14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75DA0FE6"/>
    <w:multiLevelType w:val="hybridMultilevel"/>
    <w:tmpl w:val="43407FB4"/>
    <w:lvl w:ilvl="0" w:tplc="FFFFFFFF">
      <w:start w:val="1"/>
      <w:numFmt w:val="lowerLetter"/>
      <w:lvlText w:val="%1)"/>
      <w:lvlJc w:val="left"/>
      <w:pPr>
        <w:tabs>
          <w:tab w:val="num" w:pos="840"/>
        </w:tabs>
        <w:ind w:left="840" w:hanging="420"/>
      </w:pPr>
    </w:lvl>
    <w:lvl w:ilvl="1" w:tplc="FFFFFFFF">
      <w:start w:val="1"/>
      <w:numFmt w:val="bullet"/>
      <w:lvlText w:val=""/>
      <w:lvlJc w:val="left"/>
      <w:pPr>
        <w:tabs>
          <w:tab w:val="num" w:pos="2"/>
        </w:tabs>
        <w:ind w:left="2" w:hanging="420"/>
      </w:pPr>
      <w:rPr>
        <w:rFonts w:ascii="Wingdings" w:hAnsi="Wingdings" w:hint="default"/>
      </w:rPr>
    </w:lvl>
    <w:lvl w:ilvl="2" w:tplc="FFFFFFFF">
      <w:start w:val="1"/>
      <w:numFmt w:val="lowerRoman"/>
      <w:lvlText w:val="%3."/>
      <w:lvlJc w:val="right"/>
      <w:pPr>
        <w:tabs>
          <w:tab w:val="num" w:pos="422"/>
        </w:tabs>
        <w:ind w:left="422" w:hanging="420"/>
      </w:pPr>
    </w:lvl>
    <w:lvl w:ilvl="3" w:tplc="FFFFFFFF">
      <w:start w:val="1"/>
      <w:numFmt w:val="decimal"/>
      <w:lvlText w:val="%4."/>
      <w:lvlJc w:val="left"/>
      <w:pPr>
        <w:tabs>
          <w:tab w:val="num" w:pos="842"/>
        </w:tabs>
        <w:ind w:left="842" w:hanging="420"/>
      </w:pPr>
    </w:lvl>
    <w:lvl w:ilvl="4" w:tplc="FFFFFFFF">
      <w:start w:val="1"/>
      <w:numFmt w:val="lowerLetter"/>
      <w:lvlText w:val="%5)"/>
      <w:lvlJc w:val="left"/>
      <w:pPr>
        <w:tabs>
          <w:tab w:val="num" w:pos="1262"/>
        </w:tabs>
        <w:ind w:left="1262" w:hanging="420"/>
      </w:pPr>
    </w:lvl>
    <w:lvl w:ilvl="5" w:tplc="FFFFFFFF" w:tentative="1">
      <w:start w:val="1"/>
      <w:numFmt w:val="lowerRoman"/>
      <w:lvlText w:val="%6."/>
      <w:lvlJc w:val="right"/>
      <w:pPr>
        <w:tabs>
          <w:tab w:val="num" w:pos="1682"/>
        </w:tabs>
        <w:ind w:left="1682" w:hanging="420"/>
      </w:pPr>
    </w:lvl>
    <w:lvl w:ilvl="6" w:tplc="FFFFFFFF" w:tentative="1">
      <w:start w:val="1"/>
      <w:numFmt w:val="decimal"/>
      <w:lvlText w:val="%7."/>
      <w:lvlJc w:val="left"/>
      <w:pPr>
        <w:tabs>
          <w:tab w:val="num" w:pos="2102"/>
        </w:tabs>
        <w:ind w:left="2102" w:hanging="420"/>
      </w:pPr>
    </w:lvl>
    <w:lvl w:ilvl="7" w:tplc="FFFFFFFF" w:tentative="1">
      <w:start w:val="1"/>
      <w:numFmt w:val="lowerLetter"/>
      <w:lvlText w:val="%8)"/>
      <w:lvlJc w:val="left"/>
      <w:pPr>
        <w:tabs>
          <w:tab w:val="num" w:pos="2522"/>
        </w:tabs>
        <w:ind w:left="2522" w:hanging="420"/>
      </w:pPr>
    </w:lvl>
    <w:lvl w:ilvl="8" w:tplc="FFFFFFFF" w:tentative="1">
      <w:start w:val="1"/>
      <w:numFmt w:val="lowerRoman"/>
      <w:pStyle w:val="F"/>
      <w:lvlText w:val="%9."/>
      <w:lvlJc w:val="right"/>
      <w:pPr>
        <w:tabs>
          <w:tab w:val="num" w:pos="2942"/>
        </w:tabs>
        <w:ind w:left="2942" w:hanging="420"/>
      </w:pPr>
    </w:lvl>
  </w:abstractNum>
  <w:abstractNum w:abstractNumId="15">
    <w:nsid w:val="7D0574B5"/>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num w:numId="1">
    <w:abstractNumId w:val="0"/>
  </w:num>
  <w:num w:numId="2">
    <w:abstractNumId w:val="6"/>
  </w:num>
  <w:num w:numId="3">
    <w:abstractNumId w:val="5"/>
  </w:num>
  <w:num w:numId="4">
    <w:abstractNumId w:val="2"/>
  </w:num>
  <w:num w:numId="5">
    <w:abstractNumId w:val="1"/>
  </w:num>
  <w:num w:numId="6">
    <w:abstractNumId w:val="10"/>
  </w:num>
  <w:num w:numId="7">
    <w:abstractNumId w:val="11"/>
  </w:num>
  <w:num w:numId="8">
    <w:abstractNumId w:val="15"/>
  </w:num>
  <w:num w:numId="9">
    <w:abstractNumId w:val="8"/>
  </w:num>
  <w:num w:numId="10">
    <w:abstractNumId w:val="12"/>
  </w:num>
  <w:num w:numId="11">
    <w:abstractNumId w:val="14"/>
  </w:num>
  <w:num w:numId="12">
    <w:abstractNumId w:val="4"/>
  </w:num>
  <w:num w:numId="13">
    <w:abstractNumId w:val="13"/>
  </w:num>
  <w:num w:numId="14">
    <w:abstractNumId w:val="7"/>
  </w:num>
  <w:num w:numId="15">
    <w:abstractNumId w:val="0"/>
  </w:num>
  <w:num w:numId="16">
    <w:abstractNumId w:val="0"/>
  </w:num>
  <w:num w:numId="17">
    <w:abstractNumId w:val="0"/>
  </w:num>
  <w:num w:numId="18">
    <w:abstractNumId w:val="0"/>
  </w:num>
  <w:num w:numId="19">
    <w:abstractNumId w:val="9"/>
  </w:num>
  <w:num w:numId="20">
    <w:abstractNumId w:val="0"/>
  </w:num>
  <w:num w:numId="21">
    <w:abstractNumId w:val="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3DFC"/>
    <w:rsid w:val="000003D2"/>
    <w:rsid w:val="00001D0B"/>
    <w:rsid w:val="00002234"/>
    <w:rsid w:val="0000243B"/>
    <w:rsid w:val="00002A05"/>
    <w:rsid w:val="00002F29"/>
    <w:rsid w:val="000035EB"/>
    <w:rsid w:val="000036FE"/>
    <w:rsid w:val="00003B7A"/>
    <w:rsid w:val="00003D8A"/>
    <w:rsid w:val="00004835"/>
    <w:rsid w:val="00005326"/>
    <w:rsid w:val="00005482"/>
    <w:rsid w:val="000055F6"/>
    <w:rsid w:val="00006458"/>
    <w:rsid w:val="0000756F"/>
    <w:rsid w:val="00010F56"/>
    <w:rsid w:val="0001139A"/>
    <w:rsid w:val="0001174B"/>
    <w:rsid w:val="000119B4"/>
    <w:rsid w:val="00011B65"/>
    <w:rsid w:val="00012471"/>
    <w:rsid w:val="00014107"/>
    <w:rsid w:val="000145C8"/>
    <w:rsid w:val="0001599B"/>
    <w:rsid w:val="00015EFC"/>
    <w:rsid w:val="00017D9A"/>
    <w:rsid w:val="00017F0B"/>
    <w:rsid w:val="00020A43"/>
    <w:rsid w:val="00020D54"/>
    <w:rsid w:val="000212B6"/>
    <w:rsid w:val="000216CB"/>
    <w:rsid w:val="00023217"/>
    <w:rsid w:val="00024057"/>
    <w:rsid w:val="0002420B"/>
    <w:rsid w:val="00024975"/>
    <w:rsid w:val="00025FF4"/>
    <w:rsid w:val="00025FFC"/>
    <w:rsid w:val="00027783"/>
    <w:rsid w:val="0003207E"/>
    <w:rsid w:val="00033501"/>
    <w:rsid w:val="0003359E"/>
    <w:rsid w:val="000341EF"/>
    <w:rsid w:val="000341FE"/>
    <w:rsid w:val="000342B6"/>
    <w:rsid w:val="00035B3C"/>
    <w:rsid w:val="00037299"/>
    <w:rsid w:val="00040E0E"/>
    <w:rsid w:val="00042925"/>
    <w:rsid w:val="0004399E"/>
    <w:rsid w:val="00043D42"/>
    <w:rsid w:val="000440DD"/>
    <w:rsid w:val="00045054"/>
    <w:rsid w:val="000451BB"/>
    <w:rsid w:val="00047015"/>
    <w:rsid w:val="00047614"/>
    <w:rsid w:val="00050034"/>
    <w:rsid w:val="0005242B"/>
    <w:rsid w:val="00052840"/>
    <w:rsid w:val="00053CC0"/>
    <w:rsid w:val="00054227"/>
    <w:rsid w:val="00054CC0"/>
    <w:rsid w:val="000562C6"/>
    <w:rsid w:val="00057D1F"/>
    <w:rsid w:val="00060297"/>
    <w:rsid w:val="00060B76"/>
    <w:rsid w:val="00060DA2"/>
    <w:rsid w:val="00061330"/>
    <w:rsid w:val="00061BC7"/>
    <w:rsid w:val="0006204A"/>
    <w:rsid w:val="000621AA"/>
    <w:rsid w:val="00064102"/>
    <w:rsid w:val="000675FE"/>
    <w:rsid w:val="000720B7"/>
    <w:rsid w:val="00072690"/>
    <w:rsid w:val="00073371"/>
    <w:rsid w:val="000743E4"/>
    <w:rsid w:val="00074DF5"/>
    <w:rsid w:val="0007592D"/>
    <w:rsid w:val="00075951"/>
    <w:rsid w:val="00075BA6"/>
    <w:rsid w:val="00075C38"/>
    <w:rsid w:val="00076059"/>
    <w:rsid w:val="000761B0"/>
    <w:rsid w:val="00076532"/>
    <w:rsid w:val="00076CAE"/>
    <w:rsid w:val="00076EE2"/>
    <w:rsid w:val="00077B79"/>
    <w:rsid w:val="000811D2"/>
    <w:rsid w:val="000815D2"/>
    <w:rsid w:val="00081C6C"/>
    <w:rsid w:val="0008240C"/>
    <w:rsid w:val="00083298"/>
    <w:rsid w:val="00083D84"/>
    <w:rsid w:val="000845F6"/>
    <w:rsid w:val="0008506C"/>
    <w:rsid w:val="000850CE"/>
    <w:rsid w:val="000865D9"/>
    <w:rsid w:val="00086956"/>
    <w:rsid w:val="00086CEB"/>
    <w:rsid w:val="000877CC"/>
    <w:rsid w:val="00090128"/>
    <w:rsid w:val="00091AD2"/>
    <w:rsid w:val="00091AE2"/>
    <w:rsid w:val="0009251E"/>
    <w:rsid w:val="00092960"/>
    <w:rsid w:val="00094187"/>
    <w:rsid w:val="00094273"/>
    <w:rsid w:val="00094DDA"/>
    <w:rsid w:val="00094EF2"/>
    <w:rsid w:val="000956A9"/>
    <w:rsid w:val="0009573F"/>
    <w:rsid w:val="0009591D"/>
    <w:rsid w:val="000959D3"/>
    <w:rsid w:val="000959EF"/>
    <w:rsid w:val="00096B51"/>
    <w:rsid w:val="00096BB3"/>
    <w:rsid w:val="00097624"/>
    <w:rsid w:val="000A06D8"/>
    <w:rsid w:val="000A086C"/>
    <w:rsid w:val="000A0A44"/>
    <w:rsid w:val="000A162F"/>
    <w:rsid w:val="000A1CDE"/>
    <w:rsid w:val="000A208C"/>
    <w:rsid w:val="000A2919"/>
    <w:rsid w:val="000A305A"/>
    <w:rsid w:val="000A4C1A"/>
    <w:rsid w:val="000A5B49"/>
    <w:rsid w:val="000A73D7"/>
    <w:rsid w:val="000A7F7A"/>
    <w:rsid w:val="000B3678"/>
    <w:rsid w:val="000B3E02"/>
    <w:rsid w:val="000B4CDE"/>
    <w:rsid w:val="000B65FE"/>
    <w:rsid w:val="000C1827"/>
    <w:rsid w:val="000C2E6F"/>
    <w:rsid w:val="000C414B"/>
    <w:rsid w:val="000C419E"/>
    <w:rsid w:val="000C43A9"/>
    <w:rsid w:val="000C4616"/>
    <w:rsid w:val="000C5FDE"/>
    <w:rsid w:val="000C6196"/>
    <w:rsid w:val="000C73EC"/>
    <w:rsid w:val="000C7A75"/>
    <w:rsid w:val="000D015B"/>
    <w:rsid w:val="000D11C8"/>
    <w:rsid w:val="000D1C0B"/>
    <w:rsid w:val="000D1D3D"/>
    <w:rsid w:val="000D3537"/>
    <w:rsid w:val="000D442B"/>
    <w:rsid w:val="000D4B87"/>
    <w:rsid w:val="000D53DC"/>
    <w:rsid w:val="000D63FC"/>
    <w:rsid w:val="000E01A9"/>
    <w:rsid w:val="000E04A8"/>
    <w:rsid w:val="000E0C6B"/>
    <w:rsid w:val="000E1CDD"/>
    <w:rsid w:val="000E1EE7"/>
    <w:rsid w:val="000E23B6"/>
    <w:rsid w:val="000E2726"/>
    <w:rsid w:val="000E3AD2"/>
    <w:rsid w:val="000E52FA"/>
    <w:rsid w:val="000E5C5B"/>
    <w:rsid w:val="000E613B"/>
    <w:rsid w:val="000E6329"/>
    <w:rsid w:val="000E6631"/>
    <w:rsid w:val="000E6C67"/>
    <w:rsid w:val="000E72F6"/>
    <w:rsid w:val="000E7350"/>
    <w:rsid w:val="000E752B"/>
    <w:rsid w:val="000E79BC"/>
    <w:rsid w:val="000E7A2E"/>
    <w:rsid w:val="000E7D04"/>
    <w:rsid w:val="000F080E"/>
    <w:rsid w:val="000F0C4A"/>
    <w:rsid w:val="000F16AF"/>
    <w:rsid w:val="000F19AC"/>
    <w:rsid w:val="000F3BA2"/>
    <w:rsid w:val="000F3C27"/>
    <w:rsid w:val="000F4102"/>
    <w:rsid w:val="000F4E24"/>
    <w:rsid w:val="000F588E"/>
    <w:rsid w:val="000F5D45"/>
    <w:rsid w:val="000F66C2"/>
    <w:rsid w:val="000F6DBB"/>
    <w:rsid w:val="000F71B3"/>
    <w:rsid w:val="00100DAF"/>
    <w:rsid w:val="001034B9"/>
    <w:rsid w:val="001036BA"/>
    <w:rsid w:val="00106430"/>
    <w:rsid w:val="0010655F"/>
    <w:rsid w:val="00107192"/>
    <w:rsid w:val="00107457"/>
    <w:rsid w:val="0010799E"/>
    <w:rsid w:val="001108BA"/>
    <w:rsid w:val="00111C9C"/>
    <w:rsid w:val="00112175"/>
    <w:rsid w:val="00112637"/>
    <w:rsid w:val="001133FD"/>
    <w:rsid w:val="00113CFF"/>
    <w:rsid w:val="00113F3A"/>
    <w:rsid w:val="0011407F"/>
    <w:rsid w:val="00114A98"/>
    <w:rsid w:val="00114DB5"/>
    <w:rsid w:val="00114E32"/>
    <w:rsid w:val="0011565C"/>
    <w:rsid w:val="00116EDA"/>
    <w:rsid w:val="00117216"/>
    <w:rsid w:val="00122253"/>
    <w:rsid w:val="001229A8"/>
    <w:rsid w:val="00122B50"/>
    <w:rsid w:val="00123686"/>
    <w:rsid w:val="00123CEB"/>
    <w:rsid w:val="00123D79"/>
    <w:rsid w:val="00123FE4"/>
    <w:rsid w:val="00124D9C"/>
    <w:rsid w:val="00125621"/>
    <w:rsid w:val="00126A88"/>
    <w:rsid w:val="00127113"/>
    <w:rsid w:val="00127778"/>
    <w:rsid w:val="00127C58"/>
    <w:rsid w:val="00130645"/>
    <w:rsid w:val="00132B0B"/>
    <w:rsid w:val="00133A09"/>
    <w:rsid w:val="00133CAB"/>
    <w:rsid w:val="00134495"/>
    <w:rsid w:val="001349F4"/>
    <w:rsid w:val="001356BE"/>
    <w:rsid w:val="00136226"/>
    <w:rsid w:val="001365FE"/>
    <w:rsid w:val="001368D2"/>
    <w:rsid w:val="00136C3A"/>
    <w:rsid w:val="00137995"/>
    <w:rsid w:val="00141739"/>
    <w:rsid w:val="00142781"/>
    <w:rsid w:val="00142D65"/>
    <w:rsid w:val="00142D79"/>
    <w:rsid w:val="001431CA"/>
    <w:rsid w:val="00143AF1"/>
    <w:rsid w:val="00144563"/>
    <w:rsid w:val="00144849"/>
    <w:rsid w:val="0014525E"/>
    <w:rsid w:val="00145726"/>
    <w:rsid w:val="0014599A"/>
    <w:rsid w:val="00145F1E"/>
    <w:rsid w:val="001461A8"/>
    <w:rsid w:val="00146932"/>
    <w:rsid w:val="00150097"/>
    <w:rsid w:val="00150A00"/>
    <w:rsid w:val="00150E27"/>
    <w:rsid w:val="001511F5"/>
    <w:rsid w:val="00151B8A"/>
    <w:rsid w:val="00151D5C"/>
    <w:rsid w:val="00151ED5"/>
    <w:rsid w:val="001522D8"/>
    <w:rsid w:val="001525D1"/>
    <w:rsid w:val="001527B9"/>
    <w:rsid w:val="001539A1"/>
    <w:rsid w:val="001551E5"/>
    <w:rsid w:val="00155700"/>
    <w:rsid w:val="0016020F"/>
    <w:rsid w:val="001618AD"/>
    <w:rsid w:val="00162559"/>
    <w:rsid w:val="00163444"/>
    <w:rsid w:val="00163D1D"/>
    <w:rsid w:val="00163F81"/>
    <w:rsid w:val="00164EC8"/>
    <w:rsid w:val="001654BC"/>
    <w:rsid w:val="0016599B"/>
    <w:rsid w:val="00165F5E"/>
    <w:rsid w:val="00166210"/>
    <w:rsid w:val="00166A52"/>
    <w:rsid w:val="00166E7C"/>
    <w:rsid w:val="00166FE6"/>
    <w:rsid w:val="001670C2"/>
    <w:rsid w:val="00167283"/>
    <w:rsid w:val="00167383"/>
    <w:rsid w:val="001675D2"/>
    <w:rsid w:val="00167C9C"/>
    <w:rsid w:val="00167CC2"/>
    <w:rsid w:val="001714A9"/>
    <w:rsid w:val="00172278"/>
    <w:rsid w:val="0017254C"/>
    <w:rsid w:val="00173006"/>
    <w:rsid w:val="00173BFE"/>
    <w:rsid w:val="001754E0"/>
    <w:rsid w:val="001758A5"/>
    <w:rsid w:val="00175AF9"/>
    <w:rsid w:val="001763B8"/>
    <w:rsid w:val="0017706B"/>
    <w:rsid w:val="00181CD2"/>
    <w:rsid w:val="0018269B"/>
    <w:rsid w:val="00182A30"/>
    <w:rsid w:val="00184421"/>
    <w:rsid w:val="001849AE"/>
    <w:rsid w:val="00187293"/>
    <w:rsid w:val="00190CBA"/>
    <w:rsid w:val="00190E11"/>
    <w:rsid w:val="00191547"/>
    <w:rsid w:val="00192034"/>
    <w:rsid w:val="0019203E"/>
    <w:rsid w:val="00193C62"/>
    <w:rsid w:val="00193E2B"/>
    <w:rsid w:val="0019416D"/>
    <w:rsid w:val="00195588"/>
    <w:rsid w:val="00196C4A"/>
    <w:rsid w:val="00197DB5"/>
    <w:rsid w:val="001A0409"/>
    <w:rsid w:val="001A1412"/>
    <w:rsid w:val="001A166A"/>
    <w:rsid w:val="001A19AE"/>
    <w:rsid w:val="001A1E60"/>
    <w:rsid w:val="001A24F2"/>
    <w:rsid w:val="001A2B76"/>
    <w:rsid w:val="001A3BD8"/>
    <w:rsid w:val="001A4372"/>
    <w:rsid w:val="001A5F4F"/>
    <w:rsid w:val="001A69D5"/>
    <w:rsid w:val="001A7DEC"/>
    <w:rsid w:val="001B11C5"/>
    <w:rsid w:val="001B144D"/>
    <w:rsid w:val="001B1D13"/>
    <w:rsid w:val="001B2ADB"/>
    <w:rsid w:val="001B2FD4"/>
    <w:rsid w:val="001B38B1"/>
    <w:rsid w:val="001B4284"/>
    <w:rsid w:val="001B4D5C"/>
    <w:rsid w:val="001B7AF2"/>
    <w:rsid w:val="001B7C6F"/>
    <w:rsid w:val="001C1455"/>
    <w:rsid w:val="001C15A1"/>
    <w:rsid w:val="001C1626"/>
    <w:rsid w:val="001C1777"/>
    <w:rsid w:val="001C2226"/>
    <w:rsid w:val="001C28B7"/>
    <w:rsid w:val="001C2A0A"/>
    <w:rsid w:val="001C2B0A"/>
    <w:rsid w:val="001C2B74"/>
    <w:rsid w:val="001C3B24"/>
    <w:rsid w:val="001C45E5"/>
    <w:rsid w:val="001C49BC"/>
    <w:rsid w:val="001C72C6"/>
    <w:rsid w:val="001C799B"/>
    <w:rsid w:val="001D1BE4"/>
    <w:rsid w:val="001D1C08"/>
    <w:rsid w:val="001D1E2F"/>
    <w:rsid w:val="001D1FA2"/>
    <w:rsid w:val="001D2FB3"/>
    <w:rsid w:val="001D2FC4"/>
    <w:rsid w:val="001D30E0"/>
    <w:rsid w:val="001D31EC"/>
    <w:rsid w:val="001D3288"/>
    <w:rsid w:val="001D3B68"/>
    <w:rsid w:val="001D3EDC"/>
    <w:rsid w:val="001D4726"/>
    <w:rsid w:val="001D4A30"/>
    <w:rsid w:val="001D5199"/>
    <w:rsid w:val="001D53E8"/>
    <w:rsid w:val="001D5E96"/>
    <w:rsid w:val="001D61E4"/>
    <w:rsid w:val="001D64D5"/>
    <w:rsid w:val="001D6D0E"/>
    <w:rsid w:val="001D6D1A"/>
    <w:rsid w:val="001D7FF2"/>
    <w:rsid w:val="001E0C5C"/>
    <w:rsid w:val="001E2D78"/>
    <w:rsid w:val="001E538A"/>
    <w:rsid w:val="001E631B"/>
    <w:rsid w:val="001E6700"/>
    <w:rsid w:val="001F08A9"/>
    <w:rsid w:val="001F1739"/>
    <w:rsid w:val="001F3EA6"/>
    <w:rsid w:val="001F41D4"/>
    <w:rsid w:val="001F43A1"/>
    <w:rsid w:val="001F61F9"/>
    <w:rsid w:val="001F6AEC"/>
    <w:rsid w:val="001F79AE"/>
    <w:rsid w:val="00201D68"/>
    <w:rsid w:val="00202101"/>
    <w:rsid w:val="0020336A"/>
    <w:rsid w:val="002042C3"/>
    <w:rsid w:val="00207C57"/>
    <w:rsid w:val="002112D6"/>
    <w:rsid w:val="002119BF"/>
    <w:rsid w:val="00211BC6"/>
    <w:rsid w:val="00211D0E"/>
    <w:rsid w:val="002121C6"/>
    <w:rsid w:val="00212359"/>
    <w:rsid w:val="00214F13"/>
    <w:rsid w:val="002159D5"/>
    <w:rsid w:val="00215FD4"/>
    <w:rsid w:val="00216E88"/>
    <w:rsid w:val="002173A1"/>
    <w:rsid w:val="002200DD"/>
    <w:rsid w:val="00220525"/>
    <w:rsid w:val="0022060F"/>
    <w:rsid w:val="00221B76"/>
    <w:rsid w:val="002226A6"/>
    <w:rsid w:val="00222A5D"/>
    <w:rsid w:val="00223C67"/>
    <w:rsid w:val="00224522"/>
    <w:rsid w:val="00224638"/>
    <w:rsid w:val="00225490"/>
    <w:rsid w:val="002257F2"/>
    <w:rsid w:val="0022592B"/>
    <w:rsid w:val="00225B15"/>
    <w:rsid w:val="00226365"/>
    <w:rsid w:val="00226E86"/>
    <w:rsid w:val="002279F3"/>
    <w:rsid w:val="002301C0"/>
    <w:rsid w:val="002309EE"/>
    <w:rsid w:val="00230AFB"/>
    <w:rsid w:val="002311C4"/>
    <w:rsid w:val="00231338"/>
    <w:rsid w:val="0023273D"/>
    <w:rsid w:val="00232EFF"/>
    <w:rsid w:val="00233028"/>
    <w:rsid w:val="00233FC7"/>
    <w:rsid w:val="00235B24"/>
    <w:rsid w:val="00236417"/>
    <w:rsid w:val="002373AC"/>
    <w:rsid w:val="002414FE"/>
    <w:rsid w:val="00241B1D"/>
    <w:rsid w:val="002422FD"/>
    <w:rsid w:val="002437E9"/>
    <w:rsid w:val="00243B30"/>
    <w:rsid w:val="002446BE"/>
    <w:rsid w:val="00246189"/>
    <w:rsid w:val="0024744D"/>
    <w:rsid w:val="002517A3"/>
    <w:rsid w:val="0025263A"/>
    <w:rsid w:val="00252BE8"/>
    <w:rsid w:val="00252F5C"/>
    <w:rsid w:val="00253132"/>
    <w:rsid w:val="0025351A"/>
    <w:rsid w:val="002543CA"/>
    <w:rsid w:val="00255E23"/>
    <w:rsid w:val="00256BDA"/>
    <w:rsid w:val="0025728C"/>
    <w:rsid w:val="002579F9"/>
    <w:rsid w:val="00257EEB"/>
    <w:rsid w:val="0026268D"/>
    <w:rsid w:val="00263133"/>
    <w:rsid w:val="00263351"/>
    <w:rsid w:val="0026389D"/>
    <w:rsid w:val="00263AA6"/>
    <w:rsid w:val="00264EBC"/>
    <w:rsid w:val="00265286"/>
    <w:rsid w:val="00265C06"/>
    <w:rsid w:val="00266372"/>
    <w:rsid w:val="0026666F"/>
    <w:rsid w:val="00267687"/>
    <w:rsid w:val="00267792"/>
    <w:rsid w:val="0027040E"/>
    <w:rsid w:val="00270670"/>
    <w:rsid w:val="00271268"/>
    <w:rsid w:val="00272062"/>
    <w:rsid w:val="00272468"/>
    <w:rsid w:val="002726EA"/>
    <w:rsid w:val="00272B06"/>
    <w:rsid w:val="00273C8F"/>
    <w:rsid w:val="00274194"/>
    <w:rsid w:val="00274DC8"/>
    <w:rsid w:val="0027511A"/>
    <w:rsid w:val="00275342"/>
    <w:rsid w:val="0027553E"/>
    <w:rsid w:val="0027785A"/>
    <w:rsid w:val="00277FF0"/>
    <w:rsid w:val="0028033E"/>
    <w:rsid w:val="00281BC4"/>
    <w:rsid w:val="00281E01"/>
    <w:rsid w:val="00281E5A"/>
    <w:rsid w:val="00283B83"/>
    <w:rsid w:val="002844C5"/>
    <w:rsid w:val="00284B5B"/>
    <w:rsid w:val="0028530F"/>
    <w:rsid w:val="002857AC"/>
    <w:rsid w:val="00285FD8"/>
    <w:rsid w:val="00286E94"/>
    <w:rsid w:val="00290C48"/>
    <w:rsid w:val="00291367"/>
    <w:rsid w:val="0029156F"/>
    <w:rsid w:val="00292665"/>
    <w:rsid w:val="002926EA"/>
    <w:rsid w:val="00293B5D"/>
    <w:rsid w:val="0029440F"/>
    <w:rsid w:val="00295027"/>
    <w:rsid w:val="002965F5"/>
    <w:rsid w:val="00296892"/>
    <w:rsid w:val="00296940"/>
    <w:rsid w:val="00297A69"/>
    <w:rsid w:val="00297BF7"/>
    <w:rsid w:val="00297D38"/>
    <w:rsid w:val="002A097E"/>
    <w:rsid w:val="002A1337"/>
    <w:rsid w:val="002A2A03"/>
    <w:rsid w:val="002A3015"/>
    <w:rsid w:val="002A3049"/>
    <w:rsid w:val="002A3279"/>
    <w:rsid w:val="002A5157"/>
    <w:rsid w:val="002A5ED1"/>
    <w:rsid w:val="002A7C84"/>
    <w:rsid w:val="002B12C2"/>
    <w:rsid w:val="002B1ECA"/>
    <w:rsid w:val="002B2700"/>
    <w:rsid w:val="002B4CCE"/>
    <w:rsid w:val="002B4FC7"/>
    <w:rsid w:val="002B5A04"/>
    <w:rsid w:val="002B77B6"/>
    <w:rsid w:val="002C047E"/>
    <w:rsid w:val="002C0606"/>
    <w:rsid w:val="002C101E"/>
    <w:rsid w:val="002C13F6"/>
    <w:rsid w:val="002C2276"/>
    <w:rsid w:val="002C3992"/>
    <w:rsid w:val="002C4708"/>
    <w:rsid w:val="002C4A42"/>
    <w:rsid w:val="002C4A7D"/>
    <w:rsid w:val="002C5C8A"/>
    <w:rsid w:val="002C67C3"/>
    <w:rsid w:val="002D007A"/>
    <w:rsid w:val="002D037F"/>
    <w:rsid w:val="002D09B2"/>
    <w:rsid w:val="002D15C1"/>
    <w:rsid w:val="002D505F"/>
    <w:rsid w:val="002D64B4"/>
    <w:rsid w:val="002D701A"/>
    <w:rsid w:val="002D73D2"/>
    <w:rsid w:val="002E1F87"/>
    <w:rsid w:val="002E2171"/>
    <w:rsid w:val="002E2796"/>
    <w:rsid w:val="002E30D7"/>
    <w:rsid w:val="002E3321"/>
    <w:rsid w:val="002E3E15"/>
    <w:rsid w:val="002E42A3"/>
    <w:rsid w:val="002E49AC"/>
    <w:rsid w:val="002E4CE6"/>
    <w:rsid w:val="002E57AF"/>
    <w:rsid w:val="002E64A5"/>
    <w:rsid w:val="002E64F3"/>
    <w:rsid w:val="002E70EF"/>
    <w:rsid w:val="002F02F8"/>
    <w:rsid w:val="002F0A0E"/>
    <w:rsid w:val="002F0B43"/>
    <w:rsid w:val="002F18D9"/>
    <w:rsid w:val="002F1C89"/>
    <w:rsid w:val="002F2227"/>
    <w:rsid w:val="002F25FB"/>
    <w:rsid w:val="002F2763"/>
    <w:rsid w:val="002F3DFF"/>
    <w:rsid w:val="002F416F"/>
    <w:rsid w:val="002F4CCC"/>
    <w:rsid w:val="002F4DFE"/>
    <w:rsid w:val="002F5C11"/>
    <w:rsid w:val="002F6CB1"/>
    <w:rsid w:val="002F75AD"/>
    <w:rsid w:val="002F7EFA"/>
    <w:rsid w:val="00302759"/>
    <w:rsid w:val="0030298B"/>
    <w:rsid w:val="00303F18"/>
    <w:rsid w:val="00304369"/>
    <w:rsid w:val="00304AC7"/>
    <w:rsid w:val="00305D85"/>
    <w:rsid w:val="00305F45"/>
    <w:rsid w:val="00306117"/>
    <w:rsid w:val="00306722"/>
    <w:rsid w:val="00310AA8"/>
    <w:rsid w:val="003114AB"/>
    <w:rsid w:val="00311607"/>
    <w:rsid w:val="0031319B"/>
    <w:rsid w:val="00313BD1"/>
    <w:rsid w:val="003143D0"/>
    <w:rsid w:val="003145AD"/>
    <w:rsid w:val="003155E4"/>
    <w:rsid w:val="00316336"/>
    <w:rsid w:val="00316C1B"/>
    <w:rsid w:val="00316D88"/>
    <w:rsid w:val="00316E78"/>
    <w:rsid w:val="00317207"/>
    <w:rsid w:val="00321537"/>
    <w:rsid w:val="003230A9"/>
    <w:rsid w:val="003250B4"/>
    <w:rsid w:val="00327D1D"/>
    <w:rsid w:val="00330D7A"/>
    <w:rsid w:val="00331BA4"/>
    <w:rsid w:val="00331E46"/>
    <w:rsid w:val="00331FB7"/>
    <w:rsid w:val="0033474D"/>
    <w:rsid w:val="00334F75"/>
    <w:rsid w:val="00335662"/>
    <w:rsid w:val="00335961"/>
    <w:rsid w:val="00336453"/>
    <w:rsid w:val="0034014F"/>
    <w:rsid w:val="00341681"/>
    <w:rsid w:val="00341843"/>
    <w:rsid w:val="00341ABA"/>
    <w:rsid w:val="0034286D"/>
    <w:rsid w:val="003432E6"/>
    <w:rsid w:val="003433DA"/>
    <w:rsid w:val="003438D1"/>
    <w:rsid w:val="00345ACA"/>
    <w:rsid w:val="00345E7F"/>
    <w:rsid w:val="00346BDD"/>
    <w:rsid w:val="00347727"/>
    <w:rsid w:val="00347804"/>
    <w:rsid w:val="00347E7A"/>
    <w:rsid w:val="003500CC"/>
    <w:rsid w:val="003502AC"/>
    <w:rsid w:val="00350328"/>
    <w:rsid w:val="003519CD"/>
    <w:rsid w:val="00351D87"/>
    <w:rsid w:val="003522B2"/>
    <w:rsid w:val="00352F6C"/>
    <w:rsid w:val="00352FE0"/>
    <w:rsid w:val="00353A0A"/>
    <w:rsid w:val="00353CFE"/>
    <w:rsid w:val="00353E57"/>
    <w:rsid w:val="00354516"/>
    <w:rsid w:val="00355D8F"/>
    <w:rsid w:val="003561A0"/>
    <w:rsid w:val="00356570"/>
    <w:rsid w:val="0035660C"/>
    <w:rsid w:val="0035686A"/>
    <w:rsid w:val="00360415"/>
    <w:rsid w:val="0036079C"/>
    <w:rsid w:val="00360C13"/>
    <w:rsid w:val="003620E3"/>
    <w:rsid w:val="00362216"/>
    <w:rsid w:val="00363308"/>
    <w:rsid w:val="00364222"/>
    <w:rsid w:val="00364653"/>
    <w:rsid w:val="0036476A"/>
    <w:rsid w:val="00365363"/>
    <w:rsid w:val="00366025"/>
    <w:rsid w:val="0037094D"/>
    <w:rsid w:val="003715AF"/>
    <w:rsid w:val="00371C3E"/>
    <w:rsid w:val="00372506"/>
    <w:rsid w:val="00372720"/>
    <w:rsid w:val="0037430E"/>
    <w:rsid w:val="00374EB4"/>
    <w:rsid w:val="00376891"/>
    <w:rsid w:val="0037753B"/>
    <w:rsid w:val="003777D6"/>
    <w:rsid w:val="00380074"/>
    <w:rsid w:val="00381529"/>
    <w:rsid w:val="0038281B"/>
    <w:rsid w:val="00382A48"/>
    <w:rsid w:val="00382CFF"/>
    <w:rsid w:val="0038492B"/>
    <w:rsid w:val="003849E9"/>
    <w:rsid w:val="00385CDF"/>
    <w:rsid w:val="00387C29"/>
    <w:rsid w:val="00390276"/>
    <w:rsid w:val="0039225E"/>
    <w:rsid w:val="00392857"/>
    <w:rsid w:val="003941A0"/>
    <w:rsid w:val="003943F9"/>
    <w:rsid w:val="00395722"/>
    <w:rsid w:val="00395F6D"/>
    <w:rsid w:val="00396632"/>
    <w:rsid w:val="003A0E9E"/>
    <w:rsid w:val="003A3E28"/>
    <w:rsid w:val="003A59B3"/>
    <w:rsid w:val="003A5DA6"/>
    <w:rsid w:val="003A60BD"/>
    <w:rsid w:val="003A61F4"/>
    <w:rsid w:val="003A66BD"/>
    <w:rsid w:val="003B22AC"/>
    <w:rsid w:val="003B2EE3"/>
    <w:rsid w:val="003B36AD"/>
    <w:rsid w:val="003B4242"/>
    <w:rsid w:val="003B4245"/>
    <w:rsid w:val="003B552A"/>
    <w:rsid w:val="003B55A5"/>
    <w:rsid w:val="003B758A"/>
    <w:rsid w:val="003B7B96"/>
    <w:rsid w:val="003B7C68"/>
    <w:rsid w:val="003C0176"/>
    <w:rsid w:val="003C022A"/>
    <w:rsid w:val="003C2085"/>
    <w:rsid w:val="003C22A3"/>
    <w:rsid w:val="003C2925"/>
    <w:rsid w:val="003C3677"/>
    <w:rsid w:val="003C3BC4"/>
    <w:rsid w:val="003C3C02"/>
    <w:rsid w:val="003C42EB"/>
    <w:rsid w:val="003C45F6"/>
    <w:rsid w:val="003D0C60"/>
    <w:rsid w:val="003D1B20"/>
    <w:rsid w:val="003D3332"/>
    <w:rsid w:val="003D40B5"/>
    <w:rsid w:val="003D42CE"/>
    <w:rsid w:val="003D483E"/>
    <w:rsid w:val="003D4C88"/>
    <w:rsid w:val="003D61DD"/>
    <w:rsid w:val="003D68D5"/>
    <w:rsid w:val="003D6CD2"/>
    <w:rsid w:val="003E0864"/>
    <w:rsid w:val="003E1F45"/>
    <w:rsid w:val="003E3B40"/>
    <w:rsid w:val="003E405C"/>
    <w:rsid w:val="003E5706"/>
    <w:rsid w:val="003E67D0"/>
    <w:rsid w:val="003E6D90"/>
    <w:rsid w:val="003E7066"/>
    <w:rsid w:val="003E7392"/>
    <w:rsid w:val="003F0B35"/>
    <w:rsid w:val="003F1B9E"/>
    <w:rsid w:val="003F214D"/>
    <w:rsid w:val="003F4AE6"/>
    <w:rsid w:val="003F5A1C"/>
    <w:rsid w:val="003F6695"/>
    <w:rsid w:val="003F72F4"/>
    <w:rsid w:val="003F7C82"/>
    <w:rsid w:val="0040075C"/>
    <w:rsid w:val="00401489"/>
    <w:rsid w:val="004018F6"/>
    <w:rsid w:val="00401B77"/>
    <w:rsid w:val="00402018"/>
    <w:rsid w:val="00402072"/>
    <w:rsid w:val="0040315B"/>
    <w:rsid w:val="0040349B"/>
    <w:rsid w:val="004035DE"/>
    <w:rsid w:val="00404A0B"/>
    <w:rsid w:val="00404D63"/>
    <w:rsid w:val="00405440"/>
    <w:rsid w:val="00405771"/>
    <w:rsid w:val="00405A21"/>
    <w:rsid w:val="00406E20"/>
    <w:rsid w:val="0040731D"/>
    <w:rsid w:val="0040769E"/>
    <w:rsid w:val="004076AB"/>
    <w:rsid w:val="00407E3F"/>
    <w:rsid w:val="004103A0"/>
    <w:rsid w:val="00410CE3"/>
    <w:rsid w:val="00411232"/>
    <w:rsid w:val="0041161A"/>
    <w:rsid w:val="00411DD3"/>
    <w:rsid w:val="0041224F"/>
    <w:rsid w:val="004126EF"/>
    <w:rsid w:val="0041399A"/>
    <w:rsid w:val="0041519A"/>
    <w:rsid w:val="00415AED"/>
    <w:rsid w:val="004169D3"/>
    <w:rsid w:val="00416A13"/>
    <w:rsid w:val="00416C73"/>
    <w:rsid w:val="0041785C"/>
    <w:rsid w:val="00420416"/>
    <w:rsid w:val="00420727"/>
    <w:rsid w:val="00420B3C"/>
    <w:rsid w:val="00421A1F"/>
    <w:rsid w:val="004221B8"/>
    <w:rsid w:val="00423A0D"/>
    <w:rsid w:val="00423F89"/>
    <w:rsid w:val="00424ED9"/>
    <w:rsid w:val="004258BB"/>
    <w:rsid w:val="004263B8"/>
    <w:rsid w:val="004266F0"/>
    <w:rsid w:val="004266F4"/>
    <w:rsid w:val="004300BB"/>
    <w:rsid w:val="00430566"/>
    <w:rsid w:val="004307B0"/>
    <w:rsid w:val="00430DBA"/>
    <w:rsid w:val="00431FE4"/>
    <w:rsid w:val="00432217"/>
    <w:rsid w:val="00432738"/>
    <w:rsid w:val="0043276A"/>
    <w:rsid w:val="00432FAA"/>
    <w:rsid w:val="00433253"/>
    <w:rsid w:val="00433673"/>
    <w:rsid w:val="00433F13"/>
    <w:rsid w:val="00435467"/>
    <w:rsid w:val="004365D9"/>
    <w:rsid w:val="004375FD"/>
    <w:rsid w:val="00440AAA"/>
    <w:rsid w:val="0044105D"/>
    <w:rsid w:val="004412E0"/>
    <w:rsid w:val="00441746"/>
    <w:rsid w:val="00441C95"/>
    <w:rsid w:val="004430DC"/>
    <w:rsid w:val="00443679"/>
    <w:rsid w:val="004437AB"/>
    <w:rsid w:val="00443BBE"/>
    <w:rsid w:val="00443CB5"/>
    <w:rsid w:val="004447D3"/>
    <w:rsid w:val="0044543F"/>
    <w:rsid w:val="004456A4"/>
    <w:rsid w:val="0044589B"/>
    <w:rsid w:val="00446414"/>
    <w:rsid w:val="00447118"/>
    <w:rsid w:val="004477AA"/>
    <w:rsid w:val="004478BB"/>
    <w:rsid w:val="00450374"/>
    <w:rsid w:val="004507C5"/>
    <w:rsid w:val="0045099F"/>
    <w:rsid w:val="00450C92"/>
    <w:rsid w:val="00450F23"/>
    <w:rsid w:val="0045354C"/>
    <w:rsid w:val="00453873"/>
    <w:rsid w:val="004546C9"/>
    <w:rsid w:val="00454918"/>
    <w:rsid w:val="004557F4"/>
    <w:rsid w:val="00456407"/>
    <w:rsid w:val="004601FC"/>
    <w:rsid w:val="0046152B"/>
    <w:rsid w:val="00461996"/>
    <w:rsid w:val="00463704"/>
    <w:rsid w:val="004640B5"/>
    <w:rsid w:val="00465F0B"/>
    <w:rsid w:val="00467633"/>
    <w:rsid w:val="00470358"/>
    <w:rsid w:val="0047183A"/>
    <w:rsid w:val="00472288"/>
    <w:rsid w:val="004728A5"/>
    <w:rsid w:val="00474720"/>
    <w:rsid w:val="004747E2"/>
    <w:rsid w:val="00474D9C"/>
    <w:rsid w:val="00476835"/>
    <w:rsid w:val="00476D2C"/>
    <w:rsid w:val="00480FF9"/>
    <w:rsid w:val="00480FFF"/>
    <w:rsid w:val="00481203"/>
    <w:rsid w:val="00481B8F"/>
    <w:rsid w:val="00484BEC"/>
    <w:rsid w:val="00485652"/>
    <w:rsid w:val="00485D64"/>
    <w:rsid w:val="0048620E"/>
    <w:rsid w:val="00487298"/>
    <w:rsid w:val="004874F1"/>
    <w:rsid w:val="00491A74"/>
    <w:rsid w:val="00491AB1"/>
    <w:rsid w:val="0049204A"/>
    <w:rsid w:val="004929D2"/>
    <w:rsid w:val="00492E53"/>
    <w:rsid w:val="00493104"/>
    <w:rsid w:val="0049317E"/>
    <w:rsid w:val="00493D81"/>
    <w:rsid w:val="00494239"/>
    <w:rsid w:val="0049452C"/>
    <w:rsid w:val="00494F55"/>
    <w:rsid w:val="00495425"/>
    <w:rsid w:val="00495496"/>
    <w:rsid w:val="0049570D"/>
    <w:rsid w:val="00495CD3"/>
    <w:rsid w:val="0049640F"/>
    <w:rsid w:val="00497250"/>
    <w:rsid w:val="00497EE3"/>
    <w:rsid w:val="004A3258"/>
    <w:rsid w:val="004A343A"/>
    <w:rsid w:val="004A3C15"/>
    <w:rsid w:val="004A3F52"/>
    <w:rsid w:val="004A58DD"/>
    <w:rsid w:val="004A5DFF"/>
    <w:rsid w:val="004B0A7A"/>
    <w:rsid w:val="004B1B50"/>
    <w:rsid w:val="004B2196"/>
    <w:rsid w:val="004B3686"/>
    <w:rsid w:val="004B4574"/>
    <w:rsid w:val="004B6846"/>
    <w:rsid w:val="004B6C48"/>
    <w:rsid w:val="004C07C6"/>
    <w:rsid w:val="004C0BB5"/>
    <w:rsid w:val="004C0ED1"/>
    <w:rsid w:val="004C10D0"/>
    <w:rsid w:val="004C20DE"/>
    <w:rsid w:val="004C2D74"/>
    <w:rsid w:val="004C52D5"/>
    <w:rsid w:val="004C575E"/>
    <w:rsid w:val="004C5D33"/>
    <w:rsid w:val="004C62EA"/>
    <w:rsid w:val="004C650F"/>
    <w:rsid w:val="004C6B7A"/>
    <w:rsid w:val="004C6DF5"/>
    <w:rsid w:val="004C7B96"/>
    <w:rsid w:val="004D0331"/>
    <w:rsid w:val="004D0AA5"/>
    <w:rsid w:val="004D145E"/>
    <w:rsid w:val="004D171C"/>
    <w:rsid w:val="004D1B7A"/>
    <w:rsid w:val="004D21DD"/>
    <w:rsid w:val="004D26F1"/>
    <w:rsid w:val="004D2773"/>
    <w:rsid w:val="004D2F52"/>
    <w:rsid w:val="004D3661"/>
    <w:rsid w:val="004D3E39"/>
    <w:rsid w:val="004D4E77"/>
    <w:rsid w:val="004D5A30"/>
    <w:rsid w:val="004D5B73"/>
    <w:rsid w:val="004D5D12"/>
    <w:rsid w:val="004D64CD"/>
    <w:rsid w:val="004D682D"/>
    <w:rsid w:val="004D72BD"/>
    <w:rsid w:val="004E09D4"/>
    <w:rsid w:val="004E0AE1"/>
    <w:rsid w:val="004E0DCF"/>
    <w:rsid w:val="004E1F01"/>
    <w:rsid w:val="004E2823"/>
    <w:rsid w:val="004E2938"/>
    <w:rsid w:val="004E457C"/>
    <w:rsid w:val="004E4757"/>
    <w:rsid w:val="004E486B"/>
    <w:rsid w:val="004E4907"/>
    <w:rsid w:val="004E4B4E"/>
    <w:rsid w:val="004E5305"/>
    <w:rsid w:val="004E540A"/>
    <w:rsid w:val="004E5DFA"/>
    <w:rsid w:val="004E7222"/>
    <w:rsid w:val="004E7235"/>
    <w:rsid w:val="004F0DDE"/>
    <w:rsid w:val="004F263B"/>
    <w:rsid w:val="004F41B6"/>
    <w:rsid w:val="004F4F12"/>
    <w:rsid w:val="004F535C"/>
    <w:rsid w:val="004F5B0B"/>
    <w:rsid w:val="004F6B60"/>
    <w:rsid w:val="004F6D1E"/>
    <w:rsid w:val="004F7302"/>
    <w:rsid w:val="004F78DC"/>
    <w:rsid w:val="00500A8D"/>
    <w:rsid w:val="005011F8"/>
    <w:rsid w:val="0050182C"/>
    <w:rsid w:val="00501AD4"/>
    <w:rsid w:val="00502B0D"/>
    <w:rsid w:val="00503508"/>
    <w:rsid w:val="00505CEC"/>
    <w:rsid w:val="00506A26"/>
    <w:rsid w:val="00506AAA"/>
    <w:rsid w:val="00507342"/>
    <w:rsid w:val="00510329"/>
    <w:rsid w:val="00510E0E"/>
    <w:rsid w:val="005112FB"/>
    <w:rsid w:val="00512530"/>
    <w:rsid w:val="00514B67"/>
    <w:rsid w:val="00516425"/>
    <w:rsid w:val="0051667A"/>
    <w:rsid w:val="00516E5C"/>
    <w:rsid w:val="00517877"/>
    <w:rsid w:val="00517989"/>
    <w:rsid w:val="00517A32"/>
    <w:rsid w:val="00520265"/>
    <w:rsid w:val="005202C8"/>
    <w:rsid w:val="0052104F"/>
    <w:rsid w:val="005210A0"/>
    <w:rsid w:val="00521676"/>
    <w:rsid w:val="0052221D"/>
    <w:rsid w:val="0052284B"/>
    <w:rsid w:val="005243F4"/>
    <w:rsid w:val="00524C92"/>
    <w:rsid w:val="005253A3"/>
    <w:rsid w:val="0052577F"/>
    <w:rsid w:val="00526284"/>
    <w:rsid w:val="00526C58"/>
    <w:rsid w:val="00527657"/>
    <w:rsid w:val="00527D6D"/>
    <w:rsid w:val="005304D4"/>
    <w:rsid w:val="005306D1"/>
    <w:rsid w:val="0053171D"/>
    <w:rsid w:val="00532200"/>
    <w:rsid w:val="00532B37"/>
    <w:rsid w:val="00532D98"/>
    <w:rsid w:val="005335F2"/>
    <w:rsid w:val="00533DAF"/>
    <w:rsid w:val="005345E7"/>
    <w:rsid w:val="00535CF2"/>
    <w:rsid w:val="00536799"/>
    <w:rsid w:val="00537552"/>
    <w:rsid w:val="005378F9"/>
    <w:rsid w:val="00537CDE"/>
    <w:rsid w:val="00540C5C"/>
    <w:rsid w:val="005422E4"/>
    <w:rsid w:val="0054287A"/>
    <w:rsid w:val="00542B86"/>
    <w:rsid w:val="00543376"/>
    <w:rsid w:val="0054357D"/>
    <w:rsid w:val="00543A78"/>
    <w:rsid w:val="00543D1D"/>
    <w:rsid w:val="005446E9"/>
    <w:rsid w:val="005446FA"/>
    <w:rsid w:val="00545148"/>
    <w:rsid w:val="00545382"/>
    <w:rsid w:val="00545445"/>
    <w:rsid w:val="0054586D"/>
    <w:rsid w:val="005458EE"/>
    <w:rsid w:val="00545B27"/>
    <w:rsid w:val="005501C2"/>
    <w:rsid w:val="005501F3"/>
    <w:rsid w:val="0055169F"/>
    <w:rsid w:val="005522E0"/>
    <w:rsid w:val="005524CC"/>
    <w:rsid w:val="00554D16"/>
    <w:rsid w:val="00555D08"/>
    <w:rsid w:val="00560370"/>
    <w:rsid w:val="00560EE0"/>
    <w:rsid w:val="0056228F"/>
    <w:rsid w:val="0056259E"/>
    <w:rsid w:val="00563E1B"/>
    <w:rsid w:val="0056606D"/>
    <w:rsid w:val="0056610B"/>
    <w:rsid w:val="00566699"/>
    <w:rsid w:val="00566C8D"/>
    <w:rsid w:val="00567056"/>
    <w:rsid w:val="00567EA5"/>
    <w:rsid w:val="00570663"/>
    <w:rsid w:val="0057286D"/>
    <w:rsid w:val="00573B48"/>
    <w:rsid w:val="00573E44"/>
    <w:rsid w:val="0057475D"/>
    <w:rsid w:val="00575CB4"/>
    <w:rsid w:val="005803C1"/>
    <w:rsid w:val="00581B07"/>
    <w:rsid w:val="005826E3"/>
    <w:rsid w:val="00582A3A"/>
    <w:rsid w:val="00582B1D"/>
    <w:rsid w:val="0058481A"/>
    <w:rsid w:val="005862AB"/>
    <w:rsid w:val="00586650"/>
    <w:rsid w:val="00587324"/>
    <w:rsid w:val="00587691"/>
    <w:rsid w:val="00587AD0"/>
    <w:rsid w:val="00587D7B"/>
    <w:rsid w:val="00587F14"/>
    <w:rsid w:val="00590615"/>
    <w:rsid w:val="00590846"/>
    <w:rsid w:val="00590C88"/>
    <w:rsid w:val="005912D7"/>
    <w:rsid w:val="005912FD"/>
    <w:rsid w:val="0059279E"/>
    <w:rsid w:val="00594543"/>
    <w:rsid w:val="00594B2A"/>
    <w:rsid w:val="005969BE"/>
    <w:rsid w:val="00597854"/>
    <w:rsid w:val="005A0116"/>
    <w:rsid w:val="005A07A2"/>
    <w:rsid w:val="005A2223"/>
    <w:rsid w:val="005A226F"/>
    <w:rsid w:val="005A2414"/>
    <w:rsid w:val="005A2859"/>
    <w:rsid w:val="005A354C"/>
    <w:rsid w:val="005A39A6"/>
    <w:rsid w:val="005A58EA"/>
    <w:rsid w:val="005A5F2B"/>
    <w:rsid w:val="005A6705"/>
    <w:rsid w:val="005A6C7F"/>
    <w:rsid w:val="005A6F12"/>
    <w:rsid w:val="005A7BA5"/>
    <w:rsid w:val="005B0906"/>
    <w:rsid w:val="005B0F57"/>
    <w:rsid w:val="005B1CA2"/>
    <w:rsid w:val="005B2E1A"/>
    <w:rsid w:val="005B4BC8"/>
    <w:rsid w:val="005B58A1"/>
    <w:rsid w:val="005B6367"/>
    <w:rsid w:val="005B726F"/>
    <w:rsid w:val="005B7567"/>
    <w:rsid w:val="005C02B2"/>
    <w:rsid w:val="005C0524"/>
    <w:rsid w:val="005C1CA3"/>
    <w:rsid w:val="005C1E82"/>
    <w:rsid w:val="005C2508"/>
    <w:rsid w:val="005C33C7"/>
    <w:rsid w:val="005C3975"/>
    <w:rsid w:val="005C4903"/>
    <w:rsid w:val="005C4AB9"/>
    <w:rsid w:val="005C645D"/>
    <w:rsid w:val="005C6696"/>
    <w:rsid w:val="005C7634"/>
    <w:rsid w:val="005C7637"/>
    <w:rsid w:val="005D02A8"/>
    <w:rsid w:val="005D110D"/>
    <w:rsid w:val="005D16F4"/>
    <w:rsid w:val="005D1A6C"/>
    <w:rsid w:val="005D1E0C"/>
    <w:rsid w:val="005D2E3B"/>
    <w:rsid w:val="005D39B3"/>
    <w:rsid w:val="005D4C38"/>
    <w:rsid w:val="005D5D94"/>
    <w:rsid w:val="005D648B"/>
    <w:rsid w:val="005D6BB6"/>
    <w:rsid w:val="005D7332"/>
    <w:rsid w:val="005D7F38"/>
    <w:rsid w:val="005E166F"/>
    <w:rsid w:val="005E2794"/>
    <w:rsid w:val="005E2B90"/>
    <w:rsid w:val="005E3212"/>
    <w:rsid w:val="005E3A9F"/>
    <w:rsid w:val="005E444B"/>
    <w:rsid w:val="005E5329"/>
    <w:rsid w:val="005E55D4"/>
    <w:rsid w:val="005E5C9A"/>
    <w:rsid w:val="005E5D3C"/>
    <w:rsid w:val="005E5F02"/>
    <w:rsid w:val="005F0C6E"/>
    <w:rsid w:val="005F0EC4"/>
    <w:rsid w:val="005F149F"/>
    <w:rsid w:val="005F3434"/>
    <w:rsid w:val="005F38A9"/>
    <w:rsid w:val="005F3EF2"/>
    <w:rsid w:val="005F4794"/>
    <w:rsid w:val="005F485B"/>
    <w:rsid w:val="005F4B82"/>
    <w:rsid w:val="005F4C36"/>
    <w:rsid w:val="005F4E28"/>
    <w:rsid w:val="005F6917"/>
    <w:rsid w:val="005F6D9B"/>
    <w:rsid w:val="005F7706"/>
    <w:rsid w:val="006003E6"/>
    <w:rsid w:val="00600A1E"/>
    <w:rsid w:val="00601AFA"/>
    <w:rsid w:val="00601F73"/>
    <w:rsid w:val="0060215F"/>
    <w:rsid w:val="00602F19"/>
    <w:rsid w:val="006036E9"/>
    <w:rsid w:val="00603731"/>
    <w:rsid w:val="006047AC"/>
    <w:rsid w:val="006050CC"/>
    <w:rsid w:val="00605A68"/>
    <w:rsid w:val="00606049"/>
    <w:rsid w:val="00607467"/>
    <w:rsid w:val="00610232"/>
    <w:rsid w:val="006105C1"/>
    <w:rsid w:val="00610731"/>
    <w:rsid w:val="00610F13"/>
    <w:rsid w:val="00611040"/>
    <w:rsid w:val="00611272"/>
    <w:rsid w:val="00611A68"/>
    <w:rsid w:val="00613AFF"/>
    <w:rsid w:val="00614039"/>
    <w:rsid w:val="0061575E"/>
    <w:rsid w:val="00620174"/>
    <w:rsid w:val="006206F9"/>
    <w:rsid w:val="00620715"/>
    <w:rsid w:val="00620FA8"/>
    <w:rsid w:val="00621156"/>
    <w:rsid w:val="00621E1C"/>
    <w:rsid w:val="00623462"/>
    <w:rsid w:val="00623E58"/>
    <w:rsid w:val="00623E9D"/>
    <w:rsid w:val="00624DD7"/>
    <w:rsid w:val="006253B3"/>
    <w:rsid w:val="00625777"/>
    <w:rsid w:val="006257D8"/>
    <w:rsid w:val="00626228"/>
    <w:rsid w:val="00626334"/>
    <w:rsid w:val="00626580"/>
    <w:rsid w:val="00626A82"/>
    <w:rsid w:val="006324C0"/>
    <w:rsid w:val="00632C79"/>
    <w:rsid w:val="00632FFD"/>
    <w:rsid w:val="00633B96"/>
    <w:rsid w:val="00634725"/>
    <w:rsid w:val="0063475D"/>
    <w:rsid w:val="00634C54"/>
    <w:rsid w:val="00636107"/>
    <w:rsid w:val="006368D1"/>
    <w:rsid w:val="0063777B"/>
    <w:rsid w:val="00637C30"/>
    <w:rsid w:val="0064061E"/>
    <w:rsid w:val="00640D9B"/>
    <w:rsid w:val="006411E2"/>
    <w:rsid w:val="006414D0"/>
    <w:rsid w:val="00641BCF"/>
    <w:rsid w:val="006423C8"/>
    <w:rsid w:val="006427E1"/>
    <w:rsid w:val="00642AB0"/>
    <w:rsid w:val="00644569"/>
    <w:rsid w:val="006446EE"/>
    <w:rsid w:val="00646229"/>
    <w:rsid w:val="006467F2"/>
    <w:rsid w:val="00647227"/>
    <w:rsid w:val="006502C3"/>
    <w:rsid w:val="00650519"/>
    <w:rsid w:val="00650D18"/>
    <w:rsid w:val="00650E00"/>
    <w:rsid w:val="00651100"/>
    <w:rsid w:val="00651A3E"/>
    <w:rsid w:val="00653765"/>
    <w:rsid w:val="006542B4"/>
    <w:rsid w:val="00654860"/>
    <w:rsid w:val="00655B0E"/>
    <w:rsid w:val="00656282"/>
    <w:rsid w:val="00657D0A"/>
    <w:rsid w:val="006603BE"/>
    <w:rsid w:val="0066199A"/>
    <w:rsid w:val="00661A92"/>
    <w:rsid w:val="006625EA"/>
    <w:rsid w:val="006633CB"/>
    <w:rsid w:val="00663A9B"/>
    <w:rsid w:val="00664FE3"/>
    <w:rsid w:val="00665D52"/>
    <w:rsid w:val="00667009"/>
    <w:rsid w:val="00667258"/>
    <w:rsid w:val="00670066"/>
    <w:rsid w:val="00670AA8"/>
    <w:rsid w:val="00673217"/>
    <w:rsid w:val="00673445"/>
    <w:rsid w:val="00674580"/>
    <w:rsid w:val="00674D89"/>
    <w:rsid w:val="00675473"/>
    <w:rsid w:val="00675649"/>
    <w:rsid w:val="00675788"/>
    <w:rsid w:val="00676A82"/>
    <w:rsid w:val="0067784C"/>
    <w:rsid w:val="00680274"/>
    <w:rsid w:val="00681432"/>
    <w:rsid w:val="00681A92"/>
    <w:rsid w:val="00682A5D"/>
    <w:rsid w:val="006832A8"/>
    <w:rsid w:val="006836F1"/>
    <w:rsid w:val="00683B95"/>
    <w:rsid w:val="0068493D"/>
    <w:rsid w:val="0068545B"/>
    <w:rsid w:val="006869F9"/>
    <w:rsid w:val="00686CD6"/>
    <w:rsid w:val="006900BD"/>
    <w:rsid w:val="00690466"/>
    <w:rsid w:val="006905C5"/>
    <w:rsid w:val="0069165C"/>
    <w:rsid w:val="00691859"/>
    <w:rsid w:val="0069193C"/>
    <w:rsid w:val="006930FD"/>
    <w:rsid w:val="0069498E"/>
    <w:rsid w:val="00695A02"/>
    <w:rsid w:val="006A033C"/>
    <w:rsid w:val="006A09BB"/>
    <w:rsid w:val="006A0A2C"/>
    <w:rsid w:val="006A0A85"/>
    <w:rsid w:val="006A1555"/>
    <w:rsid w:val="006A23D0"/>
    <w:rsid w:val="006A38DF"/>
    <w:rsid w:val="006A527F"/>
    <w:rsid w:val="006A572C"/>
    <w:rsid w:val="006A71FD"/>
    <w:rsid w:val="006A7514"/>
    <w:rsid w:val="006A77A3"/>
    <w:rsid w:val="006A7DBC"/>
    <w:rsid w:val="006A7F17"/>
    <w:rsid w:val="006B0F47"/>
    <w:rsid w:val="006B18FE"/>
    <w:rsid w:val="006B19EF"/>
    <w:rsid w:val="006B2E0B"/>
    <w:rsid w:val="006B45FB"/>
    <w:rsid w:val="006B4BAC"/>
    <w:rsid w:val="006B4E8F"/>
    <w:rsid w:val="006B6B95"/>
    <w:rsid w:val="006B6D28"/>
    <w:rsid w:val="006B7768"/>
    <w:rsid w:val="006C003B"/>
    <w:rsid w:val="006C033B"/>
    <w:rsid w:val="006C0D32"/>
    <w:rsid w:val="006C0D45"/>
    <w:rsid w:val="006C1B2E"/>
    <w:rsid w:val="006C21AF"/>
    <w:rsid w:val="006C383B"/>
    <w:rsid w:val="006C4ED6"/>
    <w:rsid w:val="006C6A59"/>
    <w:rsid w:val="006C71FE"/>
    <w:rsid w:val="006D0FB3"/>
    <w:rsid w:val="006D10B2"/>
    <w:rsid w:val="006D15FC"/>
    <w:rsid w:val="006D17F2"/>
    <w:rsid w:val="006D27F8"/>
    <w:rsid w:val="006D2845"/>
    <w:rsid w:val="006D365B"/>
    <w:rsid w:val="006D4923"/>
    <w:rsid w:val="006D600B"/>
    <w:rsid w:val="006E05E9"/>
    <w:rsid w:val="006E0A9A"/>
    <w:rsid w:val="006E14BA"/>
    <w:rsid w:val="006E3EAB"/>
    <w:rsid w:val="006E6953"/>
    <w:rsid w:val="006E6F66"/>
    <w:rsid w:val="006E70F0"/>
    <w:rsid w:val="006F1C6D"/>
    <w:rsid w:val="006F38D3"/>
    <w:rsid w:val="006F3DFC"/>
    <w:rsid w:val="006F6067"/>
    <w:rsid w:val="006F63E3"/>
    <w:rsid w:val="006F6404"/>
    <w:rsid w:val="006F770B"/>
    <w:rsid w:val="00700E60"/>
    <w:rsid w:val="0070173A"/>
    <w:rsid w:val="00701773"/>
    <w:rsid w:val="007027E5"/>
    <w:rsid w:val="00702EA2"/>
    <w:rsid w:val="00703E53"/>
    <w:rsid w:val="007044B2"/>
    <w:rsid w:val="00705D07"/>
    <w:rsid w:val="00706104"/>
    <w:rsid w:val="0070612E"/>
    <w:rsid w:val="00706B25"/>
    <w:rsid w:val="00710D18"/>
    <w:rsid w:val="00711908"/>
    <w:rsid w:val="00711D57"/>
    <w:rsid w:val="00711FF4"/>
    <w:rsid w:val="007125BC"/>
    <w:rsid w:val="00712F15"/>
    <w:rsid w:val="00713709"/>
    <w:rsid w:val="00713AD2"/>
    <w:rsid w:val="00713F1D"/>
    <w:rsid w:val="00714041"/>
    <w:rsid w:val="00714AAE"/>
    <w:rsid w:val="00714CAE"/>
    <w:rsid w:val="00716103"/>
    <w:rsid w:val="00720669"/>
    <w:rsid w:val="007209DB"/>
    <w:rsid w:val="00721033"/>
    <w:rsid w:val="00721295"/>
    <w:rsid w:val="00721586"/>
    <w:rsid w:val="0072290D"/>
    <w:rsid w:val="0072377C"/>
    <w:rsid w:val="00724677"/>
    <w:rsid w:val="007253B7"/>
    <w:rsid w:val="00726086"/>
    <w:rsid w:val="007301C1"/>
    <w:rsid w:val="0073094C"/>
    <w:rsid w:val="00730C73"/>
    <w:rsid w:val="00730C80"/>
    <w:rsid w:val="00731744"/>
    <w:rsid w:val="007317D9"/>
    <w:rsid w:val="00732620"/>
    <w:rsid w:val="00732CCD"/>
    <w:rsid w:val="007336BD"/>
    <w:rsid w:val="007343E3"/>
    <w:rsid w:val="007347A7"/>
    <w:rsid w:val="007350B3"/>
    <w:rsid w:val="00735677"/>
    <w:rsid w:val="007356A1"/>
    <w:rsid w:val="00735A06"/>
    <w:rsid w:val="007361A5"/>
    <w:rsid w:val="007376A0"/>
    <w:rsid w:val="007376C3"/>
    <w:rsid w:val="00737950"/>
    <w:rsid w:val="00737F3E"/>
    <w:rsid w:val="00740351"/>
    <w:rsid w:val="0074123E"/>
    <w:rsid w:val="007423DD"/>
    <w:rsid w:val="00743B13"/>
    <w:rsid w:val="0074501A"/>
    <w:rsid w:val="00746324"/>
    <w:rsid w:val="0074704B"/>
    <w:rsid w:val="00747319"/>
    <w:rsid w:val="007476F8"/>
    <w:rsid w:val="00747CC5"/>
    <w:rsid w:val="007511D0"/>
    <w:rsid w:val="00752AE6"/>
    <w:rsid w:val="00752F6B"/>
    <w:rsid w:val="00753BCD"/>
    <w:rsid w:val="00753E60"/>
    <w:rsid w:val="007541DF"/>
    <w:rsid w:val="00755327"/>
    <w:rsid w:val="0075544C"/>
    <w:rsid w:val="0075618D"/>
    <w:rsid w:val="00757718"/>
    <w:rsid w:val="0076012E"/>
    <w:rsid w:val="00761282"/>
    <w:rsid w:val="007615B0"/>
    <w:rsid w:val="00761660"/>
    <w:rsid w:val="007624B8"/>
    <w:rsid w:val="00762805"/>
    <w:rsid w:val="0076300F"/>
    <w:rsid w:val="007630F6"/>
    <w:rsid w:val="00763937"/>
    <w:rsid w:val="00764076"/>
    <w:rsid w:val="00764923"/>
    <w:rsid w:val="00765C78"/>
    <w:rsid w:val="00765ED2"/>
    <w:rsid w:val="0076671D"/>
    <w:rsid w:val="00767DBF"/>
    <w:rsid w:val="00767EB7"/>
    <w:rsid w:val="00770157"/>
    <w:rsid w:val="0077095E"/>
    <w:rsid w:val="00770BCE"/>
    <w:rsid w:val="00771A50"/>
    <w:rsid w:val="00771F4B"/>
    <w:rsid w:val="0077255E"/>
    <w:rsid w:val="0077317E"/>
    <w:rsid w:val="00773301"/>
    <w:rsid w:val="00774A52"/>
    <w:rsid w:val="00774FD9"/>
    <w:rsid w:val="00775CF4"/>
    <w:rsid w:val="00775D31"/>
    <w:rsid w:val="007778A5"/>
    <w:rsid w:val="00780A0C"/>
    <w:rsid w:val="007819C4"/>
    <w:rsid w:val="007832D9"/>
    <w:rsid w:val="007858BE"/>
    <w:rsid w:val="00785D67"/>
    <w:rsid w:val="00785E6B"/>
    <w:rsid w:val="0078657F"/>
    <w:rsid w:val="007872CC"/>
    <w:rsid w:val="0079140F"/>
    <w:rsid w:val="0079182B"/>
    <w:rsid w:val="0079222C"/>
    <w:rsid w:val="00793D9D"/>
    <w:rsid w:val="0079417F"/>
    <w:rsid w:val="00794CA5"/>
    <w:rsid w:val="00794E8C"/>
    <w:rsid w:val="00795AE7"/>
    <w:rsid w:val="0079612D"/>
    <w:rsid w:val="00797DF9"/>
    <w:rsid w:val="00797FC6"/>
    <w:rsid w:val="007A02BC"/>
    <w:rsid w:val="007A118E"/>
    <w:rsid w:val="007A14D5"/>
    <w:rsid w:val="007A174E"/>
    <w:rsid w:val="007A3AD0"/>
    <w:rsid w:val="007A3DD2"/>
    <w:rsid w:val="007A4117"/>
    <w:rsid w:val="007A5319"/>
    <w:rsid w:val="007A53C9"/>
    <w:rsid w:val="007A5CD2"/>
    <w:rsid w:val="007A645B"/>
    <w:rsid w:val="007A6AD0"/>
    <w:rsid w:val="007A75CE"/>
    <w:rsid w:val="007A7D3A"/>
    <w:rsid w:val="007A7F0A"/>
    <w:rsid w:val="007B0420"/>
    <w:rsid w:val="007B0495"/>
    <w:rsid w:val="007B07FD"/>
    <w:rsid w:val="007B1395"/>
    <w:rsid w:val="007B2432"/>
    <w:rsid w:val="007B4411"/>
    <w:rsid w:val="007B4DC5"/>
    <w:rsid w:val="007B6BDF"/>
    <w:rsid w:val="007B7597"/>
    <w:rsid w:val="007C0C25"/>
    <w:rsid w:val="007C3B30"/>
    <w:rsid w:val="007C3B33"/>
    <w:rsid w:val="007C4CF2"/>
    <w:rsid w:val="007C5561"/>
    <w:rsid w:val="007C570D"/>
    <w:rsid w:val="007C5817"/>
    <w:rsid w:val="007C690F"/>
    <w:rsid w:val="007C7207"/>
    <w:rsid w:val="007D0071"/>
    <w:rsid w:val="007D0481"/>
    <w:rsid w:val="007D08A6"/>
    <w:rsid w:val="007D1085"/>
    <w:rsid w:val="007D10E5"/>
    <w:rsid w:val="007D1E67"/>
    <w:rsid w:val="007D211F"/>
    <w:rsid w:val="007D4222"/>
    <w:rsid w:val="007D4F20"/>
    <w:rsid w:val="007D5060"/>
    <w:rsid w:val="007D5468"/>
    <w:rsid w:val="007D71B4"/>
    <w:rsid w:val="007E0C5B"/>
    <w:rsid w:val="007E34F8"/>
    <w:rsid w:val="007E3EFA"/>
    <w:rsid w:val="007E3F73"/>
    <w:rsid w:val="007E62D5"/>
    <w:rsid w:val="007E657C"/>
    <w:rsid w:val="007E6A0D"/>
    <w:rsid w:val="007E7BD5"/>
    <w:rsid w:val="007E7EA3"/>
    <w:rsid w:val="007F05D0"/>
    <w:rsid w:val="007F0CA2"/>
    <w:rsid w:val="007F1043"/>
    <w:rsid w:val="007F18A1"/>
    <w:rsid w:val="007F25B9"/>
    <w:rsid w:val="007F3320"/>
    <w:rsid w:val="007F34A1"/>
    <w:rsid w:val="007F449C"/>
    <w:rsid w:val="007F4647"/>
    <w:rsid w:val="007F4A9E"/>
    <w:rsid w:val="007F4F7E"/>
    <w:rsid w:val="007F5159"/>
    <w:rsid w:val="007F56A3"/>
    <w:rsid w:val="007F6CD2"/>
    <w:rsid w:val="007F6FF3"/>
    <w:rsid w:val="007F7173"/>
    <w:rsid w:val="007F7829"/>
    <w:rsid w:val="00800C8F"/>
    <w:rsid w:val="008019DA"/>
    <w:rsid w:val="008027B2"/>
    <w:rsid w:val="00802A32"/>
    <w:rsid w:val="008035C2"/>
    <w:rsid w:val="008050C3"/>
    <w:rsid w:val="008051A2"/>
    <w:rsid w:val="0080634B"/>
    <w:rsid w:val="00806DD2"/>
    <w:rsid w:val="00806FB9"/>
    <w:rsid w:val="008078D5"/>
    <w:rsid w:val="00807D0D"/>
    <w:rsid w:val="00810200"/>
    <w:rsid w:val="00812049"/>
    <w:rsid w:val="008121BB"/>
    <w:rsid w:val="00812CB2"/>
    <w:rsid w:val="008138DA"/>
    <w:rsid w:val="00814CE0"/>
    <w:rsid w:val="00814D32"/>
    <w:rsid w:val="00817045"/>
    <w:rsid w:val="008221E0"/>
    <w:rsid w:val="00825CA1"/>
    <w:rsid w:val="00826ED6"/>
    <w:rsid w:val="00827748"/>
    <w:rsid w:val="008305F0"/>
    <w:rsid w:val="00831B35"/>
    <w:rsid w:val="0083200E"/>
    <w:rsid w:val="008339EA"/>
    <w:rsid w:val="00834385"/>
    <w:rsid w:val="008345B6"/>
    <w:rsid w:val="0083530A"/>
    <w:rsid w:val="00835AC8"/>
    <w:rsid w:val="00836B33"/>
    <w:rsid w:val="0084078C"/>
    <w:rsid w:val="008408A3"/>
    <w:rsid w:val="00840D1E"/>
    <w:rsid w:val="00840D30"/>
    <w:rsid w:val="00840EF7"/>
    <w:rsid w:val="00840F75"/>
    <w:rsid w:val="008414EE"/>
    <w:rsid w:val="00842D57"/>
    <w:rsid w:val="00842EBE"/>
    <w:rsid w:val="008431F8"/>
    <w:rsid w:val="008439ED"/>
    <w:rsid w:val="00843BEA"/>
    <w:rsid w:val="00844702"/>
    <w:rsid w:val="0084472D"/>
    <w:rsid w:val="008450E1"/>
    <w:rsid w:val="008456D8"/>
    <w:rsid w:val="008463B1"/>
    <w:rsid w:val="008471FC"/>
    <w:rsid w:val="00847AA5"/>
    <w:rsid w:val="00847CD7"/>
    <w:rsid w:val="00847F26"/>
    <w:rsid w:val="00850172"/>
    <w:rsid w:val="00850B8B"/>
    <w:rsid w:val="00850EA8"/>
    <w:rsid w:val="00851127"/>
    <w:rsid w:val="0085152A"/>
    <w:rsid w:val="00851608"/>
    <w:rsid w:val="00851EC3"/>
    <w:rsid w:val="00852A69"/>
    <w:rsid w:val="00853E27"/>
    <w:rsid w:val="00854987"/>
    <w:rsid w:val="00854C02"/>
    <w:rsid w:val="00854C49"/>
    <w:rsid w:val="0085705D"/>
    <w:rsid w:val="0085759C"/>
    <w:rsid w:val="0086027C"/>
    <w:rsid w:val="0086251A"/>
    <w:rsid w:val="008627E8"/>
    <w:rsid w:val="0086305F"/>
    <w:rsid w:val="00863F66"/>
    <w:rsid w:val="00864147"/>
    <w:rsid w:val="00864675"/>
    <w:rsid w:val="00864B4B"/>
    <w:rsid w:val="00866F5C"/>
    <w:rsid w:val="008676E5"/>
    <w:rsid w:val="00870746"/>
    <w:rsid w:val="008717C0"/>
    <w:rsid w:val="00871F01"/>
    <w:rsid w:val="00872116"/>
    <w:rsid w:val="0087217E"/>
    <w:rsid w:val="0087251B"/>
    <w:rsid w:val="00872569"/>
    <w:rsid w:val="00872F11"/>
    <w:rsid w:val="00873090"/>
    <w:rsid w:val="008738CB"/>
    <w:rsid w:val="0087499C"/>
    <w:rsid w:val="0087532E"/>
    <w:rsid w:val="008756A1"/>
    <w:rsid w:val="00875A6C"/>
    <w:rsid w:val="008765E1"/>
    <w:rsid w:val="00876623"/>
    <w:rsid w:val="008774CB"/>
    <w:rsid w:val="00877E78"/>
    <w:rsid w:val="008809DD"/>
    <w:rsid w:val="00880A40"/>
    <w:rsid w:val="00881603"/>
    <w:rsid w:val="008828B4"/>
    <w:rsid w:val="0088307F"/>
    <w:rsid w:val="008831E8"/>
    <w:rsid w:val="00883809"/>
    <w:rsid w:val="0088398A"/>
    <w:rsid w:val="008852E0"/>
    <w:rsid w:val="00885712"/>
    <w:rsid w:val="00885E2A"/>
    <w:rsid w:val="00885EB4"/>
    <w:rsid w:val="0088628F"/>
    <w:rsid w:val="00886EA4"/>
    <w:rsid w:val="00887F7A"/>
    <w:rsid w:val="008907DE"/>
    <w:rsid w:val="00890A61"/>
    <w:rsid w:val="00890FA2"/>
    <w:rsid w:val="00891972"/>
    <w:rsid w:val="008927C9"/>
    <w:rsid w:val="00893B6C"/>
    <w:rsid w:val="008942E9"/>
    <w:rsid w:val="00894DF5"/>
    <w:rsid w:val="0089602E"/>
    <w:rsid w:val="00896696"/>
    <w:rsid w:val="00896A7A"/>
    <w:rsid w:val="008970FE"/>
    <w:rsid w:val="008972D6"/>
    <w:rsid w:val="008974BE"/>
    <w:rsid w:val="008A03D8"/>
    <w:rsid w:val="008A0588"/>
    <w:rsid w:val="008A05DC"/>
    <w:rsid w:val="008A0B0B"/>
    <w:rsid w:val="008A0B99"/>
    <w:rsid w:val="008A14B4"/>
    <w:rsid w:val="008A281F"/>
    <w:rsid w:val="008A2ACD"/>
    <w:rsid w:val="008A31E1"/>
    <w:rsid w:val="008A3752"/>
    <w:rsid w:val="008A409F"/>
    <w:rsid w:val="008A44F5"/>
    <w:rsid w:val="008A504B"/>
    <w:rsid w:val="008A5156"/>
    <w:rsid w:val="008A57C9"/>
    <w:rsid w:val="008A661D"/>
    <w:rsid w:val="008A7180"/>
    <w:rsid w:val="008A7FE6"/>
    <w:rsid w:val="008B02C4"/>
    <w:rsid w:val="008B20B4"/>
    <w:rsid w:val="008B212D"/>
    <w:rsid w:val="008B403F"/>
    <w:rsid w:val="008B4CA2"/>
    <w:rsid w:val="008B6461"/>
    <w:rsid w:val="008B7DC2"/>
    <w:rsid w:val="008C0555"/>
    <w:rsid w:val="008C1391"/>
    <w:rsid w:val="008C1FEE"/>
    <w:rsid w:val="008C21D7"/>
    <w:rsid w:val="008C2C91"/>
    <w:rsid w:val="008C3FA4"/>
    <w:rsid w:val="008C5346"/>
    <w:rsid w:val="008C57B2"/>
    <w:rsid w:val="008C6FBF"/>
    <w:rsid w:val="008C7C20"/>
    <w:rsid w:val="008D0317"/>
    <w:rsid w:val="008D0DDD"/>
    <w:rsid w:val="008D359A"/>
    <w:rsid w:val="008D3A7C"/>
    <w:rsid w:val="008D3CF2"/>
    <w:rsid w:val="008D4494"/>
    <w:rsid w:val="008D5A06"/>
    <w:rsid w:val="008D5E67"/>
    <w:rsid w:val="008D6F55"/>
    <w:rsid w:val="008E0525"/>
    <w:rsid w:val="008E09AE"/>
    <w:rsid w:val="008E0E18"/>
    <w:rsid w:val="008E0F21"/>
    <w:rsid w:val="008E13A9"/>
    <w:rsid w:val="008E2BC3"/>
    <w:rsid w:val="008E3158"/>
    <w:rsid w:val="008E442B"/>
    <w:rsid w:val="008E4700"/>
    <w:rsid w:val="008E4B75"/>
    <w:rsid w:val="008E4DE3"/>
    <w:rsid w:val="008E526B"/>
    <w:rsid w:val="008E57A9"/>
    <w:rsid w:val="008E5DEF"/>
    <w:rsid w:val="008F0727"/>
    <w:rsid w:val="008F140D"/>
    <w:rsid w:val="008F21A4"/>
    <w:rsid w:val="008F34CB"/>
    <w:rsid w:val="008F53FB"/>
    <w:rsid w:val="008F60C0"/>
    <w:rsid w:val="008F6CAE"/>
    <w:rsid w:val="008F7019"/>
    <w:rsid w:val="00900084"/>
    <w:rsid w:val="00900111"/>
    <w:rsid w:val="009008FC"/>
    <w:rsid w:val="00901A10"/>
    <w:rsid w:val="00901CA7"/>
    <w:rsid w:val="00903637"/>
    <w:rsid w:val="00903943"/>
    <w:rsid w:val="00903DB0"/>
    <w:rsid w:val="00903EB3"/>
    <w:rsid w:val="00904600"/>
    <w:rsid w:val="0090501C"/>
    <w:rsid w:val="00905975"/>
    <w:rsid w:val="00906A7D"/>
    <w:rsid w:val="0090727C"/>
    <w:rsid w:val="009114AD"/>
    <w:rsid w:val="0091152B"/>
    <w:rsid w:val="0091342E"/>
    <w:rsid w:val="00914C19"/>
    <w:rsid w:val="00914D02"/>
    <w:rsid w:val="0091656B"/>
    <w:rsid w:val="00920BA6"/>
    <w:rsid w:val="009216CE"/>
    <w:rsid w:val="0092205F"/>
    <w:rsid w:val="009240BA"/>
    <w:rsid w:val="00924620"/>
    <w:rsid w:val="00924674"/>
    <w:rsid w:val="00924D75"/>
    <w:rsid w:val="00925C19"/>
    <w:rsid w:val="009263C7"/>
    <w:rsid w:val="00927C32"/>
    <w:rsid w:val="009301BB"/>
    <w:rsid w:val="009301F6"/>
    <w:rsid w:val="00930372"/>
    <w:rsid w:val="00930C72"/>
    <w:rsid w:val="0093165C"/>
    <w:rsid w:val="00931D13"/>
    <w:rsid w:val="009322FB"/>
    <w:rsid w:val="00932B89"/>
    <w:rsid w:val="0093321E"/>
    <w:rsid w:val="00933A6E"/>
    <w:rsid w:val="0093418E"/>
    <w:rsid w:val="00936144"/>
    <w:rsid w:val="00936169"/>
    <w:rsid w:val="00940718"/>
    <w:rsid w:val="009430C4"/>
    <w:rsid w:val="00944FE7"/>
    <w:rsid w:val="009456A7"/>
    <w:rsid w:val="00945FFB"/>
    <w:rsid w:val="009470D4"/>
    <w:rsid w:val="00947759"/>
    <w:rsid w:val="00950053"/>
    <w:rsid w:val="009506DA"/>
    <w:rsid w:val="0095140A"/>
    <w:rsid w:val="0095323B"/>
    <w:rsid w:val="009542CF"/>
    <w:rsid w:val="009543BC"/>
    <w:rsid w:val="0095599B"/>
    <w:rsid w:val="009563E7"/>
    <w:rsid w:val="00956472"/>
    <w:rsid w:val="00956663"/>
    <w:rsid w:val="00956DF7"/>
    <w:rsid w:val="00956ED1"/>
    <w:rsid w:val="00956F2B"/>
    <w:rsid w:val="00956FFC"/>
    <w:rsid w:val="00960956"/>
    <w:rsid w:val="009615B2"/>
    <w:rsid w:val="00962020"/>
    <w:rsid w:val="00962DA3"/>
    <w:rsid w:val="009630D3"/>
    <w:rsid w:val="009632B7"/>
    <w:rsid w:val="0096409C"/>
    <w:rsid w:val="00964272"/>
    <w:rsid w:val="00965652"/>
    <w:rsid w:val="009665EB"/>
    <w:rsid w:val="00966E6F"/>
    <w:rsid w:val="00967B1F"/>
    <w:rsid w:val="009703A3"/>
    <w:rsid w:val="00971A88"/>
    <w:rsid w:val="00972171"/>
    <w:rsid w:val="00972A82"/>
    <w:rsid w:val="00973494"/>
    <w:rsid w:val="00973EBC"/>
    <w:rsid w:val="009747D3"/>
    <w:rsid w:val="00974D1F"/>
    <w:rsid w:val="00975ABE"/>
    <w:rsid w:val="00976886"/>
    <w:rsid w:val="00977AF1"/>
    <w:rsid w:val="00981513"/>
    <w:rsid w:val="00982C7B"/>
    <w:rsid w:val="00984238"/>
    <w:rsid w:val="00984897"/>
    <w:rsid w:val="00985BA8"/>
    <w:rsid w:val="00986921"/>
    <w:rsid w:val="00991183"/>
    <w:rsid w:val="0099225F"/>
    <w:rsid w:val="00992ED0"/>
    <w:rsid w:val="009938D5"/>
    <w:rsid w:val="00994B91"/>
    <w:rsid w:val="00995C05"/>
    <w:rsid w:val="00996196"/>
    <w:rsid w:val="00996206"/>
    <w:rsid w:val="009964FA"/>
    <w:rsid w:val="0099673B"/>
    <w:rsid w:val="00997160"/>
    <w:rsid w:val="00997A95"/>
    <w:rsid w:val="00997EE8"/>
    <w:rsid w:val="009A1A29"/>
    <w:rsid w:val="009A21CD"/>
    <w:rsid w:val="009A30BB"/>
    <w:rsid w:val="009A397E"/>
    <w:rsid w:val="009A3B00"/>
    <w:rsid w:val="009A4C4D"/>
    <w:rsid w:val="009A5408"/>
    <w:rsid w:val="009A701E"/>
    <w:rsid w:val="009A718D"/>
    <w:rsid w:val="009A7DF5"/>
    <w:rsid w:val="009A7FC0"/>
    <w:rsid w:val="009B10CB"/>
    <w:rsid w:val="009B19AB"/>
    <w:rsid w:val="009B289A"/>
    <w:rsid w:val="009B3508"/>
    <w:rsid w:val="009B3817"/>
    <w:rsid w:val="009B3960"/>
    <w:rsid w:val="009B47DD"/>
    <w:rsid w:val="009B4EF4"/>
    <w:rsid w:val="009B4F71"/>
    <w:rsid w:val="009B5263"/>
    <w:rsid w:val="009B59A0"/>
    <w:rsid w:val="009B634D"/>
    <w:rsid w:val="009B659A"/>
    <w:rsid w:val="009B6C6C"/>
    <w:rsid w:val="009B6EDB"/>
    <w:rsid w:val="009B6FEB"/>
    <w:rsid w:val="009B799F"/>
    <w:rsid w:val="009B7C34"/>
    <w:rsid w:val="009B7C45"/>
    <w:rsid w:val="009C0723"/>
    <w:rsid w:val="009C1035"/>
    <w:rsid w:val="009C166C"/>
    <w:rsid w:val="009C1D3F"/>
    <w:rsid w:val="009C528D"/>
    <w:rsid w:val="009C5B79"/>
    <w:rsid w:val="009C6259"/>
    <w:rsid w:val="009C6B4F"/>
    <w:rsid w:val="009C7045"/>
    <w:rsid w:val="009C70FE"/>
    <w:rsid w:val="009C789B"/>
    <w:rsid w:val="009D08EF"/>
    <w:rsid w:val="009D207D"/>
    <w:rsid w:val="009D27C8"/>
    <w:rsid w:val="009D2C4E"/>
    <w:rsid w:val="009D30E9"/>
    <w:rsid w:val="009D5215"/>
    <w:rsid w:val="009D596D"/>
    <w:rsid w:val="009D5BE3"/>
    <w:rsid w:val="009D702E"/>
    <w:rsid w:val="009D7701"/>
    <w:rsid w:val="009D7866"/>
    <w:rsid w:val="009D7E81"/>
    <w:rsid w:val="009D7F29"/>
    <w:rsid w:val="009E27D2"/>
    <w:rsid w:val="009E33B0"/>
    <w:rsid w:val="009E3575"/>
    <w:rsid w:val="009E35EF"/>
    <w:rsid w:val="009E4783"/>
    <w:rsid w:val="009E6AD7"/>
    <w:rsid w:val="009E764B"/>
    <w:rsid w:val="009E7743"/>
    <w:rsid w:val="009E78EB"/>
    <w:rsid w:val="009F045A"/>
    <w:rsid w:val="009F1895"/>
    <w:rsid w:val="009F2269"/>
    <w:rsid w:val="009F3107"/>
    <w:rsid w:val="009F36AD"/>
    <w:rsid w:val="009F374E"/>
    <w:rsid w:val="009F41AD"/>
    <w:rsid w:val="009F44D7"/>
    <w:rsid w:val="009F5342"/>
    <w:rsid w:val="009F53C7"/>
    <w:rsid w:val="009F5756"/>
    <w:rsid w:val="009F5EB9"/>
    <w:rsid w:val="009F6484"/>
    <w:rsid w:val="009F69B1"/>
    <w:rsid w:val="009F6A6F"/>
    <w:rsid w:val="009F7AAE"/>
    <w:rsid w:val="009F7CCF"/>
    <w:rsid w:val="00A00A92"/>
    <w:rsid w:val="00A01B83"/>
    <w:rsid w:val="00A01FF7"/>
    <w:rsid w:val="00A02917"/>
    <w:rsid w:val="00A029F6"/>
    <w:rsid w:val="00A02C55"/>
    <w:rsid w:val="00A03294"/>
    <w:rsid w:val="00A039EE"/>
    <w:rsid w:val="00A041CE"/>
    <w:rsid w:val="00A05C45"/>
    <w:rsid w:val="00A06043"/>
    <w:rsid w:val="00A06231"/>
    <w:rsid w:val="00A07397"/>
    <w:rsid w:val="00A07DCC"/>
    <w:rsid w:val="00A100B3"/>
    <w:rsid w:val="00A11144"/>
    <w:rsid w:val="00A11DE0"/>
    <w:rsid w:val="00A12B6C"/>
    <w:rsid w:val="00A14579"/>
    <w:rsid w:val="00A178DE"/>
    <w:rsid w:val="00A21D9B"/>
    <w:rsid w:val="00A2272E"/>
    <w:rsid w:val="00A24672"/>
    <w:rsid w:val="00A247C9"/>
    <w:rsid w:val="00A26B8E"/>
    <w:rsid w:val="00A273B2"/>
    <w:rsid w:val="00A3085D"/>
    <w:rsid w:val="00A311AF"/>
    <w:rsid w:val="00A32957"/>
    <w:rsid w:val="00A332B3"/>
    <w:rsid w:val="00A333DE"/>
    <w:rsid w:val="00A3595B"/>
    <w:rsid w:val="00A364D6"/>
    <w:rsid w:val="00A367EB"/>
    <w:rsid w:val="00A37987"/>
    <w:rsid w:val="00A40F6C"/>
    <w:rsid w:val="00A411C1"/>
    <w:rsid w:val="00A43287"/>
    <w:rsid w:val="00A432B4"/>
    <w:rsid w:val="00A43866"/>
    <w:rsid w:val="00A43C34"/>
    <w:rsid w:val="00A44342"/>
    <w:rsid w:val="00A462D3"/>
    <w:rsid w:val="00A462D5"/>
    <w:rsid w:val="00A4699F"/>
    <w:rsid w:val="00A475EE"/>
    <w:rsid w:val="00A476DF"/>
    <w:rsid w:val="00A503AC"/>
    <w:rsid w:val="00A50528"/>
    <w:rsid w:val="00A51A7F"/>
    <w:rsid w:val="00A521EF"/>
    <w:rsid w:val="00A53CF1"/>
    <w:rsid w:val="00A54722"/>
    <w:rsid w:val="00A55F72"/>
    <w:rsid w:val="00A5620D"/>
    <w:rsid w:val="00A57713"/>
    <w:rsid w:val="00A57C9E"/>
    <w:rsid w:val="00A57D45"/>
    <w:rsid w:val="00A60953"/>
    <w:rsid w:val="00A61A13"/>
    <w:rsid w:val="00A61A91"/>
    <w:rsid w:val="00A62136"/>
    <w:rsid w:val="00A63249"/>
    <w:rsid w:val="00A63591"/>
    <w:rsid w:val="00A63B6C"/>
    <w:rsid w:val="00A652BA"/>
    <w:rsid w:val="00A668B7"/>
    <w:rsid w:val="00A67310"/>
    <w:rsid w:val="00A67469"/>
    <w:rsid w:val="00A7006B"/>
    <w:rsid w:val="00A7116E"/>
    <w:rsid w:val="00A7211B"/>
    <w:rsid w:val="00A7316E"/>
    <w:rsid w:val="00A73485"/>
    <w:rsid w:val="00A74080"/>
    <w:rsid w:val="00A740F9"/>
    <w:rsid w:val="00A7571C"/>
    <w:rsid w:val="00A760D1"/>
    <w:rsid w:val="00A77FF4"/>
    <w:rsid w:val="00A8070F"/>
    <w:rsid w:val="00A81CBC"/>
    <w:rsid w:val="00A823E8"/>
    <w:rsid w:val="00A83C8F"/>
    <w:rsid w:val="00A8506C"/>
    <w:rsid w:val="00A85CA4"/>
    <w:rsid w:val="00A873CD"/>
    <w:rsid w:val="00A87593"/>
    <w:rsid w:val="00A87F73"/>
    <w:rsid w:val="00A9084E"/>
    <w:rsid w:val="00A90FB4"/>
    <w:rsid w:val="00A912CA"/>
    <w:rsid w:val="00A9148B"/>
    <w:rsid w:val="00A915F7"/>
    <w:rsid w:val="00A91E13"/>
    <w:rsid w:val="00A92001"/>
    <w:rsid w:val="00A926FB"/>
    <w:rsid w:val="00A933B2"/>
    <w:rsid w:val="00A93C3F"/>
    <w:rsid w:val="00A951A8"/>
    <w:rsid w:val="00A95200"/>
    <w:rsid w:val="00A95B69"/>
    <w:rsid w:val="00A95D6F"/>
    <w:rsid w:val="00A966D3"/>
    <w:rsid w:val="00A973DA"/>
    <w:rsid w:val="00AA214C"/>
    <w:rsid w:val="00AA394F"/>
    <w:rsid w:val="00AA5A2A"/>
    <w:rsid w:val="00AB041D"/>
    <w:rsid w:val="00AB0B9F"/>
    <w:rsid w:val="00AB0FD9"/>
    <w:rsid w:val="00AB2F4C"/>
    <w:rsid w:val="00AB3B9F"/>
    <w:rsid w:val="00AB3E85"/>
    <w:rsid w:val="00AB4939"/>
    <w:rsid w:val="00AB49AF"/>
    <w:rsid w:val="00AB5C76"/>
    <w:rsid w:val="00AB674B"/>
    <w:rsid w:val="00AB6D62"/>
    <w:rsid w:val="00AB74A9"/>
    <w:rsid w:val="00AC1225"/>
    <w:rsid w:val="00AC13E8"/>
    <w:rsid w:val="00AC1418"/>
    <w:rsid w:val="00AC1767"/>
    <w:rsid w:val="00AC1ABB"/>
    <w:rsid w:val="00AC1BD3"/>
    <w:rsid w:val="00AC1EA7"/>
    <w:rsid w:val="00AC33B2"/>
    <w:rsid w:val="00AC4227"/>
    <w:rsid w:val="00AC42E1"/>
    <w:rsid w:val="00AC55D5"/>
    <w:rsid w:val="00AC5B79"/>
    <w:rsid w:val="00AC6007"/>
    <w:rsid w:val="00AC659B"/>
    <w:rsid w:val="00AC6AA4"/>
    <w:rsid w:val="00AC6D31"/>
    <w:rsid w:val="00AC6F80"/>
    <w:rsid w:val="00AC7210"/>
    <w:rsid w:val="00AC7EEC"/>
    <w:rsid w:val="00AD0E63"/>
    <w:rsid w:val="00AD1E3B"/>
    <w:rsid w:val="00AD2761"/>
    <w:rsid w:val="00AD2CDD"/>
    <w:rsid w:val="00AD42C3"/>
    <w:rsid w:val="00AD6152"/>
    <w:rsid w:val="00AD6B88"/>
    <w:rsid w:val="00AD7510"/>
    <w:rsid w:val="00AD7C7F"/>
    <w:rsid w:val="00AE11EC"/>
    <w:rsid w:val="00AE12EE"/>
    <w:rsid w:val="00AE1554"/>
    <w:rsid w:val="00AE1AE0"/>
    <w:rsid w:val="00AE2BE2"/>
    <w:rsid w:val="00AE3887"/>
    <w:rsid w:val="00AE6DC1"/>
    <w:rsid w:val="00AE6E78"/>
    <w:rsid w:val="00AF1999"/>
    <w:rsid w:val="00AF2360"/>
    <w:rsid w:val="00AF24FF"/>
    <w:rsid w:val="00AF2839"/>
    <w:rsid w:val="00AF2901"/>
    <w:rsid w:val="00AF2DC0"/>
    <w:rsid w:val="00AF3D38"/>
    <w:rsid w:val="00AF401B"/>
    <w:rsid w:val="00AF4B9C"/>
    <w:rsid w:val="00AF4BFF"/>
    <w:rsid w:val="00AF55C3"/>
    <w:rsid w:val="00AF66B1"/>
    <w:rsid w:val="00AF6E00"/>
    <w:rsid w:val="00B014AF"/>
    <w:rsid w:val="00B01589"/>
    <w:rsid w:val="00B018BE"/>
    <w:rsid w:val="00B01C02"/>
    <w:rsid w:val="00B03019"/>
    <w:rsid w:val="00B030C0"/>
    <w:rsid w:val="00B038AD"/>
    <w:rsid w:val="00B03913"/>
    <w:rsid w:val="00B04045"/>
    <w:rsid w:val="00B0421E"/>
    <w:rsid w:val="00B04B37"/>
    <w:rsid w:val="00B055B4"/>
    <w:rsid w:val="00B055C8"/>
    <w:rsid w:val="00B065C0"/>
    <w:rsid w:val="00B06E11"/>
    <w:rsid w:val="00B10550"/>
    <w:rsid w:val="00B10A58"/>
    <w:rsid w:val="00B11551"/>
    <w:rsid w:val="00B11D11"/>
    <w:rsid w:val="00B11E00"/>
    <w:rsid w:val="00B126F2"/>
    <w:rsid w:val="00B127EF"/>
    <w:rsid w:val="00B12DA0"/>
    <w:rsid w:val="00B13604"/>
    <w:rsid w:val="00B1382C"/>
    <w:rsid w:val="00B13E63"/>
    <w:rsid w:val="00B1607D"/>
    <w:rsid w:val="00B175D9"/>
    <w:rsid w:val="00B211C5"/>
    <w:rsid w:val="00B21600"/>
    <w:rsid w:val="00B2225B"/>
    <w:rsid w:val="00B23246"/>
    <w:rsid w:val="00B25CD7"/>
    <w:rsid w:val="00B26D44"/>
    <w:rsid w:val="00B27022"/>
    <w:rsid w:val="00B2762B"/>
    <w:rsid w:val="00B27652"/>
    <w:rsid w:val="00B27B0B"/>
    <w:rsid w:val="00B27B52"/>
    <w:rsid w:val="00B3025F"/>
    <w:rsid w:val="00B307C2"/>
    <w:rsid w:val="00B31507"/>
    <w:rsid w:val="00B3276F"/>
    <w:rsid w:val="00B3364E"/>
    <w:rsid w:val="00B33D14"/>
    <w:rsid w:val="00B3443E"/>
    <w:rsid w:val="00B35B41"/>
    <w:rsid w:val="00B35CBA"/>
    <w:rsid w:val="00B379FC"/>
    <w:rsid w:val="00B37CB7"/>
    <w:rsid w:val="00B400A3"/>
    <w:rsid w:val="00B4040B"/>
    <w:rsid w:val="00B40EB6"/>
    <w:rsid w:val="00B41BB7"/>
    <w:rsid w:val="00B41F1D"/>
    <w:rsid w:val="00B421BC"/>
    <w:rsid w:val="00B4220F"/>
    <w:rsid w:val="00B443D6"/>
    <w:rsid w:val="00B44752"/>
    <w:rsid w:val="00B44B56"/>
    <w:rsid w:val="00B4557F"/>
    <w:rsid w:val="00B45EB6"/>
    <w:rsid w:val="00B46113"/>
    <w:rsid w:val="00B46FDD"/>
    <w:rsid w:val="00B47B55"/>
    <w:rsid w:val="00B50489"/>
    <w:rsid w:val="00B5083F"/>
    <w:rsid w:val="00B50F66"/>
    <w:rsid w:val="00B515FA"/>
    <w:rsid w:val="00B51FA9"/>
    <w:rsid w:val="00B52D6D"/>
    <w:rsid w:val="00B52EA0"/>
    <w:rsid w:val="00B53384"/>
    <w:rsid w:val="00B535A9"/>
    <w:rsid w:val="00B53C5D"/>
    <w:rsid w:val="00B53E08"/>
    <w:rsid w:val="00B55050"/>
    <w:rsid w:val="00B55D83"/>
    <w:rsid w:val="00B574EF"/>
    <w:rsid w:val="00B57A32"/>
    <w:rsid w:val="00B602A6"/>
    <w:rsid w:val="00B60958"/>
    <w:rsid w:val="00B6096E"/>
    <w:rsid w:val="00B61F6F"/>
    <w:rsid w:val="00B61FAC"/>
    <w:rsid w:val="00B62A12"/>
    <w:rsid w:val="00B64464"/>
    <w:rsid w:val="00B64466"/>
    <w:rsid w:val="00B647CD"/>
    <w:rsid w:val="00B6573D"/>
    <w:rsid w:val="00B65E72"/>
    <w:rsid w:val="00B66023"/>
    <w:rsid w:val="00B66B42"/>
    <w:rsid w:val="00B670D3"/>
    <w:rsid w:val="00B677D6"/>
    <w:rsid w:val="00B678DB"/>
    <w:rsid w:val="00B67AC3"/>
    <w:rsid w:val="00B67EE0"/>
    <w:rsid w:val="00B7003B"/>
    <w:rsid w:val="00B70735"/>
    <w:rsid w:val="00B70E99"/>
    <w:rsid w:val="00B7124B"/>
    <w:rsid w:val="00B712F0"/>
    <w:rsid w:val="00B71C48"/>
    <w:rsid w:val="00B72B26"/>
    <w:rsid w:val="00B73E12"/>
    <w:rsid w:val="00B7412A"/>
    <w:rsid w:val="00B74A76"/>
    <w:rsid w:val="00B74B9E"/>
    <w:rsid w:val="00B74FF9"/>
    <w:rsid w:val="00B75908"/>
    <w:rsid w:val="00B75EC4"/>
    <w:rsid w:val="00B7746F"/>
    <w:rsid w:val="00B80476"/>
    <w:rsid w:val="00B80FE9"/>
    <w:rsid w:val="00B81081"/>
    <w:rsid w:val="00B81E61"/>
    <w:rsid w:val="00B8212A"/>
    <w:rsid w:val="00B82ED4"/>
    <w:rsid w:val="00B84235"/>
    <w:rsid w:val="00B850D5"/>
    <w:rsid w:val="00B853D4"/>
    <w:rsid w:val="00B854E0"/>
    <w:rsid w:val="00B8559F"/>
    <w:rsid w:val="00B85B14"/>
    <w:rsid w:val="00B87554"/>
    <w:rsid w:val="00B91387"/>
    <w:rsid w:val="00B92148"/>
    <w:rsid w:val="00B924D0"/>
    <w:rsid w:val="00B9285A"/>
    <w:rsid w:val="00B95C7D"/>
    <w:rsid w:val="00B95D81"/>
    <w:rsid w:val="00B96316"/>
    <w:rsid w:val="00B967ED"/>
    <w:rsid w:val="00B975A3"/>
    <w:rsid w:val="00B97AD3"/>
    <w:rsid w:val="00B97DE6"/>
    <w:rsid w:val="00BA0606"/>
    <w:rsid w:val="00BA215F"/>
    <w:rsid w:val="00BA2177"/>
    <w:rsid w:val="00BA2795"/>
    <w:rsid w:val="00BA2992"/>
    <w:rsid w:val="00BA3816"/>
    <w:rsid w:val="00BA3A8D"/>
    <w:rsid w:val="00BA4301"/>
    <w:rsid w:val="00BA4E76"/>
    <w:rsid w:val="00BA63C9"/>
    <w:rsid w:val="00BA6562"/>
    <w:rsid w:val="00BA6CAC"/>
    <w:rsid w:val="00BA7109"/>
    <w:rsid w:val="00BA7807"/>
    <w:rsid w:val="00BB0135"/>
    <w:rsid w:val="00BB08BE"/>
    <w:rsid w:val="00BB157B"/>
    <w:rsid w:val="00BB1CFF"/>
    <w:rsid w:val="00BB1DB7"/>
    <w:rsid w:val="00BB2D93"/>
    <w:rsid w:val="00BB3332"/>
    <w:rsid w:val="00BB334D"/>
    <w:rsid w:val="00BB5432"/>
    <w:rsid w:val="00BB585C"/>
    <w:rsid w:val="00BB58C5"/>
    <w:rsid w:val="00BB7A28"/>
    <w:rsid w:val="00BC0BAE"/>
    <w:rsid w:val="00BC10BE"/>
    <w:rsid w:val="00BC1616"/>
    <w:rsid w:val="00BC198F"/>
    <w:rsid w:val="00BC1F7D"/>
    <w:rsid w:val="00BC206B"/>
    <w:rsid w:val="00BC25E4"/>
    <w:rsid w:val="00BC46F1"/>
    <w:rsid w:val="00BC5FEF"/>
    <w:rsid w:val="00BC7A80"/>
    <w:rsid w:val="00BD1242"/>
    <w:rsid w:val="00BD156B"/>
    <w:rsid w:val="00BD1962"/>
    <w:rsid w:val="00BD1986"/>
    <w:rsid w:val="00BD20A7"/>
    <w:rsid w:val="00BD36B6"/>
    <w:rsid w:val="00BD5E58"/>
    <w:rsid w:val="00BD6243"/>
    <w:rsid w:val="00BD63E2"/>
    <w:rsid w:val="00BD6A3A"/>
    <w:rsid w:val="00BD6ABA"/>
    <w:rsid w:val="00BD760D"/>
    <w:rsid w:val="00BD780B"/>
    <w:rsid w:val="00BD7A5F"/>
    <w:rsid w:val="00BE06CD"/>
    <w:rsid w:val="00BE102A"/>
    <w:rsid w:val="00BE1A07"/>
    <w:rsid w:val="00BE1B86"/>
    <w:rsid w:val="00BE3C8F"/>
    <w:rsid w:val="00BE4348"/>
    <w:rsid w:val="00BE46E5"/>
    <w:rsid w:val="00BE53BE"/>
    <w:rsid w:val="00BE6AD0"/>
    <w:rsid w:val="00BE6B7B"/>
    <w:rsid w:val="00BE6E7C"/>
    <w:rsid w:val="00BE75B9"/>
    <w:rsid w:val="00BF02FA"/>
    <w:rsid w:val="00BF0D00"/>
    <w:rsid w:val="00BF1CE8"/>
    <w:rsid w:val="00BF2736"/>
    <w:rsid w:val="00BF394A"/>
    <w:rsid w:val="00BF47C0"/>
    <w:rsid w:val="00BF4F95"/>
    <w:rsid w:val="00BF53A1"/>
    <w:rsid w:val="00BF6328"/>
    <w:rsid w:val="00BF6626"/>
    <w:rsid w:val="00BF667D"/>
    <w:rsid w:val="00BF6E64"/>
    <w:rsid w:val="00BF6ED8"/>
    <w:rsid w:val="00C01269"/>
    <w:rsid w:val="00C014D4"/>
    <w:rsid w:val="00C01C71"/>
    <w:rsid w:val="00C01E5D"/>
    <w:rsid w:val="00C02055"/>
    <w:rsid w:val="00C022F1"/>
    <w:rsid w:val="00C025D5"/>
    <w:rsid w:val="00C028E6"/>
    <w:rsid w:val="00C0457A"/>
    <w:rsid w:val="00C06026"/>
    <w:rsid w:val="00C07377"/>
    <w:rsid w:val="00C0757F"/>
    <w:rsid w:val="00C07A85"/>
    <w:rsid w:val="00C10677"/>
    <w:rsid w:val="00C1086A"/>
    <w:rsid w:val="00C10912"/>
    <w:rsid w:val="00C10A63"/>
    <w:rsid w:val="00C10C62"/>
    <w:rsid w:val="00C128E7"/>
    <w:rsid w:val="00C13A16"/>
    <w:rsid w:val="00C14290"/>
    <w:rsid w:val="00C152C5"/>
    <w:rsid w:val="00C16CAF"/>
    <w:rsid w:val="00C1712B"/>
    <w:rsid w:val="00C17322"/>
    <w:rsid w:val="00C17657"/>
    <w:rsid w:val="00C17E53"/>
    <w:rsid w:val="00C21D8F"/>
    <w:rsid w:val="00C22002"/>
    <w:rsid w:val="00C24C5D"/>
    <w:rsid w:val="00C2503C"/>
    <w:rsid w:val="00C25133"/>
    <w:rsid w:val="00C27D67"/>
    <w:rsid w:val="00C27F65"/>
    <w:rsid w:val="00C30567"/>
    <w:rsid w:val="00C31366"/>
    <w:rsid w:val="00C3251B"/>
    <w:rsid w:val="00C32BB2"/>
    <w:rsid w:val="00C3318A"/>
    <w:rsid w:val="00C33560"/>
    <w:rsid w:val="00C33B61"/>
    <w:rsid w:val="00C33FFF"/>
    <w:rsid w:val="00C34B34"/>
    <w:rsid w:val="00C3523B"/>
    <w:rsid w:val="00C3659F"/>
    <w:rsid w:val="00C37DCB"/>
    <w:rsid w:val="00C37E94"/>
    <w:rsid w:val="00C40756"/>
    <w:rsid w:val="00C412D7"/>
    <w:rsid w:val="00C435CE"/>
    <w:rsid w:val="00C44118"/>
    <w:rsid w:val="00C447CB"/>
    <w:rsid w:val="00C44A5B"/>
    <w:rsid w:val="00C45512"/>
    <w:rsid w:val="00C45A78"/>
    <w:rsid w:val="00C45B95"/>
    <w:rsid w:val="00C45D57"/>
    <w:rsid w:val="00C45E0B"/>
    <w:rsid w:val="00C469CF"/>
    <w:rsid w:val="00C46A50"/>
    <w:rsid w:val="00C4706D"/>
    <w:rsid w:val="00C5210D"/>
    <w:rsid w:val="00C52F04"/>
    <w:rsid w:val="00C52FD8"/>
    <w:rsid w:val="00C53F77"/>
    <w:rsid w:val="00C542AC"/>
    <w:rsid w:val="00C55382"/>
    <w:rsid w:val="00C5695D"/>
    <w:rsid w:val="00C56FF4"/>
    <w:rsid w:val="00C57109"/>
    <w:rsid w:val="00C60056"/>
    <w:rsid w:val="00C603C3"/>
    <w:rsid w:val="00C61077"/>
    <w:rsid w:val="00C629F1"/>
    <w:rsid w:val="00C64599"/>
    <w:rsid w:val="00C64E0C"/>
    <w:rsid w:val="00C65909"/>
    <w:rsid w:val="00C659DE"/>
    <w:rsid w:val="00C66386"/>
    <w:rsid w:val="00C67E3A"/>
    <w:rsid w:val="00C70341"/>
    <w:rsid w:val="00C707DF"/>
    <w:rsid w:val="00C71022"/>
    <w:rsid w:val="00C711C3"/>
    <w:rsid w:val="00C71A3B"/>
    <w:rsid w:val="00C71B4B"/>
    <w:rsid w:val="00C729C5"/>
    <w:rsid w:val="00C72A36"/>
    <w:rsid w:val="00C73675"/>
    <w:rsid w:val="00C738F8"/>
    <w:rsid w:val="00C7493C"/>
    <w:rsid w:val="00C760A7"/>
    <w:rsid w:val="00C760DC"/>
    <w:rsid w:val="00C76424"/>
    <w:rsid w:val="00C776B1"/>
    <w:rsid w:val="00C77C9C"/>
    <w:rsid w:val="00C80705"/>
    <w:rsid w:val="00C80C36"/>
    <w:rsid w:val="00C82357"/>
    <w:rsid w:val="00C83727"/>
    <w:rsid w:val="00C842C6"/>
    <w:rsid w:val="00C843D2"/>
    <w:rsid w:val="00C86106"/>
    <w:rsid w:val="00C8784D"/>
    <w:rsid w:val="00C878D6"/>
    <w:rsid w:val="00C87BCA"/>
    <w:rsid w:val="00C87C4D"/>
    <w:rsid w:val="00C908B6"/>
    <w:rsid w:val="00C9111D"/>
    <w:rsid w:val="00C91A06"/>
    <w:rsid w:val="00C9319D"/>
    <w:rsid w:val="00C9577B"/>
    <w:rsid w:val="00CA0697"/>
    <w:rsid w:val="00CA1883"/>
    <w:rsid w:val="00CA2CB5"/>
    <w:rsid w:val="00CA2CCF"/>
    <w:rsid w:val="00CA31C0"/>
    <w:rsid w:val="00CA32DB"/>
    <w:rsid w:val="00CA33B7"/>
    <w:rsid w:val="00CA3721"/>
    <w:rsid w:val="00CA3E48"/>
    <w:rsid w:val="00CA4976"/>
    <w:rsid w:val="00CA5DEF"/>
    <w:rsid w:val="00CA6031"/>
    <w:rsid w:val="00CA609E"/>
    <w:rsid w:val="00CA62ED"/>
    <w:rsid w:val="00CA6301"/>
    <w:rsid w:val="00CA6C9D"/>
    <w:rsid w:val="00CA7D4D"/>
    <w:rsid w:val="00CB0203"/>
    <w:rsid w:val="00CB12E3"/>
    <w:rsid w:val="00CB2395"/>
    <w:rsid w:val="00CB2998"/>
    <w:rsid w:val="00CB2B2D"/>
    <w:rsid w:val="00CB2CF0"/>
    <w:rsid w:val="00CB2D3D"/>
    <w:rsid w:val="00CB2D41"/>
    <w:rsid w:val="00CB2EE7"/>
    <w:rsid w:val="00CB393D"/>
    <w:rsid w:val="00CB3B34"/>
    <w:rsid w:val="00CB3FF5"/>
    <w:rsid w:val="00CB446E"/>
    <w:rsid w:val="00CB4759"/>
    <w:rsid w:val="00CB698B"/>
    <w:rsid w:val="00CB6ABA"/>
    <w:rsid w:val="00CB7EC8"/>
    <w:rsid w:val="00CC0282"/>
    <w:rsid w:val="00CC03A8"/>
    <w:rsid w:val="00CC11C2"/>
    <w:rsid w:val="00CC12B7"/>
    <w:rsid w:val="00CC1F52"/>
    <w:rsid w:val="00CC294F"/>
    <w:rsid w:val="00CC2B11"/>
    <w:rsid w:val="00CC3607"/>
    <w:rsid w:val="00CC4305"/>
    <w:rsid w:val="00CC4862"/>
    <w:rsid w:val="00CC537F"/>
    <w:rsid w:val="00CC5A01"/>
    <w:rsid w:val="00CC5B4E"/>
    <w:rsid w:val="00CC6830"/>
    <w:rsid w:val="00CC6E8B"/>
    <w:rsid w:val="00CC6EB1"/>
    <w:rsid w:val="00CD097C"/>
    <w:rsid w:val="00CD0BAE"/>
    <w:rsid w:val="00CD1B0B"/>
    <w:rsid w:val="00CD25E4"/>
    <w:rsid w:val="00CD34B0"/>
    <w:rsid w:val="00CD3E9B"/>
    <w:rsid w:val="00CD3EA8"/>
    <w:rsid w:val="00CD4088"/>
    <w:rsid w:val="00CD4770"/>
    <w:rsid w:val="00CD6674"/>
    <w:rsid w:val="00CD695F"/>
    <w:rsid w:val="00CD7995"/>
    <w:rsid w:val="00CE01C8"/>
    <w:rsid w:val="00CE06BC"/>
    <w:rsid w:val="00CE182E"/>
    <w:rsid w:val="00CE2365"/>
    <w:rsid w:val="00CE26B1"/>
    <w:rsid w:val="00CE39B3"/>
    <w:rsid w:val="00CE4E74"/>
    <w:rsid w:val="00CE51D2"/>
    <w:rsid w:val="00CE597D"/>
    <w:rsid w:val="00CE69E4"/>
    <w:rsid w:val="00CE7720"/>
    <w:rsid w:val="00CF14C8"/>
    <w:rsid w:val="00CF19D9"/>
    <w:rsid w:val="00CF29E1"/>
    <w:rsid w:val="00CF2B64"/>
    <w:rsid w:val="00CF3428"/>
    <w:rsid w:val="00CF3D17"/>
    <w:rsid w:val="00CF46A8"/>
    <w:rsid w:val="00CF48C4"/>
    <w:rsid w:val="00CF4D58"/>
    <w:rsid w:val="00CF5353"/>
    <w:rsid w:val="00CF5705"/>
    <w:rsid w:val="00CF5A84"/>
    <w:rsid w:val="00CF672F"/>
    <w:rsid w:val="00CF6C92"/>
    <w:rsid w:val="00CF7252"/>
    <w:rsid w:val="00D00007"/>
    <w:rsid w:val="00D02CD8"/>
    <w:rsid w:val="00D02F16"/>
    <w:rsid w:val="00D03755"/>
    <w:rsid w:val="00D03E59"/>
    <w:rsid w:val="00D05555"/>
    <w:rsid w:val="00D05D3C"/>
    <w:rsid w:val="00D05EB8"/>
    <w:rsid w:val="00D06335"/>
    <w:rsid w:val="00D07326"/>
    <w:rsid w:val="00D077D7"/>
    <w:rsid w:val="00D07C38"/>
    <w:rsid w:val="00D10598"/>
    <w:rsid w:val="00D12692"/>
    <w:rsid w:val="00D12ABD"/>
    <w:rsid w:val="00D136A1"/>
    <w:rsid w:val="00D13C76"/>
    <w:rsid w:val="00D14F69"/>
    <w:rsid w:val="00D15034"/>
    <w:rsid w:val="00D15712"/>
    <w:rsid w:val="00D17BF0"/>
    <w:rsid w:val="00D20223"/>
    <w:rsid w:val="00D233CC"/>
    <w:rsid w:val="00D23432"/>
    <w:rsid w:val="00D237AB"/>
    <w:rsid w:val="00D24ADE"/>
    <w:rsid w:val="00D24D23"/>
    <w:rsid w:val="00D2603D"/>
    <w:rsid w:val="00D266E3"/>
    <w:rsid w:val="00D27934"/>
    <w:rsid w:val="00D31021"/>
    <w:rsid w:val="00D31531"/>
    <w:rsid w:val="00D32130"/>
    <w:rsid w:val="00D33591"/>
    <w:rsid w:val="00D33632"/>
    <w:rsid w:val="00D340AF"/>
    <w:rsid w:val="00D3458B"/>
    <w:rsid w:val="00D360A7"/>
    <w:rsid w:val="00D40287"/>
    <w:rsid w:val="00D41B32"/>
    <w:rsid w:val="00D424F0"/>
    <w:rsid w:val="00D465DC"/>
    <w:rsid w:val="00D4724B"/>
    <w:rsid w:val="00D47F85"/>
    <w:rsid w:val="00D50373"/>
    <w:rsid w:val="00D50AD0"/>
    <w:rsid w:val="00D51696"/>
    <w:rsid w:val="00D517F7"/>
    <w:rsid w:val="00D52372"/>
    <w:rsid w:val="00D526FE"/>
    <w:rsid w:val="00D52D23"/>
    <w:rsid w:val="00D530A6"/>
    <w:rsid w:val="00D531CE"/>
    <w:rsid w:val="00D54204"/>
    <w:rsid w:val="00D54740"/>
    <w:rsid w:val="00D549C2"/>
    <w:rsid w:val="00D5543F"/>
    <w:rsid w:val="00D55E24"/>
    <w:rsid w:val="00D56DB1"/>
    <w:rsid w:val="00D57435"/>
    <w:rsid w:val="00D60B66"/>
    <w:rsid w:val="00D60F44"/>
    <w:rsid w:val="00D61220"/>
    <w:rsid w:val="00D61AC8"/>
    <w:rsid w:val="00D61BB2"/>
    <w:rsid w:val="00D6201F"/>
    <w:rsid w:val="00D624AD"/>
    <w:rsid w:val="00D62529"/>
    <w:rsid w:val="00D62817"/>
    <w:rsid w:val="00D62C23"/>
    <w:rsid w:val="00D65035"/>
    <w:rsid w:val="00D650B4"/>
    <w:rsid w:val="00D65E34"/>
    <w:rsid w:val="00D66908"/>
    <w:rsid w:val="00D67629"/>
    <w:rsid w:val="00D676F4"/>
    <w:rsid w:val="00D67A51"/>
    <w:rsid w:val="00D67C42"/>
    <w:rsid w:val="00D70C06"/>
    <w:rsid w:val="00D70E8F"/>
    <w:rsid w:val="00D71277"/>
    <w:rsid w:val="00D71D43"/>
    <w:rsid w:val="00D71F37"/>
    <w:rsid w:val="00D73CE0"/>
    <w:rsid w:val="00D74A2C"/>
    <w:rsid w:val="00D74C27"/>
    <w:rsid w:val="00D7695C"/>
    <w:rsid w:val="00D77FE4"/>
    <w:rsid w:val="00D801A7"/>
    <w:rsid w:val="00D81262"/>
    <w:rsid w:val="00D81E16"/>
    <w:rsid w:val="00D81FF0"/>
    <w:rsid w:val="00D82535"/>
    <w:rsid w:val="00D83258"/>
    <w:rsid w:val="00D83602"/>
    <w:rsid w:val="00D83DE0"/>
    <w:rsid w:val="00D8443D"/>
    <w:rsid w:val="00D8575D"/>
    <w:rsid w:val="00D86113"/>
    <w:rsid w:val="00D86998"/>
    <w:rsid w:val="00D87082"/>
    <w:rsid w:val="00D8735E"/>
    <w:rsid w:val="00D87445"/>
    <w:rsid w:val="00D9008B"/>
    <w:rsid w:val="00D9044E"/>
    <w:rsid w:val="00D908B8"/>
    <w:rsid w:val="00D90FD1"/>
    <w:rsid w:val="00D912D1"/>
    <w:rsid w:val="00D915C2"/>
    <w:rsid w:val="00D92BC2"/>
    <w:rsid w:val="00D938FB"/>
    <w:rsid w:val="00D93A77"/>
    <w:rsid w:val="00D93E1E"/>
    <w:rsid w:val="00D93F25"/>
    <w:rsid w:val="00D941B7"/>
    <w:rsid w:val="00D94851"/>
    <w:rsid w:val="00D95607"/>
    <w:rsid w:val="00D95DF3"/>
    <w:rsid w:val="00D96648"/>
    <w:rsid w:val="00D96A60"/>
    <w:rsid w:val="00D96FC0"/>
    <w:rsid w:val="00D97A14"/>
    <w:rsid w:val="00D97CA9"/>
    <w:rsid w:val="00D97E36"/>
    <w:rsid w:val="00DA0435"/>
    <w:rsid w:val="00DA04C1"/>
    <w:rsid w:val="00DA0B33"/>
    <w:rsid w:val="00DA0C32"/>
    <w:rsid w:val="00DA27B0"/>
    <w:rsid w:val="00DA3974"/>
    <w:rsid w:val="00DA45A4"/>
    <w:rsid w:val="00DA4BBE"/>
    <w:rsid w:val="00DA50B5"/>
    <w:rsid w:val="00DA5162"/>
    <w:rsid w:val="00DA53B8"/>
    <w:rsid w:val="00DA5E85"/>
    <w:rsid w:val="00DA6920"/>
    <w:rsid w:val="00DA753E"/>
    <w:rsid w:val="00DA7AFE"/>
    <w:rsid w:val="00DA7D18"/>
    <w:rsid w:val="00DB0355"/>
    <w:rsid w:val="00DB0AA1"/>
    <w:rsid w:val="00DB0C42"/>
    <w:rsid w:val="00DB48C1"/>
    <w:rsid w:val="00DB4EF2"/>
    <w:rsid w:val="00DB5139"/>
    <w:rsid w:val="00DB5A40"/>
    <w:rsid w:val="00DB5E49"/>
    <w:rsid w:val="00DB6C28"/>
    <w:rsid w:val="00DB6E36"/>
    <w:rsid w:val="00DB76B6"/>
    <w:rsid w:val="00DC07A9"/>
    <w:rsid w:val="00DC0FDA"/>
    <w:rsid w:val="00DC26C1"/>
    <w:rsid w:val="00DC3AF2"/>
    <w:rsid w:val="00DC4C1D"/>
    <w:rsid w:val="00DC4F39"/>
    <w:rsid w:val="00DC5585"/>
    <w:rsid w:val="00DC79F6"/>
    <w:rsid w:val="00DC7C1B"/>
    <w:rsid w:val="00DD0BBA"/>
    <w:rsid w:val="00DD19C9"/>
    <w:rsid w:val="00DD28AD"/>
    <w:rsid w:val="00DD3579"/>
    <w:rsid w:val="00DD3B18"/>
    <w:rsid w:val="00DD3CA0"/>
    <w:rsid w:val="00DD3D94"/>
    <w:rsid w:val="00DD403E"/>
    <w:rsid w:val="00DD415C"/>
    <w:rsid w:val="00DD45DE"/>
    <w:rsid w:val="00DD4A4C"/>
    <w:rsid w:val="00DD6CB6"/>
    <w:rsid w:val="00DD6E91"/>
    <w:rsid w:val="00DD74D2"/>
    <w:rsid w:val="00DD778A"/>
    <w:rsid w:val="00DD7F16"/>
    <w:rsid w:val="00DE041A"/>
    <w:rsid w:val="00DE09D8"/>
    <w:rsid w:val="00DE0B50"/>
    <w:rsid w:val="00DE114F"/>
    <w:rsid w:val="00DE185A"/>
    <w:rsid w:val="00DE26D5"/>
    <w:rsid w:val="00DE2C06"/>
    <w:rsid w:val="00DE3513"/>
    <w:rsid w:val="00DE4515"/>
    <w:rsid w:val="00DE5757"/>
    <w:rsid w:val="00DE63F3"/>
    <w:rsid w:val="00DE64D2"/>
    <w:rsid w:val="00DE65B1"/>
    <w:rsid w:val="00DE6AA5"/>
    <w:rsid w:val="00DE6D24"/>
    <w:rsid w:val="00DE784C"/>
    <w:rsid w:val="00DF06F2"/>
    <w:rsid w:val="00DF1EFE"/>
    <w:rsid w:val="00DF23BD"/>
    <w:rsid w:val="00DF275D"/>
    <w:rsid w:val="00DF2A9E"/>
    <w:rsid w:val="00DF32D2"/>
    <w:rsid w:val="00DF3726"/>
    <w:rsid w:val="00DF3AC4"/>
    <w:rsid w:val="00DF507B"/>
    <w:rsid w:val="00DF56C6"/>
    <w:rsid w:val="00DF60BA"/>
    <w:rsid w:val="00DF64A6"/>
    <w:rsid w:val="00DF6F68"/>
    <w:rsid w:val="00E0190C"/>
    <w:rsid w:val="00E01944"/>
    <w:rsid w:val="00E01D70"/>
    <w:rsid w:val="00E02D38"/>
    <w:rsid w:val="00E03C5A"/>
    <w:rsid w:val="00E049D6"/>
    <w:rsid w:val="00E04C4E"/>
    <w:rsid w:val="00E04C90"/>
    <w:rsid w:val="00E04F8C"/>
    <w:rsid w:val="00E05ABA"/>
    <w:rsid w:val="00E05F9A"/>
    <w:rsid w:val="00E07BE3"/>
    <w:rsid w:val="00E1290A"/>
    <w:rsid w:val="00E14F5F"/>
    <w:rsid w:val="00E16F18"/>
    <w:rsid w:val="00E171EF"/>
    <w:rsid w:val="00E175DC"/>
    <w:rsid w:val="00E20901"/>
    <w:rsid w:val="00E21067"/>
    <w:rsid w:val="00E216CB"/>
    <w:rsid w:val="00E217F8"/>
    <w:rsid w:val="00E22191"/>
    <w:rsid w:val="00E2258E"/>
    <w:rsid w:val="00E22661"/>
    <w:rsid w:val="00E23038"/>
    <w:rsid w:val="00E233F4"/>
    <w:rsid w:val="00E2407A"/>
    <w:rsid w:val="00E251F3"/>
    <w:rsid w:val="00E2548B"/>
    <w:rsid w:val="00E26646"/>
    <w:rsid w:val="00E270D8"/>
    <w:rsid w:val="00E328C9"/>
    <w:rsid w:val="00E33500"/>
    <w:rsid w:val="00E33599"/>
    <w:rsid w:val="00E33716"/>
    <w:rsid w:val="00E33BEE"/>
    <w:rsid w:val="00E362FE"/>
    <w:rsid w:val="00E36945"/>
    <w:rsid w:val="00E379D6"/>
    <w:rsid w:val="00E407B2"/>
    <w:rsid w:val="00E4171F"/>
    <w:rsid w:val="00E42E83"/>
    <w:rsid w:val="00E43578"/>
    <w:rsid w:val="00E441C7"/>
    <w:rsid w:val="00E44F31"/>
    <w:rsid w:val="00E457CF"/>
    <w:rsid w:val="00E459CE"/>
    <w:rsid w:val="00E465EC"/>
    <w:rsid w:val="00E508CE"/>
    <w:rsid w:val="00E512D3"/>
    <w:rsid w:val="00E51324"/>
    <w:rsid w:val="00E51A48"/>
    <w:rsid w:val="00E5217E"/>
    <w:rsid w:val="00E5273D"/>
    <w:rsid w:val="00E52C03"/>
    <w:rsid w:val="00E52E4A"/>
    <w:rsid w:val="00E53484"/>
    <w:rsid w:val="00E5504C"/>
    <w:rsid w:val="00E567E0"/>
    <w:rsid w:val="00E573EE"/>
    <w:rsid w:val="00E60D6C"/>
    <w:rsid w:val="00E61BDB"/>
    <w:rsid w:val="00E61DB0"/>
    <w:rsid w:val="00E624AD"/>
    <w:rsid w:val="00E62BF0"/>
    <w:rsid w:val="00E633AC"/>
    <w:rsid w:val="00E63C26"/>
    <w:rsid w:val="00E63CA2"/>
    <w:rsid w:val="00E6528A"/>
    <w:rsid w:val="00E65B6C"/>
    <w:rsid w:val="00E65BA6"/>
    <w:rsid w:val="00E65E02"/>
    <w:rsid w:val="00E65EE4"/>
    <w:rsid w:val="00E66E08"/>
    <w:rsid w:val="00E673EC"/>
    <w:rsid w:val="00E70802"/>
    <w:rsid w:val="00E72704"/>
    <w:rsid w:val="00E72ACC"/>
    <w:rsid w:val="00E7376C"/>
    <w:rsid w:val="00E73985"/>
    <w:rsid w:val="00E754D8"/>
    <w:rsid w:val="00E75FD0"/>
    <w:rsid w:val="00E7670D"/>
    <w:rsid w:val="00E80A87"/>
    <w:rsid w:val="00E812F8"/>
    <w:rsid w:val="00E85512"/>
    <w:rsid w:val="00E866E3"/>
    <w:rsid w:val="00E870D5"/>
    <w:rsid w:val="00E87526"/>
    <w:rsid w:val="00E902C9"/>
    <w:rsid w:val="00E903C1"/>
    <w:rsid w:val="00E909BC"/>
    <w:rsid w:val="00E90F5A"/>
    <w:rsid w:val="00E9148C"/>
    <w:rsid w:val="00E9268A"/>
    <w:rsid w:val="00E93517"/>
    <w:rsid w:val="00E93929"/>
    <w:rsid w:val="00E93B4E"/>
    <w:rsid w:val="00E943D6"/>
    <w:rsid w:val="00E9540F"/>
    <w:rsid w:val="00E96116"/>
    <w:rsid w:val="00E969C7"/>
    <w:rsid w:val="00EA10E4"/>
    <w:rsid w:val="00EA18C5"/>
    <w:rsid w:val="00EA1CC5"/>
    <w:rsid w:val="00EA67C8"/>
    <w:rsid w:val="00EA6A0E"/>
    <w:rsid w:val="00EA6C7D"/>
    <w:rsid w:val="00EB04D1"/>
    <w:rsid w:val="00EB0E3B"/>
    <w:rsid w:val="00EB229C"/>
    <w:rsid w:val="00EB2C22"/>
    <w:rsid w:val="00EB2E0D"/>
    <w:rsid w:val="00EB30BA"/>
    <w:rsid w:val="00EB3AF7"/>
    <w:rsid w:val="00EB41CD"/>
    <w:rsid w:val="00EB4AFE"/>
    <w:rsid w:val="00EB4D4F"/>
    <w:rsid w:val="00EB73D2"/>
    <w:rsid w:val="00EB77CF"/>
    <w:rsid w:val="00EB7941"/>
    <w:rsid w:val="00EC0095"/>
    <w:rsid w:val="00EC04D5"/>
    <w:rsid w:val="00EC052F"/>
    <w:rsid w:val="00EC1D7D"/>
    <w:rsid w:val="00EC2ABD"/>
    <w:rsid w:val="00EC3324"/>
    <w:rsid w:val="00EC3773"/>
    <w:rsid w:val="00EC3825"/>
    <w:rsid w:val="00EC38E4"/>
    <w:rsid w:val="00EC3AFD"/>
    <w:rsid w:val="00EC61D9"/>
    <w:rsid w:val="00EC78F7"/>
    <w:rsid w:val="00ED0546"/>
    <w:rsid w:val="00ED0D9C"/>
    <w:rsid w:val="00ED3499"/>
    <w:rsid w:val="00ED5142"/>
    <w:rsid w:val="00ED52AB"/>
    <w:rsid w:val="00ED5706"/>
    <w:rsid w:val="00ED591D"/>
    <w:rsid w:val="00ED5EDF"/>
    <w:rsid w:val="00ED6A91"/>
    <w:rsid w:val="00EE0098"/>
    <w:rsid w:val="00EE01D5"/>
    <w:rsid w:val="00EE032B"/>
    <w:rsid w:val="00EE0EBE"/>
    <w:rsid w:val="00EE1593"/>
    <w:rsid w:val="00EE187F"/>
    <w:rsid w:val="00EE3373"/>
    <w:rsid w:val="00EE35EE"/>
    <w:rsid w:val="00EE5B6B"/>
    <w:rsid w:val="00EE6144"/>
    <w:rsid w:val="00EE79D8"/>
    <w:rsid w:val="00EF0390"/>
    <w:rsid w:val="00EF07E4"/>
    <w:rsid w:val="00EF0887"/>
    <w:rsid w:val="00EF1179"/>
    <w:rsid w:val="00EF13DE"/>
    <w:rsid w:val="00EF189B"/>
    <w:rsid w:val="00EF1C4C"/>
    <w:rsid w:val="00EF1FF0"/>
    <w:rsid w:val="00EF20D0"/>
    <w:rsid w:val="00EF24C2"/>
    <w:rsid w:val="00EF2583"/>
    <w:rsid w:val="00EF2A31"/>
    <w:rsid w:val="00EF3779"/>
    <w:rsid w:val="00EF4097"/>
    <w:rsid w:val="00EF47A5"/>
    <w:rsid w:val="00EF5D8D"/>
    <w:rsid w:val="00EF5E20"/>
    <w:rsid w:val="00EF6055"/>
    <w:rsid w:val="00EF663E"/>
    <w:rsid w:val="00F007CE"/>
    <w:rsid w:val="00F008A5"/>
    <w:rsid w:val="00F016B4"/>
    <w:rsid w:val="00F06F61"/>
    <w:rsid w:val="00F074FF"/>
    <w:rsid w:val="00F07C06"/>
    <w:rsid w:val="00F10A40"/>
    <w:rsid w:val="00F10A7F"/>
    <w:rsid w:val="00F11C24"/>
    <w:rsid w:val="00F12060"/>
    <w:rsid w:val="00F151D6"/>
    <w:rsid w:val="00F152CF"/>
    <w:rsid w:val="00F1592A"/>
    <w:rsid w:val="00F16015"/>
    <w:rsid w:val="00F16157"/>
    <w:rsid w:val="00F163F5"/>
    <w:rsid w:val="00F176D4"/>
    <w:rsid w:val="00F17C40"/>
    <w:rsid w:val="00F17CBA"/>
    <w:rsid w:val="00F17F55"/>
    <w:rsid w:val="00F209DF"/>
    <w:rsid w:val="00F21B46"/>
    <w:rsid w:val="00F22BA2"/>
    <w:rsid w:val="00F22C46"/>
    <w:rsid w:val="00F23025"/>
    <w:rsid w:val="00F233BB"/>
    <w:rsid w:val="00F23C7D"/>
    <w:rsid w:val="00F24011"/>
    <w:rsid w:val="00F24A93"/>
    <w:rsid w:val="00F24DDD"/>
    <w:rsid w:val="00F25025"/>
    <w:rsid w:val="00F2556E"/>
    <w:rsid w:val="00F25D22"/>
    <w:rsid w:val="00F261F6"/>
    <w:rsid w:val="00F26C13"/>
    <w:rsid w:val="00F26FEB"/>
    <w:rsid w:val="00F27DEF"/>
    <w:rsid w:val="00F27FC3"/>
    <w:rsid w:val="00F3058F"/>
    <w:rsid w:val="00F308EA"/>
    <w:rsid w:val="00F30E84"/>
    <w:rsid w:val="00F31ACC"/>
    <w:rsid w:val="00F3216F"/>
    <w:rsid w:val="00F33920"/>
    <w:rsid w:val="00F35AAD"/>
    <w:rsid w:val="00F35DAE"/>
    <w:rsid w:val="00F35E73"/>
    <w:rsid w:val="00F367A5"/>
    <w:rsid w:val="00F37342"/>
    <w:rsid w:val="00F3739E"/>
    <w:rsid w:val="00F373A0"/>
    <w:rsid w:val="00F37924"/>
    <w:rsid w:val="00F408C9"/>
    <w:rsid w:val="00F41355"/>
    <w:rsid w:val="00F4144B"/>
    <w:rsid w:val="00F4194D"/>
    <w:rsid w:val="00F42E02"/>
    <w:rsid w:val="00F431B2"/>
    <w:rsid w:val="00F43C95"/>
    <w:rsid w:val="00F44731"/>
    <w:rsid w:val="00F44DBC"/>
    <w:rsid w:val="00F45255"/>
    <w:rsid w:val="00F45A99"/>
    <w:rsid w:val="00F45C52"/>
    <w:rsid w:val="00F45FA5"/>
    <w:rsid w:val="00F46769"/>
    <w:rsid w:val="00F4773E"/>
    <w:rsid w:val="00F479D3"/>
    <w:rsid w:val="00F50D8C"/>
    <w:rsid w:val="00F51480"/>
    <w:rsid w:val="00F522EA"/>
    <w:rsid w:val="00F52895"/>
    <w:rsid w:val="00F53725"/>
    <w:rsid w:val="00F53DAB"/>
    <w:rsid w:val="00F5415B"/>
    <w:rsid w:val="00F549A8"/>
    <w:rsid w:val="00F54ECA"/>
    <w:rsid w:val="00F55076"/>
    <w:rsid w:val="00F56770"/>
    <w:rsid w:val="00F5680C"/>
    <w:rsid w:val="00F56A50"/>
    <w:rsid w:val="00F56E85"/>
    <w:rsid w:val="00F57133"/>
    <w:rsid w:val="00F57B8B"/>
    <w:rsid w:val="00F60633"/>
    <w:rsid w:val="00F60764"/>
    <w:rsid w:val="00F60873"/>
    <w:rsid w:val="00F60C48"/>
    <w:rsid w:val="00F61B46"/>
    <w:rsid w:val="00F63199"/>
    <w:rsid w:val="00F6321F"/>
    <w:rsid w:val="00F63EFB"/>
    <w:rsid w:val="00F6407D"/>
    <w:rsid w:val="00F64C9F"/>
    <w:rsid w:val="00F64E98"/>
    <w:rsid w:val="00F6573E"/>
    <w:rsid w:val="00F66AD6"/>
    <w:rsid w:val="00F677AC"/>
    <w:rsid w:val="00F706B8"/>
    <w:rsid w:val="00F72845"/>
    <w:rsid w:val="00F7301D"/>
    <w:rsid w:val="00F733F8"/>
    <w:rsid w:val="00F74579"/>
    <w:rsid w:val="00F74C9D"/>
    <w:rsid w:val="00F7602D"/>
    <w:rsid w:val="00F76204"/>
    <w:rsid w:val="00F76232"/>
    <w:rsid w:val="00F77BEB"/>
    <w:rsid w:val="00F828AF"/>
    <w:rsid w:val="00F82F8E"/>
    <w:rsid w:val="00F83655"/>
    <w:rsid w:val="00F83E75"/>
    <w:rsid w:val="00F84127"/>
    <w:rsid w:val="00F845B4"/>
    <w:rsid w:val="00F84AC9"/>
    <w:rsid w:val="00F84FF7"/>
    <w:rsid w:val="00F853D8"/>
    <w:rsid w:val="00F868FF"/>
    <w:rsid w:val="00F874CE"/>
    <w:rsid w:val="00F87526"/>
    <w:rsid w:val="00F90A01"/>
    <w:rsid w:val="00F90E1D"/>
    <w:rsid w:val="00F93717"/>
    <w:rsid w:val="00F9740F"/>
    <w:rsid w:val="00F97F1F"/>
    <w:rsid w:val="00FA03F6"/>
    <w:rsid w:val="00FA2A41"/>
    <w:rsid w:val="00FA4A2F"/>
    <w:rsid w:val="00FA6DAC"/>
    <w:rsid w:val="00FA7B90"/>
    <w:rsid w:val="00FA7E76"/>
    <w:rsid w:val="00FB0539"/>
    <w:rsid w:val="00FB0567"/>
    <w:rsid w:val="00FB0D93"/>
    <w:rsid w:val="00FB21EC"/>
    <w:rsid w:val="00FB256D"/>
    <w:rsid w:val="00FB29B0"/>
    <w:rsid w:val="00FB2B39"/>
    <w:rsid w:val="00FB318A"/>
    <w:rsid w:val="00FB3D08"/>
    <w:rsid w:val="00FB4BC7"/>
    <w:rsid w:val="00FB53A1"/>
    <w:rsid w:val="00FB60CC"/>
    <w:rsid w:val="00FB739C"/>
    <w:rsid w:val="00FB7D63"/>
    <w:rsid w:val="00FC05A2"/>
    <w:rsid w:val="00FC09B2"/>
    <w:rsid w:val="00FC0D53"/>
    <w:rsid w:val="00FC13AF"/>
    <w:rsid w:val="00FC1D8E"/>
    <w:rsid w:val="00FC57F7"/>
    <w:rsid w:val="00FC5DB9"/>
    <w:rsid w:val="00FC63C1"/>
    <w:rsid w:val="00FC6DD3"/>
    <w:rsid w:val="00FC74D3"/>
    <w:rsid w:val="00FC7DE8"/>
    <w:rsid w:val="00FD09FC"/>
    <w:rsid w:val="00FD0E23"/>
    <w:rsid w:val="00FD0EBA"/>
    <w:rsid w:val="00FD1125"/>
    <w:rsid w:val="00FD1234"/>
    <w:rsid w:val="00FD12D0"/>
    <w:rsid w:val="00FD17EA"/>
    <w:rsid w:val="00FD1803"/>
    <w:rsid w:val="00FD18FE"/>
    <w:rsid w:val="00FD256B"/>
    <w:rsid w:val="00FD3676"/>
    <w:rsid w:val="00FD7B10"/>
    <w:rsid w:val="00FD7DAA"/>
    <w:rsid w:val="00FE047D"/>
    <w:rsid w:val="00FE1377"/>
    <w:rsid w:val="00FE22AF"/>
    <w:rsid w:val="00FE4379"/>
    <w:rsid w:val="00FE4667"/>
    <w:rsid w:val="00FE5C1C"/>
    <w:rsid w:val="00FE61C5"/>
    <w:rsid w:val="00FE773F"/>
    <w:rsid w:val="00FF11A6"/>
    <w:rsid w:val="00FF1D2A"/>
    <w:rsid w:val="00FF259D"/>
    <w:rsid w:val="00FF2CA0"/>
    <w:rsid w:val="00FF2D8F"/>
    <w:rsid w:val="00FF3026"/>
    <w:rsid w:val="00FF3670"/>
    <w:rsid w:val="00FF3C8B"/>
    <w:rsid w:val="00FF3E8D"/>
    <w:rsid w:val="00FF4EB9"/>
    <w:rsid w:val="00FF5286"/>
    <w:rsid w:val="00FF6D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pPr>
      <w:widowControl w:val="0"/>
      <w:jc w:val="both"/>
    </w:pPr>
    <w:rPr>
      <w:kern w:val="2"/>
      <w:sz w:val="21"/>
      <w:szCs w:val="24"/>
    </w:rPr>
  </w:style>
  <w:style w:type="paragraph" w:styleId="1">
    <w:name w:val="heading 1"/>
    <w:aliases w:val="章 Char,章,卷标题,H1,部分,标题 1（禁止使用）,一级标题,章1,章2,章3,章4,章5,章6,章7,章8,章9,章10,章11,第一章：标题 1,µÚÒ»ÕÂ£º±êÌâ 1,合同标题,heading 1,Heading 1 (NN),Heading 0,mxHeading1,h1,Section Head,Head 1,Head 11,Head 12,Head 111,Head 13,Head 112,Head 14,Head 113,Head 15,Head 114,R1,标"/>
    <w:basedOn w:val="a5"/>
    <w:next w:val="a6"/>
    <w:qFormat/>
    <w:rsid w:val="00CF5353"/>
    <w:pPr>
      <w:keepNext/>
      <w:keepLines/>
      <w:pageBreakBefore/>
      <w:numPr>
        <w:numId w:val="1"/>
      </w:numPr>
      <w:shd w:val="clear" w:color="auto" w:fill="0C0C0C"/>
      <w:spacing w:before="300" w:after="400" w:line="600" w:lineRule="auto"/>
      <w:jc w:val="right"/>
      <w:outlineLvl w:val="0"/>
    </w:pPr>
    <w:rPr>
      <w:rFonts w:eastAsia="黑体"/>
      <w:b/>
      <w:bCs/>
      <w:color w:val="FFFFFF"/>
      <w:kern w:val="44"/>
      <w:sz w:val="44"/>
      <w:szCs w:val="44"/>
    </w:rPr>
  </w:style>
  <w:style w:type="paragraph" w:styleId="2">
    <w:name w:val="heading 2"/>
    <w:aliases w:val="节,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子,标题2,H2,2nd level,h2,2,Header 2,l2,Titre2,Head 2,节标题,一级节名,Level 2 Head,heading 2,HD2,节1"/>
    <w:basedOn w:val="a5"/>
    <w:next w:val="a6"/>
    <w:qFormat/>
    <w:rsid w:val="00190CBA"/>
    <w:pPr>
      <w:keepNext/>
      <w:keepLines/>
      <w:numPr>
        <w:ilvl w:val="1"/>
        <w:numId w:val="1"/>
      </w:numPr>
      <w:pBdr>
        <w:bottom w:val="single" w:sz="36" w:space="1" w:color="auto"/>
      </w:pBdr>
      <w:spacing w:before="300" w:line="360" w:lineRule="auto"/>
      <w:outlineLvl w:val="1"/>
    </w:pPr>
    <w:rPr>
      <w:rFonts w:eastAsia="黑体"/>
      <w:b/>
      <w:bCs/>
      <w:sz w:val="30"/>
      <w:szCs w:val="32"/>
    </w:rPr>
  </w:style>
  <w:style w:type="paragraph" w:styleId="3">
    <w:name w:val="heading 3"/>
    <w:aliases w:val="一,1,h3,H3,sect1.2.3,Heading 3 - old,Map,H31,3rd level,heading 3,sect1.2.31,sect1.2.32,sect1.2.311,sect1.2.33,sect1.2.312,三级标题,小节,小节1,小节2,小节3,小节4,小节5,小节6,小节7,小节8,小节9,小节10,小节11,Level 3 Head,l3,CT,level_3,PIM 3,prop3,3,3heading,Heading 31,HeadC,一、,L3"/>
    <w:basedOn w:val="a5"/>
    <w:next w:val="a6"/>
    <w:link w:val="3Char"/>
    <w:qFormat/>
    <w:rsid w:val="00AB5C76"/>
    <w:pPr>
      <w:keepNext/>
      <w:keepLines/>
      <w:numPr>
        <w:ilvl w:val="2"/>
        <w:numId w:val="1"/>
      </w:numPr>
      <w:pBdr>
        <w:bottom w:val="single" w:sz="12" w:space="1" w:color="auto"/>
      </w:pBdr>
      <w:spacing w:before="260" w:line="360" w:lineRule="auto"/>
      <w:outlineLvl w:val="2"/>
    </w:pPr>
    <w:rPr>
      <w:rFonts w:eastAsia="黑体"/>
      <w:b/>
      <w:bCs/>
      <w:sz w:val="28"/>
      <w:szCs w:val="32"/>
    </w:rPr>
  </w:style>
  <w:style w:type="paragraph" w:styleId="4">
    <w:name w:val="heading 4"/>
    <w:aliases w:val="mxHeading4,H4,heading 4,h4,1.1,1。1,Ref Heading 1,rh1,Heading sql,sect 1.2.3.4,标题 4 Char1,标题 4 Char Char,(一) Char Char,1.1 Char Char,1。1 Char Char,H4 Char Char,Ref Heading 1 Char Char,rh1 Char Char,Heading sql Char Char,sect 1.2.3.4 Char Char,Char1"/>
    <w:basedOn w:val="a5"/>
    <w:next w:val="a6"/>
    <w:qFormat/>
    <w:rsid w:val="00043D42"/>
    <w:pPr>
      <w:keepNext/>
      <w:keepLines/>
      <w:numPr>
        <w:ilvl w:val="3"/>
        <w:numId w:val="1"/>
      </w:numPr>
      <w:pBdr>
        <w:bottom w:val="single" w:sz="8" w:space="1" w:color="auto"/>
      </w:pBdr>
      <w:spacing w:before="240" w:line="360" w:lineRule="auto"/>
      <w:outlineLvl w:val="3"/>
    </w:pPr>
    <w:rPr>
      <w:rFonts w:eastAsia="黑体"/>
      <w:b/>
      <w:bCs/>
      <w:sz w:val="24"/>
      <w:szCs w:val="28"/>
    </w:rPr>
  </w:style>
  <w:style w:type="paragraph" w:styleId="5">
    <w:name w:val="heading 5"/>
    <w:aliases w:val="(一),（一）,标题 5（一）,标题 5 Char Char Char,H5,h5,Second Subheading,dash,ds,dd,PIM 5,heading 5,Block Label,Level 3 - i,l4,标题 5-段落,Atlanthd3,Atlanthd31,Atlanthd32,Atlanthd33,Atlanthd34,Atlanthd311,Atlanthd35,Atlanthd36,Atlanthd312,Atlanthd37,Atlanthd38"/>
    <w:basedOn w:val="a5"/>
    <w:next w:val="a6"/>
    <w:qFormat/>
    <w:rsid w:val="00F6573E"/>
    <w:pPr>
      <w:keepNext/>
      <w:keepLines/>
      <w:numPr>
        <w:ilvl w:val="4"/>
        <w:numId w:val="1"/>
      </w:numPr>
      <w:spacing w:before="220" w:line="360" w:lineRule="auto"/>
      <w:outlineLvl w:val="4"/>
    </w:pPr>
    <w:rPr>
      <w:rFonts w:eastAsia="黑体"/>
      <w:b/>
      <w:bCs/>
      <w:sz w:val="24"/>
      <w:szCs w:val="28"/>
    </w:rPr>
  </w:style>
  <w:style w:type="paragraph" w:styleId="6">
    <w:name w:val="heading 6"/>
    <w:aliases w:val="标题 功能分类（设置、日常、期末）标题,(1),标题 6（设置、日常、期末、附录）,标题 6(设置、日常、期末、附录),标题 功能分类（设置、日常、期末）标题1,(1)1,标题 6（设置、日常、期末、附录）1,标题 功能分类（设置、日常、期末）标题2,(1)2,标题 6（设置、日常、期末、附录）2,h6,Third Subheading,H6,PIM 6,BOD 4,Legal Level 1.,sub-dash,sd,cnp,Caption number (page-wide),sd1"/>
    <w:basedOn w:val="a5"/>
    <w:next w:val="a6"/>
    <w:qFormat/>
    <w:rsid w:val="00330D7A"/>
    <w:pPr>
      <w:keepNext/>
      <w:keepLines/>
      <w:numPr>
        <w:ilvl w:val="5"/>
        <w:numId w:val="1"/>
      </w:numPr>
      <w:spacing w:before="200" w:line="360" w:lineRule="auto"/>
      <w:ind w:left="0" w:firstLine="0"/>
      <w:outlineLvl w:val="5"/>
    </w:pPr>
    <w:rPr>
      <w:rFonts w:ascii="Arial Unicode MS" w:eastAsia="黑体" w:hAnsi="Arial Unicode MS"/>
      <w:b/>
      <w:bCs/>
      <w:sz w:val="24"/>
    </w:rPr>
  </w:style>
  <w:style w:type="paragraph" w:styleId="7">
    <w:name w:val="heading 7"/>
    <w:aliases w:val="标题 7前言,标题 7前言标题,Legal Level 1.1.,标题 7（目录）,标题 7前言1,标题 7前言标题1,Legal Level 1.1.1,标题 7（目录）1,标题 7前言2,标题 7前言标题2,Legal Level 1.1.2,标题 7（目录）2,不用,cnc,Caption number (column-wide),st,ITT t7,PA Appendix Major,letter list,lettered list,letter list1,PIM 7"/>
    <w:basedOn w:val="a5"/>
    <w:next w:val="a6"/>
    <w:qFormat/>
    <w:rsid w:val="00B535A9"/>
    <w:pPr>
      <w:keepNext/>
      <w:keepLines/>
      <w:numPr>
        <w:ilvl w:val="6"/>
        <w:numId w:val="1"/>
      </w:numPr>
      <w:spacing w:before="180" w:line="360" w:lineRule="auto"/>
      <w:ind w:left="0" w:firstLine="0"/>
      <w:outlineLvl w:val="6"/>
    </w:pPr>
    <w:rPr>
      <w:rFonts w:eastAsia="黑体"/>
      <w:b/>
      <w:bCs/>
      <w:sz w:val="24"/>
    </w:rPr>
  </w:style>
  <w:style w:type="paragraph" w:styleId="8">
    <w:name w:val="heading 8"/>
    <w:aliases w:val="Legal Level 1.1.1.,Legal Level 1.1.1.1,Legal Level 1.1.1.2,不用8,h8,ctp,Caption text (page-wide),tt,Center Bold,ITT t8,PA Appendix Minor,Center Bold1,Center Bold2,Center Bold3,Center Bold4,Center Bold5,Center Bold6, action, action1, action2, action11"/>
    <w:basedOn w:val="a5"/>
    <w:next w:val="a6"/>
    <w:qFormat/>
    <w:rsid w:val="00B535A9"/>
    <w:pPr>
      <w:keepNext/>
      <w:keepLines/>
      <w:numPr>
        <w:ilvl w:val="7"/>
        <w:numId w:val="1"/>
      </w:numPr>
      <w:spacing w:before="240" w:line="360" w:lineRule="auto"/>
      <w:ind w:left="0" w:firstLine="0"/>
      <w:outlineLvl w:val="7"/>
    </w:pPr>
    <w:rPr>
      <w:rFonts w:eastAsia="黑体"/>
      <w:b/>
      <w:sz w:val="24"/>
    </w:rPr>
  </w:style>
  <w:style w:type="paragraph" w:styleId="9">
    <w:name w:val="heading 9"/>
    <w:aliases w:val="Legal Level 1.1.1.1.,Legal Level 1.1.1.1.1,Legal Level 1.1.1.1.2,不用9,ctc,Caption text (column-wide),ft,ITT t9,App Heading,App Heading1,App Heading2, progress, progress1, progress2, progress11, progress3, progress4, progress5, progress6, progress7"/>
    <w:basedOn w:val="a5"/>
    <w:next w:val="a6"/>
    <w:qFormat/>
    <w:rsid w:val="00C87BCA"/>
    <w:pPr>
      <w:keepNext/>
      <w:keepLines/>
      <w:numPr>
        <w:ilvl w:val="8"/>
        <w:numId w:val="1"/>
      </w:numPr>
      <w:spacing w:before="240" w:after="40" w:line="360" w:lineRule="auto"/>
      <w:ind w:left="0" w:firstLine="0"/>
      <w:outlineLvl w:val="8"/>
    </w:pPr>
    <w:rPr>
      <w:rFonts w:eastAsia="黑体"/>
      <w:b/>
      <w:sz w:val="24"/>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aliases w:val="h"/>
    <w:basedOn w:val="a5"/>
    <w:link w:val="Char"/>
    <w:uiPriority w:val="99"/>
    <w:rsid w:val="009632B7"/>
    <w:pPr>
      <w:pBdr>
        <w:bottom w:val="single" w:sz="6" w:space="1" w:color="auto"/>
      </w:pBdr>
      <w:tabs>
        <w:tab w:val="center" w:pos="4153"/>
        <w:tab w:val="right" w:pos="8306"/>
      </w:tabs>
      <w:snapToGrid w:val="0"/>
      <w:jc w:val="center"/>
    </w:pPr>
    <w:rPr>
      <w:sz w:val="18"/>
      <w:szCs w:val="18"/>
    </w:rPr>
  </w:style>
  <w:style w:type="paragraph" w:styleId="ab">
    <w:name w:val="footer"/>
    <w:aliases w:val="Footer-Even"/>
    <w:basedOn w:val="a5"/>
    <w:rsid w:val="009632B7"/>
    <w:pPr>
      <w:tabs>
        <w:tab w:val="center" w:pos="4153"/>
        <w:tab w:val="right" w:pos="8306"/>
      </w:tabs>
      <w:snapToGrid w:val="0"/>
      <w:jc w:val="left"/>
    </w:pPr>
    <w:rPr>
      <w:sz w:val="18"/>
      <w:szCs w:val="18"/>
    </w:rPr>
  </w:style>
  <w:style w:type="paragraph" w:customStyle="1" w:styleId="TableText">
    <w:name w:val="Table Text"/>
    <w:basedOn w:val="a5"/>
    <w:rsid w:val="00BE3C8F"/>
    <w:pPr>
      <w:keepLines/>
      <w:widowControl/>
      <w:overflowPunct w:val="0"/>
      <w:autoSpaceDE w:val="0"/>
      <w:autoSpaceDN w:val="0"/>
      <w:adjustRightInd w:val="0"/>
      <w:jc w:val="left"/>
      <w:textAlignment w:val="baseline"/>
    </w:pPr>
    <w:rPr>
      <w:rFonts w:ascii="Book Antiqua" w:hAnsi="Book Antiqua"/>
      <w:kern w:val="0"/>
      <w:sz w:val="16"/>
      <w:szCs w:val="20"/>
    </w:rPr>
  </w:style>
  <w:style w:type="paragraph" w:styleId="ac">
    <w:name w:val="macro"/>
    <w:semiHidden/>
    <w:rsid w:val="00BE3C8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paragraph" w:customStyle="1" w:styleId="a6">
    <w:name w:val="方案正文"/>
    <w:basedOn w:val="a5"/>
    <w:link w:val="Char0"/>
    <w:rsid w:val="00AD2CDD"/>
    <w:pPr>
      <w:spacing w:line="312" w:lineRule="auto"/>
      <w:ind w:firstLineChars="200" w:firstLine="200"/>
    </w:pPr>
  </w:style>
  <w:style w:type="character" w:customStyle="1" w:styleId="ad">
    <w:name w:val="突出显示"/>
    <w:rsid w:val="00B44B56"/>
    <w:rPr>
      <w:rFonts w:ascii="Arial Unicode MS" w:eastAsia="黑体" w:hAnsi="Arial Unicode MS"/>
      <w:b/>
      <w:color w:val="000080"/>
      <w:sz w:val="21"/>
    </w:rPr>
  </w:style>
  <w:style w:type="paragraph" w:customStyle="1" w:styleId="a0">
    <w:name w:val="图表编号"/>
    <w:basedOn w:val="a5"/>
    <w:rsid w:val="00F706B8"/>
    <w:pPr>
      <w:numPr>
        <w:ilvl w:val="1"/>
        <w:numId w:val="2"/>
      </w:numPr>
      <w:jc w:val="center"/>
    </w:pPr>
    <w:rPr>
      <w:rFonts w:ascii="Arial Unicode MS" w:eastAsia="黑体" w:hAnsi="Arial Unicode MS"/>
    </w:rPr>
  </w:style>
  <w:style w:type="paragraph" w:customStyle="1" w:styleId="10">
    <w:name w:val="项目(1)"/>
    <w:basedOn w:val="a6"/>
    <w:link w:val="1Char"/>
    <w:rsid w:val="00474D9C"/>
    <w:pPr>
      <w:numPr>
        <w:numId w:val="3"/>
      </w:numPr>
      <w:ind w:firstLineChars="0" w:firstLine="0"/>
    </w:pPr>
  </w:style>
  <w:style w:type="paragraph" w:customStyle="1" w:styleId="20">
    <w:name w:val="项目(2)"/>
    <w:basedOn w:val="a6"/>
    <w:rsid w:val="00E01D70"/>
    <w:pPr>
      <w:numPr>
        <w:numId w:val="4"/>
      </w:numPr>
      <w:tabs>
        <w:tab w:val="clear" w:pos="900"/>
      </w:tabs>
      <w:ind w:leftChars="400" w:left="400" w:firstLineChars="0" w:firstLine="0"/>
    </w:pPr>
    <w:rPr>
      <w:b/>
    </w:rPr>
  </w:style>
  <w:style w:type="paragraph" w:customStyle="1" w:styleId="ae">
    <w:name w:val="文字居中"/>
    <w:basedOn w:val="a6"/>
    <w:rsid w:val="00F706B8"/>
    <w:pPr>
      <w:ind w:firstLineChars="0" w:firstLine="0"/>
      <w:jc w:val="center"/>
    </w:pPr>
  </w:style>
  <w:style w:type="paragraph" w:customStyle="1" w:styleId="F1">
    <w:name w:val="F1"/>
    <w:basedOn w:val="1"/>
    <w:next w:val="a5"/>
    <w:autoRedefine/>
    <w:rsid w:val="006B6D28"/>
    <w:pPr>
      <w:numPr>
        <w:numId w:val="0"/>
      </w:numPr>
      <w:shd w:val="clear" w:color="auto" w:fill="000000"/>
      <w:wordWrap w:val="0"/>
      <w:spacing w:beforeLines="50" w:before="156" w:afterLines="150" w:after="468"/>
    </w:pPr>
    <w:rPr>
      <w:rFonts w:ascii="Arial" w:hAnsi="Arial"/>
      <w:szCs w:val="48"/>
    </w:rPr>
  </w:style>
  <w:style w:type="paragraph" w:customStyle="1" w:styleId="F2">
    <w:name w:val="F2"/>
    <w:basedOn w:val="1"/>
    <w:next w:val="a5"/>
    <w:autoRedefine/>
    <w:rsid w:val="006B6D28"/>
    <w:pPr>
      <w:pageBreakBefore w:val="0"/>
      <w:numPr>
        <w:numId w:val="0"/>
      </w:numPr>
      <w:pBdr>
        <w:top w:val="single" w:sz="48" w:space="1" w:color="auto"/>
      </w:pBdr>
      <w:shd w:val="clear" w:color="auto" w:fill="auto"/>
      <w:spacing w:before="200" w:after="200"/>
      <w:ind w:rightChars="900" w:right="1890"/>
      <w:jc w:val="left"/>
      <w:outlineLvl w:val="1"/>
    </w:pPr>
    <w:rPr>
      <w:rFonts w:ascii="Arial" w:eastAsia="华文中宋" w:hAnsi="Arial"/>
      <w:color w:val="auto"/>
      <w:sz w:val="32"/>
      <w:szCs w:val="32"/>
    </w:rPr>
  </w:style>
  <w:style w:type="paragraph" w:customStyle="1" w:styleId="F3">
    <w:name w:val="F3"/>
    <w:basedOn w:val="1"/>
    <w:next w:val="a5"/>
    <w:autoRedefine/>
    <w:rsid w:val="007A75CE"/>
    <w:pPr>
      <w:pageBreakBefore w:val="0"/>
      <w:numPr>
        <w:numId w:val="0"/>
      </w:numPr>
      <w:pBdr>
        <w:bottom w:val="single" w:sz="2" w:space="0" w:color="auto"/>
      </w:pBdr>
      <w:shd w:val="clear" w:color="auto" w:fill="auto"/>
      <w:spacing w:beforeLines="50" w:before="156" w:afterLines="100" w:after="312" w:line="240" w:lineRule="auto"/>
      <w:ind w:rightChars="900" w:right="1890"/>
      <w:jc w:val="both"/>
    </w:pPr>
    <w:rPr>
      <w:rFonts w:ascii="Arial" w:hAnsi="Arial"/>
      <w:color w:val="auto"/>
      <w:sz w:val="28"/>
      <w:szCs w:val="30"/>
    </w:rPr>
  </w:style>
  <w:style w:type="paragraph" w:customStyle="1" w:styleId="F4">
    <w:name w:val="F4"/>
    <w:basedOn w:val="1"/>
    <w:next w:val="a5"/>
    <w:autoRedefine/>
    <w:rsid w:val="007A75CE"/>
    <w:pPr>
      <w:pageBreakBefore w:val="0"/>
      <w:numPr>
        <w:numId w:val="0"/>
      </w:numPr>
      <w:shd w:val="clear" w:color="auto" w:fill="auto"/>
      <w:spacing w:before="46" w:after="46" w:line="240" w:lineRule="auto"/>
      <w:jc w:val="both"/>
    </w:pPr>
    <w:rPr>
      <w:rFonts w:ascii="Arial" w:eastAsia="华文中宋" w:hAnsi="Arial"/>
      <w:color w:val="auto"/>
      <w:sz w:val="24"/>
      <w:szCs w:val="24"/>
    </w:rPr>
  </w:style>
  <w:style w:type="paragraph" w:customStyle="1" w:styleId="F5">
    <w:name w:val="F5"/>
    <w:basedOn w:val="1"/>
    <w:next w:val="a5"/>
    <w:autoRedefine/>
    <w:rsid w:val="007A75CE"/>
    <w:pPr>
      <w:pageBreakBefore w:val="0"/>
      <w:numPr>
        <w:numId w:val="0"/>
      </w:numPr>
      <w:shd w:val="clear" w:color="auto" w:fill="auto"/>
      <w:spacing w:before="60" w:after="60" w:line="240" w:lineRule="auto"/>
      <w:jc w:val="left"/>
      <w:outlineLvl w:val="4"/>
    </w:pPr>
    <w:rPr>
      <w:rFonts w:eastAsia="华文中宋"/>
      <w:color w:val="auto"/>
      <w:sz w:val="24"/>
      <w:szCs w:val="21"/>
    </w:rPr>
  </w:style>
  <w:style w:type="paragraph" w:customStyle="1" w:styleId="F6">
    <w:name w:val="F6"/>
    <w:basedOn w:val="a5"/>
    <w:next w:val="a5"/>
    <w:rsid w:val="007A75CE"/>
    <w:pPr>
      <w:spacing w:before="40" w:after="40" w:line="264" w:lineRule="auto"/>
      <w:jc w:val="left"/>
    </w:pPr>
    <w:rPr>
      <w:rFonts w:ascii="Arial" w:hAnsi="Arial"/>
      <w:bCs/>
      <w:szCs w:val="21"/>
    </w:rPr>
  </w:style>
  <w:style w:type="paragraph" w:customStyle="1" w:styleId="F7">
    <w:name w:val="F7"/>
    <w:basedOn w:val="a5"/>
    <w:rsid w:val="007A75CE"/>
    <w:pPr>
      <w:spacing w:before="60" w:after="40" w:line="264" w:lineRule="auto"/>
    </w:pPr>
    <w:rPr>
      <w:rFonts w:ascii="宋体" w:hAnsi="Microsoft Sans Serif"/>
      <w:bCs/>
      <w:szCs w:val="21"/>
    </w:rPr>
  </w:style>
  <w:style w:type="paragraph" w:customStyle="1" w:styleId="a">
    <w:name w:val="图形编号"/>
    <w:basedOn w:val="a5"/>
    <w:next w:val="a6"/>
    <w:link w:val="Char1"/>
    <w:rsid w:val="00C45B95"/>
    <w:pPr>
      <w:widowControl/>
      <w:numPr>
        <w:ilvl w:val="1"/>
        <w:numId w:val="5"/>
      </w:numPr>
      <w:spacing w:before="60" w:after="60"/>
      <w:jc w:val="center"/>
    </w:pPr>
    <w:rPr>
      <w:rFonts w:ascii="黑体" w:eastAsia="黑体" w:hAnsi="黑体"/>
      <w:bCs/>
      <w:szCs w:val="21"/>
    </w:rPr>
  </w:style>
  <w:style w:type="paragraph" w:customStyle="1" w:styleId="F0">
    <w:name w:val="F图形"/>
    <w:basedOn w:val="a5"/>
    <w:next w:val="a"/>
    <w:rsid w:val="00C44A5B"/>
    <w:pPr>
      <w:spacing w:before="60" w:after="60" w:line="264" w:lineRule="auto"/>
      <w:jc w:val="center"/>
    </w:pPr>
    <w:rPr>
      <w:rFonts w:ascii="宋体" w:hAnsi="Microsoft Sans Serif"/>
      <w:bCs/>
      <w:szCs w:val="21"/>
    </w:rPr>
  </w:style>
  <w:style w:type="paragraph" w:customStyle="1" w:styleId="F8">
    <w:name w:val="F正文"/>
    <w:basedOn w:val="a5"/>
    <w:autoRedefine/>
    <w:rsid w:val="00395F6D"/>
    <w:pPr>
      <w:spacing w:before="60" w:after="60" w:line="264" w:lineRule="auto"/>
      <w:ind w:firstLineChars="200" w:firstLine="420"/>
    </w:pPr>
    <w:rPr>
      <w:rFonts w:ascii="宋体" w:hAnsi="Microsoft Sans Serif"/>
      <w:bCs/>
      <w:szCs w:val="21"/>
    </w:rPr>
  </w:style>
  <w:style w:type="paragraph" w:styleId="af">
    <w:name w:val="Document Map"/>
    <w:basedOn w:val="a5"/>
    <w:semiHidden/>
    <w:rsid w:val="00F76204"/>
    <w:pPr>
      <w:shd w:val="clear" w:color="auto" w:fill="000080"/>
    </w:pPr>
  </w:style>
  <w:style w:type="paragraph" w:customStyle="1" w:styleId="F">
    <w:name w:val="F图形序号"/>
    <w:basedOn w:val="F8"/>
    <w:next w:val="F8"/>
    <w:rsid w:val="00770BCE"/>
    <w:pPr>
      <w:numPr>
        <w:ilvl w:val="8"/>
        <w:numId w:val="11"/>
      </w:numPr>
      <w:ind w:firstLineChars="0" w:firstLine="0"/>
      <w:jc w:val="center"/>
    </w:pPr>
    <w:rPr>
      <w:rFonts w:ascii="黑体" w:eastAsia="黑体"/>
      <w:sz w:val="18"/>
    </w:rPr>
  </w:style>
  <w:style w:type="character" w:customStyle="1" w:styleId="Char0">
    <w:name w:val="方案正文 Char"/>
    <w:link w:val="a6"/>
    <w:rsid w:val="00AD2CDD"/>
    <w:rPr>
      <w:rFonts w:eastAsia="宋体"/>
      <w:kern w:val="2"/>
      <w:sz w:val="21"/>
      <w:szCs w:val="24"/>
      <w:lang w:val="en-US" w:eastAsia="zh-CN" w:bidi="ar-SA"/>
    </w:rPr>
  </w:style>
  <w:style w:type="paragraph" w:styleId="12">
    <w:name w:val="toc 1"/>
    <w:aliases w:val="TRY"/>
    <w:basedOn w:val="a5"/>
    <w:next w:val="a5"/>
    <w:autoRedefine/>
    <w:semiHidden/>
    <w:rsid w:val="00B854E0"/>
    <w:pPr>
      <w:spacing w:before="120" w:after="120"/>
      <w:jc w:val="left"/>
    </w:pPr>
    <w:rPr>
      <w:b/>
      <w:bCs/>
      <w:caps/>
      <w:sz w:val="20"/>
      <w:szCs w:val="20"/>
    </w:rPr>
  </w:style>
  <w:style w:type="paragraph" w:styleId="22">
    <w:name w:val="toc 2"/>
    <w:basedOn w:val="a5"/>
    <w:next w:val="a5"/>
    <w:autoRedefine/>
    <w:semiHidden/>
    <w:rsid w:val="00B854E0"/>
    <w:pPr>
      <w:ind w:left="210"/>
      <w:jc w:val="left"/>
    </w:pPr>
    <w:rPr>
      <w:smallCaps/>
      <w:sz w:val="20"/>
      <w:szCs w:val="20"/>
    </w:rPr>
  </w:style>
  <w:style w:type="paragraph" w:styleId="30">
    <w:name w:val="toc 3"/>
    <w:basedOn w:val="a5"/>
    <w:next w:val="a5"/>
    <w:autoRedefine/>
    <w:semiHidden/>
    <w:rsid w:val="00B854E0"/>
    <w:pPr>
      <w:ind w:left="420"/>
      <w:jc w:val="left"/>
    </w:pPr>
    <w:rPr>
      <w:i/>
      <w:iCs/>
      <w:sz w:val="20"/>
      <w:szCs w:val="20"/>
    </w:rPr>
  </w:style>
  <w:style w:type="paragraph" w:styleId="40">
    <w:name w:val="toc 4"/>
    <w:basedOn w:val="a5"/>
    <w:next w:val="a5"/>
    <w:autoRedefine/>
    <w:semiHidden/>
    <w:rsid w:val="00B854E0"/>
    <w:pPr>
      <w:ind w:left="630"/>
      <w:jc w:val="left"/>
    </w:pPr>
    <w:rPr>
      <w:sz w:val="18"/>
      <w:szCs w:val="18"/>
    </w:rPr>
  </w:style>
  <w:style w:type="paragraph" w:styleId="50">
    <w:name w:val="toc 5"/>
    <w:basedOn w:val="a5"/>
    <w:next w:val="a5"/>
    <w:autoRedefine/>
    <w:semiHidden/>
    <w:rsid w:val="00B854E0"/>
    <w:pPr>
      <w:ind w:left="840"/>
      <w:jc w:val="left"/>
    </w:pPr>
    <w:rPr>
      <w:sz w:val="18"/>
      <w:szCs w:val="18"/>
    </w:rPr>
  </w:style>
  <w:style w:type="paragraph" w:styleId="60">
    <w:name w:val="toc 6"/>
    <w:basedOn w:val="a5"/>
    <w:next w:val="a5"/>
    <w:autoRedefine/>
    <w:semiHidden/>
    <w:rsid w:val="00B854E0"/>
    <w:pPr>
      <w:ind w:left="1050"/>
      <w:jc w:val="left"/>
    </w:pPr>
    <w:rPr>
      <w:sz w:val="18"/>
      <w:szCs w:val="18"/>
    </w:rPr>
  </w:style>
  <w:style w:type="paragraph" w:styleId="70">
    <w:name w:val="toc 7"/>
    <w:basedOn w:val="a5"/>
    <w:next w:val="a5"/>
    <w:autoRedefine/>
    <w:semiHidden/>
    <w:rsid w:val="00B854E0"/>
    <w:pPr>
      <w:ind w:left="1260"/>
      <w:jc w:val="left"/>
    </w:pPr>
    <w:rPr>
      <w:sz w:val="18"/>
      <w:szCs w:val="18"/>
    </w:rPr>
  </w:style>
  <w:style w:type="paragraph" w:styleId="80">
    <w:name w:val="toc 8"/>
    <w:basedOn w:val="a5"/>
    <w:next w:val="a5"/>
    <w:autoRedefine/>
    <w:semiHidden/>
    <w:rsid w:val="00B854E0"/>
    <w:pPr>
      <w:ind w:left="1470"/>
      <w:jc w:val="left"/>
    </w:pPr>
    <w:rPr>
      <w:sz w:val="18"/>
      <w:szCs w:val="18"/>
    </w:rPr>
  </w:style>
  <w:style w:type="paragraph" w:styleId="90">
    <w:name w:val="toc 9"/>
    <w:basedOn w:val="a5"/>
    <w:next w:val="a5"/>
    <w:autoRedefine/>
    <w:semiHidden/>
    <w:rsid w:val="00B854E0"/>
    <w:pPr>
      <w:ind w:left="1680"/>
      <w:jc w:val="left"/>
    </w:pPr>
    <w:rPr>
      <w:sz w:val="18"/>
      <w:szCs w:val="18"/>
    </w:rPr>
  </w:style>
  <w:style w:type="paragraph" w:customStyle="1" w:styleId="a2">
    <w:name w:val="表格编号"/>
    <w:basedOn w:val="a5"/>
    <w:rsid w:val="00872569"/>
    <w:pPr>
      <w:numPr>
        <w:numId w:val="6"/>
      </w:numPr>
      <w:jc w:val="center"/>
    </w:pPr>
    <w:rPr>
      <w:rFonts w:eastAsia="黑体"/>
    </w:rPr>
  </w:style>
  <w:style w:type="paragraph" w:customStyle="1" w:styleId="F1A">
    <w:name w:val="F1A"/>
    <w:basedOn w:val="a5"/>
    <w:next w:val="F8"/>
    <w:autoRedefine/>
    <w:rsid w:val="00654860"/>
    <w:pPr>
      <w:spacing w:afterLines="100" w:after="312"/>
      <w:ind w:leftChars="2485" w:left="5218"/>
    </w:pPr>
    <w:rPr>
      <w:rFonts w:ascii="宋体" w:hAnsi="宋体" w:cs="宋体"/>
      <w:b/>
      <w:sz w:val="36"/>
      <w:szCs w:val="36"/>
    </w:rPr>
  </w:style>
  <w:style w:type="paragraph" w:customStyle="1" w:styleId="21">
    <w:name w:val="样式2"/>
    <w:basedOn w:val="a5"/>
    <w:rsid w:val="007423DD"/>
    <w:pPr>
      <w:numPr>
        <w:ilvl w:val="1"/>
        <w:numId w:val="6"/>
      </w:numPr>
    </w:pPr>
  </w:style>
  <w:style w:type="paragraph" w:customStyle="1" w:styleId="11">
    <w:name w:val="样式1"/>
    <w:basedOn w:val="a5"/>
    <w:rsid w:val="007423DD"/>
    <w:pPr>
      <w:numPr>
        <w:ilvl w:val="8"/>
        <w:numId w:val="6"/>
      </w:numPr>
    </w:pPr>
  </w:style>
  <w:style w:type="paragraph" w:customStyle="1" w:styleId="af0">
    <w:name w:val="内容提示右侧"/>
    <w:basedOn w:val="a5"/>
    <w:rsid w:val="00CE4E74"/>
    <w:pPr>
      <w:spacing w:line="300" w:lineRule="exact"/>
      <w:ind w:leftChars="2485" w:left="2485"/>
    </w:pPr>
    <w:rPr>
      <w:rFonts w:ascii="Arial Black" w:eastAsia="华文中宋" w:hAnsi="华文中宋"/>
      <w:b/>
      <w:spacing w:val="18"/>
      <w:w w:val="80"/>
      <w:szCs w:val="28"/>
    </w:rPr>
  </w:style>
  <w:style w:type="paragraph" w:customStyle="1" w:styleId="a3">
    <w:name w:val="案例标题"/>
    <w:basedOn w:val="a5"/>
    <w:next w:val="af1"/>
    <w:rsid w:val="00BF667D"/>
    <w:pPr>
      <w:widowControl/>
      <w:numPr>
        <w:numId w:val="7"/>
      </w:numPr>
      <w:tabs>
        <w:tab w:val="clear" w:pos="420"/>
      </w:tabs>
      <w:spacing w:afterLines="50" w:after="156" w:line="360" w:lineRule="auto"/>
      <w:ind w:leftChars="226" w:left="475" w:firstLine="0"/>
    </w:pPr>
    <w:rPr>
      <w:rFonts w:eastAsia="黑体"/>
      <w:b/>
      <w:sz w:val="24"/>
    </w:rPr>
  </w:style>
  <w:style w:type="paragraph" w:customStyle="1" w:styleId="af1">
    <w:name w:val="案例正文"/>
    <w:basedOn w:val="a5"/>
    <w:rsid w:val="004D3E39"/>
    <w:pPr>
      <w:spacing w:line="360" w:lineRule="auto"/>
      <w:ind w:firstLineChars="200" w:firstLine="200"/>
    </w:pPr>
    <w:rPr>
      <w:rFonts w:ascii="楷体_GB2312" w:eastAsia="楷体_GB2312"/>
    </w:rPr>
  </w:style>
  <w:style w:type="table" w:styleId="af2">
    <w:name w:val="Table Grid"/>
    <w:basedOn w:val="a8"/>
    <w:rsid w:val="00CC6E8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表头字体"/>
    <w:basedOn w:val="a5"/>
    <w:rsid w:val="007361A5"/>
    <w:pPr>
      <w:jc w:val="center"/>
    </w:pPr>
    <w:rPr>
      <w:rFonts w:ascii="黑体" w:eastAsia="黑体" w:hAnsi="宋体" w:cs="宋体"/>
      <w:b/>
      <w:bCs/>
      <w:color w:val="FFFFFF"/>
      <w:szCs w:val="20"/>
    </w:rPr>
  </w:style>
  <w:style w:type="paragraph" w:customStyle="1" w:styleId="af4">
    <w:name w:val="表格字体"/>
    <w:basedOn w:val="a5"/>
    <w:rsid w:val="00F60C48"/>
    <w:rPr>
      <w:rFonts w:ascii="宋体" w:hAnsi="宋体" w:cs="宋体"/>
      <w:szCs w:val="20"/>
    </w:rPr>
  </w:style>
  <w:style w:type="paragraph" w:customStyle="1" w:styleId="af5">
    <w:name w:val="内容提示左侧"/>
    <w:basedOn w:val="a5"/>
    <w:rsid w:val="00BF6626"/>
    <w:pPr>
      <w:spacing w:line="300" w:lineRule="exact"/>
      <w:ind w:rightChars="2200" w:right="2200"/>
    </w:pPr>
    <w:rPr>
      <w:rFonts w:ascii="Arial Black" w:eastAsia="华文中宋" w:hAnsi="Arial Black"/>
      <w:b/>
      <w:szCs w:val="28"/>
    </w:rPr>
  </w:style>
  <w:style w:type="paragraph" w:styleId="af6">
    <w:name w:val="Body Text"/>
    <w:aliases w:val="body text,建议书标准,?y????×?,????,bt,?y????,?y?????,Body Text(ch),bl,Body Text 12,Body Text 1,body text Char,正文文字 Char,正文文字 Char Char Char Char Char,普通文字 Char Char Char,纯文本1,?y???????????????????????¨¬?????????????????????????¡§????????|?"/>
    <w:basedOn w:val="a5"/>
    <w:link w:val="Char2"/>
    <w:rsid w:val="0077255E"/>
    <w:pPr>
      <w:spacing w:after="120"/>
    </w:pPr>
  </w:style>
  <w:style w:type="paragraph" w:styleId="af7">
    <w:name w:val="Body Text Indent"/>
    <w:aliases w:val="PI,正文文字首行缩进,特点标题,contents, Char Char Char, Char Char Char Char,缩进,正文编号,正文（首行缩进两字） Char,正文（首行缩进两字） Char Char Char Char Char Char Char Char Char Char Char Char Char Char"/>
    <w:basedOn w:val="a5"/>
    <w:rsid w:val="0077255E"/>
    <w:pPr>
      <w:spacing w:after="120"/>
      <w:ind w:leftChars="200" w:left="420"/>
    </w:pPr>
  </w:style>
  <w:style w:type="paragraph" w:styleId="af8">
    <w:name w:val="Body Text First Indent"/>
    <w:basedOn w:val="af6"/>
    <w:link w:val="Char3"/>
    <w:rsid w:val="0077255E"/>
    <w:pPr>
      <w:ind w:firstLineChars="100" w:firstLine="420"/>
    </w:pPr>
  </w:style>
  <w:style w:type="paragraph" w:styleId="af9">
    <w:name w:val="endnote text"/>
    <w:basedOn w:val="a5"/>
    <w:semiHidden/>
    <w:rsid w:val="0077255E"/>
    <w:pPr>
      <w:snapToGrid w:val="0"/>
      <w:jc w:val="left"/>
    </w:pPr>
  </w:style>
  <w:style w:type="character" w:styleId="afa">
    <w:name w:val="endnote reference"/>
    <w:semiHidden/>
    <w:rsid w:val="0077255E"/>
    <w:rPr>
      <w:vertAlign w:val="superscript"/>
    </w:rPr>
  </w:style>
  <w:style w:type="paragraph" w:customStyle="1" w:styleId="afb">
    <w:name w:val="内容摘要"/>
    <w:basedOn w:val="a6"/>
    <w:next w:val="afc"/>
    <w:rsid w:val="003E7392"/>
    <w:pPr>
      <w:pBdr>
        <w:bottom w:val="single" w:sz="12" w:space="1" w:color="auto"/>
      </w:pBdr>
      <w:ind w:firstLineChars="0" w:firstLine="0"/>
    </w:pPr>
    <w:rPr>
      <w:rFonts w:ascii="华文中宋" w:eastAsia="华文中宋" w:hAnsi="华文中宋" w:cs="宋体"/>
      <w:b/>
      <w:bCs/>
      <w:szCs w:val="20"/>
    </w:rPr>
  </w:style>
  <w:style w:type="paragraph" w:customStyle="1" w:styleId="afc">
    <w:name w:val="摘要内容"/>
    <w:basedOn w:val="a6"/>
    <w:rsid w:val="00C10677"/>
    <w:rPr>
      <w:rFonts w:ascii="幼圆" w:eastAsia="幼圆" w:hAnsi="幼圆"/>
    </w:rPr>
  </w:style>
  <w:style w:type="paragraph" w:customStyle="1" w:styleId="F210072">
    <w:name w:val="样式 F正文 + 首行缩进:  2.1 字符 右侧:  0.07 字符2"/>
    <w:basedOn w:val="a5"/>
    <w:autoRedefine/>
    <w:rsid w:val="00650E00"/>
    <w:pPr>
      <w:spacing w:before="60" w:after="60" w:line="360" w:lineRule="auto"/>
      <w:ind w:rightChars="7" w:right="15" w:firstLineChars="210" w:firstLine="504"/>
    </w:pPr>
    <w:rPr>
      <w:rFonts w:ascii="宋体" w:hAnsi="Microsoft Sans Serif" w:cs="宋体"/>
      <w:sz w:val="24"/>
      <w:szCs w:val="20"/>
    </w:rPr>
  </w:style>
  <w:style w:type="character" w:customStyle="1" w:styleId="1Char">
    <w:name w:val="项目(1) Char"/>
    <w:basedOn w:val="Char0"/>
    <w:link w:val="10"/>
    <w:rsid w:val="00650E00"/>
    <w:rPr>
      <w:rFonts w:eastAsia="宋体"/>
      <w:kern w:val="2"/>
      <w:sz w:val="21"/>
      <w:szCs w:val="24"/>
      <w:lang w:val="en-US" w:eastAsia="zh-CN" w:bidi="ar-SA"/>
    </w:rPr>
  </w:style>
  <w:style w:type="paragraph" w:customStyle="1" w:styleId="afd">
    <w:name w:val="无篇号一极标题"/>
    <w:basedOn w:val="1"/>
    <w:next w:val="a6"/>
    <w:rsid w:val="00C3251B"/>
    <w:pPr>
      <w:numPr>
        <w:numId w:val="0"/>
      </w:numPr>
    </w:pPr>
  </w:style>
  <w:style w:type="paragraph" w:styleId="23">
    <w:name w:val="Body Text First Indent 2"/>
    <w:basedOn w:val="af7"/>
    <w:rsid w:val="00075C38"/>
    <w:pPr>
      <w:ind w:firstLineChars="200" w:firstLine="420"/>
    </w:pPr>
  </w:style>
  <w:style w:type="paragraph" w:customStyle="1" w:styleId="afe">
    <w:name w:val="一级副标题"/>
    <w:basedOn w:val="a6"/>
    <w:next w:val="a6"/>
    <w:rsid w:val="00D531CE"/>
    <w:pPr>
      <w:spacing w:line="400" w:lineRule="exact"/>
      <w:jc w:val="center"/>
    </w:pPr>
    <w:rPr>
      <w:rFonts w:ascii="华文中宋" w:eastAsia="华文中宋" w:hAnsi="华文中宋"/>
      <w:b/>
      <w:szCs w:val="28"/>
    </w:rPr>
  </w:style>
  <w:style w:type="paragraph" w:customStyle="1" w:styleId="aff">
    <w:name w:val="方案封面标题"/>
    <w:basedOn w:val="a5"/>
    <w:rsid w:val="0049317E"/>
    <w:pPr>
      <w:spacing w:line="360" w:lineRule="auto"/>
      <w:jc w:val="center"/>
    </w:pPr>
    <w:rPr>
      <w:rFonts w:eastAsia="黑体"/>
      <w:sz w:val="72"/>
      <w:szCs w:val="72"/>
    </w:rPr>
  </w:style>
  <w:style w:type="paragraph" w:customStyle="1" w:styleId="aff0">
    <w:name w:val="方案封面版本信息"/>
    <w:basedOn w:val="a5"/>
    <w:rsid w:val="00E902C9"/>
    <w:pPr>
      <w:jc w:val="left"/>
    </w:pPr>
    <w:rPr>
      <w:rFonts w:hAnsi="宋体"/>
    </w:rPr>
  </w:style>
  <w:style w:type="paragraph" w:customStyle="1" w:styleId="aff1">
    <w:name w:val="方案封面公司名称"/>
    <w:basedOn w:val="a5"/>
    <w:rsid w:val="004437AB"/>
    <w:pPr>
      <w:jc w:val="left"/>
    </w:pPr>
    <w:rPr>
      <w:b/>
      <w:sz w:val="28"/>
      <w:szCs w:val="28"/>
    </w:rPr>
  </w:style>
  <w:style w:type="paragraph" w:customStyle="1" w:styleId="aff2">
    <w:name w:val="文档版本控制标题"/>
    <w:basedOn w:val="af6"/>
    <w:rsid w:val="0053171D"/>
    <w:pPr>
      <w:pBdr>
        <w:top w:val="single" w:sz="36" w:space="1" w:color="auto"/>
      </w:pBdr>
      <w:jc w:val="left"/>
    </w:pPr>
    <w:rPr>
      <w:rFonts w:ascii="黑体" w:eastAsia="黑体"/>
      <w:b/>
      <w:sz w:val="24"/>
    </w:rPr>
  </w:style>
  <w:style w:type="paragraph" w:customStyle="1" w:styleId="aff3">
    <w:name w:val="文档版本控制内容"/>
    <w:basedOn w:val="af6"/>
    <w:rsid w:val="003A5DA6"/>
    <w:pPr>
      <w:pBdr>
        <w:top w:val="single" w:sz="48" w:space="1" w:color="auto"/>
      </w:pBdr>
      <w:ind w:rightChars="3852" w:right="8089"/>
      <w:jc w:val="left"/>
    </w:pPr>
    <w:rPr>
      <w:rFonts w:ascii="黑体" w:eastAsia="黑体"/>
      <w:b/>
      <w:sz w:val="24"/>
    </w:rPr>
  </w:style>
  <w:style w:type="paragraph" w:customStyle="1" w:styleId="aff4">
    <w:name w:val="文档机密申明"/>
    <w:basedOn w:val="af8"/>
    <w:link w:val="Char4"/>
    <w:rsid w:val="00345ACA"/>
    <w:pPr>
      <w:ind w:firstLineChars="200" w:firstLine="200"/>
      <w:jc w:val="left"/>
    </w:pPr>
    <w:rPr>
      <w:b/>
      <w:i/>
    </w:rPr>
  </w:style>
  <w:style w:type="character" w:customStyle="1" w:styleId="Char2">
    <w:name w:val="正文文本 Char"/>
    <w:aliases w:val="body text Char1,建议书标准 Char,?y????×? Char,???? Char,bt Char,?y???? Char,?y????? Char,Body Text(ch) Char,bl Char,Body Text 12 Char,Body Text 1 Char,body text Char Char,正文文字 Char Char,正文文字 Char Char Char Char Char Char,普通文字 Char Char Char Char"/>
    <w:link w:val="af6"/>
    <w:rsid w:val="00345ACA"/>
    <w:rPr>
      <w:rFonts w:eastAsia="宋体"/>
      <w:kern w:val="2"/>
      <w:sz w:val="21"/>
      <w:szCs w:val="24"/>
      <w:lang w:val="en-US" w:eastAsia="zh-CN" w:bidi="ar-SA"/>
    </w:rPr>
  </w:style>
  <w:style w:type="character" w:customStyle="1" w:styleId="Char3">
    <w:name w:val="正文首行缩进 Char"/>
    <w:basedOn w:val="Char2"/>
    <w:link w:val="af8"/>
    <w:rsid w:val="00345ACA"/>
    <w:rPr>
      <w:rFonts w:eastAsia="宋体"/>
      <w:kern w:val="2"/>
      <w:sz w:val="21"/>
      <w:szCs w:val="24"/>
      <w:lang w:val="en-US" w:eastAsia="zh-CN" w:bidi="ar-SA"/>
    </w:rPr>
  </w:style>
  <w:style w:type="character" w:customStyle="1" w:styleId="Char4">
    <w:name w:val="文档机密申明 Char"/>
    <w:link w:val="aff4"/>
    <w:rsid w:val="00345ACA"/>
    <w:rPr>
      <w:rFonts w:eastAsia="宋体"/>
      <w:b/>
      <w:i/>
      <w:kern w:val="2"/>
      <w:sz w:val="21"/>
      <w:szCs w:val="24"/>
      <w:lang w:val="en-US" w:eastAsia="zh-CN" w:bidi="ar-SA"/>
    </w:rPr>
  </w:style>
  <w:style w:type="character" w:styleId="aff5">
    <w:name w:val="annotation reference"/>
    <w:semiHidden/>
    <w:rsid w:val="001D4A30"/>
    <w:rPr>
      <w:sz w:val="21"/>
      <w:szCs w:val="21"/>
    </w:rPr>
  </w:style>
  <w:style w:type="paragraph" w:styleId="aff6">
    <w:name w:val="annotation text"/>
    <w:basedOn w:val="a5"/>
    <w:semiHidden/>
    <w:rsid w:val="001D4A30"/>
    <w:pPr>
      <w:jc w:val="left"/>
    </w:pPr>
  </w:style>
  <w:style w:type="paragraph" w:styleId="aff7">
    <w:name w:val="annotation subject"/>
    <w:basedOn w:val="aff6"/>
    <w:next w:val="aff6"/>
    <w:semiHidden/>
    <w:rsid w:val="001D4A30"/>
    <w:rPr>
      <w:b/>
      <w:bCs/>
    </w:rPr>
  </w:style>
  <w:style w:type="paragraph" w:styleId="aff8">
    <w:name w:val="Balloon Text"/>
    <w:basedOn w:val="a5"/>
    <w:semiHidden/>
    <w:rsid w:val="001D4A30"/>
    <w:rPr>
      <w:sz w:val="18"/>
      <w:szCs w:val="18"/>
    </w:rPr>
  </w:style>
  <w:style w:type="paragraph" w:styleId="31">
    <w:name w:val="Body Text Indent 3"/>
    <w:basedOn w:val="a5"/>
    <w:rsid w:val="00714CAE"/>
    <w:pPr>
      <w:spacing w:after="120"/>
      <w:ind w:leftChars="200" w:left="420"/>
    </w:pPr>
    <w:rPr>
      <w:sz w:val="16"/>
      <w:szCs w:val="16"/>
    </w:rPr>
  </w:style>
  <w:style w:type="character" w:styleId="aff9">
    <w:name w:val="Hyperlink"/>
    <w:rsid w:val="003438D1"/>
    <w:rPr>
      <w:color w:val="0000FF"/>
      <w:u w:val="single"/>
    </w:rPr>
  </w:style>
  <w:style w:type="numbering" w:styleId="111111">
    <w:name w:val="Outline List 2"/>
    <w:basedOn w:val="a9"/>
    <w:rsid w:val="003438D1"/>
    <w:pPr>
      <w:numPr>
        <w:numId w:val="8"/>
      </w:numPr>
    </w:pPr>
  </w:style>
  <w:style w:type="paragraph" w:styleId="24">
    <w:name w:val="Body Text 2"/>
    <w:basedOn w:val="a5"/>
    <w:rsid w:val="003438D1"/>
    <w:pPr>
      <w:spacing w:after="120" w:line="480" w:lineRule="auto"/>
    </w:pPr>
  </w:style>
  <w:style w:type="paragraph" w:styleId="affa">
    <w:name w:val="caption"/>
    <w:basedOn w:val="a5"/>
    <w:next w:val="a5"/>
    <w:qFormat/>
    <w:rsid w:val="003438D1"/>
    <w:rPr>
      <w:rFonts w:ascii="Arial" w:eastAsia="黑体" w:hAnsi="Arial" w:cs="Arial"/>
      <w:sz w:val="20"/>
      <w:szCs w:val="20"/>
    </w:rPr>
  </w:style>
  <w:style w:type="character" w:styleId="affb">
    <w:name w:val="page number"/>
    <w:basedOn w:val="a7"/>
    <w:rsid w:val="003438D1"/>
  </w:style>
  <w:style w:type="character" w:styleId="affc">
    <w:name w:val="Strong"/>
    <w:qFormat/>
    <w:rsid w:val="003438D1"/>
    <w:rPr>
      <w:b/>
      <w:bCs/>
    </w:rPr>
  </w:style>
  <w:style w:type="paragraph" w:styleId="affd">
    <w:name w:val="footnote text"/>
    <w:basedOn w:val="a5"/>
    <w:semiHidden/>
    <w:rsid w:val="003438D1"/>
    <w:pPr>
      <w:snapToGrid w:val="0"/>
      <w:jc w:val="left"/>
    </w:pPr>
    <w:rPr>
      <w:sz w:val="18"/>
      <w:szCs w:val="18"/>
    </w:rPr>
  </w:style>
  <w:style w:type="character" w:styleId="affe">
    <w:name w:val="footnote reference"/>
    <w:semiHidden/>
    <w:rsid w:val="003438D1"/>
    <w:rPr>
      <w:vertAlign w:val="superscript"/>
    </w:rPr>
  </w:style>
  <w:style w:type="paragraph" w:styleId="afff">
    <w:name w:val="Title"/>
    <w:basedOn w:val="a5"/>
    <w:qFormat/>
    <w:rsid w:val="003438D1"/>
    <w:pPr>
      <w:spacing w:before="240" w:after="60"/>
      <w:jc w:val="center"/>
      <w:outlineLvl w:val="0"/>
    </w:pPr>
    <w:rPr>
      <w:rFonts w:ascii="Arial" w:hAnsi="Arial" w:cs="Arial"/>
      <w:b/>
      <w:bCs/>
      <w:sz w:val="32"/>
      <w:szCs w:val="32"/>
    </w:rPr>
  </w:style>
  <w:style w:type="paragraph" w:styleId="afff0">
    <w:name w:val="Normal Indent"/>
    <w:aliases w:val="LS-正文（首行缩2字）,表正文,正文非缩进,正文双线,特点,正文对齐,段1,正文不缩进,特点 Char,ALT+Z,水上软件,标题4,正文双线 Char Char,四号,特点 Char Char,Indent 1,正文（首行缩进两字） Char Char,郭应中的正文,正文3,正文缩进 Char,正文（首行缩进两字）1,四号2,表正文2,正文非缩进2,特点2,ALT+Z2,水上软件1,段12,正文（首行缩进两字）2,四号3,表正文3,正文非缩进3,特点3,ALT+Z3,段13,正文（小字）"/>
    <w:basedOn w:val="a5"/>
    <w:link w:val="Char10"/>
    <w:rsid w:val="003438D1"/>
    <w:pPr>
      <w:widowControl/>
      <w:ind w:firstLine="420"/>
      <w:jc w:val="left"/>
    </w:pPr>
    <w:rPr>
      <w:rFonts w:ascii="新宋体" w:eastAsia="新宋体" w:hAnsi="宋体"/>
      <w:kern w:val="0"/>
      <w:szCs w:val="20"/>
    </w:rPr>
  </w:style>
  <w:style w:type="paragraph" w:styleId="afff1">
    <w:name w:val="Plain Text"/>
    <w:aliases w:val="普通文字 Char Char"/>
    <w:basedOn w:val="a5"/>
    <w:link w:val="Char5"/>
    <w:rsid w:val="003438D1"/>
    <w:rPr>
      <w:rFonts w:ascii="宋体" w:hAnsi="Courier New" w:cs="Courier New"/>
      <w:szCs w:val="21"/>
    </w:rPr>
  </w:style>
  <w:style w:type="paragraph" w:styleId="a1">
    <w:name w:val="Salutation"/>
    <w:basedOn w:val="a5"/>
    <w:next w:val="a5"/>
    <w:rsid w:val="003438D1"/>
    <w:pPr>
      <w:numPr>
        <w:numId w:val="9"/>
      </w:numPr>
      <w:tabs>
        <w:tab w:val="clear" w:pos="1440"/>
      </w:tabs>
    </w:pPr>
    <w:rPr>
      <w:szCs w:val="20"/>
    </w:rPr>
  </w:style>
  <w:style w:type="paragraph" w:styleId="a4">
    <w:name w:val="Normal (Web)"/>
    <w:basedOn w:val="a5"/>
    <w:rsid w:val="003438D1"/>
    <w:pPr>
      <w:widowControl/>
      <w:numPr>
        <w:numId w:val="10"/>
      </w:numPr>
      <w:tabs>
        <w:tab w:val="clear" w:pos="855"/>
      </w:tabs>
      <w:spacing w:before="100" w:beforeAutospacing="1" w:after="100" w:afterAutospacing="1"/>
      <w:ind w:left="0" w:firstLine="0"/>
      <w:jc w:val="left"/>
    </w:pPr>
    <w:rPr>
      <w:rFonts w:eastAsia="Arial Unicode MS" w:cs="Arial Unicode MS"/>
      <w:color w:val="444444"/>
      <w:kern w:val="0"/>
      <w:sz w:val="18"/>
      <w:szCs w:val="18"/>
    </w:rPr>
  </w:style>
  <w:style w:type="character" w:customStyle="1" w:styleId="afff2">
    <w:name w:val="已访问的超链接"/>
    <w:rsid w:val="003438D1"/>
    <w:rPr>
      <w:color w:val="800080"/>
      <w:u w:val="single"/>
    </w:rPr>
  </w:style>
  <w:style w:type="paragraph" w:styleId="afff3">
    <w:name w:val="Block Text"/>
    <w:basedOn w:val="a5"/>
    <w:rsid w:val="003438D1"/>
    <w:pPr>
      <w:ind w:leftChars="200" w:left="420" w:right="-5" w:firstLine="420"/>
    </w:pPr>
    <w:rPr>
      <w:rFonts w:ascii="宋体" w:hAnsi="宋体"/>
      <w:szCs w:val="21"/>
    </w:rPr>
  </w:style>
  <w:style w:type="paragraph" w:styleId="25">
    <w:name w:val="Body Text Indent 2"/>
    <w:basedOn w:val="a5"/>
    <w:rsid w:val="003438D1"/>
    <w:pPr>
      <w:pBdr>
        <w:left w:val="thinThickSmallGap" w:sz="24" w:space="4" w:color="auto"/>
      </w:pBdr>
      <w:ind w:leftChars="71" w:left="149" w:firstLineChars="157" w:firstLine="330"/>
    </w:pPr>
    <w:rPr>
      <w:rFonts w:ascii="宋体" w:hAnsi="宋体"/>
    </w:rPr>
  </w:style>
  <w:style w:type="paragraph" w:styleId="32">
    <w:name w:val="Body Text 3"/>
    <w:basedOn w:val="a5"/>
    <w:rsid w:val="003438D1"/>
    <w:pPr>
      <w:spacing w:after="120"/>
    </w:pPr>
    <w:rPr>
      <w:sz w:val="16"/>
      <w:szCs w:val="16"/>
    </w:rPr>
  </w:style>
  <w:style w:type="paragraph" w:styleId="26">
    <w:name w:val="List Bullet 2"/>
    <w:basedOn w:val="a5"/>
    <w:autoRedefine/>
    <w:rsid w:val="003438D1"/>
    <w:pPr>
      <w:tabs>
        <w:tab w:val="num" w:pos="735"/>
      </w:tabs>
      <w:spacing w:line="360" w:lineRule="auto"/>
      <w:ind w:left="735" w:hanging="525"/>
    </w:pPr>
    <w:rPr>
      <w:b/>
      <w:bCs/>
      <w:sz w:val="24"/>
    </w:rPr>
  </w:style>
  <w:style w:type="paragraph" w:styleId="afff4">
    <w:name w:val="toa heading"/>
    <w:basedOn w:val="a5"/>
    <w:next w:val="a5"/>
    <w:semiHidden/>
    <w:rsid w:val="003438D1"/>
    <w:pPr>
      <w:spacing w:before="120"/>
    </w:pPr>
    <w:rPr>
      <w:rFonts w:ascii="Arial" w:hAnsi="Arial"/>
      <w:b/>
      <w:bCs/>
    </w:rPr>
  </w:style>
  <w:style w:type="paragraph" w:styleId="afff5">
    <w:name w:val="Date"/>
    <w:basedOn w:val="a5"/>
    <w:next w:val="a5"/>
    <w:rsid w:val="003438D1"/>
    <w:rPr>
      <w:szCs w:val="20"/>
    </w:rPr>
  </w:style>
  <w:style w:type="paragraph" w:styleId="13">
    <w:name w:val="index 1"/>
    <w:basedOn w:val="a5"/>
    <w:next w:val="a5"/>
    <w:autoRedefine/>
    <w:semiHidden/>
    <w:rsid w:val="003438D1"/>
    <w:pPr>
      <w:tabs>
        <w:tab w:val="num" w:pos="0"/>
      </w:tabs>
      <w:spacing w:before="40" w:after="40" w:line="360" w:lineRule="atLeast"/>
    </w:pPr>
    <w:rPr>
      <w:spacing w:val="16"/>
      <w:kern w:val="0"/>
      <w:szCs w:val="20"/>
    </w:rPr>
  </w:style>
  <w:style w:type="paragraph" w:styleId="afff6">
    <w:name w:val="index heading"/>
    <w:basedOn w:val="a5"/>
    <w:next w:val="13"/>
    <w:semiHidden/>
    <w:rsid w:val="003438D1"/>
    <w:pPr>
      <w:ind w:firstLineChars="200" w:firstLine="420"/>
    </w:pPr>
    <w:rPr>
      <w:szCs w:val="20"/>
    </w:rPr>
  </w:style>
  <w:style w:type="paragraph" w:styleId="afff7">
    <w:name w:val="List"/>
    <w:basedOn w:val="a5"/>
    <w:rsid w:val="003438D1"/>
    <w:pPr>
      <w:tabs>
        <w:tab w:val="num" w:pos="840"/>
      </w:tabs>
      <w:ind w:left="200" w:hangingChars="200" w:hanging="200"/>
    </w:pPr>
  </w:style>
  <w:style w:type="paragraph" w:styleId="27">
    <w:name w:val="List 2"/>
    <w:aliases w:val="list/1,List,列表2,List1,内容"/>
    <w:basedOn w:val="a5"/>
    <w:rsid w:val="003438D1"/>
    <w:pPr>
      <w:widowControl/>
      <w:spacing w:before="240" w:line="360" w:lineRule="atLeast"/>
      <w:ind w:left="2578" w:hanging="418"/>
      <w:jc w:val="left"/>
    </w:pPr>
    <w:rPr>
      <w:rFonts w:ascii="宋体" w:hAnsi="宋体"/>
      <w:snapToGrid w:val="0"/>
      <w:kern w:val="0"/>
      <w:szCs w:val="20"/>
    </w:rPr>
  </w:style>
  <w:style w:type="paragraph" w:styleId="28">
    <w:name w:val="List Continue 2"/>
    <w:basedOn w:val="a5"/>
    <w:rsid w:val="003438D1"/>
    <w:pPr>
      <w:spacing w:after="120"/>
      <w:ind w:leftChars="400" w:left="840"/>
    </w:pPr>
  </w:style>
  <w:style w:type="paragraph" w:styleId="33">
    <w:name w:val="List 3"/>
    <w:basedOn w:val="a5"/>
    <w:rsid w:val="003438D1"/>
    <w:pPr>
      <w:ind w:leftChars="400" w:left="100" w:hangingChars="200" w:hanging="200"/>
    </w:pPr>
  </w:style>
  <w:style w:type="paragraph" w:styleId="41">
    <w:name w:val="List 4"/>
    <w:basedOn w:val="a5"/>
    <w:rsid w:val="003438D1"/>
    <w:pPr>
      <w:ind w:leftChars="600" w:left="100" w:hangingChars="200" w:hanging="200"/>
    </w:pPr>
  </w:style>
  <w:style w:type="paragraph" w:styleId="afff8">
    <w:name w:val="List Bullet"/>
    <w:basedOn w:val="a5"/>
    <w:rsid w:val="003438D1"/>
    <w:pPr>
      <w:tabs>
        <w:tab w:val="num" w:pos="360"/>
      </w:tabs>
      <w:ind w:left="360" w:hangingChars="200" w:hanging="360"/>
    </w:pPr>
  </w:style>
  <w:style w:type="paragraph" w:styleId="34">
    <w:name w:val="List Bullet 3"/>
    <w:basedOn w:val="a5"/>
    <w:rsid w:val="003438D1"/>
    <w:pPr>
      <w:tabs>
        <w:tab w:val="num" w:pos="1200"/>
      </w:tabs>
      <w:ind w:leftChars="400" w:left="1200" w:hangingChars="200" w:hanging="360"/>
    </w:pPr>
  </w:style>
  <w:style w:type="paragraph" w:styleId="42">
    <w:name w:val="List Bullet 4"/>
    <w:basedOn w:val="a5"/>
    <w:rsid w:val="003438D1"/>
    <w:pPr>
      <w:tabs>
        <w:tab w:val="num" w:pos="1620"/>
      </w:tabs>
      <w:ind w:leftChars="600" w:left="1620" w:hangingChars="200" w:hanging="360"/>
    </w:pPr>
  </w:style>
  <w:style w:type="paragraph" w:styleId="afff9">
    <w:name w:val="List Continue"/>
    <w:basedOn w:val="a5"/>
    <w:rsid w:val="003438D1"/>
    <w:pPr>
      <w:spacing w:after="120"/>
      <w:ind w:leftChars="200" w:left="420"/>
    </w:pPr>
  </w:style>
  <w:style w:type="paragraph" w:styleId="35">
    <w:name w:val="List Continue 3"/>
    <w:basedOn w:val="a5"/>
    <w:rsid w:val="003438D1"/>
    <w:pPr>
      <w:spacing w:after="120"/>
      <w:ind w:leftChars="600" w:left="1260"/>
    </w:pPr>
  </w:style>
  <w:style w:type="paragraph" w:styleId="HTML">
    <w:name w:val="HTML Preformatted"/>
    <w:basedOn w:val="a5"/>
    <w:rsid w:val="003438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29">
    <w:name w:val="index 2"/>
    <w:basedOn w:val="a5"/>
    <w:next w:val="a5"/>
    <w:autoRedefine/>
    <w:semiHidden/>
    <w:rsid w:val="003438D1"/>
    <w:pPr>
      <w:ind w:leftChars="200" w:left="200"/>
    </w:pPr>
  </w:style>
  <w:style w:type="paragraph" w:styleId="36">
    <w:name w:val="index 3"/>
    <w:basedOn w:val="a5"/>
    <w:next w:val="a5"/>
    <w:autoRedefine/>
    <w:semiHidden/>
    <w:rsid w:val="003438D1"/>
    <w:pPr>
      <w:ind w:leftChars="400" w:left="400"/>
    </w:pPr>
  </w:style>
  <w:style w:type="paragraph" w:styleId="43">
    <w:name w:val="index 4"/>
    <w:basedOn w:val="a5"/>
    <w:next w:val="a5"/>
    <w:autoRedefine/>
    <w:semiHidden/>
    <w:rsid w:val="003438D1"/>
    <w:pPr>
      <w:ind w:leftChars="600" w:left="600"/>
    </w:pPr>
  </w:style>
  <w:style w:type="paragraph" w:styleId="51">
    <w:name w:val="index 5"/>
    <w:basedOn w:val="a5"/>
    <w:next w:val="a5"/>
    <w:autoRedefine/>
    <w:semiHidden/>
    <w:rsid w:val="003438D1"/>
    <w:pPr>
      <w:ind w:leftChars="800" w:left="800"/>
    </w:pPr>
  </w:style>
  <w:style w:type="paragraph" w:styleId="61">
    <w:name w:val="index 6"/>
    <w:basedOn w:val="a5"/>
    <w:next w:val="a5"/>
    <w:autoRedefine/>
    <w:semiHidden/>
    <w:rsid w:val="003438D1"/>
    <w:pPr>
      <w:ind w:leftChars="1000" w:left="1000"/>
    </w:pPr>
  </w:style>
  <w:style w:type="paragraph" w:styleId="71">
    <w:name w:val="index 7"/>
    <w:basedOn w:val="a5"/>
    <w:next w:val="a5"/>
    <w:autoRedefine/>
    <w:semiHidden/>
    <w:rsid w:val="003438D1"/>
    <w:pPr>
      <w:ind w:leftChars="1200" w:left="1200"/>
    </w:pPr>
  </w:style>
  <w:style w:type="paragraph" w:styleId="81">
    <w:name w:val="index 8"/>
    <w:basedOn w:val="a5"/>
    <w:next w:val="a5"/>
    <w:autoRedefine/>
    <w:semiHidden/>
    <w:rsid w:val="003438D1"/>
    <w:pPr>
      <w:ind w:leftChars="1400" w:left="1400"/>
    </w:pPr>
  </w:style>
  <w:style w:type="paragraph" w:styleId="91">
    <w:name w:val="index 9"/>
    <w:basedOn w:val="a5"/>
    <w:next w:val="a5"/>
    <w:autoRedefine/>
    <w:semiHidden/>
    <w:rsid w:val="003438D1"/>
    <w:pPr>
      <w:ind w:leftChars="1600" w:left="1600"/>
    </w:pPr>
  </w:style>
  <w:style w:type="character" w:customStyle="1" w:styleId="3Char">
    <w:name w:val="标题 3 Char"/>
    <w:aliases w:val="一 Char,1 Char,h3 Char,H3 Char,sect1.2.3 Char,Heading 3 - old Char,Map Char,H31 Char,3rd level Char,heading 3 Char,sect1.2.31 Char,sect1.2.32 Char,sect1.2.311 Char,sect1.2.33 Char,sect1.2.312 Char,三级标题 Char,小节 Char,小节1 Char,小节2 Char,小节3 Char"/>
    <w:link w:val="3"/>
    <w:rsid w:val="003438D1"/>
    <w:rPr>
      <w:rFonts w:eastAsia="黑体"/>
      <w:b/>
      <w:bCs/>
      <w:kern w:val="2"/>
      <w:sz w:val="28"/>
      <w:szCs w:val="32"/>
    </w:rPr>
  </w:style>
  <w:style w:type="character" w:customStyle="1" w:styleId="Char5">
    <w:name w:val="纯文本 Char"/>
    <w:aliases w:val="普通文字 Char Char Char1"/>
    <w:link w:val="afff1"/>
    <w:rsid w:val="003438D1"/>
    <w:rPr>
      <w:rFonts w:ascii="宋体" w:eastAsia="宋体" w:hAnsi="Courier New" w:cs="Courier New"/>
      <w:kern w:val="2"/>
      <w:sz w:val="21"/>
      <w:szCs w:val="21"/>
      <w:lang w:val="en-US" w:eastAsia="zh-CN" w:bidi="ar-SA"/>
    </w:rPr>
  </w:style>
  <w:style w:type="paragraph" w:customStyle="1" w:styleId="ParaCharCharCharChar">
    <w:name w:val="默认段落字体 Para Char Char Char Char"/>
    <w:basedOn w:val="a5"/>
    <w:rsid w:val="00061BC7"/>
    <w:pPr>
      <w:spacing w:line="240" w:lineRule="atLeast"/>
      <w:ind w:left="420" w:firstLineChars="171" w:firstLine="420"/>
    </w:pPr>
    <w:rPr>
      <w:b/>
      <w:kern w:val="0"/>
      <w:szCs w:val="21"/>
    </w:rPr>
  </w:style>
  <w:style w:type="character" w:customStyle="1" w:styleId="px12none">
    <w:name w:val="px12none"/>
    <w:basedOn w:val="a7"/>
    <w:rsid w:val="00061BC7"/>
  </w:style>
  <w:style w:type="character" w:customStyle="1" w:styleId="Char1">
    <w:name w:val="图形编号 Char"/>
    <w:link w:val="a"/>
    <w:rsid w:val="00BF4F95"/>
    <w:rPr>
      <w:rFonts w:ascii="黑体" w:eastAsia="黑体" w:hAnsi="黑体"/>
      <w:bCs/>
      <w:kern w:val="2"/>
      <w:sz w:val="21"/>
      <w:szCs w:val="21"/>
    </w:rPr>
  </w:style>
  <w:style w:type="character" w:customStyle="1" w:styleId="Char10">
    <w:name w:val="正文缩进 Char1"/>
    <w:aliases w:val="LS-正文（首行缩2字） Char,表正文 Char,正文非缩进 Char,正文双线 Char,特点 Char1,正文对齐 Char,段1 Char,正文不缩进 Char,特点 Char Char1,ALT+Z Char,水上软件 Char,标题4 Char,正文双线 Char Char Char,四号 Char,特点 Char Char Char,Indent 1 Char,正文（首行缩进两字） Char Char Char,郭应中的正文 Char,正文3 Char"/>
    <w:link w:val="afff0"/>
    <w:rsid w:val="00E0190C"/>
    <w:rPr>
      <w:rFonts w:ascii="新宋体" w:eastAsia="新宋体" w:hAnsi="宋体"/>
      <w:sz w:val="21"/>
      <w:lang w:val="en-US" w:eastAsia="zh-CN" w:bidi="ar-SA"/>
    </w:rPr>
  </w:style>
  <w:style w:type="paragraph" w:customStyle="1" w:styleId="22Heading2HiddenHeading2CCBSheading2H2">
    <w:name w:val="样式 标题 2节第一章 标题 2Heading 2 HiddenHeading 2 CCBSheading 2H2..."/>
    <w:basedOn w:val="2"/>
    <w:rsid w:val="00C64599"/>
    <w:pPr>
      <w:numPr>
        <w:numId w:val="12"/>
      </w:numPr>
      <w:pBdr>
        <w:bottom w:val="none" w:sz="0" w:space="0" w:color="auto"/>
      </w:pBdr>
      <w:spacing w:before="100" w:beforeAutospacing="1" w:after="100" w:afterAutospacing="1" w:line="416" w:lineRule="auto"/>
      <w:jc w:val="left"/>
    </w:pPr>
    <w:rPr>
      <w:rFonts w:ascii="Arial" w:hAnsi="Arial" w:cs="宋体"/>
      <w:sz w:val="32"/>
      <w:szCs w:val="20"/>
    </w:rPr>
  </w:style>
  <w:style w:type="paragraph" w:customStyle="1" w:styleId="31173">
    <w:name w:val="样式 标题 3一1 + 行距: 多倍行距 1.73 字行"/>
    <w:basedOn w:val="3"/>
    <w:rsid w:val="00C64599"/>
    <w:pPr>
      <w:numPr>
        <w:numId w:val="12"/>
      </w:numPr>
      <w:pBdr>
        <w:bottom w:val="none" w:sz="0" w:space="0" w:color="auto"/>
      </w:pBdr>
      <w:spacing w:beforeAutospacing="1" w:after="260" w:afterAutospacing="1" w:line="416" w:lineRule="auto"/>
      <w:jc w:val="left"/>
    </w:pPr>
    <w:rPr>
      <w:rFonts w:eastAsia="宋体" w:cs="宋体"/>
      <w:szCs w:val="20"/>
    </w:rPr>
  </w:style>
  <w:style w:type="paragraph" w:customStyle="1" w:styleId="07415">
    <w:name w:val="样式 小四 左侧:  0.74 厘米 行距: 1.5 倍行距"/>
    <w:basedOn w:val="a5"/>
    <w:rsid w:val="00C64599"/>
    <w:pPr>
      <w:spacing w:line="360" w:lineRule="auto"/>
      <w:ind w:left="420" w:firstLineChars="200" w:firstLine="200"/>
    </w:pPr>
    <w:rPr>
      <w:rFonts w:cs="宋体"/>
      <w:sz w:val="24"/>
      <w:szCs w:val="20"/>
    </w:rPr>
  </w:style>
  <w:style w:type="paragraph" w:customStyle="1" w:styleId="CharChar">
    <w:name w:val="Char Char"/>
    <w:basedOn w:val="a5"/>
    <w:autoRedefine/>
    <w:rsid w:val="00317207"/>
    <w:pPr>
      <w:widowControl/>
      <w:spacing w:after="160" w:line="240" w:lineRule="exact"/>
      <w:jc w:val="left"/>
    </w:pPr>
    <w:rPr>
      <w:rFonts w:ascii="Verdana" w:eastAsia="仿宋_GB2312" w:hAnsi="Verdana"/>
      <w:kern w:val="0"/>
      <w:sz w:val="24"/>
      <w:szCs w:val="20"/>
      <w:lang w:eastAsia="en-US"/>
    </w:rPr>
  </w:style>
  <w:style w:type="paragraph" w:styleId="afffa">
    <w:name w:val="List Paragraph"/>
    <w:basedOn w:val="a5"/>
    <w:uiPriority w:val="34"/>
    <w:qFormat/>
    <w:rsid w:val="00893B6C"/>
    <w:pPr>
      <w:ind w:firstLineChars="200" w:firstLine="420"/>
    </w:pPr>
    <w:rPr>
      <w:rFonts w:asciiTheme="minorHAnsi" w:eastAsiaTheme="minorEastAsia" w:hAnsiTheme="minorHAnsi" w:cstheme="minorBidi"/>
      <w:szCs w:val="22"/>
    </w:rPr>
  </w:style>
  <w:style w:type="character" w:customStyle="1" w:styleId="Char">
    <w:name w:val="页眉 Char"/>
    <w:aliases w:val="h Char"/>
    <w:basedOn w:val="a7"/>
    <w:link w:val="aa"/>
    <w:uiPriority w:val="99"/>
    <w:rsid w:val="00893B6C"/>
    <w:rPr>
      <w:kern w:val="2"/>
      <w:sz w:val="18"/>
      <w:szCs w:val="18"/>
    </w:rPr>
  </w:style>
  <w:style w:type="table" w:styleId="14">
    <w:name w:val="Table Classic 1"/>
    <w:basedOn w:val="a8"/>
    <w:rsid w:val="00F63199"/>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List 3"/>
    <w:basedOn w:val="a8"/>
    <w:rsid w:val="0036476A"/>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afffb">
    <w:name w:val="Light Shading"/>
    <w:basedOn w:val="a8"/>
    <w:uiPriority w:val="60"/>
    <w:rsid w:val="00040E0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pPr>
      <w:widowControl w:val="0"/>
      <w:jc w:val="both"/>
    </w:pPr>
    <w:rPr>
      <w:kern w:val="2"/>
      <w:sz w:val="21"/>
      <w:szCs w:val="24"/>
    </w:rPr>
  </w:style>
  <w:style w:type="paragraph" w:styleId="1">
    <w:name w:val="heading 1"/>
    <w:aliases w:val="章 Char,章,卷标题,H1,部分,标题 1（禁止使用）,一级标题,章1,章2,章3,章4,章5,章6,章7,章8,章9,章10,章11,第一章：标题 1,µÚÒ»ÕÂ£º±êÌâ 1,合同标题,heading 1,Heading 1 (NN),Heading 0,mxHeading1,h1,Section Head,Head 1,Head 11,Head 12,Head 111,Head 13,Head 112,Head 14,Head 113,Head 15,Head 114,R1,标"/>
    <w:basedOn w:val="a5"/>
    <w:next w:val="a6"/>
    <w:qFormat/>
    <w:rsid w:val="00CF5353"/>
    <w:pPr>
      <w:keepNext/>
      <w:keepLines/>
      <w:pageBreakBefore/>
      <w:numPr>
        <w:numId w:val="1"/>
      </w:numPr>
      <w:shd w:val="clear" w:color="auto" w:fill="0C0C0C"/>
      <w:spacing w:before="300" w:after="400" w:line="600" w:lineRule="auto"/>
      <w:jc w:val="right"/>
      <w:outlineLvl w:val="0"/>
    </w:pPr>
    <w:rPr>
      <w:rFonts w:eastAsia="黑体"/>
      <w:b/>
      <w:bCs/>
      <w:color w:val="FFFFFF"/>
      <w:kern w:val="44"/>
      <w:sz w:val="44"/>
      <w:szCs w:val="44"/>
    </w:rPr>
  </w:style>
  <w:style w:type="paragraph" w:styleId="2">
    <w:name w:val="heading 2"/>
    <w:aliases w:val="节,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子,标题2,H2,2nd level,h2,2,Header 2,l2,Titre2,Head 2,节标题,一级节名,Level 2 Head,heading 2,HD2,节1"/>
    <w:basedOn w:val="a5"/>
    <w:next w:val="a6"/>
    <w:qFormat/>
    <w:rsid w:val="00190CBA"/>
    <w:pPr>
      <w:keepNext/>
      <w:keepLines/>
      <w:numPr>
        <w:ilvl w:val="1"/>
        <w:numId w:val="1"/>
      </w:numPr>
      <w:pBdr>
        <w:bottom w:val="single" w:sz="36" w:space="1" w:color="auto"/>
      </w:pBdr>
      <w:spacing w:before="300" w:line="360" w:lineRule="auto"/>
      <w:outlineLvl w:val="1"/>
    </w:pPr>
    <w:rPr>
      <w:rFonts w:eastAsia="黑体"/>
      <w:b/>
      <w:bCs/>
      <w:sz w:val="30"/>
      <w:szCs w:val="32"/>
    </w:rPr>
  </w:style>
  <w:style w:type="paragraph" w:styleId="3">
    <w:name w:val="heading 3"/>
    <w:aliases w:val="一,1,h3,H3,sect1.2.3,Heading 3 - old,Map,H31,3rd level,heading 3,sect1.2.31,sect1.2.32,sect1.2.311,sect1.2.33,sect1.2.312,三级标题,小节,小节1,小节2,小节3,小节4,小节5,小节6,小节7,小节8,小节9,小节10,小节11,Level 3 Head,l3,CT,level_3,PIM 3,prop3,3,3heading,Heading 31,HeadC,一、,L3"/>
    <w:basedOn w:val="a5"/>
    <w:next w:val="a6"/>
    <w:link w:val="3Char"/>
    <w:qFormat/>
    <w:rsid w:val="00AB5C76"/>
    <w:pPr>
      <w:keepNext/>
      <w:keepLines/>
      <w:numPr>
        <w:ilvl w:val="2"/>
        <w:numId w:val="1"/>
      </w:numPr>
      <w:pBdr>
        <w:bottom w:val="single" w:sz="12" w:space="1" w:color="auto"/>
      </w:pBdr>
      <w:spacing w:before="260" w:line="360" w:lineRule="auto"/>
      <w:outlineLvl w:val="2"/>
    </w:pPr>
    <w:rPr>
      <w:rFonts w:eastAsia="黑体"/>
      <w:b/>
      <w:bCs/>
      <w:sz w:val="28"/>
      <w:szCs w:val="32"/>
    </w:rPr>
  </w:style>
  <w:style w:type="paragraph" w:styleId="4">
    <w:name w:val="heading 4"/>
    <w:aliases w:val="mxHeading4,H4,heading 4,h4,1.1,1。1,Ref Heading 1,rh1,Heading sql,sect 1.2.3.4,标题 4 Char1,标题 4 Char Char,(一) Char Char,1.1 Char Char,1。1 Char Char,H4 Char Char,Ref Heading 1 Char Char,rh1 Char Char,Heading sql Char Char,sect 1.2.3.4 Char Char,Char1"/>
    <w:basedOn w:val="a5"/>
    <w:next w:val="a6"/>
    <w:qFormat/>
    <w:rsid w:val="00043D42"/>
    <w:pPr>
      <w:keepNext/>
      <w:keepLines/>
      <w:numPr>
        <w:ilvl w:val="3"/>
        <w:numId w:val="1"/>
      </w:numPr>
      <w:pBdr>
        <w:bottom w:val="single" w:sz="8" w:space="1" w:color="auto"/>
      </w:pBdr>
      <w:spacing w:before="240" w:line="360" w:lineRule="auto"/>
      <w:outlineLvl w:val="3"/>
    </w:pPr>
    <w:rPr>
      <w:rFonts w:eastAsia="黑体"/>
      <w:b/>
      <w:bCs/>
      <w:sz w:val="24"/>
      <w:szCs w:val="28"/>
    </w:rPr>
  </w:style>
  <w:style w:type="paragraph" w:styleId="5">
    <w:name w:val="heading 5"/>
    <w:aliases w:val="(一),（一）,标题 5（一）,标题 5 Char Char Char,H5,h5,Second Subheading,dash,ds,dd,PIM 5,heading 5,Block Label,Level 3 - i,l4,标题 5-段落,Atlanthd3,Atlanthd31,Atlanthd32,Atlanthd33,Atlanthd34,Atlanthd311,Atlanthd35,Atlanthd36,Atlanthd312,Atlanthd37,Atlanthd38"/>
    <w:basedOn w:val="a5"/>
    <w:next w:val="a6"/>
    <w:qFormat/>
    <w:rsid w:val="00F6573E"/>
    <w:pPr>
      <w:keepNext/>
      <w:keepLines/>
      <w:numPr>
        <w:ilvl w:val="4"/>
        <w:numId w:val="1"/>
      </w:numPr>
      <w:spacing w:before="220" w:line="360" w:lineRule="auto"/>
      <w:outlineLvl w:val="4"/>
    </w:pPr>
    <w:rPr>
      <w:rFonts w:eastAsia="黑体"/>
      <w:b/>
      <w:bCs/>
      <w:sz w:val="24"/>
      <w:szCs w:val="28"/>
    </w:rPr>
  </w:style>
  <w:style w:type="paragraph" w:styleId="6">
    <w:name w:val="heading 6"/>
    <w:aliases w:val="标题 功能分类（设置、日常、期末）标题,(1),标题 6（设置、日常、期末、附录）,标题 6(设置、日常、期末、附录),标题 功能分类（设置、日常、期末）标题1,(1)1,标题 6（设置、日常、期末、附录）1,标题 功能分类（设置、日常、期末）标题2,(1)2,标题 6（设置、日常、期末、附录）2,h6,Third Subheading,H6,PIM 6,BOD 4,Legal Level 1.,sub-dash,sd,cnp,Caption number (page-wide),sd1"/>
    <w:basedOn w:val="a5"/>
    <w:next w:val="a6"/>
    <w:qFormat/>
    <w:rsid w:val="00330D7A"/>
    <w:pPr>
      <w:keepNext/>
      <w:keepLines/>
      <w:numPr>
        <w:ilvl w:val="5"/>
        <w:numId w:val="1"/>
      </w:numPr>
      <w:spacing w:before="200" w:line="360" w:lineRule="auto"/>
      <w:ind w:left="0" w:firstLine="0"/>
      <w:outlineLvl w:val="5"/>
    </w:pPr>
    <w:rPr>
      <w:rFonts w:ascii="Arial Unicode MS" w:eastAsia="黑体" w:hAnsi="Arial Unicode MS"/>
      <w:b/>
      <w:bCs/>
      <w:sz w:val="24"/>
    </w:rPr>
  </w:style>
  <w:style w:type="paragraph" w:styleId="7">
    <w:name w:val="heading 7"/>
    <w:aliases w:val="标题 7前言,标题 7前言标题,Legal Level 1.1.,标题 7（目录）,标题 7前言1,标题 7前言标题1,Legal Level 1.1.1,标题 7（目录）1,标题 7前言2,标题 7前言标题2,Legal Level 1.1.2,标题 7（目录）2,不用,cnc,Caption number (column-wide),st,ITT t7,PA Appendix Major,letter list,lettered list,letter list1,PIM 7"/>
    <w:basedOn w:val="a5"/>
    <w:next w:val="a6"/>
    <w:qFormat/>
    <w:rsid w:val="00B535A9"/>
    <w:pPr>
      <w:keepNext/>
      <w:keepLines/>
      <w:numPr>
        <w:ilvl w:val="6"/>
        <w:numId w:val="1"/>
      </w:numPr>
      <w:spacing w:before="180" w:line="360" w:lineRule="auto"/>
      <w:ind w:left="0" w:firstLine="0"/>
      <w:outlineLvl w:val="6"/>
    </w:pPr>
    <w:rPr>
      <w:rFonts w:eastAsia="黑体"/>
      <w:b/>
      <w:bCs/>
      <w:sz w:val="24"/>
    </w:rPr>
  </w:style>
  <w:style w:type="paragraph" w:styleId="8">
    <w:name w:val="heading 8"/>
    <w:aliases w:val="Legal Level 1.1.1.,Legal Level 1.1.1.1,Legal Level 1.1.1.2,不用8,h8,ctp,Caption text (page-wide),tt,Center Bold,ITT t8,PA Appendix Minor,Center Bold1,Center Bold2,Center Bold3,Center Bold4,Center Bold5,Center Bold6, action, action1, action2, action11"/>
    <w:basedOn w:val="a5"/>
    <w:next w:val="a6"/>
    <w:qFormat/>
    <w:rsid w:val="00B535A9"/>
    <w:pPr>
      <w:keepNext/>
      <w:keepLines/>
      <w:numPr>
        <w:ilvl w:val="7"/>
        <w:numId w:val="1"/>
      </w:numPr>
      <w:spacing w:before="240" w:line="360" w:lineRule="auto"/>
      <w:ind w:left="0" w:firstLine="0"/>
      <w:outlineLvl w:val="7"/>
    </w:pPr>
    <w:rPr>
      <w:rFonts w:eastAsia="黑体"/>
      <w:b/>
      <w:sz w:val="24"/>
    </w:rPr>
  </w:style>
  <w:style w:type="paragraph" w:styleId="9">
    <w:name w:val="heading 9"/>
    <w:aliases w:val="Legal Level 1.1.1.1.,Legal Level 1.1.1.1.1,Legal Level 1.1.1.1.2,不用9,ctc,Caption text (column-wide),ft,ITT t9,App Heading,App Heading1,App Heading2, progress, progress1, progress2, progress11, progress3, progress4, progress5, progress6, progress7"/>
    <w:basedOn w:val="a5"/>
    <w:next w:val="a6"/>
    <w:qFormat/>
    <w:rsid w:val="00C87BCA"/>
    <w:pPr>
      <w:keepNext/>
      <w:keepLines/>
      <w:numPr>
        <w:ilvl w:val="8"/>
        <w:numId w:val="1"/>
      </w:numPr>
      <w:spacing w:before="240" w:after="40" w:line="360" w:lineRule="auto"/>
      <w:ind w:left="0" w:firstLine="0"/>
      <w:outlineLvl w:val="8"/>
    </w:pPr>
    <w:rPr>
      <w:rFonts w:eastAsia="黑体"/>
      <w:b/>
      <w:sz w:val="24"/>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aliases w:val="h"/>
    <w:basedOn w:val="a5"/>
    <w:link w:val="Char"/>
    <w:uiPriority w:val="99"/>
    <w:rsid w:val="009632B7"/>
    <w:pPr>
      <w:pBdr>
        <w:bottom w:val="single" w:sz="6" w:space="1" w:color="auto"/>
      </w:pBdr>
      <w:tabs>
        <w:tab w:val="center" w:pos="4153"/>
        <w:tab w:val="right" w:pos="8306"/>
      </w:tabs>
      <w:snapToGrid w:val="0"/>
      <w:jc w:val="center"/>
    </w:pPr>
    <w:rPr>
      <w:sz w:val="18"/>
      <w:szCs w:val="18"/>
    </w:rPr>
  </w:style>
  <w:style w:type="paragraph" w:styleId="ab">
    <w:name w:val="footer"/>
    <w:aliases w:val="Footer-Even"/>
    <w:basedOn w:val="a5"/>
    <w:rsid w:val="009632B7"/>
    <w:pPr>
      <w:tabs>
        <w:tab w:val="center" w:pos="4153"/>
        <w:tab w:val="right" w:pos="8306"/>
      </w:tabs>
      <w:snapToGrid w:val="0"/>
      <w:jc w:val="left"/>
    </w:pPr>
    <w:rPr>
      <w:sz w:val="18"/>
      <w:szCs w:val="18"/>
    </w:rPr>
  </w:style>
  <w:style w:type="paragraph" w:customStyle="1" w:styleId="TableText">
    <w:name w:val="Table Text"/>
    <w:basedOn w:val="a5"/>
    <w:rsid w:val="00BE3C8F"/>
    <w:pPr>
      <w:keepLines/>
      <w:widowControl/>
      <w:overflowPunct w:val="0"/>
      <w:autoSpaceDE w:val="0"/>
      <w:autoSpaceDN w:val="0"/>
      <w:adjustRightInd w:val="0"/>
      <w:jc w:val="left"/>
      <w:textAlignment w:val="baseline"/>
    </w:pPr>
    <w:rPr>
      <w:rFonts w:ascii="Book Antiqua" w:hAnsi="Book Antiqua"/>
      <w:kern w:val="0"/>
      <w:sz w:val="16"/>
      <w:szCs w:val="20"/>
    </w:rPr>
  </w:style>
  <w:style w:type="paragraph" w:styleId="ac">
    <w:name w:val="macro"/>
    <w:semiHidden/>
    <w:rsid w:val="00BE3C8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paragraph" w:customStyle="1" w:styleId="a6">
    <w:name w:val="方案正文"/>
    <w:basedOn w:val="a5"/>
    <w:link w:val="Char0"/>
    <w:rsid w:val="00AD2CDD"/>
    <w:pPr>
      <w:spacing w:line="312" w:lineRule="auto"/>
      <w:ind w:firstLineChars="200" w:firstLine="200"/>
    </w:pPr>
  </w:style>
  <w:style w:type="character" w:customStyle="1" w:styleId="ad">
    <w:name w:val="突出显示"/>
    <w:rsid w:val="00B44B56"/>
    <w:rPr>
      <w:rFonts w:ascii="Arial Unicode MS" w:eastAsia="黑体" w:hAnsi="Arial Unicode MS"/>
      <w:b/>
      <w:color w:val="000080"/>
      <w:sz w:val="21"/>
    </w:rPr>
  </w:style>
  <w:style w:type="paragraph" w:customStyle="1" w:styleId="a0">
    <w:name w:val="图表编号"/>
    <w:basedOn w:val="a5"/>
    <w:rsid w:val="00F706B8"/>
    <w:pPr>
      <w:numPr>
        <w:ilvl w:val="1"/>
        <w:numId w:val="2"/>
      </w:numPr>
      <w:jc w:val="center"/>
    </w:pPr>
    <w:rPr>
      <w:rFonts w:ascii="Arial Unicode MS" w:eastAsia="黑体" w:hAnsi="Arial Unicode MS"/>
    </w:rPr>
  </w:style>
  <w:style w:type="paragraph" w:customStyle="1" w:styleId="10">
    <w:name w:val="项目(1)"/>
    <w:basedOn w:val="a6"/>
    <w:link w:val="1Char"/>
    <w:rsid w:val="00474D9C"/>
    <w:pPr>
      <w:numPr>
        <w:numId w:val="3"/>
      </w:numPr>
      <w:ind w:firstLineChars="0" w:firstLine="0"/>
    </w:pPr>
  </w:style>
  <w:style w:type="paragraph" w:customStyle="1" w:styleId="20">
    <w:name w:val="项目(2)"/>
    <w:basedOn w:val="a6"/>
    <w:rsid w:val="00E01D70"/>
    <w:pPr>
      <w:numPr>
        <w:numId w:val="4"/>
      </w:numPr>
      <w:tabs>
        <w:tab w:val="clear" w:pos="900"/>
      </w:tabs>
      <w:ind w:leftChars="400" w:left="400" w:firstLineChars="0" w:firstLine="0"/>
    </w:pPr>
    <w:rPr>
      <w:b/>
    </w:rPr>
  </w:style>
  <w:style w:type="paragraph" w:customStyle="1" w:styleId="ae">
    <w:name w:val="文字居中"/>
    <w:basedOn w:val="a6"/>
    <w:rsid w:val="00F706B8"/>
    <w:pPr>
      <w:ind w:firstLineChars="0" w:firstLine="0"/>
      <w:jc w:val="center"/>
    </w:pPr>
  </w:style>
  <w:style w:type="paragraph" w:customStyle="1" w:styleId="F1">
    <w:name w:val="F1"/>
    <w:basedOn w:val="1"/>
    <w:next w:val="a5"/>
    <w:autoRedefine/>
    <w:rsid w:val="006B6D28"/>
    <w:pPr>
      <w:numPr>
        <w:numId w:val="0"/>
      </w:numPr>
      <w:shd w:val="clear" w:color="auto" w:fill="000000"/>
      <w:wordWrap w:val="0"/>
      <w:spacing w:beforeLines="50" w:before="156" w:afterLines="150" w:after="468"/>
    </w:pPr>
    <w:rPr>
      <w:rFonts w:ascii="Arial" w:hAnsi="Arial"/>
      <w:szCs w:val="48"/>
    </w:rPr>
  </w:style>
  <w:style w:type="paragraph" w:customStyle="1" w:styleId="F2">
    <w:name w:val="F2"/>
    <w:basedOn w:val="1"/>
    <w:next w:val="a5"/>
    <w:autoRedefine/>
    <w:rsid w:val="006B6D28"/>
    <w:pPr>
      <w:pageBreakBefore w:val="0"/>
      <w:numPr>
        <w:numId w:val="0"/>
      </w:numPr>
      <w:pBdr>
        <w:top w:val="single" w:sz="48" w:space="1" w:color="auto"/>
      </w:pBdr>
      <w:shd w:val="clear" w:color="auto" w:fill="auto"/>
      <w:spacing w:before="200" w:after="200"/>
      <w:ind w:rightChars="900" w:right="1890"/>
      <w:jc w:val="left"/>
      <w:outlineLvl w:val="1"/>
    </w:pPr>
    <w:rPr>
      <w:rFonts w:ascii="Arial" w:eastAsia="华文中宋" w:hAnsi="Arial"/>
      <w:color w:val="auto"/>
      <w:sz w:val="32"/>
      <w:szCs w:val="32"/>
    </w:rPr>
  </w:style>
  <w:style w:type="paragraph" w:customStyle="1" w:styleId="F3">
    <w:name w:val="F3"/>
    <w:basedOn w:val="1"/>
    <w:next w:val="a5"/>
    <w:autoRedefine/>
    <w:rsid w:val="007A75CE"/>
    <w:pPr>
      <w:pageBreakBefore w:val="0"/>
      <w:numPr>
        <w:numId w:val="0"/>
      </w:numPr>
      <w:pBdr>
        <w:bottom w:val="single" w:sz="2" w:space="0" w:color="auto"/>
      </w:pBdr>
      <w:shd w:val="clear" w:color="auto" w:fill="auto"/>
      <w:spacing w:beforeLines="50" w:before="156" w:afterLines="100" w:after="312" w:line="240" w:lineRule="auto"/>
      <w:ind w:rightChars="900" w:right="1890"/>
      <w:jc w:val="both"/>
    </w:pPr>
    <w:rPr>
      <w:rFonts w:ascii="Arial" w:hAnsi="Arial"/>
      <w:color w:val="auto"/>
      <w:sz w:val="28"/>
      <w:szCs w:val="30"/>
    </w:rPr>
  </w:style>
  <w:style w:type="paragraph" w:customStyle="1" w:styleId="F4">
    <w:name w:val="F4"/>
    <w:basedOn w:val="1"/>
    <w:next w:val="a5"/>
    <w:autoRedefine/>
    <w:rsid w:val="007A75CE"/>
    <w:pPr>
      <w:pageBreakBefore w:val="0"/>
      <w:numPr>
        <w:numId w:val="0"/>
      </w:numPr>
      <w:shd w:val="clear" w:color="auto" w:fill="auto"/>
      <w:spacing w:before="46" w:after="46" w:line="240" w:lineRule="auto"/>
      <w:jc w:val="both"/>
    </w:pPr>
    <w:rPr>
      <w:rFonts w:ascii="Arial" w:eastAsia="华文中宋" w:hAnsi="Arial"/>
      <w:color w:val="auto"/>
      <w:sz w:val="24"/>
      <w:szCs w:val="24"/>
    </w:rPr>
  </w:style>
  <w:style w:type="paragraph" w:customStyle="1" w:styleId="F5">
    <w:name w:val="F5"/>
    <w:basedOn w:val="1"/>
    <w:next w:val="a5"/>
    <w:autoRedefine/>
    <w:rsid w:val="007A75CE"/>
    <w:pPr>
      <w:pageBreakBefore w:val="0"/>
      <w:numPr>
        <w:numId w:val="0"/>
      </w:numPr>
      <w:shd w:val="clear" w:color="auto" w:fill="auto"/>
      <w:spacing w:before="60" w:after="60" w:line="240" w:lineRule="auto"/>
      <w:jc w:val="left"/>
      <w:outlineLvl w:val="4"/>
    </w:pPr>
    <w:rPr>
      <w:rFonts w:eastAsia="华文中宋"/>
      <w:color w:val="auto"/>
      <w:sz w:val="24"/>
      <w:szCs w:val="21"/>
    </w:rPr>
  </w:style>
  <w:style w:type="paragraph" w:customStyle="1" w:styleId="F6">
    <w:name w:val="F6"/>
    <w:basedOn w:val="a5"/>
    <w:next w:val="a5"/>
    <w:rsid w:val="007A75CE"/>
    <w:pPr>
      <w:spacing w:before="40" w:after="40" w:line="264" w:lineRule="auto"/>
      <w:jc w:val="left"/>
    </w:pPr>
    <w:rPr>
      <w:rFonts w:ascii="Arial" w:hAnsi="Arial"/>
      <w:bCs/>
      <w:szCs w:val="21"/>
    </w:rPr>
  </w:style>
  <w:style w:type="paragraph" w:customStyle="1" w:styleId="F7">
    <w:name w:val="F7"/>
    <w:basedOn w:val="a5"/>
    <w:rsid w:val="007A75CE"/>
    <w:pPr>
      <w:spacing w:before="60" w:after="40" w:line="264" w:lineRule="auto"/>
    </w:pPr>
    <w:rPr>
      <w:rFonts w:ascii="宋体" w:hAnsi="Microsoft Sans Serif"/>
      <w:bCs/>
      <w:szCs w:val="21"/>
    </w:rPr>
  </w:style>
  <w:style w:type="paragraph" w:customStyle="1" w:styleId="a">
    <w:name w:val="图形编号"/>
    <w:basedOn w:val="a5"/>
    <w:next w:val="a6"/>
    <w:link w:val="Char1"/>
    <w:rsid w:val="00C45B95"/>
    <w:pPr>
      <w:widowControl/>
      <w:numPr>
        <w:ilvl w:val="1"/>
        <w:numId w:val="5"/>
      </w:numPr>
      <w:spacing w:before="60" w:after="60"/>
      <w:jc w:val="center"/>
    </w:pPr>
    <w:rPr>
      <w:rFonts w:ascii="黑体" w:eastAsia="黑体" w:hAnsi="黑体"/>
      <w:bCs/>
      <w:szCs w:val="21"/>
    </w:rPr>
  </w:style>
  <w:style w:type="paragraph" w:customStyle="1" w:styleId="F0">
    <w:name w:val="F图形"/>
    <w:basedOn w:val="a5"/>
    <w:next w:val="a"/>
    <w:rsid w:val="00C44A5B"/>
    <w:pPr>
      <w:spacing w:before="60" w:after="60" w:line="264" w:lineRule="auto"/>
      <w:jc w:val="center"/>
    </w:pPr>
    <w:rPr>
      <w:rFonts w:ascii="宋体" w:hAnsi="Microsoft Sans Serif"/>
      <w:bCs/>
      <w:szCs w:val="21"/>
    </w:rPr>
  </w:style>
  <w:style w:type="paragraph" w:customStyle="1" w:styleId="F8">
    <w:name w:val="F正文"/>
    <w:basedOn w:val="a5"/>
    <w:autoRedefine/>
    <w:rsid w:val="00395F6D"/>
    <w:pPr>
      <w:spacing w:before="60" w:after="60" w:line="264" w:lineRule="auto"/>
      <w:ind w:firstLineChars="200" w:firstLine="420"/>
    </w:pPr>
    <w:rPr>
      <w:rFonts w:ascii="宋体" w:hAnsi="Microsoft Sans Serif"/>
      <w:bCs/>
      <w:szCs w:val="21"/>
    </w:rPr>
  </w:style>
  <w:style w:type="paragraph" w:styleId="af">
    <w:name w:val="Document Map"/>
    <w:basedOn w:val="a5"/>
    <w:semiHidden/>
    <w:rsid w:val="00F76204"/>
    <w:pPr>
      <w:shd w:val="clear" w:color="auto" w:fill="000080"/>
    </w:pPr>
  </w:style>
  <w:style w:type="paragraph" w:customStyle="1" w:styleId="F">
    <w:name w:val="F图形序号"/>
    <w:basedOn w:val="F8"/>
    <w:next w:val="F8"/>
    <w:rsid w:val="00770BCE"/>
    <w:pPr>
      <w:numPr>
        <w:ilvl w:val="8"/>
        <w:numId w:val="11"/>
      </w:numPr>
      <w:ind w:firstLineChars="0" w:firstLine="0"/>
      <w:jc w:val="center"/>
    </w:pPr>
    <w:rPr>
      <w:rFonts w:ascii="黑体" w:eastAsia="黑体"/>
      <w:sz w:val="18"/>
    </w:rPr>
  </w:style>
  <w:style w:type="character" w:customStyle="1" w:styleId="Char0">
    <w:name w:val="方案正文 Char"/>
    <w:link w:val="a6"/>
    <w:rsid w:val="00AD2CDD"/>
    <w:rPr>
      <w:rFonts w:eastAsia="宋体"/>
      <w:kern w:val="2"/>
      <w:sz w:val="21"/>
      <w:szCs w:val="24"/>
      <w:lang w:val="en-US" w:eastAsia="zh-CN" w:bidi="ar-SA"/>
    </w:rPr>
  </w:style>
  <w:style w:type="paragraph" w:styleId="12">
    <w:name w:val="toc 1"/>
    <w:aliases w:val="TRY"/>
    <w:basedOn w:val="a5"/>
    <w:next w:val="a5"/>
    <w:autoRedefine/>
    <w:semiHidden/>
    <w:rsid w:val="00B854E0"/>
    <w:pPr>
      <w:spacing w:before="120" w:after="120"/>
      <w:jc w:val="left"/>
    </w:pPr>
    <w:rPr>
      <w:b/>
      <w:bCs/>
      <w:caps/>
      <w:sz w:val="20"/>
      <w:szCs w:val="20"/>
    </w:rPr>
  </w:style>
  <w:style w:type="paragraph" w:styleId="22">
    <w:name w:val="toc 2"/>
    <w:basedOn w:val="a5"/>
    <w:next w:val="a5"/>
    <w:autoRedefine/>
    <w:semiHidden/>
    <w:rsid w:val="00B854E0"/>
    <w:pPr>
      <w:ind w:left="210"/>
      <w:jc w:val="left"/>
    </w:pPr>
    <w:rPr>
      <w:smallCaps/>
      <w:sz w:val="20"/>
      <w:szCs w:val="20"/>
    </w:rPr>
  </w:style>
  <w:style w:type="paragraph" w:styleId="30">
    <w:name w:val="toc 3"/>
    <w:basedOn w:val="a5"/>
    <w:next w:val="a5"/>
    <w:autoRedefine/>
    <w:semiHidden/>
    <w:rsid w:val="00B854E0"/>
    <w:pPr>
      <w:ind w:left="420"/>
      <w:jc w:val="left"/>
    </w:pPr>
    <w:rPr>
      <w:i/>
      <w:iCs/>
      <w:sz w:val="20"/>
      <w:szCs w:val="20"/>
    </w:rPr>
  </w:style>
  <w:style w:type="paragraph" w:styleId="40">
    <w:name w:val="toc 4"/>
    <w:basedOn w:val="a5"/>
    <w:next w:val="a5"/>
    <w:autoRedefine/>
    <w:semiHidden/>
    <w:rsid w:val="00B854E0"/>
    <w:pPr>
      <w:ind w:left="630"/>
      <w:jc w:val="left"/>
    </w:pPr>
    <w:rPr>
      <w:sz w:val="18"/>
      <w:szCs w:val="18"/>
    </w:rPr>
  </w:style>
  <w:style w:type="paragraph" w:styleId="50">
    <w:name w:val="toc 5"/>
    <w:basedOn w:val="a5"/>
    <w:next w:val="a5"/>
    <w:autoRedefine/>
    <w:semiHidden/>
    <w:rsid w:val="00B854E0"/>
    <w:pPr>
      <w:ind w:left="840"/>
      <w:jc w:val="left"/>
    </w:pPr>
    <w:rPr>
      <w:sz w:val="18"/>
      <w:szCs w:val="18"/>
    </w:rPr>
  </w:style>
  <w:style w:type="paragraph" w:styleId="60">
    <w:name w:val="toc 6"/>
    <w:basedOn w:val="a5"/>
    <w:next w:val="a5"/>
    <w:autoRedefine/>
    <w:semiHidden/>
    <w:rsid w:val="00B854E0"/>
    <w:pPr>
      <w:ind w:left="1050"/>
      <w:jc w:val="left"/>
    </w:pPr>
    <w:rPr>
      <w:sz w:val="18"/>
      <w:szCs w:val="18"/>
    </w:rPr>
  </w:style>
  <w:style w:type="paragraph" w:styleId="70">
    <w:name w:val="toc 7"/>
    <w:basedOn w:val="a5"/>
    <w:next w:val="a5"/>
    <w:autoRedefine/>
    <w:semiHidden/>
    <w:rsid w:val="00B854E0"/>
    <w:pPr>
      <w:ind w:left="1260"/>
      <w:jc w:val="left"/>
    </w:pPr>
    <w:rPr>
      <w:sz w:val="18"/>
      <w:szCs w:val="18"/>
    </w:rPr>
  </w:style>
  <w:style w:type="paragraph" w:styleId="80">
    <w:name w:val="toc 8"/>
    <w:basedOn w:val="a5"/>
    <w:next w:val="a5"/>
    <w:autoRedefine/>
    <w:semiHidden/>
    <w:rsid w:val="00B854E0"/>
    <w:pPr>
      <w:ind w:left="1470"/>
      <w:jc w:val="left"/>
    </w:pPr>
    <w:rPr>
      <w:sz w:val="18"/>
      <w:szCs w:val="18"/>
    </w:rPr>
  </w:style>
  <w:style w:type="paragraph" w:styleId="90">
    <w:name w:val="toc 9"/>
    <w:basedOn w:val="a5"/>
    <w:next w:val="a5"/>
    <w:autoRedefine/>
    <w:semiHidden/>
    <w:rsid w:val="00B854E0"/>
    <w:pPr>
      <w:ind w:left="1680"/>
      <w:jc w:val="left"/>
    </w:pPr>
    <w:rPr>
      <w:sz w:val="18"/>
      <w:szCs w:val="18"/>
    </w:rPr>
  </w:style>
  <w:style w:type="paragraph" w:customStyle="1" w:styleId="a2">
    <w:name w:val="表格编号"/>
    <w:basedOn w:val="a5"/>
    <w:rsid w:val="00872569"/>
    <w:pPr>
      <w:numPr>
        <w:numId w:val="6"/>
      </w:numPr>
      <w:jc w:val="center"/>
    </w:pPr>
    <w:rPr>
      <w:rFonts w:eastAsia="黑体"/>
    </w:rPr>
  </w:style>
  <w:style w:type="paragraph" w:customStyle="1" w:styleId="F1A">
    <w:name w:val="F1A"/>
    <w:basedOn w:val="a5"/>
    <w:next w:val="F8"/>
    <w:autoRedefine/>
    <w:rsid w:val="00654860"/>
    <w:pPr>
      <w:spacing w:afterLines="100" w:after="312"/>
      <w:ind w:leftChars="2485" w:left="5218"/>
    </w:pPr>
    <w:rPr>
      <w:rFonts w:ascii="宋体" w:hAnsi="宋体" w:cs="宋体"/>
      <w:b/>
      <w:sz w:val="36"/>
      <w:szCs w:val="36"/>
    </w:rPr>
  </w:style>
  <w:style w:type="paragraph" w:customStyle="1" w:styleId="21">
    <w:name w:val="样式2"/>
    <w:basedOn w:val="a5"/>
    <w:rsid w:val="007423DD"/>
    <w:pPr>
      <w:numPr>
        <w:ilvl w:val="1"/>
        <w:numId w:val="6"/>
      </w:numPr>
    </w:pPr>
  </w:style>
  <w:style w:type="paragraph" w:customStyle="1" w:styleId="11">
    <w:name w:val="样式1"/>
    <w:basedOn w:val="a5"/>
    <w:rsid w:val="007423DD"/>
    <w:pPr>
      <w:numPr>
        <w:ilvl w:val="8"/>
        <w:numId w:val="6"/>
      </w:numPr>
    </w:pPr>
  </w:style>
  <w:style w:type="paragraph" w:customStyle="1" w:styleId="af0">
    <w:name w:val="内容提示右侧"/>
    <w:basedOn w:val="a5"/>
    <w:rsid w:val="00CE4E74"/>
    <w:pPr>
      <w:spacing w:line="300" w:lineRule="exact"/>
      <w:ind w:leftChars="2485" w:left="2485"/>
    </w:pPr>
    <w:rPr>
      <w:rFonts w:ascii="Arial Black" w:eastAsia="华文中宋" w:hAnsi="华文中宋"/>
      <w:b/>
      <w:spacing w:val="18"/>
      <w:w w:val="80"/>
      <w:szCs w:val="28"/>
    </w:rPr>
  </w:style>
  <w:style w:type="paragraph" w:customStyle="1" w:styleId="a3">
    <w:name w:val="案例标题"/>
    <w:basedOn w:val="a5"/>
    <w:next w:val="af1"/>
    <w:rsid w:val="00BF667D"/>
    <w:pPr>
      <w:widowControl/>
      <w:numPr>
        <w:numId w:val="7"/>
      </w:numPr>
      <w:tabs>
        <w:tab w:val="clear" w:pos="420"/>
      </w:tabs>
      <w:spacing w:afterLines="50" w:after="156" w:line="360" w:lineRule="auto"/>
      <w:ind w:leftChars="226" w:left="475" w:firstLine="0"/>
    </w:pPr>
    <w:rPr>
      <w:rFonts w:eastAsia="黑体"/>
      <w:b/>
      <w:sz w:val="24"/>
    </w:rPr>
  </w:style>
  <w:style w:type="paragraph" w:customStyle="1" w:styleId="af1">
    <w:name w:val="案例正文"/>
    <w:basedOn w:val="a5"/>
    <w:rsid w:val="004D3E39"/>
    <w:pPr>
      <w:spacing w:line="360" w:lineRule="auto"/>
      <w:ind w:firstLineChars="200" w:firstLine="200"/>
    </w:pPr>
    <w:rPr>
      <w:rFonts w:ascii="楷体_GB2312" w:eastAsia="楷体_GB2312"/>
    </w:rPr>
  </w:style>
  <w:style w:type="table" w:styleId="af2">
    <w:name w:val="Table Grid"/>
    <w:basedOn w:val="a8"/>
    <w:rsid w:val="00CC6E8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表头字体"/>
    <w:basedOn w:val="a5"/>
    <w:rsid w:val="007361A5"/>
    <w:pPr>
      <w:jc w:val="center"/>
    </w:pPr>
    <w:rPr>
      <w:rFonts w:ascii="黑体" w:eastAsia="黑体" w:hAnsi="宋体" w:cs="宋体"/>
      <w:b/>
      <w:bCs/>
      <w:color w:val="FFFFFF"/>
      <w:szCs w:val="20"/>
    </w:rPr>
  </w:style>
  <w:style w:type="paragraph" w:customStyle="1" w:styleId="af4">
    <w:name w:val="表格字体"/>
    <w:basedOn w:val="a5"/>
    <w:rsid w:val="00F60C48"/>
    <w:rPr>
      <w:rFonts w:ascii="宋体" w:hAnsi="宋体" w:cs="宋体"/>
      <w:szCs w:val="20"/>
    </w:rPr>
  </w:style>
  <w:style w:type="paragraph" w:customStyle="1" w:styleId="af5">
    <w:name w:val="内容提示左侧"/>
    <w:basedOn w:val="a5"/>
    <w:rsid w:val="00BF6626"/>
    <w:pPr>
      <w:spacing w:line="300" w:lineRule="exact"/>
      <w:ind w:rightChars="2200" w:right="2200"/>
    </w:pPr>
    <w:rPr>
      <w:rFonts w:ascii="Arial Black" w:eastAsia="华文中宋" w:hAnsi="Arial Black"/>
      <w:b/>
      <w:szCs w:val="28"/>
    </w:rPr>
  </w:style>
  <w:style w:type="paragraph" w:styleId="af6">
    <w:name w:val="Body Text"/>
    <w:aliases w:val="body text,建议书标准,?y????×?,????,bt,?y????,?y?????,Body Text(ch),bl,Body Text 12,Body Text 1,body text Char,正文文字 Char,正文文字 Char Char Char Char Char,普通文字 Char Char Char,纯文本1,?y???????????????????????¨¬?????????????????????????¡§????????|?"/>
    <w:basedOn w:val="a5"/>
    <w:link w:val="Char2"/>
    <w:rsid w:val="0077255E"/>
    <w:pPr>
      <w:spacing w:after="120"/>
    </w:pPr>
  </w:style>
  <w:style w:type="paragraph" w:styleId="af7">
    <w:name w:val="Body Text Indent"/>
    <w:aliases w:val="PI,正文文字首行缩进,特点标题,contents, Char Char Char, Char Char Char Char,缩进,正文编号,正文（首行缩进两字） Char,正文（首行缩进两字） Char Char Char Char Char Char Char Char Char Char Char Char Char Char"/>
    <w:basedOn w:val="a5"/>
    <w:rsid w:val="0077255E"/>
    <w:pPr>
      <w:spacing w:after="120"/>
      <w:ind w:leftChars="200" w:left="420"/>
    </w:pPr>
  </w:style>
  <w:style w:type="paragraph" w:styleId="af8">
    <w:name w:val="Body Text First Indent"/>
    <w:basedOn w:val="af6"/>
    <w:link w:val="Char3"/>
    <w:rsid w:val="0077255E"/>
    <w:pPr>
      <w:ind w:firstLineChars="100" w:firstLine="420"/>
    </w:pPr>
  </w:style>
  <w:style w:type="paragraph" w:styleId="af9">
    <w:name w:val="endnote text"/>
    <w:basedOn w:val="a5"/>
    <w:semiHidden/>
    <w:rsid w:val="0077255E"/>
    <w:pPr>
      <w:snapToGrid w:val="0"/>
      <w:jc w:val="left"/>
    </w:pPr>
  </w:style>
  <w:style w:type="character" w:styleId="afa">
    <w:name w:val="endnote reference"/>
    <w:semiHidden/>
    <w:rsid w:val="0077255E"/>
    <w:rPr>
      <w:vertAlign w:val="superscript"/>
    </w:rPr>
  </w:style>
  <w:style w:type="paragraph" w:customStyle="1" w:styleId="afb">
    <w:name w:val="内容摘要"/>
    <w:basedOn w:val="a6"/>
    <w:next w:val="afc"/>
    <w:rsid w:val="003E7392"/>
    <w:pPr>
      <w:pBdr>
        <w:bottom w:val="single" w:sz="12" w:space="1" w:color="auto"/>
      </w:pBdr>
      <w:ind w:firstLineChars="0" w:firstLine="0"/>
    </w:pPr>
    <w:rPr>
      <w:rFonts w:ascii="华文中宋" w:eastAsia="华文中宋" w:hAnsi="华文中宋" w:cs="宋体"/>
      <w:b/>
      <w:bCs/>
      <w:szCs w:val="20"/>
    </w:rPr>
  </w:style>
  <w:style w:type="paragraph" w:customStyle="1" w:styleId="afc">
    <w:name w:val="摘要内容"/>
    <w:basedOn w:val="a6"/>
    <w:rsid w:val="00C10677"/>
    <w:rPr>
      <w:rFonts w:ascii="幼圆" w:eastAsia="幼圆" w:hAnsi="幼圆"/>
    </w:rPr>
  </w:style>
  <w:style w:type="paragraph" w:customStyle="1" w:styleId="F210072">
    <w:name w:val="样式 F正文 + 首行缩进:  2.1 字符 右侧:  0.07 字符2"/>
    <w:basedOn w:val="a5"/>
    <w:autoRedefine/>
    <w:rsid w:val="00650E00"/>
    <w:pPr>
      <w:spacing w:before="60" w:after="60" w:line="360" w:lineRule="auto"/>
      <w:ind w:rightChars="7" w:right="15" w:firstLineChars="210" w:firstLine="504"/>
    </w:pPr>
    <w:rPr>
      <w:rFonts w:ascii="宋体" w:hAnsi="Microsoft Sans Serif" w:cs="宋体"/>
      <w:sz w:val="24"/>
      <w:szCs w:val="20"/>
    </w:rPr>
  </w:style>
  <w:style w:type="character" w:customStyle="1" w:styleId="1Char">
    <w:name w:val="项目(1) Char"/>
    <w:basedOn w:val="Char0"/>
    <w:link w:val="10"/>
    <w:rsid w:val="00650E00"/>
    <w:rPr>
      <w:rFonts w:eastAsia="宋体"/>
      <w:kern w:val="2"/>
      <w:sz w:val="21"/>
      <w:szCs w:val="24"/>
      <w:lang w:val="en-US" w:eastAsia="zh-CN" w:bidi="ar-SA"/>
    </w:rPr>
  </w:style>
  <w:style w:type="paragraph" w:customStyle="1" w:styleId="afd">
    <w:name w:val="无篇号一极标题"/>
    <w:basedOn w:val="1"/>
    <w:next w:val="a6"/>
    <w:rsid w:val="00C3251B"/>
    <w:pPr>
      <w:numPr>
        <w:numId w:val="0"/>
      </w:numPr>
    </w:pPr>
  </w:style>
  <w:style w:type="paragraph" w:styleId="23">
    <w:name w:val="Body Text First Indent 2"/>
    <w:basedOn w:val="af7"/>
    <w:rsid w:val="00075C38"/>
    <w:pPr>
      <w:ind w:firstLineChars="200" w:firstLine="420"/>
    </w:pPr>
  </w:style>
  <w:style w:type="paragraph" w:customStyle="1" w:styleId="afe">
    <w:name w:val="一级副标题"/>
    <w:basedOn w:val="a6"/>
    <w:next w:val="a6"/>
    <w:rsid w:val="00D531CE"/>
    <w:pPr>
      <w:spacing w:line="400" w:lineRule="exact"/>
      <w:jc w:val="center"/>
    </w:pPr>
    <w:rPr>
      <w:rFonts w:ascii="华文中宋" w:eastAsia="华文中宋" w:hAnsi="华文中宋"/>
      <w:b/>
      <w:szCs w:val="28"/>
    </w:rPr>
  </w:style>
  <w:style w:type="paragraph" w:customStyle="1" w:styleId="aff">
    <w:name w:val="方案封面标题"/>
    <w:basedOn w:val="a5"/>
    <w:rsid w:val="0049317E"/>
    <w:pPr>
      <w:spacing w:line="360" w:lineRule="auto"/>
      <w:jc w:val="center"/>
    </w:pPr>
    <w:rPr>
      <w:rFonts w:eastAsia="黑体"/>
      <w:sz w:val="72"/>
      <w:szCs w:val="72"/>
    </w:rPr>
  </w:style>
  <w:style w:type="paragraph" w:customStyle="1" w:styleId="aff0">
    <w:name w:val="方案封面版本信息"/>
    <w:basedOn w:val="a5"/>
    <w:rsid w:val="00E902C9"/>
    <w:pPr>
      <w:jc w:val="left"/>
    </w:pPr>
    <w:rPr>
      <w:rFonts w:hAnsi="宋体"/>
    </w:rPr>
  </w:style>
  <w:style w:type="paragraph" w:customStyle="1" w:styleId="aff1">
    <w:name w:val="方案封面公司名称"/>
    <w:basedOn w:val="a5"/>
    <w:rsid w:val="004437AB"/>
    <w:pPr>
      <w:jc w:val="left"/>
    </w:pPr>
    <w:rPr>
      <w:b/>
      <w:sz w:val="28"/>
      <w:szCs w:val="28"/>
    </w:rPr>
  </w:style>
  <w:style w:type="paragraph" w:customStyle="1" w:styleId="aff2">
    <w:name w:val="文档版本控制标题"/>
    <w:basedOn w:val="af6"/>
    <w:rsid w:val="0053171D"/>
    <w:pPr>
      <w:pBdr>
        <w:top w:val="single" w:sz="36" w:space="1" w:color="auto"/>
      </w:pBdr>
      <w:jc w:val="left"/>
    </w:pPr>
    <w:rPr>
      <w:rFonts w:ascii="黑体" w:eastAsia="黑体"/>
      <w:b/>
      <w:sz w:val="24"/>
    </w:rPr>
  </w:style>
  <w:style w:type="paragraph" w:customStyle="1" w:styleId="aff3">
    <w:name w:val="文档版本控制内容"/>
    <w:basedOn w:val="af6"/>
    <w:rsid w:val="003A5DA6"/>
    <w:pPr>
      <w:pBdr>
        <w:top w:val="single" w:sz="48" w:space="1" w:color="auto"/>
      </w:pBdr>
      <w:ind w:rightChars="3852" w:right="8089"/>
      <w:jc w:val="left"/>
    </w:pPr>
    <w:rPr>
      <w:rFonts w:ascii="黑体" w:eastAsia="黑体"/>
      <w:b/>
      <w:sz w:val="24"/>
    </w:rPr>
  </w:style>
  <w:style w:type="paragraph" w:customStyle="1" w:styleId="aff4">
    <w:name w:val="文档机密申明"/>
    <w:basedOn w:val="af8"/>
    <w:link w:val="Char4"/>
    <w:rsid w:val="00345ACA"/>
    <w:pPr>
      <w:ind w:firstLineChars="200" w:firstLine="200"/>
      <w:jc w:val="left"/>
    </w:pPr>
    <w:rPr>
      <w:b/>
      <w:i/>
    </w:rPr>
  </w:style>
  <w:style w:type="character" w:customStyle="1" w:styleId="Char2">
    <w:name w:val="正文文本 Char"/>
    <w:aliases w:val="body text Char1,建议书标准 Char,?y????×? Char,???? Char,bt Char,?y???? Char,?y????? Char,Body Text(ch) Char,bl Char,Body Text 12 Char,Body Text 1 Char,body text Char Char,正文文字 Char Char,正文文字 Char Char Char Char Char Char,普通文字 Char Char Char Char"/>
    <w:link w:val="af6"/>
    <w:rsid w:val="00345ACA"/>
    <w:rPr>
      <w:rFonts w:eastAsia="宋体"/>
      <w:kern w:val="2"/>
      <w:sz w:val="21"/>
      <w:szCs w:val="24"/>
      <w:lang w:val="en-US" w:eastAsia="zh-CN" w:bidi="ar-SA"/>
    </w:rPr>
  </w:style>
  <w:style w:type="character" w:customStyle="1" w:styleId="Char3">
    <w:name w:val="正文首行缩进 Char"/>
    <w:basedOn w:val="Char2"/>
    <w:link w:val="af8"/>
    <w:rsid w:val="00345ACA"/>
    <w:rPr>
      <w:rFonts w:eastAsia="宋体"/>
      <w:kern w:val="2"/>
      <w:sz w:val="21"/>
      <w:szCs w:val="24"/>
      <w:lang w:val="en-US" w:eastAsia="zh-CN" w:bidi="ar-SA"/>
    </w:rPr>
  </w:style>
  <w:style w:type="character" w:customStyle="1" w:styleId="Char4">
    <w:name w:val="文档机密申明 Char"/>
    <w:link w:val="aff4"/>
    <w:rsid w:val="00345ACA"/>
    <w:rPr>
      <w:rFonts w:eastAsia="宋体"/>
      <w:b/>
      <w:i/>
      <w:kern w:val="2"/>
      <w:sz w:val="21"/>
      <w:szCs w:val="24"/>
      <w:lang w:val="en-US" w:eastAsia="zh-CN" w:bidi="ar-SA"/>
    </w:rPr>
  </w:style>
  <w:style w:type="character" w:styleId="aff5">
    <w:name w:val="annotation reference"/>
    <w:semiHidden/>
    <w:rsid w:val="001D4A30"/>
    <w:rPr>
      <w:sz w:val="21"/>
      <w:szCs w:val="21"/>
    </w:rPr>
  </w:style>
  <w:style w:type="paragraph" w:styleId="aff6">
    <w:name w:val="annotation text"/>
    <w:basedOn w:val="a5"/>
    <w:semiHidden/>
    <w:rsid w:val="001D4A30"/>
    <w:pPr>
      <w:jc w:val="left"/>
    </w:pPr>
  </w:style>
  <w:style w:type="paragraph" w:styleId="aff7">
    <w:name w:val="annotation subject"/>
    <w:basedOn w:val="aff6"/>
    <w:next w:val="aff6"/>
    <w:semiHidden/>
    <w:rsid w:val="001D4A30"/>
    <w:rPr>
      <w:b/>
      <w:bCs/>
    </w:rPr>
  </w:style>
  <w:style w:type="paragraph" w:styleId="aff8">
    <w:name w:val="Balloon Text"/>
    <w:basedOn w:val="a5"/>
    <w:semiHidden/>
    <w:rsid w:val="001D4A30"/>
    <w:rPr>
      <w:sz w:val="18"/>
      <w:szCs w:val="18"/>
    </w:rPr>
  </w:style>
  <w:style w:type="paragraph" w:styleId="31">
    <w:name w:val="Body Text Indent 3"/>
    <w:basedOn w:val="a5"/>
    <w:rsid w:val="00714CAE"/>
    <w:pPr>
      <w:spacing w:after="120"/>
      <w:ind w:leftChars="200" w:left="420"/>
    </w:pPr>
    <w:rPr>
      <w:sz w:val="16"/>
      <w:szCs w:val="16"/>
    </w:rPr>
  </w:style>
  <w:style w:type="character" w:styleId="aff9">
    <w:name w:val="Hyperlink"/>
    <w:rsid w:val="003438D1"/>
    <w:rPr>
      <w:color w:val="0000FF"/>
      <w:u w:val="single"/>
    </w:rPr>
  </w:style>
  <w:style w:type="numbering" w:styleId="111111">
    <w:name w:val="Outline List 2"/>
    <w:basedOn w:val="a9"/>
    <w:rsid w:val="003438D1"/>
    <w:pPr>
      <w:numPr>
        <w:numId w:val="8"/>
      </w:numPr>
    </w:pPr>
  </w:style>
  <w:style w:type="paragraph" w:styleId="24">
    <w:name w:val="Body Text 2"/>
    <w:basedOn w:val="a5"/>
    <w:rsid w:val="003438D1"/>
    <w:pPr>
      <w:spacing w:after="120" w:line="480" w:lineRule="auto"/>
    </w:pPr>
  </w:style>
  <w:style w:type="paragraph" w:styleId="affa">
    <w:name w:val="caption"/>
    <w:basedOn w:val="a5"/>
    <w:next w:val="a5"/>
    <w:qFormat/>
    <w:rsid w:val="003438D1"/>
    <w:rPr>
      <w:rFonts w:ascii="Arial" w:eastAsia="黑体" w:hAnsi="Arial" w:cs="Arial"/>
      <w:sz w:val="20"/>
      <w:szCs w:val="20"/>
    </w:rPr>
  </w:style>
  <w:style w:type="character" w:styleId="affb">
    <w:name w:val="page number"/>
    <w:basedOn w:val="a7"/>
    <w:rsid w:val="003438D1"/>
  </w:style>
  <w:style w:type="character" w:styleId="affc">
    <w:name w:val="Strong"/>
    <w:qFormat/>
    <w:rsid w:val="003438D1"/>
    <w:rPr>
      <w:b/>
      <w:bCs/>
    </w:rPr>
  </w:style>
  <w:style w:type="paragraph" w:styleId="affd">
    <w:name w:val="footnote text"/>
    <w:basedOn w:val="a5"/>
    <w:semiHidden/>
    <w:rsid w:val="003438D1"/>
    <w:pPr>
      <w:snapToGrid w:val="0"/>
      <w:jc w:val="left"/>
    </w:pPr>
    <w:rPr>
      <w:sz w:val="18"/>
      <w:szCs w:val="18"/>
    </w:rPr>
  </w:style>
  <w:style w:type="character" w:styleId="affe">
    <w:name w:val="footnote reference"/>
    <w:semiHidden/>
    <w:rsid w:val="003438D1"/>
    <w:rPr>
      <w:vertAlign w:val="superscript"/>
    </w:rPr>
  </w:style>
  <w:style w:type="paragraph" w:styleId="afff">
    <w:name w:val="Title"/>
    <w:basedOn w:val="a5"/>
    <w:qFormat/>
    <w:rsid w:val="003438D1"/>
    <w:pPr>
      <w:spacing w:before="240" w:after="60"/>
      <w:jc w:val="center"/>
      <w:outlineLvl w:val="0"/>
    </w:pPr>
    <w:rPr>
      <w:rFonts w:ascii="Arial" w:hAnsi="Arial" w:cs="Arial"/>
      <w:b/>
      <w:bCs/>
      <w:sz w:val="32"/>
      <w:szCs w:val="32"/>
    </w:rPr>
  </w:style>
  <w:style w:type="paragraph" w:styleId="afff0">
    <w:name w:val="Normal Indent"/>
    <w:aliases w:val="LS-正文（首行缩2字）,表正文,正文非缩进,正文双线,特点,正文对齐,段1,正文不缩进,特点 Char,ALT+Z,水上软件,标题4,正文双线 Char Char,四号,特点 Char Char,Indent 1,正文（首行缩进两字） Char Char,郭应中的正文,正文3,正文缩进 Char,正文（首行缩进两字）1,四号2,表正文2,正文非缩进2,特点2,ALT+Z2,水上软件1,段12,正文（首行缩进两字）2,四号3,表正文3,正文非缩进3,特点3,ALT+Z3,段13,正文（小字）"/>
    <w:basedOn w:val="a5"/>
    <w:link w:val="Char10"/>
    <w:rsid w:val="003438D1"/>
    <w:pPr>
      <w:widowControl/>
      <w:ind w:firstLine="420"/>
      <w:jc w:val="left"/>
    </w:pPr>
    <w:rPr>
      <w:rFonts w:ascii="新宋体" w:eastAsia="新宋体" w:hAnsi="宋体"/>
      <w:kern w:val="0"/>
      <w:szCs w:val="20"/>
    </w:rPr>
  </w:style>
  <w:style w:type="paragraph" w:styleId="afff1">
    <w:name w:val="Plain Text"/>
    <w:aliases w:val="普通文字 Char Char"/>
    <w:basedOn w:val="a5"/>
    <w:link w:val="Char5"/>
    <w:rsid w:val="003438D1"/>
    <w:rPr>
      <w:rFonts w:ascii="宋体" w:hAnsi="Courier New" w:cs="Courier New"/>
      <w:szCs w:val="21"/>
    </w:rPr>
  </w:style>
  <w:style w:type="paragraph" w:styleId="a1">
    <w:name w:val="Salutation"/>
    <w:basedOn w:val="a5"/>
    <w:next w:val="a5"/>
    <w:rsid w:val="003438D1"/>
    <w:pPr>
      <w:numPr>
        <w:numId w:val="9"/>
      </w:numPr>
      <w:tabs>
        <w:tab w:val="clear" w:pos="1440"/>
      </w:tabs>
    </w:pPr>
    <w:rPr>
      <w:szCs w:val="20"/>
    </w:rPr>
  </w:style>
  <w:style w:type="paragraph" w:styleId="a4">
    <w:name w:val="Normal (Web)"/>
    <w:basedOn w:val="a5"/>
    <w:rsid w:val="003438D1"/>
    <w:pPr>
      <w:widowControl/>
      <w:numPr>
        <w:numId w:val="10"/>
      </w:numPr>
      <w:tabs>
        <w:tab w:val="clear" w:pos="855"/>
      </w:tabs>
      <w:spacing w:before="100" w:beforeAutospacing="1" w:after="100" w:afterAutospacing="1"/>
      <w:ind w:left="0" w:firstLine="0"/>
      <w:jc w:val="left"/>
    </w:pPr>
    <w:rPr>
      <w:rFonts w:eastAsia="Arial Unicode MS" w:cs="Arial Unicode MS"/>
      <w:color w:val="444444"/>
      <w:kern w:val="0"/>
      <w:sz w:val="18"/>
      <w:szCs w:val="18"/>
    </w:rPr>
  </w:style>
  <w:style w:type="character" w:customStyle="1" w:styleId="afff2">
    <w:name w:val="已访问的超链接"/>
    <w:rsid w:val="003438D1"/>
    <w:rPr>
      <w:color w:val="800080"/>
      <w:u w:val="single"/>
    </w:rPr>
  </w:style>
  <w:style w:type="paragraph" w:styleId="afff3">
    <w:name w:val="Block Text"/>
    <w:basedOn w:val="a5"/>
    <w:rsid w:val="003438D1"/>
    <w:pPr>
      <w:ind w:leftChars="200" w:left="420" w:right="-5" w:firstLine="420"/>
    </w:pPr>
    <w:rPr>
      <w:rFonts w:ascii="宋体" w:hAnsi="宋体"/>
      <w:szCs w:val="21"/>
    </w:rPr>
  </w:style>
  <w:style w:type="paragraph" w:styleId="25">
    <w:name w:val="Body Text Indent 2"/>
    <w:basedOn w:val="a5"/>
    <w:rsid w:val="003438D1"/>
    <w:pPr>
      <w:pBdr>
        <w:left w:val="thinThickSmallGap" w:sz="24" w:space="4" w:color="auto"/>
      </w:pBdr>
      <w:ind w:leftChars="71" w:left="149" w:firstLineChars="157" w:firstLine="330"/>
    </w:pPr>
    <w:rPr>
      <w:rFonts w:ascii="宋体" w:hAnsi="宋体"/>
    </w:rPr>
  </w:style>
  <w:style w:type="paragraph" w:styleId="32">
    <w:name w:val="Body Text 3"/>
    <w:basedOn w:val="a5"/>
    <w:rsid w:val="003438D1"/>
    <w:pPr>
      <w:spacing w:after="120"/>
    </w:pPr>
    <w:rPr>
      <w:sz w:val="16"/>
      <w:szCs w:val="16"/>
    </w:rPr>
  </w:style>
  <w:style w:type="paragraph" w:styleId="26">
    <w:name w:val="List Bullet 2"/>
    <w:basedOn w:val="a5"/>
    <w:autoRedefine/>
    <w:rsid w:val="003438D1"/>
    <w:pPr>
      <w:tabs>
        <w:tab w:val="num" w:pos="735"/>
      </w:tabs>
      <w:spacing w:line="360" w:lineRule="auto"/>
      <w:ind w:left="735" w:hanging="525"/>
    </w:pPr>
    <w:rPr>
      <w:b/>
      <w:bCs/>
      <w:sz w:val="24"/>
    </w:rPr>
  </w:style>
  <w:style w:type="paragraph" w:styleId="afff4">
    <w:name w:val="toa heading"/>
    <w:basedOn w:val="a5"/>
    <w:next w:val="a5"/>
    <w:semiHidden/>
    <w:rsid w:val="003438D1"/>
    <w:pPr>
      <w:spacing w:before="120"/>
    </w:pPr>
    <w:rPr>
      <w:rFonts w:ascii="Arial" w:hAnsi="Arial"/>
      <w:b/>
      <w:bCs/>
    </w:rPr>
  </w:style>
  <w:style w:type="paragraph" w:styleId="afff5">
    <w:name w:val="Date"/>
    <w:basedOn w:val="a5"/>
    <w:next w:val="a5"/>
    <w:rsid w:val="003438D1"/>
    <w:rPr>
      <w:szCs w:val="20"/>
    </w:rPr>
  </w:style>
  <w:style w:type="paragraph" w:styleId="13">
    <w:name w:val="index 1"/>
    <w:basedOn w:val="a5"/>
    <w:next w:val="a5"/>
    <w:autoRedefine/>
    <w:semiHidden/>
    <w:rsid w:val="003438D1"/>
    <w:pPr>
      <w:tabs>
        <w:tab w:val="num" w:pos="0"/>
      </w:tabs>
      <w:spacing w:before="40" w:after="40" w:line="360" w:lineRule="atLeast"/>
    </w:pPr>
    <w:rPr>
      <w:spacing w:val="16"/>
      <w:kern w:val="0"/>
      <w:szCs w:val="20"/>
    </w:rPr>
  </w:style>
  <w:style w:type="paragraph" w:styleId="afff6">
    <w:name w:val="index heading"/>
    <w:basedOn w:val="a5"/>
    <w:next w:val="13"/>
    <w:semiHidden/>
    <w:rsid w:val="003438D1"/>
    <w:pPr>
      <w:ind w:firstLineChars="200" w:firstLine="420"/>
    </w:pPr>
    <w:rPr>
      <w:szCs w:val="20"/>
    </w:rPr>
  </w:style>
  <w:style w:type="paragraph" w:styleId="afff7">
    <w:name w:val="List"/>
    <w:basedOn w:val="a5"/>
    <w:rsid w:val="003438D1"/>
    <w:pPr>
      <w:tabs>
        <w:tab w:val="num" w:pos="840"/>
      </w:tabs>
      <w:ind w:left="200" w:hangingChars="200" w:hanging="200"/>
    </w:pPr>
  </w:style>
  <w:style w:type="paragraph" w:styleId="27">
    <w:name w:val="List 2"/>
    <w:aliases w:val="list/1,List,列表2,List1,内容"/>
    <w:basedOn w:val="a5"/>
    <w:rsid w:val="003438D1"/>
    <w:pPr>
      <w:widowControl/>
      <w:spacing w:before="240" w:line="360" w:lineRule="atLeast"/>
      <w:ind w:left="2578" w:hanging="418"/>
      <w:jc w:val="left"/>
    </w:pPr>
    <w:rPr>
      <w:rFonts w:ascii="宋体" w:hAnsi="宋体"/>
      <w:snapToGrid w:val="0"/>
      <w:kern w:val="0"/>
      <w:szCs w:val="20"/>
    </w:rPr>
  </w:style>
  <w:style w:type="paragraph" w:styleId="28">
    <w:name w:val="List Continue 2"/>
    <w:basedOn w:val="a5"/>
    <w:rsid w:val="003438D1"/>
    <w:pPr>
      <w:spacing w:after="120"/>
      <w:ind w:leftChars="400" w:left="840"/>
    </w:pPr>
  </w:style>
  <w:style w:type="paragraph" w:styleId="33">
    <w:name w:val="List 3"/>
    <w:basedOn w:val="a5"/>
    <w:rsid w:val="003438D1"/>
    <w:pPr>
      <w:ind w:leftChars="400" w:left="100" w:hangingChars="200" w:hanging="200"/>
    </w:pPr>
  </w:style>
  <w:style w:type="paragraph" w:styleId="41">
    <w:name w:val="List 4"/>
    <w:basedOn w:val="a5"/>
    <w:rsid w:val="003438D1"/>
    <w:pPr>
      <w:ind w:leftChars="600" w:left="100" w:hangingChars="200" w:hanging="200"/>
    </w:pPr>
  </w:style>
  <w:style w:type="paragraph" w:styleId="afff8">
    <w:name w:val="List Bullet"/>
    <w:basedOn w:val="a5"/>
    <w:rsid w:val="003438D1"/>
    <w:pPr>
      <w:tabs>
        <w:tab w:val="num" w:pos="360"/>
      </w:tabs>
      <w:ind w:left="360" w:hangingChars="200" w:hanging="360"/>
    </w:pPr>
  </w:style>
  <w:style w:type="paragraph" w:styleId="34">
    <w:name w:val="List Bullet 3"/>
    <w:basedOn w:val="a5"/>
    <w:rsid w:val="003438D1"/>
    <w:pPr>
      <w:tabs>
        <w:tab w:val="num" w:pos="1200"/>
      </w:tabs>
      <w:ind w:leftChars="400" w:left="1200" w:hangingChars="200" w:hanging="360"/>
    </w:pPr>
  </w:style>
  <w:style w:type="paragraph" w:styleId="42">
    <w:name w:val="List Bullet 4"/>
    <w:basedOn w:val="a5"/>
    <w:rsid w:val="003438D1"/>
    <w:pPr>
      <w:tabs>
        <w:tab w:val="num" w:pos="1620"/>
      </w:tabs>
      <w:ind w:leftChars="600" w:left="1620" w:hangingChars="200" w:hanging="360"/>
    </w:pPr>
  </w:style>
  <w:style w:type="paragraph" w:styleId="afff9">
    <w:name w:val="List Continue"/>
    <w:basedOn w:val="a5"/>
    <w:rsid w:val="003438D1"/>
    <w:pPr>
      <w:spacing w:after="120"/>
      <w:ind w:leftChars="200" w:left="420"/>
    </w:pPr>
  </w:style>
  <w:style w:type="paragraph" w:styleId="35">
    <w:name w:val="List Continue 3"/>
    <w:basedOn w:val="a5"/>
    <w:rsid w:val="003438D1"/>
    <w:pPr>
      <w:spacing w:after="120"/>
      <w:ind w:leftChars="600" w:left="1260"/>
    </w:pPr>
  </w:style>
  <w:style w:type="paragraph" w:styleId="HTML">
    <w:name w:val="HTML Preformatted"/>
    <w:basedOn w:val="a5"/>
    <w:rsid w:val="003438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29">
    <w:name w:val="index 2"/>
    <w:basedOn w:val="a5"/>
    <w:next w:val="a5"/>
    <w:autoRedefine/>
    <w:semiHidden/>
    <w:rsid w:val="003438D1"/>
    <w:pPr>
      <w:ind w:leftChars="200" w:left="200"/>
    </w:pPr>
  </w:style>
  <w:style w:type="paragraph" w:styleId="36">
    <w:name w:val="index 3"/>
    <w:basedOn w:val="a5"/>
    <w:next w:val="a5"/>
    <w:autoRedefine/>
    <w:semiHidden/>
    <w:rsid w:val="003438D1"/>
    <w:pPr>
      <w:ind w:leftChars="400" w:left="400"/>
    </w:pPr>
  </w:style>
  <w:style w:type="paragraph" w:styleId="43">
    <w:name w:val="index 4"/>
    <w:basedOn w:val="a5"/>
    <w:next w:val="a5"/>
    <w:autoRedefine/>
    <w:semiHidden/>
    <w:rsid w:val="003438D1"/>
    <w:pPr>
      <w:ind w:leftChars="600" w:left="600"/>
    </w:pPr>
  </w:style>
  <w:style w:type="paragraph" w:styleId="51">
    <w:name w:val="index 5"/>
    <w:basedOn w:val="a5"/>
    <w:next w:val="a5"/>
    <w:autoRedefine/>
    <w:semiHidden/>
    <w:rsid w:val="003438D1"/>
    <w:pPr>
      <w:ind w:leftChars="800" w:left="800"/>
    </w:pPr>
  </w:style>
  <w:style w:type="paragraph" w:styleId="61">
    <w:name w:val="index 6"/>
    <w:basedOn w:val="a5"/>
    <w:next w:val="a5"/>
    <w:autoRedefine/>
    <w:semiHidden/>
    <w:rsid w:val="003438D1"/>
    <w:pPr>
      <w:ind w:leftChars="1000" w:left="1000"/>
    </w:pPr>
  </w:style>
  <w:style w:type="paragraph" w:styleId="71">
    <w:name w:val="index 7"/>
    <w:basedOn w:val="a5"/>
    <w:next w:val="a5"/>
    <w:autoRedefine/>
    <w:semiHidden/>
    <w:rsid w:val="003438D1"/>
    <w:pPr>
      <w:ind w:leftChars="1200" w:left="1200"/>
    </w:pPr>
  </w:style>
  <w:style w:type="paragraph" w:styleId="81">
    <w:name w:val="index 8"/>
    <w:basedOn w:val="a5"/>
    <w:next w:val="a5"/>
    <w:autoRedefine/>
    <w:semiHidden/>
    <w:rsid w:val="003438D1"/>
    <w:pPr>
      <w:ind w:leftChars="1400" w:left="1400"/>
    </w:pPr>
  </w:style>
  <w:style w:type="paragraph" w:styleId="91">
    <w:name w:val="index 9"/>
    <w:basedOn w:val="a5"/>
    <w:next w:val="a5"/>
    <w:autoRedefine/>
    <w:semiHidden/>
    <w:rsid w:val="003438D1"/>
    <w:pPr>
      <w:ind w:leftChars="1600" w:left="1600"/>
    </w:pPr>
  </w:style>
  <w:style w:type="character" w:customStyle="1" w:styleId="3Char">
    <w:name w:val="标题 3 Char"/>
    <w:aliases w:val="一 Char,1 Char,h3 Char,H3 Char,sect1.2.3 Char,Heading 3 - old Char,Map Char,H31 Char,3rd level Char,heading 3 Char,sect1.2.31 Char,sect1.2.32 Char,sect1.2.311 Char,sect1.2.33 Char,sect1.2.312 Char,三级标题 Char,小节 Char,小节1 Char,小节2 Char,小节3 Char"/>
    <w:link w:val="3"/>
    <w:rsid w:val="003438D1"/>
    <w:rPr>
      <w:rFonts w:eastAsia="黑体"/>
      <w:b/>
      <w:bCs/>
      <w:kern w:val="2"/>
      <w:sz w:val="28"/>
      <w:szCs w:val="32"/>
    </w:rPr>
  </w:style>
  <w:style w:type="character" w:customStyle="1" w:styleId="Char5">
    <w:name w:val="纯文本 Char"/>
    <w:aliases w:val="普通文字 Char Char Char1"/>
    <w:link w:val="afff1"/>
    <w:rsid w:val="003438D1"/>
    <w:rPr>
      <w:rFonts w:ascii="宋体" w:eastAsia="宋体" w:hAnsi="Courier New" w:cs="Courier New"/>
      <w:kern w:val="2"/>
      <w:sz w:val="21"/>
      <w:szCs w:val="21"/>
      <w:lang w:val="en-US" w:eastAsia="zh-CN" w:bidi="ar-SA"/>
    </w:rPr>
  </w:style>
  <w:style w:type="paragraph" w:customStyle="1" w:styleId="ParaCharCharCharChar">
    <w:name w:val="默认段落字体 Para Char Char Char Char"/>
    <w:basedOn w:val="a5"/>
    <w:rsid w:val="00061BC7"/>
    <w:pPr>
      <w:spacing w:line="240" w:lineRule="atLeast"/>
      <w:ind w:left="420" w:firstLineChars="171" w:firstLine="420"/>
    </w:pPr>
    <w:rPr>
      <w:b/>
      <w:kern w:val="0"/>
      <w:szCs w:val="21"/>
    </w:rPr>
  </w:style>
  <w:style w:type="character" w:customStyle="1" w:styleId="px12none">
    <w:name w:val="px12none"/>
    <w:basedOn w:val="a7"/>
    <w:rsid w:val="00061BC7"/>
  </w:style>
  <w:style w:type="character" w:customStyle="1" w:styleId="Char1">
    <w:name w:val="图形编号 Char"/>
    <w:link w:val="a"/>
    <w:rsid w:val="00BF4F95"/>
    <w:rPr>
      <w:rFonts w:ascii="黑体" w:eastAsia="黑体" w:hAnsi="黑体"/>
      <w:bCs/>
      <w:kern w:val="2"/>
      <w:sz w:val="21"/>
      <w:szCs w:val="21"/>
    </w:rPr>
  </w:style>
  <w:style w:type="character" w:customStyle="1" w:styleId="Char10">
    <w:name w:val="正文缩进 Char1"/>
    <w:aliases w:val="LS-正文（首行缩2字） Char,表正文 Char,正文非缩进 Char,正文双线 Char,特点 Char1,正文对齐 Char,段1 Char,正文不缩进 Char,特点 Char Char1,ALT+Z Char,水上软件 Char,标题4 Char,正文双线 Char Char Char,四号 Char,特点 Char Char Char,Indent 1 Char,正文（首行缩进两字） Char Char Char,郭应中的正文 Char,正文3 Char"/>
    <w:link w:val="afff0"/>
    <w:rsid w:val="00E0190C"/>
    <w:rPr>
      <w:rFonts w:ascii="新宋体" w:eastAsia="新宋体" w:hAnsi="宋体"/>
      <w:sz w:val="21"/>
      <w:lang w:val="en-US" w:eastAsia="zh-CN" w:bidi="ar-SA"/>
    </w:rPr>
  </w:style>
  <w:style w:type="paragraph" w:customStyle="1" w:styleId="22Heading2HiddenHeading2CCBSheading2H2">
    <w:name w:val="样式 标题 2节第一章 标题 2Heading 2 HiddenHeading 2 CCBSheading 2H2..."/>
    <w:basedOn w:val="2"/>
    <w:rsid w:val="00C64599"/>
    <w:pPr>
      <w:numPr>
        <w:numId w:val="12"/>
      </w:numPr>
      <w:pBdr>
        <w:bottom w:val="none" w:sz="0" w:space="0" w:color="auto"/>
      </w:pBdr>
      <w:spacing w:before="100" w:beforeAutospacing="1" w:after="100" w:afterAutospacing="1" w:line="416" w:lineRule="auto"/>
      <w:jc w:val="left"/>
    </w:pPr>
    <w:rPr>
      <w:rFonts w:ascii="Arial" w:hAnsi="Arial" w:cs="宋体"/>
      <w:sz w:val="32"/>
      <w:szCs w:val="20"/>
    </w:rPr>
  </w:style>
  <w:style w:type="paragraph" w:customStyle="1" w:styleId="31173">
    <w:name w:val="样式 标题 3一1 + 行距: 多倍行距 1.73 字行"/>
    <w:basedOn w:val="3"/>
    <w:rsid w:val="00C64599"/>
    <w:pPr>
      <w:numPr>
        <w:numId w:val="12"/>
      </w:numPr>
      <w:pBdr>
        <w:bottom w:val="none" w:sz="0" w:space="0" w:color="auto"/>
      </w:pBdr>
      <w:spacing w:beforeAutospacing="1" w:after="260" w:afterAutospacing="1" w:line="416" w:lineRule="auto"/>
      <w:jc w:val="left"/>
    </w:pPr>
    <w:rPr>
      <w:rFonts w:eastAsia="宋体" w:cs="宋体"/>
      <w:szCs w:val="20"/>
    </w:rPr>
  </w:style>
  <w:style w:type="paragraph" w:customStyle="1" w:styleId="07415">
    <w:name w:val="样式 小四 左侧:  0.74 厘米 行距: 1.5 倍行距"/>
    <w:basedOn w:val="a5"/>
    <w:rsid w:val="00C64599"/>
    <w:pPr>
      <w:spacing w:line="360" w:lineRule="auto"/>
      <w:ind w:left="420" w:firstLineChars="200" w:firstLine="200"/>
    </w:pPr>
    <w:rPr>
      <w:rFonts w:cs="宋体"/>
      <w:sz w:val="24"/>
      <w:szCs w:val="20"/>
    </w:rPr>
  </w:style>
  <w:style w:type="paragraph" w:customStyle="1" w:styleId="CharChar">
    <w:name w:val="Char Char"/>
    <w:basedOn w:val="a5"/>
    <w:autoRedefine/>
    <w:rsid w:val="00317207"/>
    <w:pPr>
      <w:widowControl/>
      <w:spacing w:after="160" w:line="240" w:lineRule="exact"/>
      <w:jc w:val="left"/>
    </w:pPr>
    <w:rPr>
      <w:rFonts w:ascii="Verdana" w:eastAsia="仿宋_GB2312" w:hAnsi="Verdana"/>
      <w:kern w:val="0"/>
      <w:sz w:val="24"/>
      <w:szCs w:val="20"/>
      <w:lang w:eastAsia="en-US"/>
    </w:rPr>
  </w:style>
  <w:style w:type="paragraph" w:styleId="afffa">
    <w:name w:val="List Paragraph"/>
    <w:basedOn w:val="a5"/>
    <w:uiPriority w:val="34"/>
    <w:qFormat/>
    <w:rsid w:val="00893B6C"/>
    <w:pPr>
      <w:ind w:firstLineChars="200" w:firstLine="420"/>
    </w:pPr>
    <w:rPr>
      <w:rFonts w:asciiTheme="minorHAnsi" w:eastAsiaTheme="minorEastAsia" w:hAnsiTheme="minorHAnsi" w:cstheme="minorBidi"/>
      <w:szCs w:val="22"/>
    </w:rPr>
  </w:style>
  <w:style w:type="character" w:customStyle="1" w:styleId="Char">
    <w:name w:val="页眉 Char"/>
    <w:aliases w:val="h Char"/>
    <w:basedOn w:val="a7"/>
    <w:link w:val="aa"/>
    <w:uiPriority w:val="99"/>
    <w:rsid w:val="00893B6C"/>
    <w:rPr>
      <w:kern w:val="2"/>
      <w:sz w:val="18"/>
      <w:szCs w:val="18"/>
    </w:rPr>
  </w:style>
  <w:style w:type="table" w:styleId="14">
    <w:name w:val="Table Classic 1"/>
    <w:basedOn w:val="a8"/>
    <w:rsid w:val="00F63199"/>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List 3"/>
    <w:basedOn w:val="a8"/>
    <w:rsid w:val="0036476A"/>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afffb">
    <w:name w:val="Light Shading"/>
    <w:basedOn w:val="a8"/>
    <w:uiPriority w:val="60"/>
    <w:rsid w:val="00040E0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97094">
      <w:bodyDiv w:val="1"/>
      <w:marLeft w:val="0"/>
      <w:marRight w:val="0"/>
      <w:marTop w:val="0"/>
      <w:marBottom w:val="0"/>
      <w:divBdr>
        <w:top w:val="none" w:sz="0" w:space="0" w:color="auto"/>
        <w:left w:val="none" w:sz="0" w:space="0" w:color="auto"/>
        <w:bottom w:val="none" w:sz="0" w:space="0" w:color="auto"/>
        <w:right w:val="none" w:sz="0" w:space="0" w:color="auto"/>
      </w:divBdr>
    </w:div>
    <w:div w:id="81416356">
      <w:bodyDiv w:val="1"/>
      <w:marLeft w:val="0"/>
      <w:marRight w:val="0"/>
      <w:marTop w:val="0"/>
      <w:marBottom w:val="0"/>
      <w:divBdr>
        <w:top w:val="none" w:sz="0" w:space="0" w:color="auto"/>
        <w:left w:val="none" w:sz="0" w:space="0" w:color="auto"/>
        <w:bottom w:val="none" w:sz="0" w:space="0" w:color="auto"/>
        <w:right w:val="none" w:sz="0" w:space="0" w:color="auto"/>
      </w:divBdr>
      <w:divsChild>
        <w:div w:id="2028750282">
          <w:marLeft w:val="0"/>
          <w:marRight w:val="0"/>
          <w:marTop w:val="0"/>
          <w:marBottom w:val="0"/>
          <w:divBdr>
            <w:top w:val="none" w:sz="0" w:space="0" w:color="auto"/>
            <w:left w:val="none" w:sz="0" w:space="0" w:color="auto"/>
            <w:bottom w:val="none" w:sz="0" w:space="0" w:color="auto"/>
            <w:right w:val="none" w:sz="0" w:space="0" w:color="auto"/>
          </w:divBdr>
        </w:div>
      </w:divsChild>
    </w:div>
    <w:div w:id="96601490">
      <w:bodyDiv w:val="1"/>
      <w:marLeft w:val="0"/>
      <w:marRight w:val="0"/>
      <w:marTop w:val="0"/>
      <w:marBottom w:val="0"/>
      <w:divBdr>
        <w:top w:val="none" w:sz="0" w:space="0" w:color="auto"/>
        <w:left w:val="none" w:sz="0" w:space="0" w:color="auto"/>
        <w:bottom w:val="none" w:sz="0" w:space="0" w:color="auto"/>
        <w:right w:val="none" w:sz="0" w:space="0" w:color="auto"/>
      </w:divBdr>
      <w:divsChild>
        <w:div w:id="224680970">
          <w:marLeft w:val="0"/>
          <w:marRight w:val="0"/>
          <w:marTop w:val="0"/>
          <w:marBottom w:val="0"/>
          <w:divBdr>
            <w:top w:val="none" w:sz="0" w:space="0" w:color="auto"/>
            <w:left w:val="none" w:sz="0" w:space="0" w:color="auto"/>
            <w:bottom w:val="none" w:sz="0" w:space="0" w:color="auto"/>
            <w:right w:val="none" w:sz="0" w:space="0" w:color="auto"/>
          </w:divBdr>
        </w:div>
      </w:divsChild>
    </w:div>
    <w:div w:id="123736143">
      <w:bodyDiv w:val="1"/>
      <w:marLeft w:val="0"/>
      <w:marRight w:val="0"/>
      <w:marTop w:val="0"/>
      <w:marBottom w:val="0"/>
      <w:divBdr>
        <w:top w:val="none" w:sz="0" w:space="0" w:color="auto"/>
        <w:left w:val="none" w:sz="0" w:space="0" w:color="auto"/>
        <w:bottom w:val="none" w:sz="0" w:space="0" w:color="auto"/>
        <w:right w:val="none" w:sz="0" w:space="0" w:color="auto"/>
      </w:divBdr>
      <w:divsChild>
        <w:div w:id="956328394">
          <w:marLeft w:val="0"/>
          <w:marRight w:val="0"/>
          <w:marTop w:val="0"/>
          <w:marBottom w:val="0"/>
          <w:divBdr>
            <w:top w:val="none" w:sz="0" w:space="0" w:color="auto"/>
            <w:left w:val="none" w:sz="0" w:space="0" w:color="auto"/>
            <w:bottom w:val="none" w:sz="0" w:space="0" w:color="auto"/>
            <w:right w:val="none" w:sz="0" w:space="0" w:color="auto"/>
          </w:divBdr>
          <w:divsChild>
            <w:div w:id="612707503">
              <w:marLeft w:val="0"/>
              <w:marRight w:val="0"/>
              <w:marTop w:val="0"/>
              <w:marBottom w:val="0"/>
              <w:divBdr>
                <w:top w:val="none" w:sz="0" w:space="0" w:color="auto"/>
                <w:left w:val="none" w:sz="0" w:space="0" w:color="auto"/>
                <w:bottom w:val="none" w:sz="0" w:space="0" w:color="auto"/>
                <w:right w:val="none" w:sz="0" w:space="0" w:color="auto"/>
              </w:divBdr>
            </w:div>
            <w:div w:id="974869905">
              <w:marLeft w:val="0"/>
              <w:marRight w:val="0"/>
              <w:marTop w:val="0"/>
              <w:marBottom w:val="0"/>
              <w:divBdr>
                <w:top w:val="none" w:sz="0" w:space="0" w:color="auto"/>
                <w:left w:val="none" w:sz="0" w:space="0" w:color="auto"/>
                <w:bottom w:val="none" w:sz="0" w:space="0" w:color="auto"/>
                <w:right w:val="none" w:sz="0" w:space="0" w:color="auto"/>
              </w:divBdr>
            </w:div>
            <w:div w:id="17226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2383">
      <w:bodyDiv w:val="1"/>
      <w:marLeft w:val="0"/>
      <w:marRight w:val="0"/>
      <w:marTop w:val="0"/>
      <w:marBottom w:val="0"/>
      <w:divBdr>
        <w:top w:val="none" w:sz="0" w:space="0" w:color="auto"/>
        <w:left w:val="none" w:sz="0" w:space="0" w:color="auto"/>
        <w:bottom w:val="none" w:sz="0" w:space="0" w:color="auto"/>
        <w:right w:val="none" w:sz="0" w:space="0" w:color="auto"/>
      </w:divBdr>
      <w:divsChild>
        <w:div w:id="1644045938">
          <w:marLeft w:val="0"/>
          <w:marRight w:val="0"/>
          <w:marTop w:val="0"/>
          <w:marBottom w:val="0"/>
          <w:divBdr>
            <w:top w:val="none" w:sz="0" w:space="0" w:color="auto"/>
            <w:left w:val="none" w:sz="0" w:space="0" w:color="auto"/>
            <w:bottom w:val="none" w:sz="0" w:space="0" w:color="auto"/>
            <w:right w:val="none" w:sz="0" w:space="0" w:color="auto"/>
          </w:divBdr>
          <w:divsChild>
            <w:div w:id="13614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5131">
      <w:bodyDiv w:val="1"/>
      <w:marLeft w:val="0"/>
      <w:marRight w:val="0"/>
      <w:marTop w:val="0"/>
      <w:marBottom w:val="0"/>
      <w:divBdr>
        <w:top w:val="none" w:sz="0" w:space="0" w:color="auto"/>
        <w:left w:val="none" w:sz="0" w:space="0" w:color="auto"/>
        <w:bottom w:val="none" w:sz="0" w:space="0" w:color="auto"/>
        <w:right w:val="none" w:sz="0" w:space="0" w:color="auto"/>
      </w:divBdr>
      <w:divsChild>
        <w:div w:id="463432281">
          <w:marLeft w:val="0"/>
          <w:marRight w:val="0"/>
          <w:marTop w:val="0"/>
          <w:marBottom w:val="0"/>
          <w:divBdr>
            <w:top w:val="none" w:sz="0" w:space="0" w:color="auto"/>
            <w:left w:val="none" w:sz="0" w:space="0" w:color="auto"/>
            <w:bottom w:val="none" w:sz="0" w:space="0" w:color="auto"/>
            <w:right w:val="none" w:sz="0" w:space="0" w:color="auto"/>
          </w:divBdr>
          <w:divsChild>
            <w:div w:id="888106093">
              <w:marLeft w:val="0"/>
              <w:marRight w:val="0"/>
              <w:marTop w:val="0"/>
              <w:marBottom w:val="0"/>
              <w:divBdr>
                <w:top w:val="none" w:sz="0" w:space="0" w:color="auto"/>
                <w:left w:val="none" w:sz="0" w:space="0" w:color="auto"/>
                <w:bottom w:val="none" w:sz="0" w:space="0" w:color="auto"/>
                <w:right w:val="none" w:sz="0" w:space="0" w:color="auto"/>
              </w:divBdr>
            </w:div>
            <w:div w:id="1001811286">
              <w:marLeft w:val="0"/>
              <w:marRight w:val="0"/>
              <w:marTop w:val="0"/>
              <w:marBottom w:val="0"/>
              <w:divBdr>
                <w:top w:val="none" w:sz="0" w:space="0" w:color="auto"/>
                <w:left w:val="none" w:sz="0" w:space="0" w:color="auto"/>
                <w:bottom w:val="none" w:sz="0" w:space="0" w:color="auto"/>
                <w:right w:val="none" w:sz="0" w:space="0" w:color="auto"/>
              </w:divBdr>
            </w:div>
            <w:div w:id="12771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989">
      <w:bodyDiv w:val="1"/>
      <w:marLeft w:val="0"/>
      <w:marRight w:val="0"/>
      <w:marTop w:val="0"/>
      <w:marBottom w:val="0"/>
      <w:divBdr>
        <w:top w:val="none" w:sz="0" w:space="0" w:color="auto"/>
        <w:left w:val="none" w:sz="0" w:space="0" w:color="auto"/>
        <w:bottom w:val="none" w:sz="0" w:space="0" w:color="auto"/>
        <w:right w:val="none" w:sz="0" w:space="0" w:color="auto"/>
      </w:divBdr>
      <w:divsChild>
        <w:div w:id="1147550521">
          <w:marLeft w:val="0"/>
          <w:marRight w:val="0"/>
          <w:marTop w:val="0"/>
          <w:marBottom w:val="0"/>
          <w:divBdr>
            <w:top w:val="none" w:sz="0" w:space="0" w:color="auto"/>
            <w:left w:val="none" w:sz="0" w:space="0" w:color="auto"/>
            <w:bottom w:val="none" w:sz="0" w:space="0" w:color="auto"/>
            <w:right w:val="none" w:sz="0" w:space="0" w:color="auto"/>
          </w:divBdr>
          <w:divsChild>
            <w:div w:id="26542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30058">
      <w:bodyDiv w:val="1"/>
      <w:marLeft w:val="0"/>
      <w:marRight w:val="0"/>
      <w:marTop w:val="0"/>
      <w:marBottom w:val="0"/>
      <w:divBdr>
        <w:top w:val="none" w:sz="0" w:space="0" w:color="auto"/>
        <w:left w:val="none" w:sz="0" w:space="0" w:color="auto"/>
        <w:bottom w:val="none" w:sz="0" w:space="0" w:color="auto"/>
        <w:right w:val="none" w:sz="0" w:space="0" w:color="auto"/>
      </w:divBdr>
      <w:divsChild>
        <w:div w:id="1321929465">
          <w:marLeft w:val="0"/>
          <w:marRight w:val="0"/>
          <w:marTop w:val="0"/>
          <w:marBottom w:val="0"/>
          <w:divBdr>
            <w:top w:val="none" w:sz="0" w:space="0" w:color="auto"/>
            <w:left w:val="none" w:sz="0" w:space="0" w:color="auto"/>
            <w:bottom w:val="none" w:sz="0" w:space="0" w:color="auto"/>
            <w:right w:val="none" w:sz="0" w:space="0" w:color="auto"/>
          </w:divBdr>
          <w:divsChild>
            <w:div w:id="34157610">
              <w:marLeft w:val="0"/>
              <w:marRight w:val="0"/>
              <w:marTop w:val="0"/>
              <w:marBottom w:val="0"/>
              <w:divBdr>
                <w:top w:val="none" w:sz="0" w:space="0" w:color="auto"/>
                <w:left w:val="none" w:sz="0" w:space="0" w:color="auto"/>
                <w:bottom w:val="none" w:sz="0" w:space="0" w:color="auto"/>
                <w:right w:val="none" w:sz="0" w:space="0" w:color="auto"/>
              </w:divBdr>
            </w:div>
            <w:div w:id="100153235">
              <w:marLeft w:val="0"/>
              <w:marRight w:val="0"/>
              <w:marTop w:val="0"/>
              <w:marBottom w:val="0"/>
              <w:divBdr>
                <w:top w:val="none" w:sz="0" w:space="0" w:color="auto"/>
                <w:left w:val="none" w:sz="0" w:space="0" w:color="auto"/>
                <w:bottom w:val="none" w:sz="0" w:space="0" w:color="auto"/>
                <w:right w:val="none" w:sz="0" w:space="0" w:color="auto"/>
              </w:divBdr>
            </w:div>
            <w:div w:id="184945612">
              <w:marLeft w:val="0"/>
              <w:marRight w:val="0"/>
              <w:marTop w:val="0"/>
              <w:marBottom w:val="0"/>
              <w:divBdr>
                <w:top w:val="none" w:sz="0" w:space="0" w:color="auto"/>
                <w:left w:val="none" w:sz="0" w:space="0" w:color="auto"/>
                <w:bottom w:val="none" w:sz="0" w:space="0" w:color="auto"/>
                <w:right w:val="none" w:sz="0" w:space="0" w:color="auto"/>
              </w:divBdr>
            </w:div>
            <w:div w:id="299502330">
              <w:marLeft w:val="0"/>
              <w:marRight w:val="0"/>
              <w:marTop w:val="0"/>
              <w:marBottom w:val="0"/>
              <w:divBdr>
                <w:top w:val="none" w:sz="0" w:space="0" w:color="auto"/>
                <w:left w:val="none" w:sz="0" w:space="0" w:color="auto"/>
                <w:bottom w:val="none" w:sz="0" w:space="0" w:color="auto"/>
                <w:right w:val="none" w:sz="0" w:space="0" w:color="auto"/>
              </w:divBdr>
            </w:div>
            <w:div w:id="311908307">
              <w:marLeft w:val="0"/>
              <w:marRight w:val="0"/>
              <w:marTop w:val="0"/>
              <w:marBottom w:val="0"/>
              <w:divBdr>
                <w:top w:val="none" w:sz="0" w:space="0" w:color="auto"/>
                <w:left w:val="none" w:sz="0" w:space="0" w:color="auto"/>
                <w:bottom w:val="none" w:sz="0" w:space="0" w:color="auto"/>
                <w:right w:val="none" w:sz="0" w:space="0" w:color="auto"/>
              </w:divBdr>
            </w:div>
            <w:div w:id="577329081">
              <w:marLeft w:val="0"/>
              <w:marRight w:val="0"/>
              <w:marTop w:val="0"/>
              <w:marBottom w:val="0"/>
              <w:divBdr>
                <w:top w:val="none" w:sz="0" w:space="0" w:color="auto"/>
                <w:left w:val="none" w:sz="0" w:space="0" w:color="auto"/>
                <w:bottom w:val="none" w:sz="0" w:space="0" w:color="auto"/>
                <w:right w:val="none" w:sz="0" w:space="0" w:color="auto"/>
              </w:divBdr>
            </w:div>
            <w:div w:id="727143366">
              <w:marLeft w:val="0"/>
              <w:marRight w:val="0"/>
              <w:marTop w:val="0"/>
              <w:marBottom w:val="0"/>
              <w:divBdr>
                <w:top w:val="none" w:sz="0" w:space="0" w:color="auto"/>
                <w:left w:val="none" w:sz="0" w:space="0" w:color="auto"/>
                <w:bottom w:val="none" w:sz="0" w:space="0" w:color="auto"/>
                <w:right w:val="none" w:sz="0" w:space="0" w:color="auto"/>
              </w:divBdr>
            </w:div>
            <w:div w:id="784426887">
              <w:marLeft w:val="0"/>
              <w:marRight w:val="0"/>
              <w:marTop w:val="0"/>
              <w:marBottom w:val="0"/>
              <w:divBdr>
                <w:top w:val="none" w:sz="0" w:space="0" w:color="auto"/>
                <w:left w:val="none" w:sz="0" w:space="0" w:color="auto"/>
                <w:bottom w:val="none" w:sz="0" w:space="0" w:color="auto"/>
                <w:right w:val="none" w:sz="0" w:space="0" w:color="auto"/>
              </w:divBdr>
            </w:div>
            <w:div w:id="895549952">
              <w:marLeft w:val="0"/>
              <w:marRight w:val="0"/>
              <w:marTop w:val="0"/>
              <w:marBottom w:val="0"/>
              <w:divBdr>
                <w:top w:val="none" w:sz="0" w:space="0" w:color="auto"/>
                <w:left w:val="none" w:sz="0" w:space="0" w:color="auto"/>
                <w:bottom w:val="none" w:sz="0" w:space="0" w:color="auto"/>
                <w:right w:val="none" w:sz="0" w:space="0" w:color="auto"/>
              </w:divBdr>
            </w:div>
            <w:div w:id="1104225282">
              <w:marLeft w:val="0"/>
              <w:marRight w:val="0"/>
              <w:marTop w:val="0"/>
              <w:marBottom w:val="0"/>
              <w:divBdr>
                <w:top w:val="none" w:sz="0" w:space="0" w:color="auto"/>
                <w:left w:val="none" w:sz="0" w:space="0" w:color="auto"/>
                <w:bottom w:val="none" w:sz="0" w:space="0" w:color="auto"/>
                <w:right w:val="none" w:sz="0" w:space="0" w:color="auto"/>
              </w:divBdr>
            </w:div>
            <w:div w:id="1274020886">
              <w:marLeft w:val="0"/>
              <w:marRight w:val="0"/>
              <w:marTop w:val="0"/>
              <w:marBottom w:val="0"/>
              <w:divBdr>
                <w:top w:val="none" w:sz="0" w:space="0" w:color="auto"/>
                <w:left w:val="none" w:sz="0" w:space="0" w:color="auto"/>
                <w:bottom w:val="none" w:sz="0" w:space="0" w:color="auto"/>
                <w:right w:val="none" w:sz="0" w:space="0" w:color="auto"/>
              </w:divBdr>
            </w:div>
            <w:div w:id="1318265930">
              <w:marLeft w:val="0"/>
              <w:marRight w:val="0"/>
              <w:marTop w:val="0"/>
              <w:marBottom w:val="0"/>
              <w:divBdr>
                <w:top w:val="none" w:sz="0" w:space="0" w:color="auto"/>
                <w:left w:val="none" w:sz="0" w:space="0" w:color="auto"/>
                <w:bottom w:val="none" w:sz="0" w:space="0" w:color="auto"/>
                <w:right w:val="none" w:sz="0" w:space="0" w:color="auto"/>
              </w:divBdr>
            </w:div>
            <w:div w:id="1349525253">
              <w:marLeft w:val="0"/>
              <w:marRight w:val="0"/>
              <w:marTop w:val="0"/>
              <w:marBottom w:val="0"/>
              <w:divBdr>
                <w:top w:val="none" w:sz="0" w:space="0" w:color="auto"/>
                <w:left w:val="none" w:sz="0" w:space="0" w:color="auto"/>
                <w:bottom w:val="none" w:sz="0" w:space="0" w:color="auto"/>
                <w:right w:val="none" w:sz="0" w:space="0" w:color="auto"/>
              </w:divBdr>
            </w:div>
            <w:div w:id="1585260760">
              <w:marLeft w:val="0"/>
              <w:marRight w:val="0"/>
              <w:marTop w:val="0"/>
              <w:marBottom w:val="0"/>
              <w:divBdr>
                <w:top w:val="none" w:sz="0" w:space="0" w:color="auto"/>
                <w:left w:val="none" w:sz="0" w:space="0" w:color="auto"/>
                <w:bottom w:val="none" w:sz="0" w:space="0" w:color="auto"/>
                <w:right w:val="none" w:sz="0" w:space="0" w:color="auto"/>
              </w:divBdr>
            </w:div>
            <w:div w:id="1682389202">
              <w:marLeft w:val="0"/>
              <w:marRight w:val="0"/>
              <w:marTop w:val="0"/>
              <w:marBottom w:val="0"/>
              <w:divBdr>
                <w:top w:val="none" w:sz="0" w:space="0" w:color="auto"/>
                <w:left w:val="none" w:sz="0" w:space="0" w:color="auto"/>
                <w:bottom w:val="none" w:sz="0" w:space="0" w:color="auto"/>
                <w:right w:val="none" w:sz="0" w:space="0" w:color="auto"/>
              </w:divBdr>
            </w:div>
            <w:div w:id="1825001762">
              <w:marLeft w:val="0"/>
              <w:marRight w:val="0"/>
              <w:marTop w:val="0"/>
              <w:marBottom w:val="0"/>
              <w:divBdr>
                <w:top w:val="none" w:sz="0" w:space="0" w:color="auto"/>
                <w:left w:val="none" w:sz="0" w:space="0" w:color="auto"/>
                <w:bottom w:val="none" w:sz="0" w:space="0" w:color="auto"/>
                <w:right w:val="none" w:sz="0" w:space="0" w:color="auto"/>
              </w:divBdr>
            </w:div>
            <w:div w:id="1909071053">
              <w:marLeft w:val="0"/>
              <w:marRight w:val="0"/>
              <w:marTop w:val="0"/>
              <w:marBottom w:val="0"/>
              <w:divBdr>
                <w:top w:val="none" w:sz="0" w:space="0" w:color="auto"/>
                <w:left w:val="none" w:sz="0" w:space="0" w:color="auto"/>
                <w:bottom w:val="none" w:sz="0" w:space="0" w:color="auto"/>
                <w:right w:val="none" w:sz="0" w:space="0" w:color="auto"/>
              </w:divBdr>
            </w:div>
            <w:div w:id="19147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6385">
      <w:bodyDiv w:val="1"/>
      <w:marLeft w:val="0"/>
      <w:marRight w:val="0"/>
      <w:marTop w:val="0"/>
      <w:marBottom w:val="0"/>
      <w:divBdr>
        <w:top w:val="none" w:sz="0" w:space="0" w:color="auto"/>
        <w:left w:val="none" w:sz="0" w:space="0" w:color="auto"/>
        <w:bottom w:val="none" w:sz="0" w:space="0" w:color="auto"/>
        <w:right w:val="none" w:sz="0" w:space="0" w:color="auto"/>
      </w:divBdr>
      <w:divsChild>
        <w:div w:id="452676931">
          <w:marLeft w:val="0"/>
          <w:marRight w:val="0"/>
          <w:marTop w:val="0"/>
          <w:marBottom w:val="0"/>
          <w:divBdr>
            <w:top w:val="none" w:sz="0" w:space="0" w:color="auto"/>
            <w:left w:val="none" w:sz="0" w:space="0" w:color="auto"/>
            <w:bottom w:val="none" w:sz="0" w:space="0" w:color="auto"/>
            <w:right w:val="none" w:sz="0" w:space="0" w:color="auto"/>
          </w:divBdr>
          <w:divsChild>
            <w:div w:id="1303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2900">
      <w:bodyDiv w:val="1"/>
      <w:marLeft w:val="0"/>
      <w:marRight w:val="0"/>
      <w:marTop w:val="0"/>
      <w:marBottom w:val="0"/>
      <w:divBdr>
        <w:top w:val="none" w:sz="0" w:space="0" w:color="auto"/>
        <w:left w:val="none" w:sz="0" w:space="0" w:color="auto"/>
        <w:bottom w:val="none" w:sz="0" w:space="0" w:color="auto"/>
        <w:right w:val="none" w:sz="0" w:space="0" w:color="auto"/>
      </w:divBdr>
    </w:div>
    <w:div w:id="435641660">
      <w:bodyDiv w:val="1"/>
      <w:marLeft w:val="0"/>
      <w:marRight w:val="0"/>
      <w:marTop w:val="0"/>
      <w:marBottom w:val="0"/>
      <w:divBdr>
        <w:top w:val="none" w:sz="0" w:space="0" w:color="auto"/>
        <w:left w:val="none" w:sz="0" w:space="0" w:color="auto"/>
        <w:bottom w:val="none" w:sz="0" w:space="0" w:color="auto"/>
        <w:right w:val="none" w:sz="0" w:space="0" w:color="auto"/>
      </w:divBdr>
    </w:div>
    <w:div w:id="441608009">
      <w:bodyDiv w:val="1"/>
      <w:marLeft w:val="0"/>
      <w:marRight w:val="0"/>
      <w:marTop w:val="0"/>
      <w:marBottom w:val="0"/>
      <w:divBdr>
        <w:top w:val="none" w:sz="0" w:space="0" w:color="auto"/>
        <w:left w:val="none" w:sz="0" w:space="0" w:color="auto"/>
        <w:bottom w:val="none" w:sz="0" w:space="0" w:color="auto"/>
        <w:right w:val="none" w:sz="0" w:space="0" w:color="auto"/>
      </w:divBdr>
      <w:divsChild>
        <w:div w:id="268467119">
          <w:marLeft w:val="0"/>
          <w:marRight w:val="0"/>
          <w:marTop w:val="0"/>
          <w:marBottom w:val="0"/>
          <w:divBdr>
            <w:top w:val="none" w:sz="0" w:space="0" w:color="auto"/>
            <w:left w:val="none" w:sz="0" w:space="0" w:color="auto"/>
            <w:bottom w:val="none" w:sz="0" w:space="0" w:color="auto"/>
            <w:right w:val="none" w:sz="0" w:space="0" w:color="auto"/>
          </w:divBdr>
          <w:divsChild>
            <w:div w:id="1235891620">
              <w:marLeft w:val="0"/>
              <w:marRight w:val="0"/>
              <w:marTop w:val="0"/>
              <w:marBottom w:val="0"/>
              <w:divBdr>
                <w:top w:val="none" w:sz="0" w:space="0" w:color="auto"/>
                <w:left w:val="none" w:sz="0" w:space="0" w:color="auto"/>
                <w:bottom w:val="none" w:sz="0" w:space="0" w:color="auto"/>
                <w:right w:val="none" w:sz="0" w:space="0" w:color="auto"/>
              </w:divBdr>
            </w:div>
            <w:div w:id="1424841873">
              <w:marLeft w:val="0"/>
              <w:marRight w:val="0"/>
              <w:marTop w:val="0"/>
              <w:marBottom w:val="0"/>
              <w:divBdr>
                <w:top w:val="none" w:sz="0" w:space="0" w:color="auto"/>
                <w:left w:val="none" w:sz="0" w:space="0" w:color="auto"/>
                <w:bottom w:val="none" w:sz="0" w:space="0" w:color="auto"/>
                <w:right w:val="none" w:sz="0" w:space="0" w:color="auto"/>
              </w:divBdr>
            </w:div>
            <w:div w:id="1961718875">
              <w:marLeft w:val="0"/>
              <w:marRight w:val="0"/>
              <w:marTop w:val="0"/>
              <w:marBottom w:val="0"/>
              <w:divBdr>
                <w:top w:val="none" w:sz="0" w:space="0" w:color="auto"/>
                <w:left w:val="none" w:sz="0" w:space="0" w:color="auto"/>
                <w:bottom w:val="none" w:sz="0" w:space="0" w:color="auto"/>
                <w:right w:val="none" w:sz="0" w:space="0" w:color="auto"/>
              </w:divBdr>
            </w:div>
            <w:div w:id="209597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553">
      <w:bodyDiv w:val="1"/>
      <w:marLeft w:val="0"/>
      <w:marRight w:val="0"/>
      <w:marTop w:val="0"/>
      <w:marBottom w:val="0"/>
      <w:divBdr>
        <w:top w:val="none" w:sz="0" w:space="0" w:color="auto"/>
        <w:left w:val="none" w:sz="0" w:space="0" w:color="auto"/>
        <w:bottom w:val="none" w:sz="0" w:space="0" w:color="auto"/>
        <w:right w:val="none" w:sz="0" w:space="0" w:color="auto"/>
      </w:divBdr>
      <w:divsChild>
        <w:div w:id="236481037">
          <w:marLeft w:val="0"/>
          <w:marRight w:val="0"/>
          <w:marTop w:val="0"/>
          <w:marBottom w:val="0"/>
          <w:divBdr>
            <w:top w:val="none" w:sz="0" w:space="0" w:color="auto"/>
            <w:left w:val="none" w:sz="0" w:space="0" w:color="auto"/>
            <w:bottom w:val="none" w:sz="0" w:space="0" w:color="auto"/>
            <w:right w:val="none" w:sz="0" w:space="0" w:color="auto"/>
          </w:divBdr>
          <w:divsChild>
            <w:div w:id="13112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63326">
      <w:bodyDiv w:val="1"/>
      <w:marLeft w:val="0"/>
      <w:marRight w:val="0"/>
      <w:marTop w:val="0"/>
      <w:marBottom w:val="0"/>
      <w:divBdr>
        <w:top w:val="none" w:sz="0" w:space="0" w:color="auto"/>
        <w:left w:val="none" w:sz="0" w:space="0" w:color="auto"/>
        <w:bottom w:val="none" w:sz="0" w:space="0" w:color="auto"/>
        <w:right w:val="none" w:sz="0" w:space="0" w:color="auto"/>
      </w:divBdr>
      <w:divsChild>
        <w:div w:id="1154681354">
          <w:marLeft w:val="0"/>
          <w:marRight w:val="0"/>
          <w:marTop w:val="0"/>
          <w:marBottom w:val="0"/>
          <w:divBdr>
            <w:top w:val="none" w:sz="0" w:space="0" w:color="auto"/>
            <w:left w:val="none" w:sz="0" w:space="0" w:color="auto"/>
            <w:bottom w:val="none" w:sz="0" w:space="0" w:color="auto"/>
            <w:right w:val="none" w:sz="0" w:space="0" w:color="auto"/>
          </w:divBdr>
        </w:div>
      </w:divsChild>
    </w:div>
    <w:div w:id="523514941">
      <w:bodyDiv w:val="1"/>
      <w:marLeft w:val="0"/>
      <w:marRight w:val="0"/>
      <w:marTop w:val="0"/>
      <w:marBottom w:val="0"/>
      <w:divBdr>
        <w:top w:val="none" w:sz="0" w:space="0" w:color="auto"/>
        <w:left w:val="none" w:sz="0" w:space="0" w:color="auto"/>
        <w:bottom w:val="none" w:sz="0" w:space="0" w:color="auto"/>
        <w:right w:val="none" w:sz="0" w:space="0" w:color="auto"/>
      </w:divBdr>
      <w:divsChild>
        <w:div w:id="610892446">
          <w:marLeft w:val="0"/>
          <w:marRight w:val="0"/>
          <w:marTop w:val="0"/>
          <w:marBottom w:val="0"/>
          <w:divBdr>
            <w:top w:val="none" w:sz="0" w:space="0" w:color="auto"/>
            <w:left w:val="none" w:sz="0" w:space="0" w:color="auto"/>
            <w:bottom w:val="none" w:sz="0" w:space="0" w:color="auto"/>
            <w:right w:val="none" w:sz="0" w:space="0" w:color="auto"/>
          </w:divBdr>
          <w:divsChild>
            <w:div w:id="8527463">
              <w:marLeft w:val="0"/>
              <w:marRight w:val="0"/>
              <w:marTop w:val="0"/>
              <w:marBottom w:val="0"/>
              <w:divBdr>
                <w:top w:val="none" w:sz="0" w:space="0" w:color="auto"/>
                <w:left w:val="none" w:sz="0" w:space="0" w:color="auto"/>
                <w:bottom w:val="none" w:sz="0" w:space="0" w:color="auto"/>
                <w:right w:val="none" w:sz="0" w:space="0" w:color="auto"/>
              </w:divBdr>
            </w:div>
            <w:div w:id="85151074">
              <w:marLeft w:val="0"/>
              <w:marRight w:val="0"/>
              <w:marTop w:val="0"/>
              <w:marBottom w:val="0"/>
              <w:divBdr>
                <w:top w:val="none" w:sz="0" w:space="0" w:color="auto"/>
                <w:left w:val="none" w:sz="0" w:space="0" w:color="auto"/>
                <w:bottom w:val="none" w:sz="0" w:space="0" w:color="auto"/>
                <w:right w:val="none" w:sz="0" w:space="0" w:color="auto"/>
              </w:divBdr>
            </w:div>
            <w:div w:id="110907112">
              <w:marLeft w:val="0"/>
              <w:marRight w:val="0"/>
              <w:marTop w:val="0"/>
              <w:marBottom w:val="0"/>
              <w:divBdr>
                <w:top w:val="none" w:sz="0" w:space="0" w:color="auto"/>
                <w:left w:val="none" w:sz="0" w:space="0" w:color="auto"/>
                <w:bottom w:val="none" w:sz="0" w:space="0" w:color="auto"/>
                <w:right w:val="none" w:sz="0" w:space="0" w:color="auto"/>
              </w:divBdr>
            </w:div>
            <w:div w:id="127860924">
              <w:marLeft w:val="0"/>
              <w:marRight w:val="0"/>
              <w:marTop w:val="0"/>
              <w:marBottom w:val="0"/>
              <w:divBdr>
                <w:top w:val="none" w:sz="0" w:space="0" w:color="auto"/>
                <w:left w:val="none" w:sz="0" w:space="0" w:color="auto"/>
                <w:bottom w:val="none" w:sz="0" w:space="0" w:color="auto"/>
                <w:right w:val="none" w:sz="0" w:space="0" w:color="auto"/>
              </w:divBdr>
            </w:div>
            <w:div w:id="316421667">
              <w:marLeft w:val="0"/>
              <w:marRight w:val="0"/>
              <w:marTop w:val="0"/>
              <w:marBottom w:val="0"/>
              <w:divBdr>
                <w:top w:val="none" w:sz="0" w:space="0" w:color="auto"/>
                <w:left w:val="none" w:sz="0" w:space="0" w:color="auto"/>
                <w:bottom w:val="none" w:sz="0" w:space="0" w:color="auto"/>
                <w:right w:val="none" w:sz="0" w:space="0" w:color="auto"/>
              </w:divBdr>
            </w:div>
            <w:div w:id="480118341">
              <w:marLeft w:val="0"/>
              <w:marRight w:val="0"/>
              <w:marTop w:val="0"/>
              <w:marBottom w:val="0"/>
              <w:divBdr>
                <w:top w:val="none" w:sz="0" w:space="0" w:color="auto"/>
                <w:left w:val="none" w:sz="0" w:space="0" w:color="auto"/>
                <w:bottom w:val="none" w:sz="0" w:space="0" w:color="auto"/>
                <w:right w:val="none" w:sz="0" w:space="0" w:color="auto"/>
              </w:divBdr>
            </w:div>
            <w:div w:id="484863130">
              <w:marLeft w:val="0"/>
              <w:marRight w:val="0"/>
              <w:marTop w:val="0"/>
              <w:marBottom w:val="0"/>
              <w:divBdr>
                <w:top w:val="none" w:sz="0" w:space="0" w:color="auto"/>
                <w:left w:val="none" w:sz="0" w:space="0" w:color="auto"/>
                <w:bottom w:val="none" w:sz="0" w:space="0" w:color="auto"/>
                <w:right w:val="none" w:sz="0" w:space="0" w:color="auto"/>
              </w:divBdr>
            </w:div>
            <w:div w:id="541406032">
              <w:marLeft w:val="0"/>
              <w:marRight w:val="0"/>
              <w:marTop w:val="0"/>
              <w:marBottom w:val="0"/>
              <w:divBdr>
                <w:top w:val="none" w:sz="0" w:space="0" w:color="auto"/>
                <w:left w:val="none" w:sz="0" w:space="0" w:color="auto"/>
                <w:bottom w:val="none" w:sz="0" w:space="0" w:color="auto"/>
                <w:right w:val="none" w:sz="0" w:space="0" w:color="auto"/>
              </w:divBdr>
            </w:div>
            <w:div w:id="725031712">
              <w:marLeft w:val="0"/>
              <w:marRight w:val="0"/>
              <w:marTop w:val="0"/>
              <w:marBottom w:val="0"/>
              <w:divBdr>
                <w:top w:val="none" w:sz="0" w:space="0" w:color="auto"/>
                <w:left w:val="none" w:sz="0" w:space="0" w:color="auto"/>
                <w:bottom w:val="none" w:sz="0" w:space="0" w:color="auto"/>
                <w:right w:val="none" w:sz="0" w:space="0" w:color="auto"/>
              </w:divBdr>
            </w:div>
            <w:div w:id="754672478">
              <w:marLeft w:val="0"/>
              <w:marRight w:val="0"/>
              <w:marTop w:val="0"/>
              <w:marBottom w:val="0"/>
              <w:divBdr>
                <w:top w:val="none" w:sz="0" w:space="0" w:color="auto"/>
                <w:left w:val="none" w:sz="0" w:space="0" w:color="auto"/>
                <w:bottom w:val="none" w:sz="0" w:space="0" w:color="auto"/>
                <w:right w:val="none" w:sz="0" w:space="0" w:color="auto"/>
              </w:divBdr>
            </w:div>
            <w:div w:id="757140095">
              <w:marLeft w:val="0"/>
              <w:marRight w:val="0"/>
              <w:marTop w:val="0"/>
              <w:marBottom w:val="0"/>
              <w:divBdr>
                <w:top w:val="none" w:sz="0" w:space="0" w:color="auto"/>
                <w:left w:val="none" w:sz="0" w:space="0" w:color="auto"/>
                <w:bottom w:val="none" w:sz="0" w:space="0" w:color="auto"/>
                <w:right w:val="none" w:sz="0" w:space="0" w:color="auto"/>
              </w:divBdr>
            </w:div>
            <w:div w:id="927731748">
              <w:marLeft w:val="0"/>
              <w:marRight w:val="0"/>
              <w:marTop w:val="0"/>
              <w:marBottom w:val="0"/>
              <w:divBdr>
                <w:top w:val="none" w:sz="0" w:space="0" w:color="auto"/>
                <w:left w:val="none" w:sz="0" w:space="0" w:color="auto"/>
                <w:bottom w:val="none" w:sz="0" w:space="0" w:color="auto"/>
                <w:right w:val="none" w:sz="0" w:space="0" w:color="auto"/>
              </w:divBdr>
            </w:div>
            <w:div w:id="939028934">
              <w:marLeft w:val="0"/>
              <w:marRight w:val="0"/>
              <w:marTop w:val="0"/>
              <w:marBottom w:val="0"/>
              <w:divBdr>
                <w:top w:val="none" w:sz="0" w:space="0" w:color="auto"/>
                <w:left w:val="none" w:sz="0" w:space="0" w:color="auto"/>
                <w:bottom w:val="none" w:sz="0" w:space="0" w:color="auto"/>
                <w:right w:val="none" w:sz="0" w:space="0" w:color="auto"/>
              </w:divBdr>
            </w:div>
            <w:div w:id="971592682">
              <w:marLeft w:val="0"/>
              <w:marRight w:val="0"/>
              <w:marTop w:val="0"/>
              <w:marBottom w:val="0"/>
              <w:divBdr>
                <w:top w:val="none" w:sz="0" w:space="0" w:color="auto"/>
                <w:left w:val="none" w:sz="0" w:space="0" w:color="auto"/>
                <w:bottom w:val="none" w:sz="0" w:space="0" w:color="auto"/>
                <w:right w:val="none" w:sz="0" w:space="0" w:color="auto"/>
              </w:divBdr>
            </w:div>
            <w:div w:id="1067188267">
              <w:marLeft w:val="0"/>
              <w:marRight w:val="0"/>
              <w:marTop w:val="0"/>
              <w:marBottom w:val="0"/>
              <w:divBdr>
                <w:top w:val="none" w:sz="0" w:space="0" w:color="auto"/>
                <w:left w:val="none" w:sz="0" w:space="0" w:color="auto"/>
                <w:bottom w:val="none" w:sz="0" w:space="0" w:color="auto"/>
                <w:right w:val="none" w:sz="0" w:space="0" w:color="auto"/>
              </w:divBdr>
            </w:div>
            <w:div w:id="1128010667">
              <w:marLeft w:val="0"/>
              <w:marRight w:val="0"/>
              <w:marTop w:val="0"/>
              <w:marBottom w:val="0"/>
              <w:divBdr>
                <w:top w:val="none" w:sz="0" w:space="0" w:color="auto"/>
                <w:left w:val="none" w:sz="0" w:space="0" w:color="auto"/>
                <w:bottom w:val="none" w:sz="0" w:space="0" w:color="auto"/>
                <w:right w:val="none" w:sz="0" w:space="0" w:color="auto"/>
              </w:divBdr>
            </w:div>
            <w:div w:id="1137264107">
              <w:marLeft w:val="0"/>
              <w:marRight w:val="0"/>
              <w:marTop w:val="0"/>
              <w:marBottom w:val="0"/>
              <w:divBdr>
                <w:top w:val="none" w:sz="0" w:space="0" w:color="auto"/>
                <w:left w:val="none" w:sz="0" w:space="0" w:color="auto"/>
                <w:bottom w:val="none" w:sz="0" w:space="0" w:color="auto"/>
                <w:right w:val="none" w:sz="0" w:space="0" w:color="auto"/>
              </w:divBdr>
            </w:div>
            <w:div w:id="1320690593">
              <w:marLeft w:val="0"/>
              <w:marRight w:val="0"/>
              <w:marTop w:val="0"/>
              <w:marBottom w:val="0"/>
              <w:divBdr>
                <w:top w:val="none" w:sz="0" w:space="0" w:color="auto"/>
                <w:left w:val="none" w:sz="0" w:space="0" w:color="auto"/>
                <w:bottom w:val="none" w:sz="0" w:space="0" w:color="auto"/>
                <w:right w:val="none" w:sz="0" w:space="0" w:color="auto"/>
              </w:divBdr>
            </w:div>
            <w:div w:id="1524712875">
              <w:marLeft w:val="0"/>
              <w:marRight w:val="0"/>
              <w:marTop w:val="0"/>
              <w:marBottom w:val="0"/>
              <w:divBdr>
                <w:top w:val="none" w:sz="0" w:space="0" w:color="auto"/>
                <w:left w:val="none" w:sz="0" w:space="0" w:color="auto"/>
                <w:bottom w:val="none" w:sz="0" w:space="0" w:color="auto"/>
                <w:right w:val="none" w:sz="0" w:space="0" w:color="auto"/>
              </w:divBdr>
            </w:div>
            <w:div w:id="1545824611">
              <w:marLeft w:val="0"/>
              <w:marRight w:val="0"/>
              <w:marTop w:val="0"/>
              <w:marBottom w:val="0"/>
              <w:divBdr>
                <w:top w:val="none" w:sz="0" w:space="0" w:color="auto"/>
                <w:left w:val="none" w:sz="0" w:space="0" w:color="auto"/>
                <w:bottom w:val="none" w:sz="0" w:space="0" w:color="auto"/>
                <w:right w:val="none" w:sz="0" w:space="0" w:color="auto"/>
              </w:divBdr>
            </w:div>
            <w:div w:id="1637876069">
              <w:marLeft w:val="0"/>
              <w:marRight w:val="0"/>
              <w:marTop w:val="0"/>
              <w:marBottom w:val="0"/>
              <w:divBdr>
                <w:top w:val="none" w:sz="0" w:space="0" w:color="auto"/>
                <w:left w:val="none" w:sz="0" w:space="0" w:color="auto"/>
                <w:bottom w:val="none" w:sz="0" w:space="0" w:color="auto"/>
                <w:right w:val="none" w:sz="0" w:space="0" w:color="auto"/>
              </w:divBdr>
            </w:div>
            <w:div w:id="1673990081">
              <w:marLeft w:val="0"/>
              <w:marRight w:val="0"/>
              <w:marTop w:val="0"/>
              <w:marBottom w:val="0"/>
              <w:divBdr>
                <w:top w:val="none" w:sz="0" w:space="0" w:color="auto"/>
                <w:left w:val="none" w:sz="0" w:space="0" w:color="auto"/>
                <w:bottom w:val="none" w:sz="0" w:space="0" w:color="auto"/>
                <w:right w:val="none" w:sz="0" w:space="0" w:color="auto"/>
              </w:divBdr>
            </w:div>
            <w:div w:id="1721632579">
              <w:marLeft w:val="0"/>
              <w:marRight w:val="0"/>
              <w:marTop w:val="0"/>
              <w:marBottom w:val="0"/>
              <w:divBdr>
                <w:top w:val="none" w:sz="0" w:space="0" w:color="auto"/>
                <w:left w:val="none" w:sz="0" w:space="0" w:color="auto"/>
                <w:bottom w:val="none" w:sz="0" w:space="0" w:color="auto"/>
                <w:right w:val="none" w:sz="0" w:space="0" w:color="auto"/>
              </w:divBdr>
            </w:div>
            <w:div w:id="1826899186">
              <w:marLeft w:val="0"/>
              <w:marRight w:val="0"/>
              <w:marTop w:val="0"/>
              <w:marBottom w:val="0"/>
              <w:divBdr>
                <w:top w:val="none" w:sz="0" w:space="0" w:color="auto"/>
                <w:left w:val="none" w:sz="0" w:space="0" w:color="auto"/>
                <w:bottom w:val="none" w:sz="0" w:space="0" w:color="auto"/>
                <w:right w:val="none" w:sz="0" w:space="0" w:color="auto"/>
              </w:divBdr>
            </w:div>
            <w:div w:id="1899318812">
              <w:marLeft w:val="0"/>
              <w:marRight w:val="0"/>
              <w:marTop w:val="0"/>
              <w:marBottom w:val="0"/>
              <w:divBdr>
                <w:top w:val="none" w:sz="0" w:space="0" w:color="auto"/>
                <w:left w:val="none" w:sz="0" w:space="0" w:color="auto"/>
                <w:bottom w:val="none" w:sz="0" w:space="0" w:color="auto"/>
                <w:right w:val="none" w:sz="0" w:space="0" w:color="auto"/>
              </w:divBdr>
            </w:div>
            <w:div w:id="1993244224">
              <w:marLeft w:val="0"/>
              <w:marRight w:val="0"/>
              <w:marTop w:val="0"/>
              <w:marBottom w:val="0"/>
              <w:divBdr>
                <w:top w:val="none" w:sz="0" w:space="0" w:color="auto"/>
                <w:left w:val="none" w:sz="0" w:space="0" w:color="auto"/>
                <w:bottom w:val="none" w:sz="0" w:space="0" w:color="auto"/>
                <w:right w:val="none" w:sz="0" w:space="0" w:color="auto"/>
              </w:divBdr>
            </w:div>
            <w:div w:id="214430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4781">
      <w:bodyDiv w:val="1"/>
      <w:marLeft w:val="0"/>
      <w:marRight w:val="0"/>
      <w:marTop w:val="0"/>
      <w:marBottom w:val="0"/>
      <w:divBdr>
        <w:top w:val="none" w:sz="0" w:space="0" w:color="auto"/>
        <w:left w:val="none" w:sz="0" w:space="0" w:color="auto"/>
        <w:bottom w:val="none" w:sz="0" w:space="0" w:color="auto"/>
        <w:right w:val="none" w:sz="0" w:space="0" w:color="auto"/>
      </w:divBdr>
      <w:divsChild>
        <w:div w:id="1772554635">
          <w:marLeft w:val="0"/>
          <w:marRight w:val="0"/>
          <w:marTop w:val="0"/>
          <w:marBottom w:val="0"/>
          <w:divBdr>
            <w:top w:val="none" w:sz="0" w:space="0" w:color="auto"/>
            <w:left w:val="none" w:sz="0" w:space="0" w:color="auto"/>
            <w:bottom w:val="none" w:sz="0" w:space="0" w:color="auto"/>
            <w:right w:val="none" w:sz="0" w:space="0" w:color="auto"/>
          </w:divBdr>
          <w:divsChild>
            <w:div w:id="5631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90946">
      <w:bodyDiv w:val="1"/>
      <w:marLeft w:val="0"/>
      <w:marRight w:val="0"/>
      <w:marTop w:val="0"/>
      <w:marBottom w:val="0"/>
      <w:divBdr>
        <w:top w:val="none" w:sz="0" w:space="0" w:color="auto"/>
        <w:left w:val="none" w:sz="0" w:space="0" w:color="auto"/>
        <w:bottom w:val="none" w:sz="0" w:space="0" w:color="auto"/>
        <w:right w:val="none" w:sz="0" w:space="0" w:color="auto"/>
      </w:divBdr>
      <w:divsChild>
        <w:div w:id="836112149">
          <w:marLeft w:val="0"/>
          <w:marRight w:val="0"/>
          <w:marTop w:val="0"/>
          <w:marBottom w:val="0"/>
          <w:divBdr>
            <w:top w:val="none" w:sz="0" w:space="0" w:color="auto"/>
            <w:left w:val="none" w:sz="0" w:space="0" w:color="auto"/>
            <w:bottom w:val="none" w:sz="0" w:space="0" w:color="auto"/>
            <w:right w:val="none" w:sz="0" w:space="0" w:color="auto"/>
          </w:divBdr>
          <w:divsChild>
            <w:div w:id="329453961">
              <w:marLeft w:val="0"/>
              <w:marRight w:val="0"/>
              <w:marTop w:val="0"/>
              <w:marBottom w:val="0"/>
              <w:divBdr>
                <w:top w:val="none" w:sz="0" w:space="0" w:color="auto"/>
                <w:left w:val="none" w:sz="0" w:space="0" w:color="auto"/>
                <w:bottom w:val="none" w:sz="0" w:space="0" w:color="auto"/>
                <w:right w:val="none" w:sz="0" w:space="0" w:color="auto"/>
              </w:divBdr>
            </w:div>
            <w:div w:id="1205827117">
              <w:marLeft w:val="0"/>
              <w:marRight w:val="0"/>
              <w:marTop w:val="0"/>
              <w:marBottom w:val="0"/>
              <w:divBdr>
                <w:top w:val="none" w:sz="0" w:space="0" w:color="auto"/>
                <w:left w:val="none" w:sz="0" w:space="0" w:color="auto"/>
                <w:bottom w:val="none" w:sz="0" w:space="0" w:color="auto"/>
                <w:right w:val="none" w:sz="0" w:space="0" w:color="auto"/>
              </w:divBdr>
            </w:div>
            <w:div w:id="1434395627">
              <w:marLeft w:val="0"/>
              <w:marRight w:val="0"/>
              <w:marTop w:val="0"/>
              <w:marBottom w:val="0"/>
              <w:divBdr>
                <w:top w:val="none" w:sz="0" w:space="0" w:color="auto"/>
                <w:left w:val="none" w:sz="0" w:space="0" w:color="auto"/>
                <w:bottom w:val="none" w:sz="0" w:space="0" w:color="auto"/>
                <w:right w:val="none" w:sz="0" w:space="0" w:color="auto"/>
              </w:divBdr>
            </w:div>
            <w:div w:id="173442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79214">
      <w:bodyDiv w:val="1"/>
      <w:marLeft w:val="0"/>
      <w:marRight w:val="0"/>
      <w:marTop w:val="0"/>
      <w:marBottom w:val="0"/>
      <w:divBdr>
        <w:top w:val="none" w:sz="0" w:space="0" w:color="auto"/>
        <w:left w:val="none" w:sz="0" w:space="0" w:color="auto"/>
        <w:bottom w:val="none" w:sz="0" w:space="0" w:color="auto"/>
        <w:right w:val="none" w:sz="0" w:space="0" w:color="auto"/>
      </w:divBdr>
      <w:divsChild>
        <w:div w:id="375740053">
          <w:marLeft w:val="0"/>
          <w:marRight w:val="0"/>
          <w:marTop w:val="0"/>
          <w:marBottom w:val="0"/>
          <w:divBdr>
            <w:top w:val="none" w:sz="0" w:space="0" w:color="auto"/>
            <w:left w:val="none" w:sz="0" w:space="0" w:color="auto"/>
            <w:bottom w:val="none" w:sz="0" w:space="0" w:color="auto"/>
            <w:right w:val="none" w:sz="0" w:space="0" w:color="auto"/>
          </w:divBdr>
          <w:divsChild>
            <w:div w:id="332805076">
              <w:marLeft w:val="0"/>
              <w:marRight w:val="0"/>
              <w:marTop w:val="0"/>
              <w:marBottom w:val="0"/>
              <w:divBdr>
                <w:top w:val="none" w:sz="0" w:space="0" w:color="auto"/>
                <w:left w:val="none" w:sz="0" w:space="0" w:color="auto"/>
                <w:bottom w:val="none" w:sz="0" w:space="0" w:color="auto"/>
                <w:right w:val="none" w:sz="0" w:space="0" w:color="auto"/>
              </w:divBdr>
            </w:div>
            <w:div w:id="726613057">
              <w:marLeft w:val="0"/>
              <w:marRight w:val="0"/>
              <w:marTop w:val="0"/>
              <w:marBottom w:val="0"/>
              <w:divBdr>
                <w:top w:val="none" w:sz="0" w:space="0" w:color="auto"/>
                <w:left w:val="none" w:sz="0" w:space="0" w:color="auto"/>
                <w:bottom w:val="none" w:sz="0" w:space="0" w:color="auto"/>
                <w:right w:val="none" w:sz="0" w:space="0" w:color="auto"/>
              </w:divBdr>
            </w:div>
            <w:div w:id="1574310697">
              <w:marLeft w:val="0"/>
              <w:marRight w:val="0"/>
              <w:marTop w:val="0"/>
              <w:marBottom w:val="0"/>
              <w:divBdr>
                <w:top w:val="none" w:sz="0" w:space="0" w:color="auto"/>
                <w:left w:val="none" w:sz="0" w:space="0" w:color="auto"/>
                <w:bottom w:val="none" w:sz="0" w:space="0" w:color="auto"/>
                <w:right w:val="none" w:sz="0" w:space="0" w:color="auto"/>
              </w:divBdr>
            </w:div>
            <w:div w:id="17842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2658">
      <w:bodyDiv w:val="1"/>
      <w:marLeft w:val="0"/>
      <w:marRight w:val="0"/>
      <w:marTop w:val="0"/>
      <w:marBottom w:val="0"/>
      <w:divBdr>
        <w:top w:val="none" w:sz="0" w:space="0" w:color="auto"/>
        <w:left w:val="none" w:sz="0" w:space="0" w:color="auto"/>
        <w:bottom w:val="none" w:sz="0" w:space="0" w:color="auto"/>
        <w:right w:val="none" w:sz="0" w:space="0" w:color="auto"/>
      </w:divBdr>
      <w:divsChild>
        <w:div w:id="486165450">
          <w:marLeft w:val="0"/>
          <w:marRight w:val="0"/>
          <w:marTop w:val="0"/>
          <w:marBottom w:val="0"/>
          <w:divBdr>
            <w:top w:val="none" w:sz="0" w:space="0" w:color="auto"/>
            <w:left w:val="none" w:sz="0" w:space="0" w:color="auto"/>
            <w:bottom w:val="none" w:sz="0" w:space="0" w:color="auto"/>
            <w:right w:val="none" w:sz="0" w:space="0" w:color="auto"/>
          </w:divBdr>
          <w:divsChild>
            <w:div w:id="738596534">
              <w:marLeft w:val="0"/>
              <w:marRight w:val="0"/>
              <w:marTop w:val="0"/>
              <w:marBottom w:val="0"/>
              <w:divBdr>
                <w:top w:val="none" w:sz="0" w:space="0" w:color="auto"/>
                <w:left w:val="none" w:sz="0" w:space="0" w:color="auto"/>
                <w:bottom w:val="none" w:sz="0" w:space="0" w:color="auto"/>
                <w:right w:val="none" w:sz="0" w:space="0" w:color="auto"/>
              </w:divBdr>
            </w:div>
            <w:div w:id="14426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39157">
      <w:bodyDiv w:val="1"/>
      <w:marLeft w:val="0"/>
      <w:marRight w:val="0"/>
      <w:marTop w:val="0"/>
      <w:marBottom w:val="0"/>
      <w:divBdr>
        <w:top w:val="none" w:sz="0" w:space="0" w:color="auto"/>
        <w:left w:val="none" w:sz="0" w:space="0" w:color="auto"/>
        <w:bottom w:val="none" w:sz="0" w:space="0" w:color="auto"/>
        <w:right w:val="none" w:sz="0" w:space="0" w:color="auto"/>
      </w:divBdr>
      <w:divsChild>
        <w:div w:id="1138230150">
          <w:marLeft w:val="0"/>
          <w:marRight w:val="0"/>
          <w:marTop w:val="0"/>
          <w:marBottom w:val="0"/>
          <w:divBdr>
            <w:top w:val="none" w:sz="0" w:space="0" w:color="auto"/>
            <w:left w:val="none" w:sz="0" w:space="0" w:color="auto"/>
            <w:bottom w:val="none" w:sz="0" w:space="0" w:color="auto"/>
            <w:right w:val="none" w:sz="0" w:space="0" w:color="auto"/>
          </w:divBdr>
        </w:div>
      </w:divsChild>
    </w:div>
    <w:div w:id="831875561">
      <w:bodyDiv w:val="1"/>
      <w:marLeft w:val="0"/>
      <w:marRight w:val="0"/>
      <w:marTop w:val="0"/>
      <w:marBottom w:val="0"/>
      <w:divBdr>
        <w:top w:val="none" w:sz="0" w:space="0" w:color="auto"/>
        <w:left w:val="none" w:sz="0" w:space="0" w:color="auto"/>
        <w:bottom w:val="none" w:sz="0" w:space="0" w:color="auto"/>
        <w:right w:val="none" w:sz="0" w:space="0" w:color="auto"/>
      </w:divBdr>
    </w:div>
    <w:div w:id="885070867">
      <w:bodyDiv w:val="1"/>
      <w:marLeft w:val="0"/>
      <w:marRight w:val="0"/>
      <w:marTop w:val="0"/>
      <w:marBottom w:val="0"/>
      <w:divBdr>
        <w:top w:val="none" w:sz="0" w:space="0" w:color="auto"/>
        <w:left w:val="none" w:sz="0" w:space="0" w:color="auto"/>
        <w:bottom w:val="none" w:sz="0" w:space="0" w:color="auto"/>
        <w:right w:val="none" w:sz="0" w:space="0" w:color="auto"/>
      </w:divBdr>
      <w:divsChild>
        <w:div w:id="2001420484">
          <w:marLeft w:val="0"/>
          <w:marRight w:val="0"/>
          <w:marTop w:val="0"/>
          <w:marBottom w:val="0"/>
          <w:divBdr>
            <w:top w:val="none" w:sz="0" w:space="0" w:color="auto"/>
            <w:left w:val="none" w:sz="0" w:space="0" w:color="auto"/>
            <w:bottom w:val="none" w:sz="0" w:space="0" w:color="auto"/>
            <w:right w:val="none" w:sz="0" w:space="0" w:color="auto"/>
          </w:divBdr>
          <w:divsChild>
            <w:div w:id="226192591">
              <w:marLeft w:val="0"/>
              <w:marRight w:val="0"/>
              <w:marTop w:val="0"/>
              <w:marBottom w:val="0"/>
              <w:divBdr>
                <w:top w:val="none" w:sz="0" w:space="0" w:color="auto"/>
                <w:left w:val="none" w:sz="0" w:space="0" w:color="auto"/>
                <w:bottom w:val="none" w:sz="0" w:space="0" w:color="auto"/>
                <w:right w:val="none" w:sz="0" w:space="0" w:color="auto"/>
              </w:divBdr>
            </w:div>
            <w:div w:id="17095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0781">
      <w:bodyDiv w:val="1"/>
      <w:marLeft w:val="0"/>
      <w:marRight w:val="0"/>
      <w:marTop w:val="0"/>
      <w:marBottom w:val="0"/>
      <w:divBdr>
        <w:top w:val="none" w:sz="0" w:space="0" w:color="auto"/>
        <w:left w:val="none" w:sz="0" w:space="0" w:color="auto"/>
        <w:bottom w:val="none" w:sz="0" w:space="0" w:color="auto"/>
        <w:right w:val="none" w:sz="0" w:space="0" w:color="auto"/>
      </w:divBdr>
      <w:divsChild>
        <w:div w:id="85420431">
          <w:marLeft w:val="0"/>
          <w:marRight w:val="0"/>
          <w:marTop w:val="0"/>
          <w:marBottom w:val="0"/>
          <w:divBdr>
            <w:top w:val="none" w:sz="0" w:space="0" w:color="auto"/>
            <w:left w:val="none" w:sz="0" w:space="0" w:color="auto"/>
            <w:bottom w:val="none" w:sz="0" w:space="0" w:color="auto"/>
            <w:right w:val="none" w:sz="0" w:space="0" w:color="auto"/>
          </w:divBdr>
          <w:divsChild>
            <w:div w:id="426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66973">
      <w:bodyDiv w:val="1"/>
      <w:marLeft w:val="0"/>
      <w:marRight w:val="0"/>
      <w:marTop w:val="0"/>
      <w:marBottom w:val="0"/>
      <w:divBdr>
        <w:top w:val="none" w:sz="0" w:space="0" w:color="auto"/>
        <w:left w:val="none" w:sz="0" w:space="0" w:color="auto"/>
        <w:bottom w:val="none" w:sz="0" w:space="0" w:color="auto"/>
        <w:right w:val="none" w:sz="0" w:space="0" w:color="auto"/>
      </w:divBdr>
      <w:divsChild>
        <w:div w:id="2090812229">
          <w:marLeft w:val="0"/>
          <w:marRight w:val="0"/>
          <w:marTop w:val="0"/>
          <w:marBottom w:val="0"/>
          <w:divBdr>
            <w:top w:val="none" w:sz="0" w:space="0" w:color="auto"/>
            <w:left w:val="none" w:sz="0" w:space="0" w:color="auto"/>
            <w:bottom w:val="none" w:sz="0" w:space="0" w:color="auto"/>
            <w:right w:val="none" w:sz="0" w:space="0" w:color="auto"/>
          </w:divBdr>
          <w:divsChild>
            <w:div w:id="177932126">
              <w:marLeft w:val="0"/>
              <w:marRight w:val="0"/>
              <w:marTop w:val="0"/>
              <w:marBottom w:val="0"/>
              <w:divBdr>
                <w:top w:val="none" w:sz="0" w:space="0" w:color="auto"/>
                <w:left w:val="none" w:sz="0" w:space="0" w:color="auto"/>
                <w:bottom w:val="none" w:sz="0" w:space="0" w:color="auto"/>
                <w:right w:val="none" w:sz="0" w:space="0" w:color="auto"/>
              </w:divBdr>
            </w:div>
            <w:div w:id="999238972">
              <w:marLeft w:val="0"/>
              <w:marRight w:val="0"/>
              <w:marTop w:val="0"/>
              <w:marBottom w:val="0"/>
              <w:divBdr>
                <w:top w:val="none" w:sz="0" w:space="0" w:color="auto"/>
                <w:left w:val="none" w:sz="0" w:space="0" w:color="auto"/>
                <w:bottom w:val="none" w:sz="0" w:space="0" w:color="auto"/>
                <w:right w:val="none" w:sz="0" w:space="0" w:color="auto"/>
              </w:divBdr>
            </w:div>
            <w:div w:id="1391881727">
              <w:marLeft w:val="0"/>
              <w:marRight w:val="0"/>
              <w:marTop w:val="0"/>
              <w:marBottom w:val="0"/>
              <w:divBdr>
                <w:top w:val="none" w:sz="0" w:space="0" w:color="auto"/>
                <w:left w:val="none" w:sz="0" w:space="0" w:color="auto"/>
                <w:bottom w:val="none" w:sz="0" w:space="0" w:color="auto"/>
                <w:right w:val="none" w:sz="0" w:space="0" w:color="auto"/>
              </w:divBdr>
            </w:div>
            <w:div w:id="1462383745">
              <w:marLeft w:val="0"/>
              <w:marRight w:val="0"/>
              <w:marTop w:val="0"/>
              <w:marBottom w:val="0"/>
              <w:divBdr>
                <w:top w:val="none" w:sz="0" w:space="0" w:color="auto"/>
                <w:left w:val="none" w:sz="0" w:space="0" w:color="auto"/>
                <w:bottom w:val="none" w:sz="0" w:space="0" w:color="auto"/>
                <w:right w:val="none" w:sz="0" w:space="0" w:color="auto"/>
              </w:divBdr>
            </w:div>
            <w:div w:id="1735737034">
              <w:marLeft w:val="0"/>
              <w:marRight w:val="0"/>
              <w:marTop w:val="0"/>
              <w:marBottom w:val="0"/>
              <w:divBdr>
                <w:top w:val="none" w:sz="0" w:space="0" w:color="auto"/>
                <w:left w:val="none" w:sz="0" w:space="0" w:color="auto"/>
                <w:bottom w:val="none" w:sz="0" w:space="0" w:color="auto"/>
                <w:right w:val="none" w:sz="0" w:space="0" w:color="auto"/>
              </w:divBdr>
            </w:div>
            <w:div w:id="1979795131">
              <w:marLeft w:val="0"/>
              <w:marRight w:val="0"/>
              <w:marTop w:val="0"/>
              <w:marBottom w:val="0"/>
              <w:divBdr>
                <w:top w:val="none" w:sz="0" w:space="0" w:color="auto"/>
                <w:left w:val="none" w:sz="0" w:space="0" w:color="auto"/>
                <w:bottom w:val="none" w:sz="0" w:space="0" w:color="auto"/>
                <w:right w:val="none" w:sz="0" w:space="0" w:color="auto"/>
              </w:divBdr>
            </w:div>
            <w:div w:id="201557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122">
      <w:bodyDiv w:val="1"/>
      <w:marLeft w:val="0"/>
      <w:marRight w:val="0"/>
      <w:marTop w:val="0"/>
      <w:marBottom w:val="0"/>
      <w:divBdr>
        <w:top w:val="none" w:sz="0" w:space="0" w:color="auto"/>
        <w:left w:val="none" w:sz="0" w:space="0" w:color="auto"/>
        <w:bottom w:val="none" w:sz="0" w:space="0" w:color="auto"/>
        <w:right w:val="none" w:sz="0" w:space="0" w:color="auto"/>
      </w:divBdr>
      <w:divsChild>
        <w:div w:id="1560088796">
          <w:marLeft w:val="0"/>
          <w:marRight w:val="0"/>
          <w:marTop w:val="0"/>
          <w:marBottom w:val="0"/>
          <w:divBdr>
            <w:top w:val="none" w:sz="0" w:space="0" w:color="auto"/>
            <w:left w:val="none" w:sz="0" w:space="0" w:color="auto"/>
            <w:bottom w:val="none" w:sz="0" w:space="0" w:color="auto"/>
            <w:right w:val="none" w:sz="0" w:space="0" w:color="auto"/>
          </w:divBdr>
          <w:divsChild>
            <w:div w:id="207569180">
              <w:marLeft w:val="0"/>
              <w:marRight w:val="0"/>
              <w:marTop w:val="0"/>
              <w:marBottom w:val="0"/>
              <w:divBdr>
                <w:top w:val="none" w:sz="0" w:space="0" w:color="auto"/>
                <w:left w:val="none" w:sz="0" w:space="0" w:color="auto"/>
                <w:bottom w:val="none" w:sz="0" w:space="0" w:color="auto"/>
                <w:right w:val="none" w:sz="0" w:space="0" w:color="auto"/>
              </w:divBdr>
            </w:div>
            <w:div w:id="265432650">
              <w:marLeft w:val="0"/>
              <w:marRight w:val="0"/>
              <w:marTop w:val="0"/>
              <w:marBottom w:val="0"/>
              <w:divBdr>
                <w:top w:val="none" w:sz="0" w:space="0" w:color="auto"/>
                <w:left w:val="none" w:sz="0" w:space="0" w:color="auto"/>
                <w:bottom w:val="none" w:sz="0" w:space="0" w:color="auto"/>
                <w:right w:val="none" w:sz="0" w:space="0" w:color="auto"/>
              </w:divBdr>
            </w:div>
            <w:div w:id="431706458">
              <w:marLeft w:val="0"/>
              <w:marRight w:val="0"/>
              <w:marTop w:val="0"/>
              <w:marBottom w:val="0"/>
              <w:divBdr>
                <w:top w:val="none" w:sz="0" w:space="0" w:color="auto"/>
                <w:left w:val="none" w:sz="0" w:space="0" w:color="auto"/>
                <w:bottom w:val="none" w:sz="0" w:space="0" w:color="auto"/>
                <w:right w:val="none" w:sz="0" w:space="0" w:color="auto"/>
              </w:divBdr>
            </w:div>
            <w:div w:id="1292903631">
              <w:marLeft w:val="0"/>
              <w:marRight w:val="0"/>
              <w:marTop w:val="0"/>
              <w:marBottom w:val="0"/>
              <w:divBdr>
                <w:top w:val="none" w:sz="0" w:space="0" w:color="auto"/>
                <w:left w:val="none" w:sz="0" w:space="0" w:color="auto"/>
                <w:bottom w:val="none" w:sz="0" w:space="0" w:color="auto"/>
                <w:right w:val="none" w:sz="0" w:space="0" w:color="auto"/>
              </w:divBdr>
            </w:div>
            <w:div w:id="1417937689">
              <w:marLeft w:val="0"/>
              <w:marRight w:val="0"/>
              <w:marTop w:val="0"/>
              <w:marBottom w:val="0"/>
              <w:divBdr>
                <w:top w:val="none" w:sz="0" w:space="0" w:color="auto"/>
                <w:left w:val="none" w:sz="0" w:space="0" w:color="auto"/>
                <w:bottom w:val="none" w:sz="0" w:space="0" w:color="auto"/>
                <w:right w:val="none" w:sz="0" w:space="0" w:color="auto"/>
              </w:divBdr>
            </w:div>
            <w:div w:id="183148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930789">
      <w:bodyDiv w:val="1"/>
      <w:marLeft w:val="0"/>
      <w:marRight w:val="0"/>
      <w:marTop w:val="0"/>
      <w:marBottom w:val="0"/>
      <w:divBdr>
        <w:top w:val="none" w:sz="0" w:space="0" w:color="auto"/>
        <w:left w:val="none" w:sz="0" w:space="0" w:color="auto"/>
        <w:bottom w:val="none" w:sz="0" w:space="0" w:color="auto"/>
        <w:right w:val="none" w:sz="0" w:space="0" w:color="auto"/>
      </w:divBdr>
      <w:divsChild>
        <w:div w:id="435634783">
          <w:marLeft w:val="0"/>
          <w:marRight w:val="0"/>
          <w:marTop w:val="0"/>
          <w:marBottom w:val="0"/>
          <w:divBdr>
            <w:top w:val="none" w:sz="0" w:space="0" w:color="auto"/>
            <w:left w:val="none" w:sz="0" w:space="0" w:color="auto"/>
            <w:bottom w:val="none" w:sz="0" w:space="0" w:color="auto"/>
            <w:right w:val="none" w:sz="0" w:space="0" w:color="auto"/>
          </w:divBdr>
        </w:div>
      </w:divsChild>
    </w:div>
    <w:div w:id="1280457339">
      <w:bodyDiv w:val="1"/>
      <w:marLeft w:val="0"/>
      <w:marRight w:val="0"/>
      <w:marTop w:val="0"/>
      <w:marBottom w:val="0"/>
      <w:divBdr>
        <w:top w:val="none" w:sz="0" w:space="0" w:color="auto"/>
        <w:left w:val="none" w:sz="0" w:space="0" w:color="auto"/>
        <w:bottom w:val="none" w:sz="0" w:space="0" w:color="auto"/>
        <w:right w:val="none" w:sz="0" w:space="0" w:color="auto"/>
      </w:divBdr>
    </w:div>
    <w:div w:id="1300649572">
      <w:bodyDiv w:val="1"/>
      <w:marLeft w:val="0"/>
      <w:marRight w:val="0"/>
      <w:marTop w:val="0"/>
      <w:marBottom w:val="0"/>
      <w:divBdr>
        <w:top w:val="none" w:sz="0" w:space="0" w:color="auto"/>
        <w:left w:val="none" w:sz="0" w:space="0" w:color="auto"/>
        <w:bottom w:val="none" w:sz="0" w:space="0" w:color="auto"/>
        <w:right w:val="none" w:sz="0" w:space="0" w:color="auto"/>
      </w:divBdr>
      <w:divsChild>
        <w:div w:id="175967088">
          <w:marLeft w:val="0"/>
          <w:marRight w:val="0"/>
          <w:marTop w:val="0"/>
          <w:marBottom w:val="0"/>
          <w:divBdr>
            <w:top w:val="none" w:sz="0" w:space="0" w:color="auto"/>
            <w:left w:val="none" w:sz="0" w:space="0" w:color="auto"/>
            <w:bottom w:val="none" w:sz="0" w:space="0" w:color="auto"/>
            <w:right w:val="none" w:sz="0" w:space="0" w:color="auto"/>
          </w:divBdr>
        </w:div>
        <w:div w:id="286089682">
          <w:marLeft w:val="0"/>
          <w:marRight w:val="0"/>
          <w:marTop w:val="0"/>
          <w:marBottom w:val="0"/>
          <w:divBdr>
            <w:top w:val="none" w:sz="0" w:space="0" w:color="auto"/>
            <w:left w:val="none" w:sz="0" w:space="0" w:color="auto"/>
            <w:bottom w:val="none" w:sz="0" w:space="0" w:color="auto"/>
            <w:right w:val="none" w:sz="0" w:space="0" w:color="auto"/>
          </w:divBdr>
        </w:div>
        <w:div w:id="467631103">
          <w:marLeft w:val="0"/>
          <w:marRight w:val="0"/>
          <w:marTop w:val="0"/>
          <w:marBottom w:val="0"/>
          <w:divBdr>
            <w:top w:val="none" w:sz="0" w:space="0" w:color="auto"/>
            <w:left w:val="none" w:sz="0" w:space="0" w:color="auto"/>
            <w:bottom w:val="none" w:sz="0" w:space="0" w:color="auto"/>
            <w:right w:val="none" w:sz="0" w:space="0" w:color="auto"/>
          </w:divBdr>
        </w:div>
        <w:div w:id="493649759">
          <w:marLeft w:val="0"/>
          <w:marRight w:val="0"/>
          <w:marTop w:val="0"/>
          <w:marBottom w:val="0"/>
          <w:divBdr>
            <w:top w:val="none" w:sz="0" w:space="0" w:color="auto"/>
            <w:left w:val="none" w:sz="0" w:space="0" w:color="auto"/>
            <w:bottom w:val="none" w:sz="0" w:space="0" w:color="auto"/>
            <w:right w:val="none" w:sz="0" w:space="0" w:color="auto"/>
          </w:divBdr>
        </w:div>
        <w:div w:id="517307138">
          <w:marLeft w:val="0"/>
          <w:marRight w:val="0"/>
          <w:marTop w:val="0"/>
          <w:marBottom w:val="0"/>
          <w:divBdr>
            <w:top w:val="none" w:sz="0" w:space="0" w:color="auto"/>
            <w:left w:val="none" w:sz="0" w:space="0" w:color="auto"/>
            <w:bottom w:val="none" w:sz="0" w:space="0" w:color="auto"/>
            <w:right w:val="none" w:sz="0" w:space="0" w:color="auto"/>
          </w:divBdr>
        </w:div>
        <w:div w:id="526528179">
          <w:marLeft w:val="0"/>
          <w:marRight w:val="0"/>
          <w:marTop w:val="0"/>
          <w:marBottom w:val="0"/>
          <w:divBdr>
            <w:top w:val="none" w:sz="0" w:space="0" w:color="auto"/>
            <w:left w:val="none" w:sz="0" w:space="0" w:color="auto"/>
            <w:bottom w:val="none" w:sz="0" w:space="0" w:color="auto"/>
            <w:right w:val="none" w:sz="0" w:space="0" w:color="auto"/>
          </w:divBdr>
        </w:div>
        <w:div w:id="608587851">
          <w:marLeft w:val="0"/>
          <w:marRight w:val="0"/>
          <w:marTop w:val="0"/>
          <w:marBottom w:val="0"/>
          <w:divBdr>
            <w:top w:val="none" w:sz="0" w:space="0" w:color="auto"/>
            <w:left w:val="none" w:sz="0" w:space="0" w:color="auto"/>
            <w:bottom w:val="none" w:sz="0" w:space="0" w:color="auto"/>
            <w:right w:val="none" w:sz="0" w:space="0" w:color="auto"/>
          </w:divBdr>
        </w:div>
        <w:div w:id="654914992">
          <w:marLeft w:val="0"/>
          <w:marRight w:val="0"/>
          <w:marTop w:val="0"/>
          <w:marBottom w:val="0"/>
          <w:divBdr>
            <w:top w:val="none" w:sz="0" w:space="0" w:color="auto"/>
            <w:left w:val="none" w:sz="0" w:space="0" w:color="auto"/>
            <w:bottom w:val="none" w:sz="0" w:space="0" w:color="auto"/>
            <w:right w:val="none" w:sz="0" w:space="0" w:color="auto"/>
          </w:divBdr>
        </w:div>
        <w:div w:id="700860688">
          <w:marLeft w:val="0"/>
          <w:marRight w:val="0"/>
          <w:marTop w:val="0"/>
          <w:marBottom w:val="0"/>
          <w:divBdr>
            <w:top w:val="none" w:sz="0" w:space="0" w:color="auto"/>
            <w:left w:val="none" w:sz="0" w:space="0" w:color="auto"/>
            <w:bottom w:val="none" w:sz="0" w:space="0" w:color="auto"/>
            <w:right w:val="none" w:sz="0" w:space="0" w:color="auto"/>
          </w:divBdr>
        </w:div>
        <w:div w:id="853306793">
          <w:marLeft w:val="0"/>
          <w:marRight w:val="0"/>
          <w:marTop w:val="0"/>
          <w:marBottom w:val="0"/>
          <w:divBdr>
            <w:top w:val="none" w:sz="0" w:space="0" w:color="auto"/>
            <w:left w:val="none" w:sz="0" w:space="0" w:color="auto"/>
            <w:bottom w:val="none" w:sz="0" w:space="0" w:color="auto"/>
            <w:right w:val="none" w:sz="0" w:space="0" w:color="auto"/>
          </w:divBdr>
        </w:div>
        <w:div w:id="929965945">
          <w:marLeft w:val="0"/>
          <w:marRight w:val="0"/>
          <w:marTop w:val="0"/>
          <w:marBottom w:val="0"/>
          <w:divBdr>
            <w:top w:val="none" w:sz="0" w:space="0" w:color="auto"/>
            <w:left w:val="none" w:sz="0" w:space="0" w:color="auto"/>
            <w:bottom w:val="none" w:sz="0" w:space="0" w:color="auto"/>
            <w:right w:val="none" w:sz="0" w:space="0" w:color="auto"/>
          </w:divBdr>
        </w:div>
        <w:div w:id="1002052591">
          <w:marLeft w:val="0"/>
          <w:marRight w:val="0"/>
          <w:marTop w:val="0"/>
          <w:marBottom w:val="0"/>
          <w:divBdr>
            <w:top w:val="none" w:sz="0" w:space="0" w:color="auto"/>
            <w:left w:val="none" w:sz="0" w:space="0" w:color="auto"/>
            <w:bottom w:val="none" w:sz="0" w:space="0" w:color="auto"/>
            <w:right w:val="none" w:sz="0" w:space="0" w:color="auto"/>
          </w:divBdr>
        </w:div>
        <w:div w:id="1065883497">
          <w:marLeft w:val="0"/>
          <w:marRight w:val="0"/>
          <w:marTop w:val="0"/>
          <w:marBottom w:val="0"/>
          <w:divBdr>
            <w:top w:val="none" w:sz="0" w:space="0" w:color="auto"/>
            <w:left w:val="none" w:sz="0" w:space="0" w:color="auto"/>
            <w:bottom w:val="none" w:sz="0" w:space="0" w:color="auto"/>
            <w:right w:val="none" w:sz="0" w:space="0" w:color="auto"/>
          </w:divBdr>
        </w:div>
        <w:div w:id="1290093838">
          <w:marLeft w:val="0"/>
          <w:marRight w:val="0"/>
          <w:marTop w:val="0"/>
          <w:marBottom w:val="0"/>
          <w:divBdr>
            <w:top w:val="none" w:sz="0" w:space="0" w:color="auto"/>
            <w:left w:val="none" w:sz="0" w:space="0" w:color="auto"/>
            <w:bottom w:val="none" w:sz="0" w:space="0" w:color="auto"/>
            <w:right w:val="none" w:sz="0" w:space="0" w:color="auto"/>
          </w:divBdr>
        </w:div>
        <w:div w:id="1416052083">
          <w:marLeft w:val="0"/>
          <w:marRight w:val="0"/>
          <w:marTop w:val="0"/>
          <w:marBottom w:val="0"/>
          <w:divBdr>
            <w:top w:val="none" w:sz="0" w:space="0" w:color="auto"/>
            <w:left w:val="none" w:sz="0" w:space="0" w:color="auto"/>
            <w:bottom w:val="none" w:sz="0" w:space="0" w:color="auto"/>
            <w:right w:val="none" w:sz="0" w:space="0" w:color="auto"/>
          </w:divBdr>
        </w:div>
        <w:div w:id="1690139619">
          <w:marLeft w:val="0"/>
          <w:marRight w:val="0"/>
          <w:marTop w:val="0"/>
          <w:marBottom w:val="0"/>
          <w:divBdr>
            <w:top w:val="none" w:sz="0" w:space="0" w:color="auto"/>
            <w:left w:val="none" w:sz="0" w:space="0" w:color="auto"/>
            <w:bottom w:val="none" w:sz="0" w:space="0" w:color="auto"/>
            <w:right w:val="none" w:sz="0" w:space="0" w:color="auto"/>
          </w:divBdr>
        </w:div>
        <w:div w:id="1901748068">
          <w:marLeft w:val="0"/>
          <w:marRight w:val="0"/>
          <w:marTop w:val="0"/>
          <w:marBottom w:val="0"/>
          <w:divBdr>
            <w:top w:val="none" w:sz="0" w:space="0" w:color="auto"/>
            <w:left w:val="none" w:sz="0" w:space="0" w:color="auto"/>
            <w:bottom w:val="none" w:sz="0" w:space="0" w:color="auto"/>
            <w:right w:val="none" w:sz="0" w:space="0" w:color="auto"/>
          </w:divBdr>
        </w:div>
        <w:div w:id="1904486363">
          <w:marLeft w:val="0"/>
          <w:marRight w:val="0"/>
          <w:marTop w:val="0"/>
          <w:marBottom w:val="0"/>
          <w:divBdr>
            <w:top w:val="none" w:sz="0" w:space="0" w:color="auto"/>
            <w:left w:val="none" w:sz="0" w:space="0" w:color="auto"/>
            <w:bottom w:val="none" w:sz="0" w:space="0" w:color="auto"/>
            <w:right w:val="none" w:sz="0" w:space="0" w:color="auto"/>
          </w:divBdr>
        </w:div>
        <w:div w:id="1935089806">
          <w:marLeft w:val="0"/>
          <w:marRight w:val="0"/>
          <w:marTop w:val="0"/>
          <w:marBottom w:val="0"/>
          <w:divBdr>
            <w:top w:val="none" w:sz="0" w:space="0" w:color="auto"/>
            <w:left w:val="none" w:sz="0" w:space="0" w:color="auto"/>
            <w:bottom w:val="none" w:sz="0" w:space="0" w:color="auto"/>
            <w:right w:val="none" w:sz="0" w:space="0" w:color="auto"/>
          </w:divBdr>
        </w:div>
        <w:div w:id="1943876631">
          <w:marLeft w:val="0"/>
          <w:marRight w:val="0"/>
          <w:marTop w:val="0"/>
          <w:marBottom w:val="0"/>
          <w:divBdr>
            <w:top w:val="none" w:sz="0" w:space="0" w:color="auto"/>
            <w:left w:val="none" w:sz="0" w:space="0" w:color="auto"/>
            <w:bottom w:val="none" w:sz="0" w:space="0" w:color="auto"/>
            <w:right w:val="none" w:sz="0" w:space="0" w:color="auto"/>
          </w:divBdr>
        </w:div>
        <w:div w:id="2120952536">
          <w:marLeft w:val="0"/>
          <w:marRight w:val="0"/>
          <w:marTop w:val="0"/>
          <w:marBottom w:val="0"/>
          <w:divBdr>
            <w:top w:val="none" w:sz="0" w:space="0" w:color="auto"/>
            <w:left w:val="none" w:sz="0" w:space="0" w:color="auto"/>
            <w:bottom w:val="none" w:sz="0" w:space="0" w:color="auto"/>
            <w:right w:val="none" w:sz="0" w:space="0" w:color="auto"/>
          </w:divBdr>
        </w:div>
      </w:divsChild>
    </w:div>
    <w:div w:id="1587180892">
      <w:bodyDiv w:val="1"/>
      <w:marLeft w:val="0"/>
      <w:marRight w:val="0"/>
      <w:marTop w:val="0"/>
      <w:marBottom w:val="0"/>
      <w:divBdr>
        <w:top w:val="none" w:sz="0" w:space="0" w:color="auto"/>
        <w:left w:val="none" w:sz="0" w:space="0" w:color="auto"/>
        <w:bottom w:val="none" w:sz="0" w:space="0" w:color="auto"/>
        <w:right w:val="none" w:sz="0" w:space="0" w:color="auto"/>
      </w:divBdr>
      <w:divsChild>
        <w:div w:id="747386883">
          <w:marLeft w:val="0"/>
          <w:marRight w:val="0"/>
          <w:marTop w:val="0"/>
          <w:marBottom w:val="0"/>
          <w:divBdr>
            <w:top w:val="none" w:sz="0" w:space="0" w:color="auto"/>
            <w:left w:val="none" w:sz="0" w:space="0" w:color="auto"/>
            <w:bottom w:val="none" w:sz="0" w:space="0" w:color="auto"/>
            <w:right w:val="none" w:sz="0" w:space="0" w:color="auto"/>
          </w:divBdr>
          <w:divsChild>
            <w:div w:id="840857213">
              <w:marLeft w:val="0"/>
              <w:marRight w:val="0"/>
              <w:marTop w:val="0"/>
              <w:marBottom w:val="0"/>
              <w:divBdr>
                <w:top w:val="none" w:sz="0" w:space="0" w:color="auto"/>
                <w:left w:val="none" w:sz="0" w:space="0" w:color="auto"/>
                <w:bottom w:val="none" w:sz="0" w:space="0" w:color="auto"/>
                <w:right w:val="none" w:sz="0" w:space="0" w:color="auto"/>
              </w:divBdr>
            </w:div>
            <w:div w:id="85834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79990">
      <w:bodyDiv w:val="1"/>
      <w:marLeft w:val="0"/>
      <w:marRight w:val="0"/>
      <w:marTop w:val="0"/>
      <w:marBottom w:val="0"/>
      <w:divBdr>
        <w:top w:val="none" w:sz="0" w:space="0" w:color="auto"/>
        <w:left w:val="none" w:sz="0" w:space="0" w:color="auto"/>
        <w:bottom w:val="none" w:sz="0" w:space="0" w:color="auto"/>
        <w:right w:val="none" w:sz="0" w:space="0" w:color="auto"/>
      </w:divBdr>
    </w:div>
    <w:div w:id="1787383234">
      <w:bodyDiv w:val="1"/>
      <w:marLeft w:val="0"/>
      <w:marRight w:val="0"/>
      <w:marTop w:val="0"/>
      <w:marBottom w:val="0"/>
      <w:divBdr>
        <w:top w:val="none" w:sz="0" w:space="0" w:color="auto"/>
        <w:left w:val="none" w:sz="0" w:space="0" w:color="auto"/>
        <w:bottom w:val="none" w:sz="0" w:space="0" w:color="auto"/>
        <w:right w:val="none" w:sz="0" w:space="0" w:color="auto"/>
      </w:divBdr>
      <w:divsChild>
        <w:div w:id="831406564">
          <w:marLeft w:val="0"/>
          <w:marRight w:val="0"/>
          <w:marTop w:val="0"/>
          <w:marBottom w:val="0"/>
          <w:divBdr>
            <w:top w:val="none" w:sz="0" w:space="0" w:color="auto"/>
            <w:left w:val="none" w:sz="0" w:space="0" w:color="auto"/>
            <w:bottom w:val="none" w:sz="0" w:space="0" w:color="auto"/>
            <w:right w:val="none" w:sz="0" w:space="0" w:color="auto"/>
          </w:divBdr>
          <w:divsChild>
            <w:div w:id="318386238">
              <w:marLeft w:val="0"/>
              <w:marRight w:val="0"/>
              <w:marTop w:val="0"/>
              <w:marBottom w:val="0"/>
              <w:divBdr>
                <w:top w:val="none" w:sz="0" w:space="0" w:color="auto"/>
                <w:left w:val="none" w:sz="0" w:space="0" w:color="auto"/>
                <w:bottom w:val="none" w:sz="0" w:space="0" w:color="auto"/>
                <w:right w:val="none" w:sz="0" w:space="0" w:color="auto"/>
              </w:divBdr>
            </w:div>
            <w:div w:id="114643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8057">
      <w:bodyDiv w:val="1"/>
      <w:marLeft w:val="0"/>
      <w:marRight w:val="0"/>
      <w:marTop w:val="0"/>
      <w:marBottom w:val="0"/>
      <w:divBdr>
        <w:top w:val="none" w:sz="0" w:space="0" w:color="auto"/>
        <w:left w:val="none" w:sz="0" w:space="0" w:color="auto"/>
        <w:bottom w:val="none" w:sz="0" w:space="0" w:color="auto"/>
        <w:right w:val="none" w:sz="0" w:space="0" w:color="auto"/>
      </w:divBdr>
      <w:divsChild>
        <w:div w:id="610665535">
          <w:marLeft w:val="0"/>
          <w:marRight w:val="0"/>
          <w:marTop w:val="0"/>
          <w:marBottom w:val="0"/>
          <w:divBdr>
            <w:top w:val="none" w:sz="0" w:space="0" w:color="auto"/>
            <w:left w:val="none" w:sz="0" w:space="0" w:color="auto"/>
            <w:bottom w:val="none" w:sz="0" w:space="0" w:color="auto"/>
            <w:right w:val="none" w:sz="0" w:space="0" w:color="auto"/>
          </w:divBdr>
          <w:divsChild>
            <w:div w:id="56128962">
              <w:marLeft w:val="0"/>
              <w:marRight w:val="0"/>
              <w:marTop w:val="0"/>
              <w:marBottom w:val="0"/>
              <w:divBdr>
                <w:top w:val="none" w:sz="0" w:space="0" w:color="auto"/>
                <w:left w:val="none" w:sz="0" w:space="0" w:color="auto"/>
                <w:bottom w:val="none" w:sz="0" w:space="0" w:color="auto"/>
                <w:right w:val="none" w:sz="0" w:space="0" w:color="auto"/>
              </w:divBdr>
            </w:div>
            <w:div w:id="101533198">
              <w:marLeft w:val="0"/>
              <w:marRight w:val="0"/>
              <w:marTop w:val="0"/>
              <w:marBottom w:val="0"/>
              <w:divBdr>
                <w:top w:val="none" w:sz="0" w:space="0" w:color="auto"/>
                <w:left w:val="none" w:sz="0" w:space="0" w:color="auto"/>
                <w:bottom w:val="none" w:sz="0" w:space="0" w:color="auto"/>
                <w:right w:val="none" w:sz="0" w:space="0" w:color="auto"/>
              </w:divBdr>
            </w:div>
            <w:div w:id="710689490">
              <w:marLeft w:val="0"/>
              <w:marRight w:val="0"/>
              <w:marTop w:val="0"/>
              <w:marBottom w:val="0"/>
              <w:divBdr>
                <w:top w:val="none" w:sz="0" w:space="0" w:color="auto"/>
                <w:left w:val="none" w:sz="0" w:space="0" w:color="auto"/>
                <w:bottom w:val="none" w:sz="0" w:space="0" w:color="auto"/>
                <w:right w:val="none" w:sz="0" w:space="0" w:color="auto"/>
              </w:divBdr>
            </w:div>
            <w:div w:id="891187821">
              <w:marLeft w:val="0"/>
              <w:marRight w:val="0"/>
              <w:marTop w:val="0"/>
              <w:marBottom w:val="0"/>
              <w:divBdr>
                <w:top w:val="none" w:sz="0" w:space="0" w:color="auto"/>
                <w:left w:val="none" w:sz="0" w:space="0" w:color="auto"/>
                <w:bottom w:val="none" w:sz="0" w:space="0" w:color="auto"/>
                <w:right w:val="none" w:sz="0" w:space="0" w:color="auto"/>
              </w:divBdr>
            </w:div>
            <w:div w:id="998772656">
              <w:marLeft w:val="0"/>
              <w:marRight w:val="0"/>
              <w:marTop w:val="0"/>
              <w:marBottom w:val="0"/>
              <w:divBdr>
                <w:top w:val="none" w:sz="0" w:space="0" w:color="auto"/>
                <w:left w:val="none" w:sz="0" w:space="0" w:color="auto"/>
                <w:bottom w:val="none" w:sz="0" w:space="0" w:color="auto"/>
                <w:right w:val="none" w:sz="0" w:space="0" w:color="auto"/>
              </w:divBdr>
            </w:div>
            <w:div w:id="1365326160">
              <w:marLeft w:val="0"/>
              <w:marRight w:val="0"/>
              <w:marTop w:val="0"/>
              <w:marBottom w:val="0"/>
              <w:divBdr>
                <w:top w:val="none" w:sz="0" w:space="0" w:color="auto"/>
                <w:left w:val="none" w:sz="0" w:space="0" w:color="auto"/>
                <w:bottom w:val="none" w:sz="0" w:space="0" w:color="auto"/>
                <w:right w:val="none" w:sz="0" w:space="0" w:color="auto"/>
              </w:divBdr>
            </w:div>
            <w:div w:id="1536231375">
              <w:marLeft w:val="0"/>
              <w:marRight w:val="0"/>
              <w:marTop w:val="0"/>
              <w:marBottom w:val="0"/>
              <w:divBdr>
                <w:top w:val="none" w:sz="0" w:space="0" w:color="auto"/>
                <w:left w:val="none" w:sz="0" w:space="0" w:color="auto"/>
                <w:bottom w:val="none" w:sz="0" w:space="0" w:color="auto"/>
                <w:right w:val="none" w:sz="0" w:space="0" w:color="auto"/>
              </w:divBdr>
            </w:div>
            <w:div w:id="1635022489">
              <w:marLeft w:val="0"/>
              <w:marRight w:val="0"/>
              <w:marTop w:val="0"/>
              <w:marBottom w:val="0"/>
              <w:divBdr>
                <w:top w:val="none" w:sz="0" w:space="0" w:color="auto"/>
                <w:left w:val="none" w:sz="0" w:space="0" w:color="auto"/>
                <w:bottom w:val="none" w:sz="0" w:space="0" w:color="auto"/>
                <w:right w:val="none" w:sz="0" w:space="0" w:color="auto"/>
              </w:divBdr>
            </w:div>
            <w:div w:id="19386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9916">
      <w:bodyDiv w:val="1"/>
      <w:marLeft w:val="0"/>
      <w:marRight w:val="0"/>
      <w:marTop w:val="0"/>
      <w:marBottom w:val="0"/>
      <w:divBdr>
        <w:top w:val="none" w:sz="0" w:space="0" w:color="auto"/>
        <w:left w:val="none" w:sz="0" w:space="0" w:color="auto"/>
        <w:bottom w:val="none" w:sz="0" w:space="0" w:color="auto"/>
        <w:right w:val="none" w:sz="0" w:space="0" w:color="auto"/>
      </w:divBdr>
      <w:divsChild>
        <w:div w:id="1007907060">
          <w:marLeft w:val="0"/>
          <w:marRight w:val="0"/>
          <w:marTop w:val="0"/>
          <w:marBottom w:val="0"/>
          <w:divBdr>
            <w:top w:val="none" w:sz="0" w:space="0" w:color="auto"/>
            <w:left w:val="none" w:sz="0" w:space="0" w:color="auto"/>
            <w:bottom w:val="none" w:sz="0" w:space="0" w:color="auto"/>
            <w:right w:val="none" w:sz="0" w:space="0" w:color="auto"/>
          </w:divBdr>
        </w:div>
      </w:divsChild>
    </w:div>
    <w:div w:id="1941450323">
      <w:bodyDiv w:val="1"/>
      <w:marLeft w:val="0"/>
      <w:marRight w:val="0"/>
      <w:marTop w:val="0"/>
      <w:marBottom w:val="0"/>
      <w:divBdr>
        <w:top w:val="none" w:sz="0" w:space="0" w:color="auto"/>
        <w:left w:val="none" w:sz="0" w:space="0" w:color="auto"/>
        <w:bottom w:val="none" w:sz="0" w:space="0" w:color="auto"/>
        <w:right w:val="none" w:sz="0" w:space="0" w:color="auto"/>
      </w:divBdr>
      <w:divsChild>
        <w:div w:id="1713651986">
          <w:marLeft w:val="0"/>
          <w:marRight w:val="0"/>
          <w:marTop w:val="0"/>
          <w:marBottom w:val="0"/>
          <w:divBdr>
            <w:top w:val="none" w:sz="0" w:space="0" w:color="auto"/>
            <w:left w:val="none" w:sz="0" w:space="0" w:color="auto"/>
            <w:bottom w:val="none" w:sz="0" w:space="0" w:color="auto"/>
            <w:right w:val="none" w:sz="0" w:space="0" w:color="auto"/>
          </w:divBdr>
          <w:divsChild>
            <w:div w:id="104229764">
              <w:marLeft w:val="0"/>
              <w:marRight w:val="0"/>
              <w:marTop w:val="0"/>
              <w:marBottom w:val="0"/>
              <w:divBdr>
                <w:top w:val="none" w:sz="0" w:space="0" w:color="auto"/>
                <w:left w:val="none" w:sz="0" w:space="0" w:color="auto"/>
                <w:bottom w:val="none" w:sz="0" w:space="0" w:color="auto"/>
                <w:right w:val="none" w:sz="0" w:space="0" w:color="auto"/>
              </w:divBdr>
            </w:div>
            <w:div w:id="127482698">
              <w:marLeft w:val="0"/>
              <w:marRight w:val="0"/>
              <w:marTop w:val="0"/>
              <w:marBottom w:val="0"/>
              <w:divBdr>
                <w:top w:val="none" w:sz="0" w:space="0" w:color="auto"/>
                <w:left w:val="none" w:sz="0" w:space="0" w:color="auto"/>
                <w:bottom w:val="none" w:sz="0" w:space="0" w:color="auto"/>
                <w:right w:val="none" w:sz="0" w:space="0" w:color="auto"/>
              </w:divBdr>
            </w:div>
            <w:div w:id="588274889">
              <w:marLeft w:val="0"/>
              <w:marRight w:val="0"/>
              <w:marTop w:val="0"/>
              <w:marBottom w:val="0"/>
              <w:divBdr>
                <w:top w:val="none" w:sz="0" w:space="0" w:color="auto"/>
                <w:left w:val="none" w:sz="0" w:space="0" w:color="auto"/>
                <w:bottom w:val="none" w:sz="0" w:space="0" w:color="auto"/>
                <w:right w:val="none" w:sz="0" w:space="0" w:color="auto"/>
              </w:divBdr>
            </w:div>
            <w:div w:id="1062945379">
              <w:marLeft w:val="0"/>
              <w:marRight w:val="0"/>
              <w:marTop w:val="0"/>
              <w:marBottom w:val="0"/>
              <w:divBdr>
                <w:top w:val="none" w:sz="0" w:space="0" w:color="auto"/>
                <w:left w:val="none" w:sz="0" w:space="0" w:color="auto"/>
                <w:bottom w:val="none" w:sz="0" w:space="0" w:color="auto"/>
                <w:right w:val="none" w:sz="0" w:space="0" w:color="auto"/>
              </w:divBdr>
            </w:div>
            <w:div w:id="116073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78020">
      <w:bodyDiv w:val="1"/>
      <w:marLeft w:val="0"/>
      <w:marRight w:val="0"/>
      <w:marTop w:val="0"/>
      <w:marBottom w:val="0"/>
      <w:divBdr>
        <w:top w:val="none" w:sz="0" w:space="0" w:color="auto"/>
        <w:left w:val="none" w:sz="0" w:space="0" w:color="auto"/>
        <w:bottom w:val="none" w:sz="0" w:space="0" w:color="auto"/>
        <w:right w:val="none" w:sz="0" w:space="0" w:color="auto"/>
      </w:divBdr>
      <w:divsChild>
        <w:div w:id="9349028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oleObject" Target="embeddings/oleObject2.bin"/><Relationship Id="rId39" Type="http://schemas.openxmlformats.org/officeDocument/2006/relationships/image" Target="media/image23.emf"/><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7.emf"/><Relationship Id="rId50" Type="http://schemas.openxmlformats.org/officeDocument/2006/relationships/oleObject" Target="embeddings/oleObject13.bin"/><Relationship Id="rId55" Type="http://schemas.openxmlformats.org/officeDocument/2006/relationships/oleObject" Target="embeddings/oleObject15.bin"/><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8.emf"/><Relationship Id="rId11" Type="http://schemas.openxmlformats.org/officeDocument/2006/relationships/header" Target="header1.xml"/><Relationship Id="rId24" Type="http://schemas.openxmlformats.org/officeDocument/2006/relationships/image" Target="media/image14.emf"/><Relationship Id="rId32" Type="http://schemas.openxmlformats.org/officeDocument/2006/relationships/oleObject" Target="embeddings/oleObject4.bin"/><Relationship Id="rId37" Type="http://schemas.openxmlformats.org/officeDocument/2006/relationships/image" Target="media/image22.emf"/><Relationship Id="rId40" Type="http://schemas.openxmlformats.org/officeDocument/2006/relationships/oleObject" Target="embeddings/oleObject8.bin"/><Relationship Id="rId45" Type="http://schemas.openxmlformats.org/officeDocument/2006/relationships/image" Target="media/image26.emf"/><Relationship Id="rId53" Type="http://schemas.openxmlformats.org/officeDocument/2006/relationships/image" Target="media/image30.png"/><Relationship Id="rId58" Type="http://schemas.openxmlformats.org/officeDocument/2006/relationships/image" Target="media/image33.emf"/><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6.png"/><Relationship Id="rId30" Type="http://schemas.openxmlformats.org/officeDocument/2006/relationships/oleObject" Target="embeddings/oleObject3.bin"/><Relationship Id="rId35" Type="http://schemas.openxmlformats.org/officeDocument/2006/relationships/image" Target="media/image21.emf"/><Relationship Id="rId43" Type="http://schemas.openxmlformats.org/officeDocument/2006/relationships/image" Target="media/image25.emf"/><Relationship Id="rId48" Type="http://schemas.openxmlformats.org/officeDocument/2006/relationships/oleObject" Target="embeddings/oleObject12.bin"/><Relationship Id="rId56" Type="http://schemas.openxmlformats.org/officeDocument/2006/relationships/image" Target="media/image32.emf"/><Relationship Id="rId8" Type="http://schemas.openxmlformats.org/officeDocument/2006/relationships/endnotes" Target="endnotes.xml"/><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20.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oleObject" Target="embeddings/oleObject17.bin"/><Relationship Id="rId20" Type="http://schemas.openxmlformats.org/officeDocument/2006/relationships/image" Target="media/image11.png"/><Relationship Id="rId41" Type="http://schemas.openxmlformats.org/officeDocument/2006/relationships/image" Target="media/image24.emf"/><Relationship Id="rId54" Type="http://schemas.openxmlformats.org/officeDocument/2006/relationships/image" Target="media/image31.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7.jpeg"/><Relationship Id="rId36" Type="http://schemas.openxmlformats.org/officeDocument/2006/relationships/oleObject" Target="embeddings/oleObject6.bin"/><Relationship Id="rId49" Type="http://schemas.openxmlformats.org/officeDocument/2006/relationships/image" Target="media/image28.emf"/><Relationship Id="rId57" Type="http://schemas.openxmlformats.org/officeDocument/2006/relationships/oleObject" Target="embeddings/oleObject16.bin"/><Relationship Id="rId10" Type="http://schemas.openxmlformats.org/officeDocument/2006/relationships/image" Target="media/image2.png"/><Relationship Id="rId31" Type="http://schemas.openxmlformats.org/officeDocument/2006/relationships/image" Target="media/image19.e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Neilpu's%20Docs\&#21806;&#21069;&#24037;&#20855;&#36164;&#26009;\&#26041;&#26696;&#27169;&#29256;\ERP&#20107;&#19994;&#37096;&#21806;&#21069;&#35299;&#20915;&#26041;&#26696;&#27169;&#26495;%20v4.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49F88-BD64-4F8A-AF8A-C7A1ECABC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ERP事业部售前解决方案模板 v4.0.dot</Template>
  <TotalTime>898</TotalTime>
  <Pages>71</Pages>
  <Words>6842</Words>
  <Characters>39005</Characters>
  <Application>Microsoft Office Word</Application>
  <DocSecurity>0</DocSecurity>
  <Lines>325</Lines>
  <Paragraphs>91</Paragraphs>
  <ScaleCrop>false</ScaleCrop>
  <Company/>
  <LinksUpToDate>false</LinksUpToDate>
  <CharactersWithSpaces>45756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yaoh</dc:creator>
  <cp:lastModifiedBy>yaoh</cp:lastModifiedBy>
  <cp:revision>55</cp:revision>
  <cp:lastPrinted>2008-05-18T07:04:00Z</cp:lastPrinted>
  <dcterms:created xsi:type="dcterms:W3CDTF">2016-07-22T09:05:00Z</dcterms:created>
  <dcterms:modified xsi:type="dcterms:W3CDTF">2016-07-25T08:44:00Z</dcterms:modified>
</cp:coreProperties>
</file>